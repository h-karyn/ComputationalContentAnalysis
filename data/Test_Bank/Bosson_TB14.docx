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FB258" w14:textId="77777777" w:rsidR="008E2F6B" w:rsidRDefault="00E976FC" w:rsidP="00A929EF">
      <w:pPr>
        <w:pStyle w:val="Title"/>
        <w:spacing w:before="0" w:after="0"/>
        <w:rPr>
          <w:rFonts w:asciiTheme="minorHAnsi" w:hAnsiTheme="minorHAnsi" w:cstheme="minorHAnsi"/>
        </w:rPr>
      </w:pPr>
      <w:r w:rsidRPr="00E976FC">
        <w:rPr>
          <w:shd w:val="clear" w:color="auto" w:fill="FFFFFF"/>
        </w:rPr>
        <w:t>Chapter 14: Aggression and Violence</w:t>
      </w:r>
    </w:p>
    <w:p w14:paraId="0739A739" w14:textId="77777777" w:rsidR="008E2F6B" w:rsidRDefault="008E2F6B" w:rsidP="00A929EF">
      <w:pPr>
        <w:pStyle w:val="Title"/>
        <w:spacing w:before="0" w:after="0"/>
        <w:rPr>
          <w:rFonts w:asciiTheme="minorHAnsi" w:hAnsiTheme="minorHAnsi" w:cstheme="minorHAnsi"/>
        </w:rPr>
      </w:pPr>
    </w:p>
    <w:p w14:paraId="49D0F399" w14:textId="77777777" w:rsidR="008E2F6B" w:rsidRDefault="00A224D4" w:rsidP="00A929EF">
      <w:pPr>
        <w:pStyle w:val="Title"/>
        <w:spacing w:before="0" w:after="0"/>
        <w:rPr>
          <w:rFonts w:asciiTheme="minorHAnsi" w:hAnsiTheme="minorHAnsi" w:cstheme="minorHAnsi"/>
        </w:rPr>
      </w:pPr>
      <w:r>
        <w:rPr>
          <w:rFonts w:asciiTheme="minorHAnsi" w:hAnsiTheme="minorHAnsi" w:cstheme="minorHAnsi"/>
        </w:rPr>
        <w:t>Test Bank</w:t>
      </w:r>
    </w:p>
    <w:p w14:paraId="701E0FC4" w14:textId="77777777" w:rsidR="00A224D4" w:rsidRDefault="00A224D4">
      <w:pPr>
        <w:rPr>
          <w:rFonts w:asciiTheme="minorHAnsi" w:hAnsiTheme="minorHAnsi" w:cstheme="minorHAnsi"/>
        </w:rPr>
      </w:pPr>
    </w:p>
    <w:p w14:paraId="4C4FD494" w14:textId="15CCBE29" w:rsidR="008E2F6B" w:rsidRDefault="00A224D4" w:rsidP="00C63F1F">
      <w:pPr>
        <w:pStyle w:val="Heading1"/>
        <w:tabs>
          <w:tab w:val="left" w:pos="3420"/>
        </w:tabs>
      </w:pPr>
      <w:r>
        <w:t>Multiple Choice</w:t>
      </w:r>
      <w:r w:rsidR="00C63F1F">
        <w:tab/>
      </w:r>
      <w:bookmarkStart w:id="0" w:name="_GoBack"/>
      <w:bookmarkEnd w:id="0"/>
    </w:p>
    <w:p w14:paraId="2D9B0DB4" w14:textId="77777777" w:rsidR="00A224D4" w:rsidRDefault="00A224D4">
      <w:pPr>
        <w:rPr>
          <w:rFonts w:asciiTheme="minorHAnsi" w:hAnsiTheme="minorHAnsi" w:cstheme="minorHAnsi"/>
        </w:rPr>
      </w:pPr>
    </w:p>
    <w:p w14:paraId="3069875C" w14:textId="77777777" w:rsidR="00250ED4" w:rsidRPr="00A224D4" w:rsidRDefault="00250ED4">
      <w:pPr>
        <w:rPr>
          <w:rFonts w:cs="Arial"/>
        </w:rPr>
      </w:pPr>
      <w:r w:rsidRPr="00E50094">
        <w:rPr>
          <w:rFonts w:cs="Arial"/>
        </w:rPr>
        <w:t xml:space="preserve">1. </w:t>
      </w:r>
      <w:r w:rsidR="001542BE" w:rsidRPr="00E50094">
        <w:rPr>
          <w:rFonts w:cs="Arial"/>
        </w:rPr>
        <w:t>Which of the following is a necessary component in social psychologists’ definition of aggression?</w:t>
      </w:r>
    </w:p>
    <w:p w14:paraId="5B7AAD83" w14:textId="77777777" w:rsidR="008E2F6B" w:rsidRPr="00A929EF" w:rsidRDefault="007E0B4C" w:rsidP="00A929EF">
      <w:pPr>
        <w:rPr>
          <w:rFonts w:cs="Arial"/>
        </w:rPr>
      </w:pPr>
      <w:r w:rsidRPr="00E942D3">
        <w:rPr>
          <w:rFonts w:cs="Arial"/>
        </w:rPr>
        <w:t xml:space="preserve">A. </w:t>
      </w:r>
      <w:r w:rsidR="00E942D3" w:rsidRPr="00A929EF">
        <w:rPr>
          <w:rFonts w:cs="Arial"/>
        </w:rPr>
        <w:t>intention</w:t>
      </w:r>
    </w:p>
    <w:p w14:paraId="0C5F534F" w14:textId="77777777" w:rsidR="008E2F6B" w:rsidRPr="00A929EF" w:rsidRDefault="007E0B4C" w:rsidP="00A929EF">
      <w:pPr>
        <w:rPr>
          <w:rFonts w:cs="Arial"/>
        </w:rPr>
      </w:pPr>
      <w:r w:rsidRPr="00E942D3">
        <w:rPr>
          <w:rFonts w:cs="Arial"/>
        </w:rPr>
        <w:t xml:space="preserve">B. </w:t>
      </w:r>
      <w:r w:rsidR="00E942D3" w:rsidRPr="00A929EF">
        <w:rPr>
          <w:rFonts w:cs="Arial"/>
        </w:rPr>
        <w:t>physical contact</w:t>
      </w:r>
    </w:p>
    <w:p w14:paraId="400BB393" w14:textId="77777777" w:rsidR="008E2F6B" w:rsidRPr="00A929EF" w:rsidRDefault="007E0B4C" w:rsidP="00A929EF">
      <w:pPr>
        <w:rPr>
          <w:rFonts w:cs="Arial"/>
        </w:rPr>
      </w:pPr>
      <w:r w:rsidRPr="00E942D3">
        <w:rPr>
          <w:rFonts w:cs="Arial"/>
        </w:rPr>
        <w:t xml:space="preserve">C. </w:t>
      </w:r>
      <w:r w:rsidR="00E942D3" w:rsidRPr="00A929EF">
        <w:rPr>
          <w:rFonts w:cs="Arial"/>
        </w:rPr>
        <w:t xml:space="preserve">premeditation </w:t>
      </w:r>
    </w:p>
    <w:p w14:paraId="1BF4D8E2" w14:textId="77777777" w:rsidR="008E2F6B" w:rsidRPr="00A929EF" w:rsidRDefault="007E0B4C" w:rsidP="00A929EF">
      <w:pPr>
        <w:rPr>
          <w:rFonts w:cs="Arial"/>
        </w:rPr>
      </w:pPr>
      <w:r w:rsidRPr="00E942D3">
        <w:rPr>
          <w:rFonts w:cs="Arial"/>
        </w:rPr>
        <w:t xml:space="preserve">D. </w:t>
      </w:r>
      <w:r w:rsidR="00E942D3" w:rsidRPr="00A929EF">
        <w:rPr>
          <w:rFonts w:cs="Arial"/>
        </w:rPr>
        <w:t>emotion</w:t>
      </w:r>
    </w:p>
    <w:p w14:paraId="1B311EB6" w14:textId="77777777" w:rsidR="008E2F6B" w:rsidRDefault="0042096D" w:rsidP="00A929EF">
      <w:pPr>
        <w:rPr>
          <w:rFonts w:cs="Arial"/>
        </w:rPr>
      </w:pPr>
      <w:r>
        <w:rPr>
          <w:rFonts w:cs="Arial"/>
        </w:rPr>
        <w:t>Ans: A</w:t>
      </w:r>
    </w:p>
    <w:p w14:paraId="4673DFF8"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6663FB3E" w14:textId="77777777" w:rsidR="0042096D" w:rsidRPr="003F32A3" w:rsidRDefault="0042096D">
      <w:pPr>
        <w:rPr>
          <w:rFonts w:cs="Arial"/>
        </w:rPr>
      </w:pPr>
      <w:r w:rsidRPr="003F32A3">
        <w:rPr>
          <w:rFonts w:cs="Arial"/>
        </w:rPr>
        <w:t>Cognitive Domain: Comprehension</w:t>
      </w:r>
    </w:p>
    <w:p w14:paraId="24AA64AC"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Aggression and Violence</w:t>
      </w:r>
    </w:p>
    <w:p w14:paraId="37E4EA95" w14:textId="3A00A3C8" w:rsidR="008E2F6B" w:rsidRPr="00A929EF" w:rsidRDefault="00677217" w:rsidP="00A929EF">
      <w:pPr>
        <w:rPr>
          <w:rFonts w:cs="Arial"/>
        </w:rPr>
      </w:pPr>
      <w:r w:rsidRPr="00677217">
        <w:rPr>
          <w:rFonts w:cs="Arial"/>
        </w:rPr>
        <w:t xml:space="preserve">Difficulty Level: </w:t>
      </w:r>
      <w:r>
        <w:rPr>
          <w:rFonts w:cs="Arial"/>
        </w:rPr>
        <w:t>Medium</w:t>
      </w:r>
    </w:p>
    <w:p w14:paraId="640836A2" w14:textId="77777777" w:rsidR="008E2F6B" w:rsidRPr="00A929EF" w:rsidRDefault="008E2F6B" w:rsidP="00A929EF">
      <w:pPr>
        <w:rPr>
          <w:rFonts w:cs="Arial"/>
        </w:rPr>
      </w:pPr>
    </w:p>
    <w:p w14:paraId="2A24E342" w14:textId="77777777" w:rsidR="00956B56" w:rsidRPr="004E0F52" w:rsidRDefault="00385EC0">
      <w:pPr>
        <w:rPr>
          <w:rFonts w:cs="Arial"/>
        </w:rPr>
      </w:pPr>
      <w:r w:rsidRPr="00E50094">
        <w:rPr>
          <w:rFonts w:cs="Arial"/>
        </w:rPr>
        <w:t>2</w:t>
      </w:r>
      <w:r w:rsidR="00956B56" w:rsidRPr="00E50094">
        <w:rPr>
          <w:rFonts w:cs="Arial"/>
        </w:rPr>
        <w:t>.</w:t>
      </w:r>
      <w:r w:rsidR="00E942D3" w:rsidRPr="00E942D3">
        <w:rPr>
          <w:rFonts w:cs="Arial"/>
        </w:rPr>
        <w:t xml:space="preserve"> Which of the following would NOT count as aggression according to the social psychology definition?</w:t>
      </w:r>
    </w:p>
    <w:p w14:paraId="642F1EDC" w14:textId="77777777" w:rsidR="008E2F6B" w:rsidRPr="00A929EF" w:rsidRDefault="007E0B4C" w:rsidP="00A929EF">
      <w:pPr>
        <w:rPr>
          <w:rFonts w:cs="Arial"/>
        </w:rPr>
      </w:pPr>
      <w:r w:rsidRPr="00E942D3">
        <w:rPr>
          <w:rFonts w:cs="Arial"/>
        </w:rPr>
        <w:t xml:space="preserve">A. </w:t>
      </w:r>
      <w:r w:rsidR="004E0F52">
        <w:rPr>
          <w:rFonts w:cs="Arial"/>
        </w:rPr>
        <w:t>t</w:t>
      </w:r>
      <w:r w:rsidR="00E942D3" w:rsidRPr="00A929EF">
        <w:rPr>
          <w:rFonts w:cs="Arial"/>
        </w:rPr>
        <w:t>hrowing a rock at an unsuspecting victim but missing and hitting no one</w:t>
      </w:r>
    </w:p>
    <w:p w14:paraId="7EBFCD7D" w14:textId="77777777" w:rsidR="008E2F6B" w:rsidRPr="00A929EF" w:rsidRDefault="007E0B4C" w:rsidP="00A929EF">
      <w:pPr>
        <w:rPr>
          <w:rFonts w:cs="Arial"/>
        </w:rPr>
      </w:pPr>
      <w:r w:rsidRPr="00E942D3">
        <w:rPr>
          <w:rFonts w:cs="Arial"/>
        </w:rPr>
        <w:t xml:space="preserve">B. </w:t>
      </w:r>
      <w:r w:rsidR="004E0F52">
        <w:rPr>
          <w:rFonts w:cs="Arial"/>
        </w:rPr>
        <w:t>s</w:t>
      </w:r>
      <w:r w:rsidR="00E942D3" w:rsidRPr="00A929EF">
        <w:rPr>
          <w:rFonts w:cs="Arial"/>
        </w:rPr>
        <w:t>creaming hurtful words in someone’s face</w:t>
      </w:r>
    </w:p>
    <w:p w14:paraId="1F3B2002" w14:textId="77777777" w:rsidR="008E2F6B" w:rsidRPr="00A929EF" w:rsidRDefault="007E0B4C" w:rsidP="00A929EF">
      <w:pPr>
        <w:rPr>
          <w:rFonts w:cs="Arial"/>
        </w:rPr>
      </w:pPr>
      <w:r w:rsidRPr="00E942D3">
        <w:rPr>
          <w:rFonts w:cs="Arial"/>
        </w:rPr>
        <w:t>C.</w:t>
      </w:r>
      <w:r w:rsidR="001C3457">
        <w:rPr>
          <w:rFonts w:cs="Arial"/>
        </w:rPr>
        <w:t xml:space="preserve"> </w:t>
      </w:r>
      <w:r w:rsidR="004E0F52">
        <w:rPr>
          <w:rFonts w:cs="Arial"/>
        </w:rPr>
        <w:t>s</w:t>
      </w:r>
      <w:r w:rsidR="00E942D3" w:rsidRPr="00A929EF">
        <w:rPr>
          <w:rFonts w:cs="Arial"/>
        </w:rPr>
        <w:t>mashing one’s tennis racket after losing a point</w:t>
      </w:r>
    </w:p>
    <w:p w14:paraId="3A47C046" w14:textId="77777777" w:rsidR="008E2F6B" w:rsidRPr="00A929EF" w:rsidRDefault="007E0B4C" w:rsidP="00A929EF">
      <w:pPr>
        <w:rPr>
          <w:rFonts w:cs="Arial"/>
        </w:rPr>
      </w:pPr>
      <w:r w:rsidRPr="00E942D3">
        <w:rPr>
          <w:rFonts w:cs="Arial"/>
        </w:rPr>
        <w:t xml:space="preserve">D. </w:t>
      </w:r>
      <w:r w:rsidR="004E0F52">
        <w:rPr>
          <w:rFonts w:cs="Arial"/>
        </w:rPr>
        <w:t>u</w:t>
      </w:r>
      <w:r w:rsidR="00E942D3" w:rsidRPr="00A929EF">
        <w:rPr>
          <w:rFonts w:cs="Arial"/>
        </w:rPr>
        <w:t>ndermining someone’s reputation via gossip</w:t>
      </w:r>
    </w:p>
    <w:p w14:paraId="6DA80535" w14:textId="77777777" w:rsidR="008E2F6B" w:rsidRDefault="0042096D" w:rsidP="00A929EF">
      <w:pPr>
        <w:rPr>
          <w:rFonts w:cs="Arial"/>
        </w:rPr>
      </w:pPr>
      <w:r>
        <w:rPr>
          <w:rFonts w:cs="Arial"/>
        </w:rPr>
        <w:t>Ans: C</w:t>
      </w:r>
    </w:p>
    <w:p w14:paraId="61DCC2E7"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6D2E1379" w14:textId="77777777" w:rsidR="0042096D" w:rsidRPr="003F32A3" w:rsidRDefault="0042096D">
      <w:pPr>
        <w:rPr>
          <w:rFonts w:cs="Arial"/>
        </w:rPr>
      </w:pPr>
      <w:r w:rsidRPr="003F32A3">
        <w:rPr>
          <w:rFonts w:cs="Arial"/>
        </w:rPr>
        <w:t>Cognitive Domain: Application</w:t>
      </w:r>
    </w:p>
    <w:p w14:paraId="1BADF6F4"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Aggression and Violence</w:t>
      </w:r>
    </w:p>
    <w:p w14:paraId="7BE7BAFD" w14:textId="45980081" w:rsidR="008E2F6B" w:rsidRPr="00A929EF" w:rsidRDefault="00677217" w:rsidP="00A929EF">
      <w:pPr>
        <w:rPr>
          <w:rFonts w:cs="Arial"/>
        </w:rPr>
      </w:pPr>
      <w:r w:rsidRPr="00677217">
        <w:rPr>
          <w:rFonts w:cs="Arial"/>
        </w:rPr>
        <w:t xml:space="preserve">Difficulty Level: </w:t>
      </w:r>
      <w:r>
        <w:rPr>
          <w:rFonts w:cs="Arial"/>
        </w:rPr>
        <w:t>Hard</w:t>
      </w:r>
    </w:p>
    <w:p w14:paraId="03FD7FA3" w14:textId="77777777" w:rsidR="00250ED4" w:rsidRPr="00E50094" w:rsidRDefault="00250ED4">
      <w:pPr>
        <w:rPr>
          <w:rFonts w:cs="Arial"/>
        </w:rPr>
      </w:pPr>
    </w:p>
    <w:p w14:paraId="2F165048" w14:textId="77777777" w:rsidR="005D7322" w:rsidRPr="004E0F52" w:rsidRDefault="00E942D3">
      <w:pPr>
        <w:rPr>
          <w:rFonts w:cs="Arial"/>
        </w:rPr>
      </w:pPr>
      <w:r w:rsidRPr="00E942D3">
        <w:rPr>
          <w:rFonts w:cs="Arial"/>
        </w:rPr>
        <w:t>3. What best describes how researchers typically differentiate between the meanings of violence and aggression?</w:t>
      </w:r>
    </w:p>
    <w:p w14:paraId="06129940" w14:textId="77777777" w:rsidR="008E2F6B" w:rsidRPr="00A929EF" w:rsidRDefault="007E0B4C" w:rsidP="00A929EF">
      <w:pPr>
        <w:rPr>
          <w:rFonts w:cs="Arial"/>
        </w:rPr>
      </w:pPr>
      <w:r w:rsidRPr="00E942D3">
        <w:rPr>
          <w:rFonts w:cs="Arial"/>
        </w:rPr>
        <w:t xml:space="preserve">A. </w:t>
      </w:r>
      <w:r w:rsidR="00E942D3" w:rsidRPr="00A929EF">
        <w:rPr>
          <w:rFonts w:cs="Arial"/>
        </w:rPr>
        <w:t>Not all violence is aggression but all aggression is violence</w:t>
      </w:r>
      <w:r w:rsidR="004E0F52">
        <w:rPr>
          <w:rFonts w:cs="Arial"/>
        </w:rPr>
        <w:t>.</w:t>
      </w:r>
    </w:p>
    <w:p w14:paraId="128DDD7B" w14:textId="77777777" w:rsidR="005D7322" w:rsidRPr="00A929EF" w:rsidRDefault="007E0B4C">
      <w:pPr>
        <w:rPr>
          <w:rFonts w:cs="Arial"/>
        </w:rPr>
      </w:pPr>
      <w:r w:rsidRPr="00E942D3">
        <w:rPr>
          <w:rFonts w:cs="Arial"/>
        </w:rPr>
        <w:t xml:space="preserve">B. </w:t>
      </w:r>
      <w:r w:rsidR="00E942D3" w:rsidRPr="00A929EF">
        <w:rPr>
          <w:rFonts w:cs="Arial"/>
        </w:rPr>
        <w:t>Violence includes all forms of direct aggression but not indirect aggression</w:t>
      </w:r>
      <w:r w:rsidR="004E0F52">
        <w:rPr>
          <w:rFonts w:cs="Arial"/>
        </w:rPr>
        <w:t>.</w:t>
      </w:r>
    </w:p>
    <w:p w14:paraId="6776781F" w14:textId="77777777" w:rsidR="008E2F6B" w:rsidRPr="00A929EF" w:rsidRDefault="007E0B4C" w:rsidP="00A929EF">
      <w:pPr>
        <w:rPr>
          <w:rFonts w:cs="Arial"/>
        </w:rPr>
      </w:pPr>
      <w:r w:rsidRPr="00E942D3">
        <w:rPr>
          <w:rFonts w:cs="Arial"/>
        </w:rPr>
        <w:t>C.</w:t>
      </w:r>
      <w:r w:rsidR="001C3457">
        <w:rPr>
          <w:rFonts w:cs="Arial"/>
        </w:rPr>
        <w:t xml:space="preserve"> </w:t>
      </w:r>
      <w:r w:rsidR="00E942D3" w:rsidRPr="00A929EF">
        <w:rPr>
          <w:rFonts w:cs="Arial"/>
        </w:rPr>
        <w:t>Researchers typically use violence and aggression interchangeably</w:t>
      </w:r>
      <w:r w:rsidR="004E0F52">
        <w:rPr>
          <w:rFonts w:cs="Arial"/>
        </w:rPr>
        <w:t>.</w:t>
      </w:r>
    </w:p>
    <w:p w14:paraId="46EB1F31"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Violence usually refers to severe forms of physical aggression</w:t>
      </w:r>
      <w:r w:rsidR="004E0F52">
        <w:rPr>
          <w:rFonts w:cs="Arial"/>
        </w:rPr>
        <w:t>.</w:t>
      </w:r>
    </w:p>
    <w:p w14:paraId="45188426" w14:textId="77777777" w:rsidR="008E2F6B" w:rsidRDefault="0042096D" w:rsidP="00A929EF">
      <w:pPr>
        <w:rPr>
          <w:rFonts w:cs="Arial"/>
        </w:rPr>
      </w:pPr>
      <w:r>
        <w:rPr>
          <w:rFonts w:cs="Arial"/>
        </w:rPr>
        <w:t>Ans: D</w:t>
      </w:r>
    </w:p>
    <w:p w14:paraId="58928E7A"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0970D503" w14:textId="77777777" w:rsidR="0042096D" w:rsidRPr="003F32A3" w:rsidRDefault="0042096D">
      <w:pPr>
        <w:rPr>
          <w:rFonts w:cs="Arial"/>
        </w:rPr>
      </w:pPr>
      <w:r w:rsidRPr="003F32A3">
        <w:rPr>
          <w:rFonts w:cs="Arial"/>
        </w:rPr>
        <w:t>Cognitive Domain: Comprehension</w:t>
      </w:r>
    </w:p>
    <w:p w14:paraId="48A87CC7"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Aggression and Violence</w:t>
      </w:r>
    </w:p>
    <w:p w14:paraId="02C7A9F9" w14:textId="73582E53" w:rsidR="008E2F6B" w:rsidRPr="00A929EF" w:rsidRDefault="00677217" w:rsidP="00A929EF">
      <w:pPr>
        <w:rPr>
          <w:rFonts w:cs="Arial"/>
        </w:rPr>
      </w:pPr>
      <w:r w:rsidRPr="00677217">
        <w:rPr>
          <w:rFonts w:cs="Arial"/>
        </w:rPr>
        <w:t xml:space="preserve">Difficulty Level: </w:t>
      </w:r>
      <w:r>
        <w:rPr>
          <w:rFonts w:cs="Arial"/>
        </w:rPr>
        <w:t>Medium</w:t>
      </w:r>
    </w:p>
    <w:p w14:paraId="40D07A77" w14:textId="77777777" w:rsidR="008E2F6B" w:rsidRPr="00A929EF" w:rsidRDefault="008E2F6B" w:rsidP="00A929EF">
      <w:pPr>
        <w:rPr>
          <w:rFonts w:cs="Arial"/>
        </w:rPr>
      </w:pPr>
    </w:p>
    <w:p w14:paraId="18F70C3D" w14:textId="77777777" w:rsidR="00814D28" w:rsidRPr="004E0F52" w:rsidRDefault="00385EC0">
      <w:pPr>
        <w:rPr>
          <w:rFonts w:cs="Arial"/>
        </w:rPr>
      </w:pPr>
      <w:r w:rsidRPr="00E50094">
        <w:rPr>
          <w:rFonts w:cs="Arial"/>
        </w:rPr>
        <w:t>4</w:t>
      </w:r>
      <w:r w:rsidR="00F850CF" w:rsidRPr="00E50094">
        <w:rPr>
          <w:rFonts w:cs="Arial"/>
        </w:rPr>
        <w:t xml:space="preserve">. </w:t>
      </w:r>
      <w:r w:rsidR="00E942D3" w:rsidRPr="004E0F52">
        <w:rPr>
          <w:rFonts w:cs="Arial"/>
        </w:rPr>
        <w:t>Liam screams hurtful insults in Ewan’s face, but Ewan laughs and walks away. Which type of aggression best characterizes Liam’s behavior?</w:t>
      </w:r>
    </w:p>
    <w:p w14:paraId="589D44F1" w14:textId="77777777" w:rsidR="007B13A6" w:rsidRPr="00A929EF" w:rsidRDefault="007E0B4C">
      <w:pPr>
        <w:rPr>
          <w:rFonts w:cs="Arial"/>
        </w:rPr>
      </w:pPr>
      <w:r w:rsidRPr="00E942D3">
        <w:rPr>
          <w:rFonts w:cs="Arial"/>
        </w:rPr>
        <w:t xml:space="preserve">A. </w:t>
      </w:r>
      <w:r w:rsidR="004E0F52">
        <w:rPr>
          <w:rFonts w:cs="Arial"/>
        </w:rPr>
        <w:t>s</w:t>
      </w:r>
      <w:r w:rsidR="00E942D3" w:rsidRPr="004E0F52">
        <w:rPr>
          <w:rFonts w:cs="Arial"/>
        </w:rPr>
        <w:t>ocial psychologist would not classify this behavior as aggression</w:t>
      </w:r>
    </w:p>
    <w:p w14:paraId="246AC804" w14:textId="77777777" w:rsidR="008E2F6B" w:rsidRPr="00A929EF" w:rsidRDefault="007E0B4C" w:rsidP="00A929EF">
      <w:pPr>
        <w:rPr>
          <w:rFonts w:cs="Arial"/>
        </w:rPr>
      </w:pPr>
      <w:r w:rsidRPr="00E942D3">
        <w:rPr>
          <w:rFonts w:cs="Arial"/>
        </w:rPr>
        <w:t xml:space="preserve">B. </w:t>
      </w:r>
      <w:r w:rsidR="004E0F52">
        <w:rPr>
          <w:rFonts w:cs="Arial"/>
        </w:rPr>
        <w:t>p</w:t>
      </w:r>
      <w:r w:rsidR="00E942D3" w:rsidRPr="00A929EF">
        <w:rPr>
          <w:rFonts w:cs="Arial"/>
        </w:rPr>
        <w:t>hysical and indirect</w:t>
      </w:r>
    </w:p>
    <w:p w14:paraId="2F87FB99" w14:textId="77777777" w:rsidR="008E2F6B" w:rsidRPr="00A929EF" w:rsidRDefault="007E0B4C" w:rsidP="00A929EF">
      <w:pPr>
        <w:rPr>
          <w:rFonts w:cs="Arial"/>
        </w:rPr>
      </w:pPr>
      <w:r w:rsidRPr="00E942D3">
        <w:rPr>
          <w:rFonts w:cs="Arial"/>
        </w:rPr>
        <w:t>C.</w:t>
      </w:r>
      <w:r w:rsidR="001C3457">
        <w:rPr>
          <w:rFonts w:cs="Arial"/>
        </w:rPr>
        <w:t xml:space="preserve"> </w:t>
      </w:r>
      <w:r w:rsidR="004E0F52">
        <w:rPr>
          <w:rFonts w:cs="Arial"/>
        </w:rPr>
        <w:t>r</w:t>
      </w:r>
      <w:r w:rsidR="00E942D3" w:rsidRPr="00A929EF">
        <w:rPr>
          <w:rFonts w:cs="Arial"/>
        </w:rPr>
        <w:t>elational and direct</w:t>
      </w:r>
    </w:p>
    <w:p w14:paraId="0ECBF4A0" w14:textId="77777777" w:rsidR="008E2F6B" w:rsidRPr="00A929EF" w:rsidRDefault="007E0B4C" w:rsidP="00A929EF">
      <w:pPr>
        <w:rPr>
          <w:rFonts w:cs="Arial"/>
        </w:rPr>
      </w:pPr>
      <w:r w:rsidRPr="00E942D3">
        <w:rPr>
          <w:rFonts w:cs="Arial"/>
        </w:rPr>
        <w:t xml:space="preserve">D. </w:t>
      </w:r>
      <w:r w:rsidR="004E0F52">
        <w:rPr>
          <w:rFonts w:cs="Arial"/>
        </w:rPr>
        <w:t>v</w:t>
      </w:r>
      <w:r w:rsidR="00E942D3" w:rsidRPr="00A929EF">
        <w:rPr>
          <w:rFonts w:cs="Arial"/>
        </w:rPr>
        <w:t>erbal and direct</w:t>
      </w:r>
    </w:p>
    <w:p w14:paraId="41746203" w14:textId="77777777" w:rsidR="008E2F6B" w:rsidRDefault="0042096D" w:rsidP="00A929EF">
      <w:pPr>
        <w:rPr>
          <w:rFonts w:cs="Arial"/>
        </w:rPr>
      </w:pPr>
      <w:r>
        <w:rPr>
          <w:rFonts w:cs="Arial"/>
        </w:rPr>
        <w:t>Ans: D</w:t>
      </w:r>
    </w:p>
    <w:p w14:paraId="28E0D64C"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5489E6D8" w14:textId="77777777" w:rsidR="0042096D" w:rsidRPr="003F32A3" w:rsidRDefault="0042096D">
      <w:pPr>
        <w:rPr>
          <w:rFonts w:cs="Arial"/>
        </w:rPr>
      </w:pPr>
      <w:r w:rsidRPr="003F32A3">
        <w:rPr>
          <w:rFonts w:cs="Arial"/>
        </w:rPr>
        <w:t>Cognitive Domain: Application</w:t>
      </w:r>
    </w:p>
    <w:p w14:paraId="4969C003"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Aggression and Violence</w:t>
      </w:r>
    </w:p>
    <w:p w14:paraId="78F8213B" w14:textId="18F621B6" w:rsidR="008E2F6B" w:rsidRPr="00A929EF" w:rsidRDefault="00677217" w:rsidP="00A929EF">
      <w:pPr>
        <w:rPr>
          <w:rFonts w:cs="Arial"/>
        </w:rPr>
      </w:pPr>
      <w:r w:rsidRPr="00677217">
        <w:rPr>
          <w:rFonts w:cs="Arial"/>
        </w:rPr>
        <w:t xml:space="preserve">Difficulty Level: </w:t>
      </w:r>
      <w:r>
        <w:rPr>
          <w:rFonts w:cs="Arial"/>
        </w:rPr>
        <w:t>Hard</w:t>
      </w:r>
    </w:p>
    <w:p w14:paraId="621FD515" w14:textId="77777777" w:rsidR="005D7322" w:rsidRPr="00E50094" w:rsidRDefault="005D7322">
      <w:pPr>
        <w:rPr>
          <w:rFonts w:cs="Arial"/>
        </w:rPr>
      </w:pPr>
    </w:p>
    <w:p w14:paraId="7A3E822F" w14:textId="77777777" w:rsidR="00B448FF" w:rsidRPr="00E50094" w:rsidRDefault="00E942D3">
      <w:pPr>
        <w:rPr>
          <w:rFonts w:cs="Arial"/>
        </w:rPr>
      </w:pPr>
      <w:r w:rsidRPr="00A929EF">
        <w:rPr>
          <w:rFonts w:cs="Arial"/>
        </w:rPr>
        <w:t>5. Natalie spreads nasty rumors about Daisy that harm her reputation and cause others to treat her poorly. Which type of aggression best characterizes Natalie’s behavior?</w:t>
      </w:r>
    </w:p>
    <w:p w14:paraId="4B153312" w14:textId="77777777" w:rsidR="004D5045" w:rsidRPr="00A929EF" w:rsidRDefault="007E0B4C">
      <w:pPr>
        <w:rPr>
          <w:rFonts w:cs="Arial"/>
        </w:rPr>
      </w:pPr>
      <w:r w:rsidRPr="00E942D3">
        <w:rPr>
          <w:rFonts w:cs="Arial"/>
        </w:rPr>
        <w:t xml:space="preserve">A. </w:t>
      </w:r>
      <w:r w:rsidR="004E0F52">
        <w:rPr>
          <w:rFonts w:cs="Arial"/>
        </w:rPr>
        <w:t>s</w:t>
      </w:r>
      <w:r w:rsidR="004D5045" w:rsidRPr="00E50094">
        <w:rPr>
          <w:rFonts w:cs="Arial"/>
        </w:rPr>
        <w:t>ocial psychologist would not classify this behavior as aggression</w:t>
      </w:r>
    </w:p>
    <w:p w14:paraId="075505E5" w14:textId="77777777" w:rsidR="008E2F6B" w:rsidRPr="00A929EF" w:rsidRDefault="007E0B4C" w:rsidP="00A929EF">
      <w:pPr>
        <w:rPr>
          <w:rFonts w:cs="Arial"/>
        </w:rPr>
      </w:pPr>
      <w:r w:rsidRPr="00E942D3">
        <w:rPr>
          <w:rFonts w:cs="Arial"/>
        </w:rPr>
        <w:t xml:space="preserve">B. </w:t>
      </w:r>
      <w:r w:rsidR="004E0F52">
        <w:rPr>
          <w:rFonts w:cs="Arial"/>
        </w:rPr>
        <w:t>i</w:t>
      </w:r>
      <w:r w:rsidR="00E942D3" w:rsidRPr="00A929EF">
        <w:rPr>
          <w:rFonts w:cs="Arial"/>
        </w:rPr>
        <w:t>ndirect</w:t>
      </w:r>
    </w:p>
    <w:p w14:paraId="63CFD930" w14:textId="77777777" w:rsidR="008E2F6B" w:rsidRPr="00A929EF" w:rsidRDefault="007E0B4C" w:rsidP="00A929EF">
      <w:pPr>
        <w:rPr>
          <w:rFonts w:cs="Arial"/>
        </w:rPr>
      </w:pPr>
      <w:r w:rsidRPr="00E942D3">
        <w:rPr>
          <w:rFonts w:cs="Arial"/>
        </w:rPr>
        <w:t>C.</w:t>
      </w:r>
      <w:r w:rsidR="001C3457">
        <w:rPr>
          <w:rFonts w:cs="Arial"/>
        </w:rPr>
        <w:t xml:space="preserve"> </w:t>
      </w:r>
      <w:r w:rsidR="004E0F52">
        <w:rPr>
          <w:rFonts w:cs="Arial"/>
        </w:rPr>
        <w:t>d</w:t>
      </w:r>
      <w:r w:rsidR="00E942D3" w:rsidRPr="00A929EF">
        <w:rPr>
          <w:rFonts w:cs="Arial"/>
        </w:rPr>
        <w:t>irect</w:t>
      </w:r>
    </w:p>
    <w:p w14:paraId="37CBECB7" w14:textId="77777777" w:rsidR="008E2F6B" w:rsidRPr="00A929EF" w:rsidRDefault="007E0B4C" w:rsidP="00A929EF">
      <w:pPr>
        <w:rPr>
          <w:rFonts w:cs="Arial"/>
        </w:rPr>
      </w:pPr>
      <w:r w:rsidRPr="00E942D3">
        <w:rPr>
          <w:rFonts w:cs="Arial"/>
        </w:rPr>
        <w:t>D.</w:t>
      </w:r>
      <w:r w:rsidR="001C3457">
        <w:rPr>
          <w:rFonts w:cs="Arial"/>
        </w:rPr>
        <w:t xml:space="preserve"> </w:t>
      </w:r>
      <w:r w:rsidR="004E0F52">
        <w:rPr>
          <w:rFonts w:cs="Arial"/>
        </w:rPr>
        <w:t>p</w:t>
      </w:r>
      <w:r w:rsidR="00E942D3" w:rsidRPr="00A929EF">
        <w:rPr>
          <w:rFonts w:cs="Arial"/>
        </w:rPr>
        <w:t>hysical</w:t>
      </w:r>
    </w:p>
    <w:p w14:paraId="25450000" w14:textId="77777777" w:rsidR="008E2F6B" w:rsidRDefault="0042096D" w:rsidP="00A929EF">
      <w:pPr>
        <w:rPr>
          <w:rFonts w:cs="Arial"/>
        </w:rPr>
      </w:pPr>
      <w:r>
        <w:rPr>
          <w:rFonts w:cs="Arial"/>
        </w:rPr>
        <w:t>Ans: B</w:t>
      </w:r>
    </w:p>
    <w:p w14:paraId="631DB978"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066116A6" w14:textId="77777777" w:rsidR="0042096D" w:rsidRPr="003F32A3" w:rsidRDefault="0042096D">
      <w:pPr>
        <w:rPr>
          <w:rFonts w:cs="Arial"/>
        </w:rPr>
      </w:pPr>
      <w:r w:rsidRPr="003F32A3">
        <w:rPr>
          <w:rFonts w:cs="Arial"/>
        </w:rPr>
        <w:t>Cognitive Domain: Comprehension</w:t>
      </w:r>
    </w:p>
    <w:p w14:paraId="55AEA0EA"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Aggression and Violence</w:t>
      </w:r>
    </w:p>
    <w:p w14:paraId="27601D35" w14:textId="35780AD3" w:rsidR="008E2F6B" w:rsidRPr="00A929EF" w:rsidRDefault="00677217" w:rsidP="00A929EF">
      <w:pPr>
        <w:rPr>
          <w:rFonts w:cs="Arial"/>
        </w:rPr>
      </w:pPr>
      <w:r w:rsidRPr="00677217">
        <w:rPr>
          <w:rFonts w:cs="Arial"/>
        </w:rPr>
        <w:t xml:space="preserve">Difficulty Level: </w:t>
      </w:r>
      <w:r>
        <w:rPr>
          <w:rFonts w:cs="Arial"/>
        </w:rPr>
        <w:t>Medium</w:t>
      </w:r>
    </w:p>
    <w:p w14:paraId="2D4D38D2" w14:textId="77777777" w:rsidR="00B448FF" w:rsidRPr="00A929EF" w:rsidRDefault="00B448FF">
      <w:pPr>
        <w:rPr>
          <w:rFonts w:cs="Arial"/>
        </w:rPr>
      </w:pPr>
    </w:p>
    <w:p w14:paraId="06899D78" w14:textId="77777777" w:rsidR="009325D9" w:rsidRPr="00A929EF" w:rsidRDefault="00E942D3">
      <w:pPr>
        <w:rPr>
          <w:rFonts w:cs="Arial"/>
        </w:rPr>
      </w:pPr>
      <w:r w:rsidRPr="00A929EF">
        <w:rPr>
          <w:rFonts w:cs="Arial"/>
        </w:rPr>
        <w:t>6. During which age range are men most likely to be involved in violent crime?</w:t>
      </w:r>
    </w:p>
    <w:p w14:paraId="686ABB84" w14:textId="77777777" w:rsidR="008E2F6B" w:rsidRPr="00A929EF" w:rsidRDefault="007E0B4C" w:rsidP="00A929EF">
      <w:pPr>
        <w:rPr>
          <w:rFonts w:cs="Arial"/>
        </w:rPr>
      </w:pPr>
      <w:r w:rsidRPr="00E942D3">
        <w:rPr>
          <w:rFonts w:cs="Arial"/>
        </w:rPr>
        <w:t xml:space="preserve">A. </w:t>
      </w:r>
      <w:r w:rsidR="00E942D3" w:rsidRPr="00A929EF">
        <w:rPr>
          <w:rFonts w:cs="Arial"/>
        </w:rPr>
        <w:t>16</w:t>
      </w:r>
      <w:r w:rsidR="004E0F52">
        <w:rPr>
          <w:rFonts w:cs="Arial"/>
        </w:rPr>
        <w:t>–</w:t>
      </w:r>
      <w:r w:rsidR="00E942D3" w:rsidRPr="00A929EF">
        <w:rPr>
          <w:rFonts w:cs="Arial"/>
        </w:rPr>
        <w:t>25</w:t>
      </w:r>
    </w:p>
    <w:p w14:paraId="61A89643" w14:textId="77777777" w:rsidR="008E2F6B" w:rsidRPr="00A929EF" w:rsidRDefault="007E0B4C" w:rsidP="00A929EF">
      <w:pPr>
        <w:rPr>
          <w:rFonts w:cs="Arial"/>
        </w:rPr>
      </w:pPr>
      <w:r w:rsidRPr="00E942D3">
        <w:rPr>
          <w:rFonts w:cs="Arial"/>
        </w:rPr>
        <w:t xml:space="preserve">B. </w:t>
      </w:r>
      <w:r w:rsidR="00E942D3" w:rsidRPr="00A929EF">
        <w:rPr>
          <w:rFonts w:cs="Arial"/>
        </w:rPr>
        <w:t>26</w:t>
      </w:r>
      <w:r w:rsidR="004E0F52">
        <w:rPr>
          <w:rFonts w:cs="Arial"/>
        </w:rPr>
        <w:t>–</w:t>
      </w:r>
      <w:r w:rsidR="00E942D3" w:rsidRPr="00A929EF">
        <w:rPr>
          <w:rFonts w:cs="Arial"/>
        </w:rPr>
        <w:t>35</w:t>
      </w:r>
    </w:p>
    <w:p w14:paraId="1B9963FB" w14:textId="77777777" w:rsidR="008E2F6B" w:rsidRPr="00A929EF" w:rsidRDefault="007E0B4C" w:rsidP="00A929EF">
      <w:pPr>
        <w:rPr>
          <w:rFonts w:cs="Arial"/>
        </w:rPr>
      </w:pPr>
      <w:r w:rsidRPr="00E942D3">
        <w:rPr>
          <w:rFonts w:cs="Arial"/>
        </w:rPr>
        <w:t>C.</w:t>
      </w:r>
      <w:r w:rsidR="001C3457">
        <w:rPr>
          <w:rFonts w:cs="Arial"/>
        </w:rPr>
        <w:t xml:space="preserve"> </w:t>
      </w:r>
      <w:r w:rsidR="00E942D3" w:rsidRPr="00A929EF">
        <w:rPr>
          <w:rFonts w:cs="Arial"/>
        </w:rPr>
        <w:t>36</w:t>
      </w:r>
      <w:r w:rsidR="004E0F52">
        <w:rPr>
          <w:rFonts w:cs="Arial"/>
        </w:rPr>
        <w:t>–</w:t>
      </w:r>
      <w:r w:rsidR="00E942D3" w:rsidRPr="00A929EF">
        <w:rPr>
          <w:rFonts w:cs="Arial"/>
        </w:rPr>
        <w:t>45</w:t>
      </w:r>
    </w:p>
    <w:p w14:paraId="669D4D47" w14:textId="77777777" w:rsidR="008E2F6B" w:rsidRPr="00A929EF" w:rsidRDefault="007E0B4C" w:rsidP="00A929EF">
      <w:pPr>
        <w:rPr>
          <w:rFonts w:cs="Arial"/>
        </w:rPr>
      </w:pPr>
      <w:r w:rsidRPr="00E942D3">
        <w:rPr>
          <w:rFonts w:cs="Arial"/>
        </w:rPr>
        <w:t xml:space="preserve">D. </w:t>
      </w:r>
      <w:r w:rsidR="00E942D3" w:rsidRPr="00A929EF">
        <w:rPr>
          <w:rFonts w:cs="Arial"/>
        </w:rPr>
        <w:t>46</w:t>
      </w:r>
      <w:r w:rsidR="004E0F52">
        <w:rPr>
          <w:rFonts w:cs="Arial"/>
        </w:rPr>
        <w:t>–</w:t>
      </w:r>
      <w:r w:rsidR="00E942D3" w:rsidRPr="00A929EF">
        <w:rPr>
          <w:rFonts w:cs="Arial"/>
        </w:rPr>
        <w:t>55</w:t>
      </w:r>
    </w:p>
    <w:p w14:paraId="3BAA865E" w14:textId="77777777" w:rsidR="008E2F6B" w:rsidRDefault="0042096D" w:rsidP="00A929EF">
      <w:pPr>
        <w:rPr>
          <w:rFonts w:cs="Arial"/>
        </w:rPr>
      </w:pPr>
      <w:r>
        <w:rPr>
          <w:rFonts w:cs="Arial"/>
        </w:rPr>
        <w:t>Ans: A</w:t>
      </w:r>
    </w:p>
    <w:p w14:paraId="17F19B5E"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2AE2291C" w14:textId="77777777" w:rsidR="0042096D" w:rsidRPr="003F32A3" w:rsidRDefault="0042096D">
      <w:pPr>
        <w:rPr>
          <w:rFonts w:cs="Arial"/>
        </w:rPr>
      </w:pPr>
      <w:r w:rsidRPr="003F32A3">
        <w:rPr>
          <w:rFonts w:cs="Arial"/>
        </w:rPr>
        <w:t>Cognitive Domain: Knowledge</w:t>
      </w:r>
    </w:p>
    <w:p w14:paraId="414FE758"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Physical Aggression</w:t>
      </w:r>
    </w:p>
    <w:p w14:paraId="316B0272" w14:textId="594413F9" w:rsidR="008E2F6B" w:rsidRPr="00A929EF" w:rsidRDefault="00677217" w:rsidP="00A929EF">
      <w:pPr>
        <w:rPr>
          <w:rFonts w:cs="Arial"/>
        </w:rPr>
      </w:pPr>
      <w:r w:rsidRPr="00677217">
        <w:rPr>
          <w:rFonts w:cs="Arial"/>
        </w:rPr>
        <w:t xml:space="preserve">Difficulty Level: </w:t>
      </w:r>
      <w:r>
        <w:rPr>
          <w:rFonts w:cs="Arial"/>
        </w:rPr>
        <w:t>Easy</w:t>
      </w:r>
    </w:p>
    <w:p w14:paraId="7149A355" w14:textId="77777777" w:rsidR="00B448FF" w:rsidRPr="00E50094" w:rsidRDefault="00B448FF">
      <w:pPr>
        <w:rPr>
          <w:rFonts w:cs="Arial"/>
        </w:rPr>
      </w:pPr>
    </w:p>
    <w:p w14:paraId="310BDE81" w14:textId="77777777" w:rsidR="0063539E" w:rsidRPr="00A929EF" w:rsidRDefault="00E942D3">
      <w:pPr>
        <w:rPr>
          <w:rFonts w:cs="Arial"/>
        </w:rPr>
      </w:pPr>
      <w:r w:rsidRPr="00A929EF">
        <w:rPr>
          <w:rFonts w:cs="Arial"/>
        </w:rPr>
        <w:t>7. Incarceration rates for women in the US have increased relative to men since the 1980s. This trend is largely due to increased incarceration among</w:t>
      </w:r>
      <w:r w:rsidR="004E0F52">
        <w:rPr>
          <w:rFonts w:cs="Arial"/>
        </w:rPr>
        <w:t xml:space="preserve"> ______.</w:t>
      </w:r>
    </w:p>
    <w:p w14:paraId="2F63C09F" w14:textId="77777777" w:rsidR="00D446D8" w:rsidRPr="00A929EF" w:rsidRDefault="007E0B4C">
      <w:pPr>
        <w:rPr>
          <w:rFonts w:cs="Arial"/>
        </w:rPr>
      </w:pPr>
      <w:r w:rsidRPr="00E942D3">
        <w:rPr>
          <w:rFonts w:cs="Arial"/>
        </w:rPr>
        <w:t xml:space="preserve">A. </w:t>
      </w:r>
      <w:r w:rsidR="00E942D3" w:rsidRPr="00A929EF">
        <w:rPr>
          <w:rFonts w:cs="Arial"/>
        </w:rPr>
        <w:t>White women</w:t>
      </w:r>
    </w:p>
    <w:p w14:paraId="20E171B9" w14:textId="77777777" w:rsidR="0063539E" w:rsidRPr="00A929EF" w:rsidRDefault="007E0B4C">
      <w:pPr>
        <w:rPr>
          <w:rFonts w:cs="Arial"/>
        </w:rPr>
      </w:pPr>
      <w:r w:rsidRPr="00E942D3">
        <w:rPr>
          <w:rFonts w:cs="Arial"/>
        </w:rPr>
        <w:t xml:space="preserve">B. </w:t>
      </w:r>
      <w:r w:rsidR="00E942D3" w:rsidRPr="00A929EF">
        <w:rPr>
          <w:rFonts w:cs="Arial"/>
        </w:rPr>
        <w:t>Black women</w:t>
      </w:r>
    </w:p>
    <w:p w14:paraId="03D49782" w14:textId="77777777" w:rsidR="008E2F6B" w:rsidRPr="00A929EF" w:rsidRDefault="007E0B4C" w:rsidP="00A929EF">
      <w:pPr>
        <w:rPr>
          <w:rFonts w:cs="Arial"/>
        </w:rPr>
      </w:pPr>
      <w:r w:rsidRPr="00E942D3">
        <w:rPr>
          <w:rFonts w:cs="Arial"/>
        </w:rPr>
        <w:t xml:space="preserve">C. </w:t>
      </w:r>
      <w:r w:rsidR="00E942D3" w:rsidRPr="00A929EF">
        <w:rPr>
          <w:rFonts w:cs="Arial"/>
        </w:rPr>
        <w:t>Latina women</w:t>
      </w:r>
    </w:p>
    <w:p w14:paraId="0DC50CC7" w14:textId="77777777" w:rsidR="008E2F6B" w:rsidRPr="00A929EF" w:rsidRDefault="007E0B4C" w:rsidP="00A929EF">
      <w:pPr>
        <w:rPr>
          <w:rFonts w:cs="Arial"/>
        </w:rPr>
      </w:pPr>
      <w:r w:rsidRPr="00E942D3">
        <w:rPr>
          <w:rFonts w:cs="Arial"/>
        </w:rPr>
        <w:t xml:space="preserve">D. </w:t>
      </w:r>
      <w:r w:rsidR="00E942D3" w:rsidRPr="00A929EF">
        <w:rPr>
          <w:rFonts w:cs="Arial"/>
        </w:rPr>
        <w:t>Asian women</w:t>
      </w:r>
    </w:p>
    <w:p w14:paraId="5B87EAC2" w14:textId="77777777" w:rsidR="008E2F6B" w:rsidRDefault="0042096D" w:rsidP="00A929EF">
      <w:pPr>
        <w:rPr>
          <w:rFonts w:cs="Arial"/>
        </w:rPr>
      </w:pPr>
      <w:r>
        <w:rPr>
          <w:rFonts w:cs="Arial"/>
        </w:rPr>
        <w:t>Ans: A</w:t>
      </w:r>
    </w:p>
    <w:p w14:paraId="084604B9" w14:textId="77777777" w:rsidR="008E2F6B" w:rsidRPr="00A929EF" w:rsidRDefault="00A559D4" w:rsidP="00A929EF">
      <w:pPr>
        <w:rPr>
          <w:rFonts w:cs="Arial"/>
        </w:rPr>
      </w:pPr>
      <w:r>
        <w:rPr>
          <w:rFonts w:cs="Arial"/>
        </w:rPr>
        <w:lastRenderedPageBreak/>
        <w:t>Learning</w:t>
      </w:r>
      <w:r w:rsidR="00E942D3" w:rsidRPr="00A929EF">
        <w:rPr>
          <w:rFonts w:cs="Arial"/>
        </w:rPr>
        <w:t xml:space="preserve"> Objective: </w:t>
      </w:r>
      <w:r w:rsidR="00A224D4">
        <w:rPr>
          <w:rFonts w:cs="Arial"/>
        </w:rPr>
        <w:t>14-1: Analyze research on sex differences and similarities across different types of aggression.</w:t>
      </w:r>
    </w:p>
    <w:p w14:paraId="012FE46F" w14:textId="77777777" w:rsidR="0042096D" w:rsidRPr="003F32A3" w:rsidRDefault="0042096D">
      <w:pPr>
        <w:rPr>
          <w:rFonts w:cs="Arial"/>
        </w:rPr>
      </w:pPr>
      <w:r w:rsidRPr="003F32A3">
        <w:rPr>
          <w:rFonts w:cs="Arial"/>
        </w:rPr>
        <w:t>Cognitive Domain: Knowledge</w:t>
      </w:r>
    </w:p>
    <w:p w14:paraId="255B24C8"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Physical Aggression</w:t>
      </w:r>
    </w:p>
    <w:p w14:paraId="349ED7D0" w14:textId="23BF10B3" w:rsidR="008E2F6B" w:rsidRPr="00A929EF" w:rsidRDefault="00677217" w:rsidP="00A929EF">
      <w:pPr>
        <w:rPr>
          <w:rFonts w:cs="Arial"/>
        </w:rPr>
      </w:pPr>
      <w:r w:rsidRPr="00677217">
        <w:rPr>
          <w:rFonts w:cs="Arial"/>
        </w:rPr>
        <w:t xml:space="preserve">Difficulty Level: </w:t>
      </w:r>
      <w:r>
        <w:rPr>
          <w:rFonts w:cs="Arial"/>
        </w:rPr>
        <w:t>Easy</w:t>
      </w:r>
    </w:p>
    <w:p w14:paraId="4CCA0CA8" w14:textId="77777777" w:rsidR="008E2F6B" w:rsidRPr="00A929EF" w:rsidRDefault="008E2F6B" w:rsidP="00A929EF">
      <w:pPr>
        <w:rPr>
          <w:rFonts w:cs="Arial"/>
        </w:rPr>
      </w:pPr>
    </w:p>
    <w:p w14:paraId="7E54732A" w14:textId="77777777" w:rsidR="00B06C47" w:rsidRPr="00A929EF" w:rsidRDefault="00E942D3">
      <w:pPr>
        <w:rPr>
          <w:rFonts w:cs="Arial"/>
        </w:rPr>
      </w:pPr>
      <w:r w:rsidRPr="00A929EF">
        <w:rPr>
          <w:rFonts w:cs="Arial"/>
        </w:rPr>
        <w:t>8. Which of the following describes sex differences in physical aggression?</w:t>
      </w:r>
    </w:p>
    <w:p w14:paraId="08D30A99" w14:textId="77777777" w:rsidR="00B06C47" w:rsidRPr="00A929EF" w:rsidRDefault="007E0B4C">
      <w:pPr>
        <w:rPr>
          <w:rFonts w:cs="Arial"/>
        </w:rPr>
      </w:pPr>
      <w:r w:rsidRPr="00E942D3">
        <w:rPr>
          <w:rFonts w:cs="Arial"/>
        </w:rPr>
        <w:t xml:space="preserve">A. </w:t>
      </w:r>
      <w:r w:rsidR="00E942D3" w:rsidRPr="00A929EF">
        <w:rPr>
          <w:rFonts w:cs="Arial"/>
        </w:rPr>
        <w:t>Men tend to be more physically aggressive in the real world but not in the laboratory</w:t>
      </w:r>
      <w:r w:rsidR="004E0F52">
        <w:rPr>
          <w:rFonts w:cs="Arial"/>
        </w:rPr>
        <w:t>.</w:t>
      </w:r>
    </w:p>
    <w:p w14:paraId="234A3845" w14:textId="77777777" w:rsidR="008E2F6B" w:rsidRPr="00A929EF" w:rsidRDefault="007E0B4C" w:rsidP="00A929EF">
      <w:pPr>
        <w:rPr>
          <w:rFonts w:cs="Arial"/>
        </w:rPr>
      </w:pPr>
      <w:r w:rsidRPr="00E942D3">
        <w:rPr>
          <w:rFonts w:cs="Arial"/>
        </w:rPr>
        <w:t xml:space="preserve">B. </w:t>
      </w:r>
      <w:r w:rsidR="00E942D3" w:rsidRPr="00A929EF">
        <w:rPr>
          <w:rFonts w:cs="Arial"/>
        </w:rPr>
        <w:t>Differences vary greatly and are inconsistent across culture</w:t>
      </w:r>
      <w:r w:rsidR="004E0F52">
        <w:rPr>
          <w:rFonts w:cs="Arial"/>
        </w:rPr>
        <w:t>.</w:t>
      </w:r>
    </w:p>
    <w:p w14:paraId="715D7ABE" w14:textId="77777777" w:rsidR="008E2F6B" w:rsidRPr="00A929EF" w:rsidRDefault="007E0B4C" w:rsidP="00A929EF">
      <w:pPr>
        <w:rPr>
          <w:rFonts w:cs="Arial"/>
        </w:rPr>
      </w:pPr>
      <w:r w:rsidRPr="00E942D3">
        <w:rPr>
          <w:rFonts w:cs="Arial"/>
        </w:rPr>
        <w:t xml:space="preserve">C. </w:t>
      </w:r>
      <w:r w:rsidR="00E942D3" w:rsidRPr="00A929EF">
        <w:rPr>
          <w:rFonts w:cs="Arial"/>
        </w:rPr>
        <w:t>Differences do not emerge until late in development</w:t>
      </w:r>
      <w:r w:rsidR="004E0F52">
        <w:rPr>
          <w:rFonts w:cs="Arial"/>
        </w:rPr>
        <w:t>.</w:t>
      </w:r>
    </w:p>
    <w:p w14:paraId="2A3AB666"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Effect sizes tend to fall in the medium to large range</w:t>
      </w:r>
      <w:r w:rsidR="004E0F52">
        <w:rPr>
          <w:rFonts w:cs="Arial"/>
        </w:rPr>
        <w:t>.</w:t>
      </w:r>
    </w:p>
    <w:p w14:paraId="297425C5" w14:textId="77777777" w:rsidR="008E2F6B" w:rsidRDefault="0042096D" w:rsidP="00A929EF">
      <w:pPr>
        <w:rPr>
          <w:rFonts w:cs="Arial"/>
        </w:rPr>
      </w:pPr>
      <w:r>
        <w:rPr>
          <w:rFonts w:cs="Arial"/>
        </w:rPr>
        <w:t>Ans: D</w:t>
      </w:r>
    </w:p>
    <w:p w14:paraId="67D9D1AD"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2A4DD542" w14:textId="77777777" w:rsidR="0042096D" w:rsidRPr="003F32A3" w:rsidRDefault="0042096D">
      <w:pPr>
        <w:rPr>
          <w:rFonts w:cs="Arial"/>
        </w:rPr>
      </w:pPr>
      <w:r w:rsidRPr="003F32A3">
        <w:rPr>
          <w:rFonts w:cs="Arial"/>
        </w:rPr>
        <w:t>Cognitive Domain: Comprehension</w:t>
      </w:r>
    </w:p>
    <w:p w14:paraId="06FAFEAD"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Physical Aggression</w:t>
      </w:r>
    </w:p>
    <w:p w14:paraId="6608E114" w14:textId="73F06350" w:rsidR="008E2F6B" w:rsidRPr="00A929EF" w:rsidRDefault="00677217" w:rsidP="00A929EF">
      <w:pPr>
        <w:rPr>
          <w:rFonts w:cs="Arial"/>
        </w:rPr>
      </w:pPr>
      <w:r w:rsidRPr="00677217">
        <w:rPr>
          <w:rFonts w:cs="Arial"/>
        </w:rPr>
        <w:t xml:space="preserve">Difficulty Level: </w:t>
      </w:r>
      <w:r>
        <w:rPr>
          <w:rFonts w:cs="Arial"/>
        </w:rPr>
        <w:t>Medium</w:t>
      </w:r>
    </w:p>
    <w:p w14:paraId="7DAF98E0" w14:textId="77777777" w:rsidR="008E2F6B" w:rsidRPr="00A929EF" w:rsidRDefault="008E2F6B" w:rsidP="00A929EF">
      <w:pPr>
        <w:rPr>
          <w:rFonts w:cs="Arial"/>
        </w:rPr>
      </w:pPr>
    </w:p>
    <w:p w14:paraId="5488B6B2" w14:textId="77777777" w:rsidR="006F6E66" w:rsidRPr="00A929EF" w:rsidRDefault="00E942D3">
      <w:pPr>
        <w:rPr>
          <w:rFonts w:cs="Arial"/>
        </w:rPr>
      </w:pPr>
      <w:r w:rsidRPr="00A929EF">
        <w:rPr>
          <w:rFonts w:cs="Arial"/>
        </w:rPr>
        <w:t>9. Researchers examining sex differences in physical aggression in laboratory environments find that which of the following increases the size of the disparity?</w:t>
      </w:r>
    </w:p>
    <w:p w14:paraId="1BD5A51B" w14:textId="77777777" w:rsidR="00E132EA" w:rsidRPr="00A929EF" w:rsidRDefault="007E0B4C">
      <w:pPr>
        <w:rPr>
          <w:rFonts w:cs="Arial"/>
        </w:rPr>
      </w:pPr>
      <w:r w:rsidRPr="00E942D3">
        <w:rPr>
          <w:rFonts w:cs="Arial"/>
        </w:rPr>
        <w:t xml:space="preserve">A. </w:t>
      </w:r>
      <w:r w:rsidR="004E0F52">
        <w:rPr>
          <w:rFonts w:cs="Arial"/>
        </w:rPr>
        <w:t>u</w:t>
      </w:r>
      <w:r w:rsidR="00E942D3" w:rsidRPr="00A929EF">
        <w:rPr>
          <w:rFonts w:cs="Arial"/>
        </w:rPr>
        <w:t>sing older participants</w:t>
      </w:r>
    </w:p>
    <w:p w14:paraId="6E2BB97F" w14:textId="77777777" w:rsidR="008E2F6B" w:rsidRPr="00A929EF" w:rsidRDefault="007E0B4C" w:rsidP="00A929EF">
      <w:pPr>
        <w:rPr>
          <w:rFonts w:cs="Arial"/>
        </w:rPr>
      </w:pPr>
      <w:r w:rsidRPr="00E942D3">
        <w:rPr>
          <w:rFonts w:cs="Arial"/>
        </w:rPr>
        <w:t xml:space="preserve">B. </w:t>
      </w:r>
      <w:r w:rsidR="004E0F52">
        <w:rPr>
          <w:rFonts w:cs="Arial"/>
        </w:rPr>
        <w:t>h</w:t>
      </w:r>
      <w:r w:rsidR="00E942D3" w:rsidRPr="00A929EF">
        <w:rPr>
          <w:rFonts w:cs="Arial"/>
        </w:rPr>
        <w:t>ighlighting participants’ identities by giving them nametags</w:t>
      </w:r>
    </w:p>
    <w:p w14:paraId="1E784249" w14:textId="77777777" w:rsidR="008E2F6B" w:rsidRPr="00A929EF" w:rsidRDefault="007E0B4C" w:rsidP="00A929EF">
      <w:pPr>
        <w:rPr>
          <w:rFonts w:cs="Arial"/>
        </w:rPr>
      </w:pPr>
      <w:r w:rsidRPr="00E942D3">
        <w:rPr>
          <w:rFonts w:cs="Arial"/>
        </w:rPr>
        <w:t xml:space="preserve">C. </w:t>
      </w:r>
      <w:r w:rsidR="004E0F52">
        <w:rPr>
          <w:rFonts w:cs="Arial"/>
        </w:rPr>
        <w:t>d</w:t>
      </w:r>
      <w:r w:rsidR="00E942D3" w:rsidRPr="00A929EF">
        <w:rPr>
          <w:rFonts w:cs="Arial"/>
        </w:rPr>
        <w:t>irectly provoking aggression</w:t>
      </w:r>
    </w:p>
    <w:p w14:paraId="0693BBD2" w14:textId="77777777" w:rsidR="008E2F6B" w:rsidRPr="00A929EF" w:rsidRDefault="007E0B4C" w:rsidP="00A929EF">
      <w:pPr>
        <w:rPr>
          <w:rFonts w:cs="Arial"/>
        </w:rPr>
      </w:pPr>
      <w:r w:rsidRPr="00E942D3">
        <w:rPr>
          <w:rFonts w:cs="Arial"/>
        </w:rPr>
        <w:t>D.</w:t>
      </w:r>
      <w:r w:rsidR="001C3457">
        <w:rPr>
          <w:rFonts w:cs="Arial"/>
        </w:rPr>
        <w:t xml:space="preserve"> </w:t>
      </w:r>
      <w:r w:rsidR="004E0F52">
        <w:rPr>
          <w:rFonts w:cs="Arial"/>
        </w:rPr>
        <w:t>r</w:t>
      </w:r>
      <w:r w:rsidR="00E942D3" w:rsidRPr="00A929EF">
        <w:rPr>
          <w:rFonts w:cs="Arial"/>
        </w:rPr>
        <w:t>unning the study in the morning rather than the evening</w:t>
      </w:r>
    </w:p>
    <w:p w14:paraId="6C991DD6" w14:textId="77777777" w:rsidR="008E2F6B" w:rsidRDefault="0042096D" w:rsidP="00A929EF">
      <w:pPr>
        <w:rPr>
          <w:rFonts w:cs="Arial"/>
        </w:rPr>
      </w:pPr>
      <w:r>
        <w:rPr>
          <w:rFonts w:cs="Arial"/>
        </w:rPr>
        <w:t>Ans: B</w:t>
      </w:r>
    </w:p>
    <w:p w14:paraId="491A7D93"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14-1: Analyze research on sex differences and similarities across different types of aggression.</w:t>
      </w:r>
    </w:p>
    <w:p w14:paraId="18503A5C" w14:textId="77777777" w:rsidR="0042096D" w:rsidRPr="003F32A3" w:rsidRDefault="0042096D">
      <w:pPr>
        <w:rPr>
          <w:rFonts w:cs="Arial"/>
        </w:rPr>
      </w:pPr>
      <w:r w:rsidRPr="003F32A3">
        <w:rPr>
          <w:rFonts w:cs="Arial"/>
        </w:rPr>
        <w:t>Cognitive Domain: Knowledge</w:t>
      </w:r>
    </w:p>
    <w:p w14:paraId="58DB999C"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Physical Aggression</w:t>
      </w:r>
    </w:p>
    <w:p w14:paraId="7BA0ECBB" w14:textId="05AD708B" w:rsidR="008E2F6B" w:rsidRPr="00A929EF" w:rsidRDefault="00677217" w:rsidP="00A929EF">
      <w:pPr>
        <w:rPr>
          <w:rFonts w:cs="Arial"/>
        </w:rPr>
      </w:pPr>
      <w:r w:rsidRPr="00677217">
        <w:rPr>
          <w:rFonts w:cs="Arial"/>
        </w:rPr>
        <w:t xml:space="preserve">Difficulty Level: </w:t>
      </w:r>
      <w:r>
        <w:rPr>
          <w:rFonts w:cs="Arial"/>
        </w:rPr>
        <w:t>Easy</w:t>
      </w:r>
    </w:p>
    <w:p w14:paraId="67A6B3D3" w14:textId="77777777" w:rsidR="008E2F6B" w:rsidRPr="00A929EF" w:rsidRDefault="008E2F6B" w:rsidP="00A929EF">
      <w:pPr>
        <w:rPr>
          <w:rFonts w:cs="Arial"/>
        </w:rPr>
      </w:pPr>
    </w:p>
    <w:p w14:paraId="014D8318" w14:textId="77777777" w:rsidR="005A55F5" w:rsidRPr="00A929EF" w:rsidRDefault="00E942D3">
      <w:pPr>
        <w:rPr>
          <w:rFonts w:cs="Arial"/>
        </w:rPr>
      </w:pPr>
      <w:r w:rsidRPr="00A929EF">
        <w:rPr>
          <w:rFonts w:cs="Arial"/>
        </w:rPr>
        <w:t>10. Which of the following types of aggression shows the most consistent and largest sex difference?</w:t>
      </w:r>
    </w:p>
    <w:p w14:paraId="15AAD03E" w14:textId="77777777" w:rsidR="00E132EA" w:rsidRPr="00A929EF" w:rsidRDefault="007E0B4C">
      <w:pPr>
        <w:rPr>
          <w:rFonts w:cs="Arial"/>
        </w:rPr>
      </w:pPr>
      <w:r w:rsidRPr="00E942D3">
        <w:rPr>
          <w:rFonts w:cs="Arial"/>
        </w:rPr>
        <w:t xml:space="preserve">A. </w:t>
      </w:r>
      <w:r w:rsidR="00E942D3" w:rsidRPr="00A929EF">
        <w:rPr>
          <w:rFonts w:cs="Arial"/>
        </w:rPr>
        <w:t>Observed relational aggression</w:t>
      </w:r>
    </w:p>
    <w:p w14:paraId="5503878E" w14:textId="77777777" w:rsidR="008E2F6B" w:rsidRPr="00A929EF" w:rsidRDefault="007E0B4C" w:rsidP="00A929EF">
      <w:pPr>
        <w:rPr>
          <w:rFonts w:cs="Arial"/>
        </w:rPr>
      </w:pPr>
      <w:r w:rsidRPr="00E942D3">
        <w:rPr>
          <w:rFonts w:cs="Arial"/>
        </w:rPr>
        <w:t xml:space="preserve">B. </w:t>
      </w:r>
      <w:r w:rsidR="00E942D3" w:rsidRPr="00A929EF">
        <w:rPr>
          <w:rFonts w:cs="Arial"/>
        </w:rPr>
        <w:t>Self-reported physical aggression</w:t>
      </w:r>
    </w:p>
    <w:p w14:paraId="03743E4D" w14:textId="77777777" w:rsidR="008E2F6B" w:rsidRPr="00A929EF" w:rsidRDefault="007E0B4C" w:rsidP="00A929EF">
      <w:pPr>
        <w:rPr>
          <w:rFonts w:cs="Arial"/>
        </w:rPr>
      </w:pPr>
      <w:r w:rsidRPr="00E942D3">
        <w:rPr>
          <w:rFonts w:cs="Arial"/>
        </w:rPr>
        <w:t xml:space="preserve">C. </w:t>
      </w:r>
      <w:r w:rsidR="00E942D3" w:rsidRPr="00A929EF">
        <w:rPr>
          <w:rFonts w:cs="Arial"/>
        </w:rPr>
        <w:t>Observed verbal aggression</w:t>
      </w:r>
    </w:p>
    <w:p w14:paraId="1D86B464"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Cyberbullying</w:t>
      </w:r>
    </w:p>
    <w:p w14:paraId="53C31E71" w14:textId="77777777" w:rsidR="008E2F6B" w:rsidRDefault="0042096D" w:rsidP="00A929EF">
      <w:pPr>
        <w:rPr>
          <w:rFonts w:cs="Arial"/>
        </w:rPr>
      </w:pPr>
      <w:r>
        <w:rPr>
          <w:rFonts w:cs="Arial"/>
        </w:rPr>
        <w:t>Ans: B</w:t>
      </w:r>
    </w:p>
    <w:p w14:paraId="7F73C524"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175EEC18" w14:textId="77777777" w:rsidR="0042096D" w:rsidRPr="003F32A3" w:rsidRDefault="0042096D">
      <w:pPr>
        <w:rPr>
          <w:rFonts w:cs="Arial"/>
        </w:rPr>
      </w:pPr>
      <w:r w:rsidRPr="003F32A3">
        <w:rPr>
          <w:rFonts w:cs="Arial"/>
        </w:rPr>
        <w:t>Cognitive Domain: Knowledge</w:t>
      </w:r>
    </w:p>
    <w:p w14:paraId="2F940B7E"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Verbal Aggression</w:t>
      </w:r>
    </w:p>
    <w:p w14:paraId="5D89B225" w14:textId="69C326A9" w:rsidR="008E2F6B" w:rsidRPr="00A929EF" w:rsidRDefault="00677217" w:rsidP="00A929EF">
      <w:pPr>
        <w:rPr>
          <w:rFonts w:cs="Arial"/>
        </w:rPr>
      </w:pPr>
      <w:r w:rsidRPr="00677217">
        <w:rPr>
          <w:rFonts w:cs="Arial"/>
        </w:rPr>
        <w:t xml:space="preserve">Difficulty Level: </w:t>
      </w:r>
      <w:r>
        <w:rPr>
          <w:rFonts w:cs="Arial"/>
        </w:rPr>
        <w:t>Easy</w:t>
      </w:r>
    </w:p>
    <w:p w14:paraId="06841953" w14:textId="77777777" w:rsidR="008E2F6B" w:rsidRPr="00A929EF" w:rsidRDefault="008E2F6B" w:rsidP="00A929EF">
      <w:pPr>
        <w:rPr>
          <w:rFonts w:cs="Arial"/>
        </w:rPr>
      </w:pPr>
    </w:p>
    <w:p w14:paraId="14CC3D80" w14:textId="77777777" w:rsidR="00B448FF" w:rsidRPr="00E50094" w:rsidRDefault="00385EC0">
      <w:pPr>
        <w:rPr>
          <w:rFonts w:cs="Arial"/>
        </w:rPr>
      </w:pPr>
      <w:r w:rsidRPr="00E50094">
        <w:rPr>
          <w:rFonts w:cs="Arial"/>
        </w:rPr>
        <w:t>11</w:t>
      </w:r>
      <w:r w:rsidR="00E942D3" w:rsidRPr="00A929EF">
        <w:rPr>
          <w:rFonts w:cs="Arial"/>
        </w:rPr>
        <w:t>. More recent meta-analyses of relational aggression find what kind, if any, of sex differences?</w:t>
      </w:r>
    </w:p>
    <w:p w14:paraId="7A6021C0" w14:textId="77777777" w:rsidR="00B95FAF" w:rsidRPr="00A929EF" w:rsidRDefault="007E0B4C">
      <w:pPr>
        <w:rPr>
          <w:rFonts w:cs="Arial"/>
        </w:rPr>
      </w:pPr>
      <w:r w:rsidRPr="00E942D3">
        <w:rPr>
          <w:rFonts w:cs="Arial"/>
        </w:rPr>
        <w:lastRenderedPageBreak/>
        <w:t xml:space="preserve">A. </w:t>
      </w:r>
      <w:r w:rsidR="00E942D3" w:rsidRPr="00A929EF">
        <w:rPr>
          <w:rFonts w:cs="Arial"/>
        </w:rPr>
        <w:t>Small sex differences only emerge in older participants using methods other than self-report</w:t>
      </w:r>
      <w:r w:rsidR="004E0F52">
        <w:rPr>
          <w:rFonts w:cs="Arial"/>
        </w:rPr>
        <w:t>.</w:t>
      </w:r>
    </w:p>
    <w:p w14:paraId="54FBC32D" w14:textId="77777777" w:rsidR="00B95FAF" w:rsidRPr="00A929EF" w:rsidRDefault="007E0B4C">
      <w:pPr>
        <w:rPr>
          <w:rFonts w:cs="Arial"/>
        </w:rPr>
      </w:pPr>
      <w:r w:rsidRPr="00E942D3">
        <w:rPr>
          <w:rFonts w:cs="Arial"/>
        </w:rPr>
        <w:t xml:space="preserve">B. </w:t>
      </w:r>
      <w:r w:rsidR="00E942D3" w:rsidRPr="00A929EF">
        <w:rPr>
          <w:rFonts w:cs="Arial"/>
        </w:rPr>
        <w:t>Small sex differences emerge but only among young children</w:t>
      </w:r>
      <w:r w:rsidR="004E0F52">
        <w:rPr>
          <w:rFonts w:cs="Arial"/>
        </w:rPr>
        <w:t>.</w:t>
      </w:r>
    </w:p>
    <w:p w14:paraId="597B7C13" w14:textId="77777777" w:rsidR="008E2F6B" w:rsidRPr="00A929EF" w:rsidRDefault="007E0B4C" w:rsidP="00A929EF">
      <w:pPr>
        <w:rPr>
          <w:rFonts w:cs="Arial"/>
        </w:rPr>
      </w:pPr>
      <w:r w:rsidRPr="00E942D3">
        <w:rPr>
          <w:rFonts w:cs="Arial"/>
        </w:rPr>
        <w:t xml:space="preserve">C. </w:t>
      </w:r>
      <w:r w:rsidR="00E942D3" w:rsidRPr="00A929EF">
        <w:rPr>
          <w:rFonts w:cs="Arial"/>
        </w:rPr>
        <w:t>Sex differences are largest in self-report data</w:t>
      </w:r>
      <w:r w:rsidR="004E0F52">
        <w:rPr>
          <w:rFonts w:cs="Arial"/>
        </w:rPr>
        <w:t>.</w:t>
      </w:r>
    </w:p>
    <w:p w14:paraId="7153BFDD"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Sex differences only emerge in environments where there are larger proportions of women than men</w:t>
      </w:r>
      <w:r w:rsidR="004E0F52">
        <w:rPr>
          <w:rFonts w:cs="Arial"/>
        </w:rPr>
        <w:t>.</w:t>
      </w:r>
    </w:p>
    <w:p w14:paraId="34F46EC2" w14:textId="77777777" w:rsidR="008E2F6B" w:rsidRDefault="0042096D" w:rsidP="00A929EF">
      <w:pPr>
        <w:rPr>
          <w:rFonts w:cs="Arial"/>
        </w:rPr>
      </w:pPr>
      <w:r>
        <w:rPr>
          <w:rFonts w:cs="Arial"/>
        </w:rPr>
        <w:t>Ans: A</w:t>
      </w:r>
    </w:p>
    <w:p w14:paraId="2049CA7E"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49E9F839" w14:textId="77777777" w:rsidR="0042096D" w:rsidRPr="003F32A3" w:rsidRDefault="0042096D">
      <w:pPr>
        <w:rPr>
          <w:rFonts w:cs="Arial"/>
        </w:rPr>
      </w:pPr>
      <w:r w:rsidRPr="003F32A3">
        <w:rPr>
          <w:rFonts w:cs="Arial"/>
        </w:rPr>
        <w:t>Cognitive Domain: Comprehension</w:t>
      </w:r>
    </w:p>
    <w:p w14:paraId="2FE4823E"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Relational Aggression</w:t>
      </w:r>
    </w:p>
    <w:p w14:paraId="6C654EB3" w14:textId="7EAF1B00" w:rsidR="008E2F6B" w:rsidRPr="00A929EF" w:rsidRDefault="00677217" w:rsidP="00A929EF">
      <w:pPr>
        <w:rPr>
          <w:rFonts w:cs="Arial"/>
        </w:rPr>
      </w:pPr>
      <w:r w:rsidRPr="00677217">
        <w:rPr>
          <w:rFonts w:cs="Arial"/>
        </w:rPr>
        <w:t xml:space="preserve">Difficulty Level: </w:t>
      </w:r>
      <w:r>
        <w:rPr>
          <w:rFonts w:cs="Arial"/>
        </w:rPr>
        <w:t>Medium</w:t>
      </w:r>
    </w:p>
    <w:p w14:paraId="0589227D" w14:textId="77777777" w:rsidR="00B448FF" w:rsidRPr="00E50094" w:rsidRDefault="00B448FF">
      <w:pPr>
        <w:rPr>
          <w:rFonts w:cs="Arial"/>
        </w:rPr>
      </w:pPr>
    </w:p>
    <w:p w14:paraId="78FCD9D1" w14:textId="77777777" w:rsidR="00B448FF" w:rsidRPr="00E50094" w:rsidRDefault="00E942D3">
      <w:pPr>
        <w:rPr>
          <w:rFonts w:cs="Arial"/>
          <w:b/>
        </w:rPr>
      </w:pPr>
      <w:r w:rsidRPr="00A929EF">
        <w:rPr>
          <w:rFonts w:cs="Arial"/>
        </w:rPr>
        <w:t>12. Which of the following best describes sex differences in cyberbullying</w:t>
      </w:r>
    </w:p>
    <w:p w14:paraId="173D20E9" w14:textId="77777777" w:rsidR="008E2F6B" w:rsidRPr="00A929EF" w:rsidRDefault="007E0B4C" w:rsidP="00A929EF">
      <w:pPr>
        <w:rPr>
          <w:rFonts w:cs="Arial"/>
        </w:rPr>
      </w:pPr>
      <w:r w:rsidRPr="00E942D3">
        <w:rPr>
          <w:rFonts w:cs="Arial"/>
        </w:rPr>
        <w:t xml:space="preserve">A. </w:t>
      </w:r>
      <w:r w:rsidR="00E942D3" w:rsidRPr="00A929EF">
        <w:rPr>
          <w:rFonts w:cs="Arial"/>
        </w:rPr>
        <w:t>Girls are more likely to cyberbully than boys until their mid-20s</w:t>
      </w:r>
      <w:r w:rsidR="004E0F52">
        <w:rPr>
          <w:rFonts w:cs="Arial"/>
        </w:rPr>
        <w:t>.</w:t>
      </w:r>
    </w:p>
    <w:p w14:paraId="1F245966" w14:textId="77777777" w:rsidR="008E2F6B" w:rsidRPr="00A929EF" w:rsidRDefault="007E0B4C" w:rsidP="00A929EF">
      <w:pPr>
        <w:rPr>
          <w:rFonts w:cs="Arial"/>
        </w:rPr>
      </w:pPr>
      <w:r w:rsidRPr="00E942D3">
        <w:rPr>
          <w:rFonts w:cs="Arial"/>
        </w:rPr>
        <w:t xml:space="preserve">B. </w:t>
      </w:r>
      <w:r w:rsidR="00E942D3" w:rsidRPr="00A929EF">
        <w:rPr>
          <w:rFonts w:cs="Arial"/>
        </w:rPr>
        <w:t>Boys are more likely than girls to cyberbully at a young age but then become more prone to traditional bullying as they mature</w:t>
      </w:r>
      <w:r w:rsidR="004E0F52">
        <w:rPr>
          <w:rFonts w:cs="Arial"/>
        </w:rPr>
        <w:t>.</w:t>
      </w:r>
    </w:p>
    <w:p w14:paraId="50864DDC" w14:textId="77777777" w:rsidR="008E2F6B" w:rsidRPr="00A929EF" w:rsidRDefault="007E0B4C" w:rsidP="00A929EF">
      <w:pPr>
        <w:rPr>
          <w:rFonts w:cs="Arial"/>
        </w:rPr>
      </w:pPr>
      <w:r w:rsidRPr="00E942D3">
        <w:rPr>
          <w:rFonts w:cs="Arial"/>
        </w:rPr>
        <w:t xml:space="preserve">C. </w:t>
      </w:r>
      <w:r w:rsidR="00E942D3" w:rsidRPr="00A929EF">
        <w:rPr>
          <w:rFonts w:cs="Arial"/>
        </w:rPr>
        <w:t>They are small and depend upon age</w:t>
      </w:r>
      <w:r w:rsidR="004E0F52">
        <w:rPr>
          <w:rFonts w:cs="Arial"/>
        </w:rPr>
        <w:t>.</w:t>
      </w:r>
    </w:p>
    <w:p w14:paraId="4B65C66A" w14:textId="77777777" w:rsidR="008E2F6B" w:rsidRPr="00A929EF" w:rsidRDefault="007E0B4C" w:rsidP="00A929EF">
      <w:pPr>
        <w:rPr>
          <w:rFonts w:cs="Arial"/>
        </w:rPr>
      </w:pPr>
      <w:r w:rsidRPr="00E942D3">
        <w:rPr>
          <w:rFonts w:cs="Arial"/>
        </w:rPr>
        <w:t xml:space="preserve">D. </w:t>
      </w:r>
      <w:r w:rsidR="00E942D3" w:rsidRPr="00A929EF">
        <w:rPr>
          <w:rFonts w:cs="Arial"/>
        </w:rPr>
        <w:t>Sex differences only emerge in adulthood and favor males</w:t>
      </w:r>
      <w:r w:rsidR="004E0F52">
        <w:rPr>
          <w:rFonts w:cs="Arial"/>
        </w:rPr>
        <w:t>.</w:t>
      </w:r>
    </w:p>
    <w:p w14:paraId="1A79B404" w14:textId="77777777" w:rsidR="008E2F6B" w:rsidRDefault="0042096D" w:rsidP="00A929EF">
      <w:pPr>
        <w:rPr>
          <w:rFonts w:cs="Arial"/>
        </w:rPr>
      </w:pPr>
      <w:r>
        <w:rPr>
          <w:rFonts w:cs="Arial"/>
        </w:rPr>
        <w:t>Ans: C</w:t>
      </w:r>
    </w:p>
    <w:p w14:paraId="49FBB952"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59015DA6" w14:textId="77777777" w:rsidR="0042096D" w:rsidRPr="003F32A3" w:rsidRDefault="0042096D">
      <w:pPr>
        <w:rPr>
          <w:rFonts w:cs="Arial"/>
        </w:rPr>
      </w:pPr>
      <w:r w:rsidRPr="003F32A3">
        <w:rPr>
          <w:rFonts w:cs="Arial"/>
        </w:rPr>
        <w:t>Cognitive Domain: Knowledge</w:t>
      </w:r>
    </w:p>
    <w:p w14:paraId="2472817F"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Cyberbullying</w:t>
      </w:r>
    </w:p>
    <w:p w14:paraId="57DEB6F5" w14:textId="1EABC7A3" w:rsidR="008E2F6B" w:rsidRPr="00A929EF" w:rsidRDefault="00677217" w:rsidP="00A929EF">
      <w:pPr>
        <w:rPr>
          <w:rFonts w:cs="Arial"/>
        </w:rPr>
      </w:pPr>
      <w:r w:rsidRPr="00677217">
        <w:rPr>
          <w:rFonts w:cs="Arial"/>
        </w:rPr>
        <w:t xml:space="preserve">Difficulty Level: </w:t>
      </w:r>
      <w:r>
        <w:rPr>
          <w:rFonts w:cs="Arial"/>
        </w:rPr>
        <w:t>Easy</w:t>
      </w:r>
    </w:p>
    <w:p w14:paraId="161DBC55" w14:textId="77777777" w:rsidR="00B448FF" w:rsidRPr="00E50094" w:rsidRDefault="00B448FF">
      <w:pPr>
        <w:rPr>
          <w:rFonts w:cs="Arial"/>
        </w:rPr>
      </w:pPr>
    </w:p>
    <w:p w14:paraId="0DCECEDE" w14:textId="77777777" w:rsidR="005D2F9E" w:rsidRPr="00A929EF" w:rsidRDefault="00E942D3">
      <w:pPr>
        <w:rPr>
          <w:rFonts w:cs="Arial"/>
        </w:rPr>
      </w:pPr>
      <w:r w:rsidRPr="00A929EF">
        <w:rPr>
          <w:rFonts w:cs="Arial"/>
        </w:rPr>
        <w:t>13. Which of the following groups is most likely to be targeted with violent crimes?</w:t>
      </w:r>
    </w:p>
    <w:p w14:paraId="51E2C0C9" w14:textId="77777777" w:rsidR="008E2F6B" w:rsidRPr="00A929EF" w:rsidRDefault="007E0B4C" w:rsidP="00A929EF">
      <w:pPr>
        <w:rPr>
          <w:rFonts w:cs="Arial"/>
        </w:rPr>
      </w:pPr>
      <w:r w:rsidRPr="00E942D3">
        <w:rPr>
          <w:rFonts w:cs="Arial"/>
        </w:rPr>
        <w:t xml:space="preserve">A. </w:t>
      </w:r>
      <w:r w:rsidR="00E942D3" w:rsidRPr="00A929EF">
        <w:rPr>
          <w:rFonts w:cs="Arial"/>
        </w:rPr>
        <w:t>White men</w:t>
      </w:r>
    </w:p>
    <w:p w14:paraId="030ACA52" w14:textId="77777777" w:rsidR="008E2F6B" w:rsidRPr="00A929EF" w:rsidRDefault="007E0B4C" w:rsidP="00A929EF">
      <w:pPr>
        <w:rPr>
          <w:rFonts w:cs="Arial"/>
        </w:rPr>
      </w:pPr>
      <w:r w:rsidRPr="00E942D3">
        <w:rPr>
          <w:rFonts w:cs="Arial"/>
        </w:rPr>
        <w:t xml:space="preserve">B. </w:t>
      </w:r>
      <w:r w:rsidR="00E942D3" w:rsidRPr="00A929EF">
        <w:rPr>
          <w:rFonts w:cs="Arial"/>
        </w:rPr>
        <w:t>Black men</w:t>
      </w:r>
    </w:p>
    <w:p w14:paraId="50006376" w14:textId="77777777" w:rsidR="008E2F6B" w:rsidRPr="00A929EF" w:rsidRDefault="007E0B4C" w:rsidP="00A929EF">
      <w:pPr>
        <w:rPr>
          <w:rFonts w:cs="Arial"/>
        </w:rPr>
      </w:pPr>
      <w:r w:rsidRPr="00E942D3">
        <w:rPr>
          <w:rFonts w:cs="Arial"/>
        </w:rPr>
        <w:t xml:space="preserve">C. </w:t>
      </w:r>
      <w:r w:rsidR="00E942D3" w:rsidRPr="00A929EF">
        <w:rPr>
          <w:rFonts w:cs="Arial"/>
        </w:rPr>
        <w:t>White women</w:t>
      </w:r>
    </w:p>
    <w:p w14:paraId="39F47E23" w14:textId="77777777" w:rsidR="008E2F6B" w:rsidRPr="00A929EF" w:rsidRDefault="007E0B4C" w:rsidP="00A929EF">
      <w:pPr>
        <w:rPr>
          <w:rFonts w:cs="Arial"/>
        </w:rPr>
      </w:pPr>
      <w:r w:rsidRPr="00E942D3">
        <w:rPr>
          <w:rFonts w:cs="Arial"/>
        </w:rPr>
        <w:t xml:space="preserve">D. </w:t>
      </w:r>
      <w:r w:rsidR="00E942D3" w:rsidRPr="00A929EF">
        <w:rPr>
          <w:rFonts w:cs="Arial"/>
        </w:rPr>
        <w:t>Black women</w:t>
      </w:r>
    </w:p>
    <w:p w14:paraId="7397CE24" w14:textId="77777777" w:rsidR="008E2F6B" w:rsidRDefault="0042096D" w:rsidP="00A929EF">
      <w:pPr>
        <w:rPr>
          <w:rFonts w:cs="Arial"/>
        </w:rPr>
      </w:pPr>
      <w:r>
        <w:rPr>
          <w:rFonts w:cs="Arial"/>
        </w:rPr>
        <w:t>Ans: B</w:t>
      </w:r>
    </w:p>
    <w:p w14:paraId="21CC3B95"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33168A63" w14:textId="77777777" w:rsidR="0042096D" w:rsidRPr="003F32A3" w:rsidRDefault="0042096D">
      <w:pPr>
        <w:rPr>
          <w:rFonts w:cs="Arial"/>
        </w:rPr>
      </w:pPr>
      <w:r w:rsidRPr="003F32A3">
        <w:rPr>
          <w:rFonts w:cs="Arial"/>
        </w:rPr>
        <w:t>Cognitive Domain: Application</w:t>
      </w:r>
    </w:p>
    <w:p w14:paraId="02C7C7D8" w14:textId="77777777" w:rsidR="008E2F6B" w:rsidRDefault="00E942D3" w:rsidP="00A929EF">
      <w:pPr>
        <w:rPr>
          <w:rFonts w:cs="Arial"/>
        </w:rPr>
      </w:pPr>
      <w:r w:rsidRPr="00A929EF">
        <w:rPr>
          <w:rFonts w:cs="Arial"/>
        </w:rPr>
        <w:t xml:space="preserve">Answer </w:t>
      </w:r>
      <w:r w:rsidR="0042096D">
        <w:rPr>
          <w:rFonts w:cs="Arial"/>
        </w:rPr>
        <w:t>L</w:t>
      </w:r>
      <w:r w:rsidRPr="00A929EF">
        <w:rPr>
          <w:rFonts w:cs="Arial"/>
        </w:rPr>
        <w:t>ocation: Sex Differences in Experiencing Aggression</w:t>
      </w:r>
    </w:p>
    <w:p w14:paraId="4EBA5A29" w14:textId="3F167CC6" w:rsidR="008E2F6B" w:rsidRPr="00A929EF" w:rsidRDefault="00677217" w:rsidP="00A929EF">
      <w:pPr>
        <w:rPr>
          <w:rFonts w:cs="Arial"/>
        </w:rPr>
      </w:pPr>
      <w:r w:rsidRPr="00677217">
        <w:rPr>
          <w:rFonts w:cs="Arial"/>
        </w:rPr>
        <w:t>Difficulty Level:</w:t>
      </w:r>
      <w:r>
        <w:rPr>
          <w:rFonts w:cs="Arial"/>
        </w:rPr>
        <w:t xml:space="preserve"> Hard</w:t>
      </w:r>
      <w:r w:rsidR="00E50094">
        <w:rPr>
          <w:rFonts w:cs="Arial"/>
        </w:rPr>
        <w:t xml:space="preserve"> </w:t>
      </w:r>
    </w:p>
    <w:p w14:paraId="5E21B0A8" w14:textId="77777777" w:rsidR="008E2F6B" w:rsidRPr="00A929EF" w:rsidRDefault="008E2F6B" w:rsidP="00A929EF">
      <w:pPr>
        <w:rPr>
          <w:rFonts w:cs="Arial"/>
        </w:rPr>
      </w:pPr>
    </w:p>
    <w:p w14:paraId="4D830E19" w14:textId="77777777" w:rsidR="009A525B" w:rsidRPr="00A929EF" w:rsidRDefault="00E942D3">
      <w:pPr>
        <w:rPr>
          <w:rFonts w:cs="Arial"/>
        </w:rPr>
      </w:pPr>
      <w:r w:rsidRPr="00A929EF">
        <w:rPr>
          <w:rFonts w:cs="Arial"/>
        </w:rPr>
        <w:t xml:space="preserve">14. Each of the following is </w:t>
      </w:r>
      <w:r w:rsidR="001C3457" w:rsidRPr="00A224D4">
        <w:rPr>
          <w:rFonts w:cs="Arial"/>
        </w:rPr>
        <w:t>TRUE</w:t>
      </w:r>
      <w:r w:rsidRPr="00A929EF">
        <w:rPr>
          <w:rFonts w:cs="Arial"/>
        </w:rPr>
        <w:t xml:space="preserve"> of violent victimization EXCEPT</w:t>
      </w:r>
      <w:r w:rsidR="004E0F52">
        <w:rPr>
          <w:rFonts w:cs="Arial"/>
        </w:rPr>
        <w:t xml:space="preserve"> ______.</w:t>
      </w:r>
    </w:p>
    <w:p w14:paraId="37C0B298" w14:textId="77777777" w:rsidR="008E2F6B" w:rsidRPr="00A929EF" w:rsidRDefault="007E0B4C" w:rsidP="00A929EF">
      <w:pPr>
        <w:rPr>
          <w:rFonts w:cs="Arial"/>
        </w:rPr>
      </w:pPr>
      <w:r w:rsidRPr="00E942D3">
        <w:rPr>
          <w:rFonts w:cs="Arial"/>
        </w:rPr>
        <w:t xml:space="preserve">A. </w:t>
      </w:r>
      <w:r w:rsidR="004E0F52">
        <w:rPr>
          <w:rFonts w:cs="Arial"/>
        </w:rPr>
        <w:t>b</w:t>
      </w:r>
      <w:r w:rsidR="00E942D3" w:rsidRPr="00A929EF">
        <w:rPr>
          <w:rFonts w:cs="Arial"/>
        </w:rPr>
        <w:t>oth men and women aggress more towards men in laboratory studies</w:t>
      </w:r>
    </w:p>
    <w:p w14:paraId="76903F11" w14:textId="77777777" w:rsidR="008E2F6B" w:rsidRPr="00A929EF" w:rsidRDefault="007E0B4C" w:rsidP="00A929EF">
      <w:pPr>
        <w:rPr>
          <w:rFonts w:cs="Arial"/>
        </w:rPr>
      </w:pPr>
      <w:r w:rsidRPr="00E942D3">
        <w:rPr>
          <w:rFonts w:cs="Arial"/>
        </w:rPr>
        <w:t xml:space="preserve">B. </w:t>
      </w:r>
      <w:r w:rsidR="004E0F52">
        <w:rPr>
          <w:rFonts w:cs="Arial"/>
        </w:rPr>
        <w:t>w</w:t>
      </w:r>
      <w:r w:rsidR="00E942D3" w:rsidRPr="00A929EF">
        <w:rPr>
          <w:rFonts w:cs="Arial"/>
        </w:rPr>
        <w:t xml:space="preserve">omen are targeted with intimate partner violence substantially more frequently than men </w:t>
      </w:r>
    </w:p>
    <w:p w14:paraId="16D064D1" w14:textId="77777777" w:rsidR="008E2F6B" w:rsidRPr="00A929EF" w:rsidRDefault="007E0B4C" w:rsidP="00A929EF">
      <w:pPr>
        <w:rPr>
          <w:rFonts w:cs="Arial"/>
        </w:rPr>
      </w:pPr>
      <w:r w:rsidRPr="00E942D3">
        <w:rPr>
          <w:rFonts w:cs="Arial"/>
        </w:rPr>
        <w:t xml:space="preserve">C. </w:t>
      </w:r>
      <w:r w:rsidR="004E0F52">
        <w:rPr>
          <w:rFonts w:cs="Arial"/>
        </w:rPr>
        <w:t>c</w:t>
      </w:r>
      <w:r w:rsidR="00E942D3" w:rsidRPr="00A929EF">
        <w:rPr>
          <w:rFonts w:cs="Arial"/>
        </w:rPr>
        <w:t>rime statistics reveal that men are more likely than women to be the victims of almost all types of violent crime</w:t>
      </w:r>
    </w:p>
    <w:p w14:paraId="53B8604B" w14:textId="77777777" w:rsidR="008E2F6B" w:rsidRPr="00A929EF" w:rsidRDefault="007E0B4C" w:rsidP="00A929EF">
      <w:pPr>
        <w:rPr>
          <w:rFonts w:cs="Arial"/>
        </w:rPr>
      </w:pPr>
      <w:r w:rsidRPr="00E942D3">
        <w:rPr>
          <w:rFonts w:cs="Arial"/>
        </w:rPr>
        <w:t>D.</w:t>
      </w:r>
      <w:r w:rsidR="001C3457">
        <w:rPr>
          <w:rFonts w:cs="Arial"/>
        </w:rPr>
        <w:t xml:space="preserve"> </w:t>
      </w:r>
      <w:r w:rsidR="004E0F52">
        <w:rPr>
          <w:rFonts w:cs="Arial"/>
        </w:rPr>
        <w:t>s</w:t>
      </w:r>
      <w:r w:rsidR="00E942D3" w:rsidRPr="00A929EF">
        <w:rPr>
          <w:rFonts w:cs="Arial"/>
        </w:rPr>
        <w:t>ex differences in violent victimization are consistent across race and ethnicity</w:t>
      </w:r>
    </w:p>
    <w:p w14:paraId="63530A31" w14:textId="77777777" w:rsidR="008E2F6B" w:rsidRDefault="0042096D" w:rsidP="00A929EF">
      <w:pPr>
        <w:rPr>
          <w:rFonts w:cs="Arial"/>
        </w:rPr>
      </w:pPr>
      <w:r>
        <w:rPr>
          <w:rFonts w:cs="Arial"/>
        </w:rPr>
        <w:t>Ans: B</w:t>
      </w:r>
    </w:p>
    <w:p w14:paraId="03BAD7B1" w14:textId="77777777" w:rsidR="008E2F6B" w:rsidRPr="00A929EF" w:rsidRDefault="00A559D4" w:rsidP="00A929EF">
      <w:pPr>
        <w:rPr>
          <w:rFonts w:cs="Arial"/>
        </w:rPr>
      </w:pPr>
      <w:r>
        <w:rPr>
          <w:rFonts w:cs="Arial"/>
        </w:rPr>
        <w:lastRenderedPageBreak/>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31F14544" w14:textId="77777777" w:rsidR="0042096D" w:rsidRPr="003F32A3" w:rsidRDefault="0042096D">
      <w:pPr>
        <w:rPr>
          <w:rFonts w:cs="Arial"/>
        </w:rPr>
      </w:pPr>
      <w:r w:rsidRPr="003F32A3">
        <w:rPr>
          <w:rFonts w:cs="Arial"/>
        </w:rPr>
        <w:t>Cognitive Domain: Comprehension</w:t>
      </w:r>
    </w:p>
    <w:p w14:paraId="0FFB22BD"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Sex Differences in Experiencing Aggression</w:t>
      </w:r>
    </w:p>
    <w:p w14:paraId="307068C1" w14:textId="5CBD997C" w:rsidR="008E2F6B" w:rsidRPr="00A929EF" w:rsidRDefault="00677217" w:rsidP="00A929EF">
      <w:pPr>
        <w:rPr>
          <w:rFonts w:cs="Arial"/>
        </w:rPr>
      </w:pPr>
      <w:r w:rsidRPr="00677217">
        <w:rPr>
          <w:rFonts w:cs="Arial"/>
        </w:rPr>
        <w:t xml:space="preserve">Difficulty Level: </w:t>
      </w:r>
      <w:r>
        <w:rPr>
          <w:rFonts w:cs="Arial"/>
        </w:rPr>
        <w:t>Medium</w:t>
      </w:r>
    </w:p>
    <w:p w14:paraId="636F8183" w14:textId="77777777" w:rsidR="005D2F9E" w:rsidRPr="00E50094" w:rsidRDefault="005D2F9E">
      <w:pPr>
        <w:rPr>
          <w:rFonts w:cs="Arial"/>
        </w:rPr>
      </w:pPr>
    </w:p>
    <w:p w14:paraId="47C870C8" w14:textId="77777777" w:rsidR="00B448FF" w:rsidRPr="00E50094" w:rsidRDefault="00E942D3">
      <w:pPr>
        <w:rPr>
          <w:rFonts w:cs="Arial"/>
          <w:b/>
        </w:rPr>
      </w:pPr>
      <w:r w:rsidRPr="00A929EF">
        <w:rPr>
          <w:rFonts w:cs="Arial"/>
        </w:rPr>
        <w:t xml:space="preserve">15. For which of the following types of violent crimes are women more likely than men to be victims? </w:t>
      </w:r>
    </w:p>
    <w:p w14:paraId="6F9B7B99" w14:textId="77777777" w:rsidR="008E2F6B" w:rsidRPr="00A929EF" w:rsidRDefault="007E0B4C" w:rsidP="00A929EF">
      <w:pPr>
        <w:rPr>
          <w:rFonts w:cs="Arial"/>
        </w:rPr>
      </w:pPr>
      <w:r w:rsidRPr="00E942D3">
        <w:rPr>
          <w:rFonts w:cs="Arial"/>
        </w:rPr>
        <w:t xml:space="preserve">A. </w:t>
      </w:r>
      <w:r w:rsidR="004E0F52">
        <w:rPr>
          <w:rFonts w:cs="Arial"/>
        </w:rPr>
        <w:t>a</w:t>
      </w:r>
      <w:r w:rsidR="00E942D3" w:rsidRPr="00A929EF">
        <w:rPr>
          <w:rFonts w:cs="Arial"/>
        </w:rPr>
        <w:t>ssault</w:t>
      </w:r>
    </w:p>
    <w:p w14:paraId="3AE19FB5" w14:textId="77777777" w:rsidR="00DB1CDD" w:rsidRPr="00A929EF" w:rsidRDefault="007E0B4C">
      <w:pPr>
        <w:rPr>
          <w:rFonts w:cs="Arial"/>
        </w:rPr>
      </w:pPr>
      <w:r w:rsidRPr="00E942D3">
        <w:rPr>
          <w:rFonts w:cs="Arial"/>
        </w:rPr>
        <w:t xml:space="preserve">B. </w:t>
      </w:r>
      <w:r w:rsidR="004E0F52">
        <w:rPr>
          <w:rFonts w:cs="Arial"/>
        </w:rPr>
        <w:t>a</w:t>
      </w:r>
      <w:r w:rsidR="00E942D3" w:rsidRPr="00A929EF">
        <w:rPr>
          <w:rFonts w:cs="Arial"/>
        </w:rPr>
        <w:t>rmed robbery</w:t>
      </w:r>
    </w:p>
    <w:p w14:paraId="7CB8B7CB" w14:textId="77777777" w:rsidR="00FA0E18" w:rsidRPr="00A929EF" w:rsidRDefault="007E0B4C">
      <w:pPr>
        <w:rPr>
          <w:rFonts w:cs="Arial"/>
        </w:rPr>
      </w:pPr>
      <w:r w:rsidRPr="00E942D3">
        <w:rPr>
          <w:rFonts w:cs="Arial"/>
        </w:rPr>
        <w:t xml:space="preserve">C. </w:t>
      </w:r>
      <w:r w:rsidR="004E0F52">
        <w:rPr>
          <w:rFonts w:cs="Arial"/>
        </w:rPr>
        <w:t>h</w:t>
      </w:r>
      <w:r w:rsidR="00E942D3" w:rsidRPr="00A929EF">
        <w:rPr>
          <w:rFonts w:cs="Arial"/>
        </w:rPr>
        <w:t>omicides</w:t>
      </w:r>
    </w:p>
    <w:p w14:paraId="556FED2B" w14:textId="77777777" w:rsidR="008E2F6B" w:rsidRPr="00A929EF" w:rsidRDefault="007E0B4C" w:rsidP="00A929EF">
      <w:pPr>
        <w:rPr>
          <w:rFonts w:cs="Arial"/>
        </w:rPr>
      </w:pPr>
      <w:r w:rsidRPr="00E942D3">
        <w:rPr>
          <w:rFonts w:cs="Arial"/>
        </w:rPr>
        <w:t xml:space="preserve">D. </w:t>
      </w:r>
      <w:r w:rsidR="004E0F52">
        <w:rPr>
          <w:rFonts w:cs="Arial"/>
        </w:rPr>
        <w:t>s</w:t>
      </w:r>
      <w:r w:rsidR="00E942D3" w:rsidRPr="00A929EF">
        <w:rPr>
          <w:rFonts w:cs="Arial"/>
        </w:rPr>
        <w:t>exual assault</w:t>
      </w:r>
    </w:p>
    <w:p w14:paraId="41EA5F5D" w14:textId="77777777" w:rsidR="008E2F6B" w:rsidRDefault="0042096D" w:rsidP="00A929EF">
      <w:pPr>
        <w:rPr>
          <w:rFonts w:cs="Arial"/>
        </w:rPr>
      </w:pPr>
      <w:r>
        <w:rPr>
          <w:rFonts w:cs="Arial"/>
        </w:rPr>
        <w:t>Ans: D</w:t>
      </w:r>
    </w:p>
    <w:p w14:paraId="57595D55"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1A5E6AF6" w14:textId="77777777" w:rsidR="0042096D" w:rsidRPr="003F32A3" w:rsidRDefault="0042096D">
      <w:pPr>
        <w:rPr>
          <w:rFonts w:cs="Arial"/>
        </w:rPr>
      </w:pPr>
      <w:r w:rsidRPr="003F32A3">
        <w:rPr>
          <w:rFonts w:cs="Arial"/>
        </w:rPr>
        <w:t>Cognitive Domain: Knowledge</w:t>
      </w:r>
    </w:p>
    <w:p w14:paraId="333A141E"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Sex Differences in Experiencing Aggression</w:t>
      </w:r>
    </w:p>
    <w:p w14:paraId="562297F1" w14:textId="149A0C4A" w:rsidR="008E2F6B" w:rsidRPr="00A929EF" w:rsidRDefault="00677217" w:rsidP="00A929EF">
      <w:pPr>
        <w:rPr>
          <w:rFonts w:cs="Arial"/>
        </w:rPr>
      </w:pPr>
      <w:r w:rsidRPr="00677217">
        <w:rPr>
          <w:rFonts w:cs="Arial"/>
        </w:rPr>
        <w:t xml:space="preserve">Difficulty Level: </w:t>
      </w:r>
      <w:r>
        <w:rPr>
          <w:rFonts w:cs="Arial"/>
        </w:rPr>
        <w:t>Easy</w:t>
      </w:r>
    </w:p>
    <w:p w14:paraId="082BD89D" w14:textId="77777777" w:rsidR="00B448FF" w:rsidRPr="00E50094" w:rsidRDefault="00B448FF">
      <w:pPr>
        <w:rPr>
          <w:rFonts w:cs="Arial"/>
        </w:rPr>
      </w:pPr>
    </w:p>
    <w:p w14:paraId="1521AD45" w14:textId="77777777" w:rsidR="00DE4E82" w:rsidRPr="00A929EF" w:rsidRDefault="00E942D3">
      <w:pPr>
        <w:rPr>
          <w:rFonts w:cs="Arial"/>
        </w:rPr>
      </w:pPr>
      <w:r w:rsidRPr="004E0F52">
        <w:rPr>
          <w:rFonts w:cs="Arial"/>
        </w:rPr>
        <w:t>16. The earliest research on this type of violence framed it largely in terms of male violence against women.</w:t>
      </w:r>
    </w:p>
    <w:p w14:paraId="4800E650" w14:textId="77777777" w:rsidR="008E2F6B" w:rsidRPr="00A929EF" w:rsidRDefault="007E0B4C" w:rsidP="00A929EF">
      <w:pPr>
        <w:rPr>
          <w:rFonts w:cs="Arial"/>
        </w:rPr>
      </w:pPr>
      <w:r w:rsidRPr="00E942D3">
        <w:rPr>
          <w:rFonts w:cs="Arial"/>
        </w:rPr>
        <w:t xml:space="preserve">A. </w:t>
      </w:r>
      <w:r w:rsidR="004E0F52">
        <w:rPr>
          <w:rFonts w:cs="Arial"/>
        </w:rPr>
        <w:t>a</w:t>
      </w:r>
      <w:r w:rsidR="00E942D3" w:rsidRPr="00A929EF">
        <w:rPr>
          <w:rFonts w:cs="Arial"/>
        </w:rPr>
        <w:t>ssault</w:t>
      </w:r>
    </w:p>
    <w:p w14:paraId="65907862" w14:textId="77777777" w:rsidR="008E2F6B" w:rsidRPr="00A929EF" w:rsidRDefault="007E0B4C" w:rsidP="00A929EF">
      <w:pPr>
        <w:rPr>
          <w:rFonts w:cs="Arial"/>
        </w:rPr>
      </w:pPr>
      <w:r w:rsidRPr="00E942D3">
        <w:rPr>
          <w:rFonts w:cs="Arial"/>
        </w:rPr>
        <w:t xml:space="preserve">B. </w:t>
      </w:r>
      <w:r w:rsidR="004E0F52">
        <w:rPr>
          <w:rFonts w:cs="Arial"/>
        </w:rPr>
        <w:t>h</w:t>
      </w:r>
      <w:r w:rsidR="00E942D3" w:rsidRPr="00A929EF">
        <w:rPr>
          <w:rFonts w:cs="Arial"/>
        </w:rPr>
        <w:t>omicide</w:t>
      </w:r>
    </w:p>
    <w:p w14:paraId="726721F6" w14:textId="77777777" w:rsidR="008E2F6B" w:rsidRPr="00A929EF" w:rsidRDefault="007E0B4C" w:rsidP="00A929EF">
      <w:pPr>
        <w:rPr>
          <w:rFonts w:cs="Arial"/>
        </w:rPr>
      </w:pPr>
      <w:r w:rsidRPr="00E942D3">
        <w:rPr>
          <w:rFonts w:cs="Arial"/>
        </w:rPr>
        <w:t xml:space="preserve">C. </w:t>
      </w:r>
      <w:r w:rsidR="004E0F52">
        <w:rPr>
          <w:rFonts w:cs="Arial"/>
        </w:rPr>
        <w:t>i</w:t>
      </w:r>
      <w:r w:rsidR="00E942D3" w:rsidRPr="00A929EF">
        <w:rPr>
          <w:rFonts w:cs="Arial"/>
        </w:rPr>
        <w:t>ntimate partner violence</w:t>
      </w:r>
    </w:p>
    <w:p w14:paraId="798EDCD0" w14:textId="77777777" w:rsidR="008E2F6B" w:rsidRPr="00A929EF" w:rsidRDefault="007E0B4C" w:rsidP="00A929EF">
      <w:pPr>
        <w:rPr>
          <w:rFonts w:cs="Arial"/>
        </w:rPr>
      </w:pPr>
      <w:r w:rsidRPr="00E942D3">
        <w:rPr>
          <w:rFonts w:cs="Arial"/>
        </w:rPr>
        <w:t xml:space="preserve">D. </w:t>
      </w:r>
      <w:r w:rsidR="004E0F52">
        <w:rPr>
          <w:rFonts w:cs="Arial"/>
        </w:rPr>
        <w:t>r</w:t>
      </w:r>
      <w:r w:rsidR="00E942D3" w:rsidRPr="00A929EF">
        <w:rPr>
          <w:rFonts w:cs="Arial"/>
        </w:rPr>
        <w:t>obbery</w:t>
      </w:r>
    </w:p>
    <w:p w14:paraId="78BA20E7" w14:textId="77777777" w:rsidR="008E2F6B" w:rsidRDefault="0042096D" w:rsidP="00A929EF">
      <w:pPr>
        <w:rPr>
          <w:rFonts w:cs="Arial"/>
        </w:rPr>
      </w:pPr>
      <w:r>
        <w:rPr>
          <w:rFonts w:cs="Arial"/>
        </w:rPr>
        <w:t>Ans: C</w:t>
      </w:r>
    </w:p>
    <w:p w14:paraId="178D3C2D"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204A4060" w14:textId="77777777" w:rsidR="0042096D" w:rsidRPr="003F32A3" w:rsidRDefault="0042096D">
      <w:pPr>
        <w:rPr>
          <w:rFonts w:cs="Arial"/>
        </w:rPr>
      </w:pPr>
      <w:r w:rsidRPr="003F32A3">
        <w:rPr>
          <w:rFonts w:cs="Arial"/>
        </w:rPr>
        <w:t>Cognitive Domain: Knowledge</w:t>
      </w:r>
    </w:p>
    <w:p w14:paraId="5B9454ED"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Intimate Partner Violence</w:t>
      </w:r>
    </w:p>
    <w:p w14:paraId="648AEED3" w14:textId="74D64154" w:rsidR="008E2F6B" w:rsidRPr="00A929EF" w:rsidRDefault="00677217" w:rsidP="00A929EF">
      <w:pPr>
        <w:rPr>
          <w:rFonts w:cs="Arial"/>
        </w:rPr>
      </w:pPr>
      <w:r w:rsidRPr="00677217">
        <w:rPr>
          <w:rFonts w:cs="Arial"/>
        </w:rPr>
        <w:t xml:space="preserve">Difficulty Level: </w:t>
      </w:r>
      <w:r>
        <w:rPr>
          <w:rFonts w:cs="Arial"/>
        </w:rPr>
        <w:t>Easy</w:t>
      </w:r>
    </w:p>
    <w:p w14:paraId="40F8EF9E" w14:textId="77777777" w:rsidR="00DE4E82" w:rsidRPr="00E50094" w:rsidRDefault="00DE4E82">
      <w:pPr>
        <w:rPr>
          <w:rFonts w:cs="Arial"/>
        </w:rPr>
      </w:pPr>
    </w:p>
    <w:p w14:paraId="290D4782" w14:textId="77777777" w:rsidR="001C0A37" w:rsidRPr="00A929EF" w:rsidRDefault="00E942D3">
      <w:pPr>
        <w:rPr>
          <w:rFonts w:cs="Arial"/>
        </w:rPr>
      </w:pPr>
      <w:r w:rsidRPr="004E0F52">
        <w:rPr>
          <w:rFonts w:cs="Arial"/>
        </w:rPr>
        <w:t>17. Which of the following types of aggression does research consistently show is committed more frequently by men?</w:t>
      </w:r>
    </w:p>
    <w:p w14:paraId="7D7D0829" w14:textId="77777777" w:rsidR="008E2F6B" w:rsidRPr="00A929EF" w:rsidRDefault="007E0B4C" w:rsidP="00A929EF">
      <w:pPr>
        <w:rPr>
          <w:rFonts w:cs="Arial"/>
        </w:rPr>
      </w:pPr>
      <w:r w:rsidRPr="00E942D3">
        <w:rPr>
          <w:rFonts w:cs="Arial"/>
        </w:rPr>
        <w:t xml:space="preserve">A. </w:t>
      </w:r>
      <w:r w:rsidR="004E0F52">
        <w:rPr>
          <w:rFonts w:cs="Arial"/>
        </w:rPr>
        <w:t>i</w:t>
      </w:r>
      <w:r w:rsidR="00E942D3" w:rsidRPr="00A929EF">
        <w:rPr>
          <w:rFonts w:cs="Arial"/>
        </w:rPr>
        <w:t>ntimate terrorism</w:t>
      </w:r>
    </w:p>
    <w:p w14:paraId="40AF071A" w14:textId="77777777" w:rsidR="008E2F6B" w:rsidRPr="00A929EF" w:rsidRDefault="007E0B4C" w:rsidP="00A929EF">
      <w:pPr>
        <w:rPr>
          <w:rFonts w:cs="Arial"/>
        </w:rPr>
      </w:pPr>
      <w:r w:rsidRPr="00E942D3">
        <w:rPr>
          <w:rFonts w:cs="Arial"/>
        </w:rPr>
        <w:t xml:space="preserve">B. </w:t>
      </w:r>
      <w:r w:rsidR="004E0F52">
        <w:rPr>
          <w:rFonts w:cs="Arial"/>
        </w:rPr>
        <w:t>s</w:t>
      </w:r>
      <w:r w:rsidR="00E942D3" w:rsidRPr="00A929EF">
        <w:rPr>
          <w:rFonts w:cs="Arial"/>
        </w:rPr>
        <w:t>ituational couple violence</w:t>
      </w:r>
    </w:p>
    <w:p w14:paraId="15B0542E" w14:textId="77777777" w:rsidR="001C0A37" w:rsidRPr="00A929EF" w:rsidRDefault="007E0B4C">
      <w:pPr>
        <w:rPr>
          <w:rFonts w:cs="Arial"/>
        </w:rPr>
      </w:pPr>
      <w:r w:rsidRPr="00E942D3">
        <w:rPr>
          <w:rFonts w:cs="Arial"/>
        </w:rPr>
        <w:t>C.</w:t>
      </w:r>
      <w:r w:rsidR="001C3457">
        <w:rPr>
          <w:rFonts w:cs="Arial"/>
        </w:rPr>
        <w:t xml:space="preserve"> </w:t>
      </w:r>
      <w:r w:rsidR="004E0F52">
        <w:rPr>
          <w:rFonts w:cs="Arial"/>
        </w:rPr>
        <w:t>i</w:t>
      </w:r>
      <w:r w:rsidR="00E942D3" w:rsidRPr="00A929EF">
        <w:rPr>
          <w:rFonts w:cs="Arial"/>
        </w:rPr>
        <w:t>ntimate partner violence</w:t>
      </w:r>
    </w:p>
    <w:p w14:paraId="289A131F" w14:textId="77777777" w:rsidR="008E2F6B" w:rsidRPr="00A929EF" w:rsidRDefault="007E0B4C" w:rsidP="00A929EF">
      <w:pPr>
        <w:rPr>
          <w:rFonts w:cs="Arial"/>
        </w:rPr>
      </w:pPr>
      <w:r w:rsidRPr="00E942D3">
        <w:rPr>
          <w:rFonts w:cs="Arial"/>
        </w:rPr>
        <w:t xml:space="preserve">D. </w:t>
      </w:r>
      <w:r w:rsidR="004E0F52">
        <w:rPr>
          <w:rFonts w:cs="Arial"/>
        </w:rPr>
        <w:t>c</w:t>
      </w:r>
      <w:r w:rsidR="00E942D3" w:rsidRPr="00A929EF">
        <w:rPr>
          <w:rFonts w:cs="Arial"/>
        </w:rPr>
        <w:t>yberbullying</w:t>
      </w:r>
    </w:p>
    <w:p w14:paraId="39DC5EC2" w14:textId="77777777" w:rsidR="008E2F6B" w:rsidRDefault="0042096D" w:rsidP="00A929EF">
      <w:pPr>
        <w:rPr>
          <w:rFonts w:cs="Arial"/>
        </w:rPr>
      </w:pPr>
      <w:r>
        <w:rPr>
          <w:rFonts w:cs="Arial"/>
        </w:rPr>
        <w:t>Ans: A</w:t>
      </w:r>
    </w:p>
    <w:p w14:paraId="562C11CA"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73B36000" w14:textId="77777777" w:rsidR="0042096D" w:rsidRPr="003F32A3" w:rsidRDefault="0042096D">
      <w:pPr>
        <w:rPr>
          <w:rFonts w:cs="Arial"/>
        </w:rPr>
      </w:pPr>
      <w:r w:rsidRPr="003F32A3">
        <w:rPr>
          <w:rFonts w:cs="Arial"/>
        </w:rPr>
        <w:t>Cognitive Domain: Knowledge</w:t>
      </w:r>
    </w:p>
    <w:p w14:paraId="4376D63D" w14:textId="5A953A89" w:rsidR="00677217" w:rsidRDefault="00E942D3" w:rsidP="00A929EF">
      <w:pPr>
        <w:rPr>
          <w:rFonts w:cs="Arial"/>
        </w:rPr>
      </w:pPr>
      <w:r w:rsidRPr="00A929EF">
        <w:rPr>
          <w:rFonts w:cs="Arial"/>
        </w:rPr>
        <w:t xml:space="preserve">Answer </w:t>
      </w:r>
      <w:r w:rsidR="0042096D">
        <w:rPr>
          <w:rFonts w:cs="Arial"/>
        </w:rPr>
        <w:t>L</w:t>
      </w:r>
      <w:r w:rsidRPr="00A929EF">
        <w:rPr>
          <w:rFonts w:cs="Arial"/>
        </w:rPr>
        <w:t xml:space="preserve">ocation: </w:t>
      </w:r>
      <w:r w:rsidR="00E85597">
        <w:rPr>
          <w:rFonts w:cs="Trade Gothic LT Std"/>
          <w:b/>
          <w:bCs/>
          <w:color w:val="5F67AE"/>
          <w:sz w:val="23"/>
          <w:szCs w:val="23"/>
        </w:rPr>
        <w:t>Intimate Partner Violence</w:t>
      </w:r>
    </w:p>
    <w:p w14:paraId="11EDB5FD" w14:textId="77777777" w:rsidR="00434B97" w:rsidRDefault="00677217" w:rsidP="00677217">
      <w:pPr>
        <w:rPr>
          <w:rFonts w:cs="Arial"/>
        </w:rPr>
      </w:pPr>
      <w:r w:rsidRPr="00677217">
        <w:rPr>
          <w:rFonts w:cs="Arial"/>
        </w:rPr>
        <w:t>Difficulty Level:</w:t>
      </w:r>
      <w:r>
        <w:rPr>
          <w:rFonts w:cs="Arial"/>
        </w:rPr>
        <w:t xml:space="preserve"> Easy</w:t>
      </w:r>
    </w:p>
    <w:p w14:paraId="676B656D" w14:textId="77777777" w:rsidR="00677217" w:rsidRPr="00677217" w:rsidRDefault="00677217" w:rsidP="00677217">
      <w:pPr>
        <w:rPr>
          <w:rFonts w:cs="Arial"/>
        </w:rPr>
      </w:pPr>
    </w:p>
    <w:p w14:paraId="1E1F017C" w14:textId="77777777" w:rsidR="00434B97" w:rsidRPr="00E50094" w:rsidRDefault="00E942D3">
      <w:pPr>
        <w:rPr>
          <w:rFonts w:cs="Arial"/>
        </w:rPr>
      </w:pPr>
      <w:r w:rsidRPr="00A929EF">
        <w:rPr>
          <w:rFonts w:cs="Arial"/>
        </w:rPr>
        <w:lastRenderedPageBreak/>
        <w:t>18. ______ is a term coined by Michael Johnson (2008) that describes situations when heated conflicts get out of hand and escalate unpredictably into violence.</w:t>
      </w:r>
    </w:p>
    <w:p w14:paraId="2688A154" w14:textId="77777777" w:rsidR="008E2F6B" w:rsidRPr="00A929EF" w:rsidRDefault="007E0B4C" w:rsidP="00A929EF">
      <w:pPr>
        <w:rPr>
          <w:rFonts w:cs="Arial"/>
        </w:rPr>
      </w:pPr>
      <w:r w:rsidRPr="00E942D3">
        <w:rPr>
          <w:rFonts w:cs="Arial"/>
        </w:rPr>
        <w:t xml:space="preserve">A. </w:t>
      </w:r>
      <w:r w:rsidR="00E942D3" w:rsidRPr="00A929EF">
        <w:rPr>
          <w:rFonts w:cs="Arial"/>
        </w:rPr>
        <w:t>Intimate terrorism</w:t>
      </w:r>
    </w:p>
    <w:p w14:paraId="62A1DE98" w14:textId="77777777" w:rsidR="008E2F6B" w:rsidRPr="00A929EF" w:rsidRDefault="007E0B4C" w:rsidP="00A929EF">
      <w:pPr>
        <w:rPr>
          <w:rFonts w:cs="Arial"/>
        </w:rPr>
      </w:pPr>
      <w:r w:rsidRPr="00E942D3">
        <w:rPr>
          <w:rFonts w:cs="Arial"/>
        </w:rPr>
        <w:t xml:space="preserve">B. </w:t>
      </w:r>
      <w:r w:rsidR="00E942D3" w:rsidRPr="00A929EF">
        <w:rPr>
          <w:rFonts w:cs="Arial"/>
        </w:rPr>
        <w:t>Situational couple violence</w:t>
      </w:r>
    </w:p>
    <w:p w14:paraId="76E54734" w14:textId="7D7E6421" w:rsidR="007E5318" w:rsidRPr="00A929EF" w:rsidRDefault="007E0B4C">
      <w:pPr>
        <w:rPr>
          <w:rFonts w:cs="Arial"/>
        </w:rPr>
      </w:pPr>
      <w:r w:rsidRPr="00E942D3">
        <w:rPr>
          <w:rFonts w:cs="Arial"/>
        </w:rPr>
        <w:t>C.</w:t>
      </w:r>
      <w:r w:rsidR="001C3457">
        <w:rPr>
          <w:rFonts w:cs="Arial"/>
        </w:rPr>
        <w:t xml:space="preserve"> </w:t>
      </w:r>
      <w:r w:rsidR="00E85597">
        <w:rPr>
          <w:rFonts w:cs="Arial"/>
        </w:rPr>
        <w:t>D</w:t>
      </w:r>
      <w:r w:rsidR="00E85597" w:rsidRPr="00A929EF">
        <w:rPr>
          <w:rFonts w:cs="Arial"/>
        </w:rPr>
        <w:t xml:space="preserve">omestic </w:t>
      </w:r>
      <w:r w:rsidR="00E942D3" w:rsidRPr="00A929EF">
        <w:rPr>
          <w:rFonts w:cs="Arial"/>
        </w:rPr>
        <w:t>violence</w:t>
      </w:r>
    </w:p>
    <w:p w14:paraId="54E99BDD" w14:textId="74D4546D" w:rsidR="008E2F6B" w:rsidRPr="00A929EF" w:rsidRDefault="007E0B4C" w:rsidP="00A929EF">
      <w:pPr>
        <w:rPr>
          <w:rFonts w:cs="Arial"/>
        </w:rPr>
      </w:pPr>
      <w:r w:rsidRPr="00E942D3">
        <w:rPr>
          <w:rFonts w:cs="Arial"/>
        </w:rPr>
        <w:t xml:space="preserve">D. </w:t>
      </w:r>
      <w:r w:rsidR="00E85597">
        <w:rPr>
          <w:rFonts w:cs="Arial"/>
        </w:rPr>
        <w:t>V</w:t>
      </w:r>
      <w:r w:rsidR="00E85597" w:rsidRPr="00A929EF">
        <w:rPr>
          <w:rFonts w:cs="Arial"/>
        </w:rPr>
        <w:t xml:space="preserve">iolent </w:t>
      </w:r>
      <w:r w:rsidR="00E942D3" w:rsidRPr="00A929EF">
        <w:rPr>
          <w:rFonts w:cs="Arial"/>
        </w:rPr>
        <w:t>escalation</w:t>
      </w:r>
    </w:p>
    <w:p w14:paraId="210D3E6F" w14:textId="77777777" w:rsidR="008E2F6B" w:rsidRDefault="0042096D" w:rsidP="00A929EF">
      <w:pPr>
        <w:rPr>
          <w:rFonts w:cs="Arial"/>
        </w:rPr>
      </w:pPr>
      <w:r>
        <w:rPr>
          <w:rFonts w:cs="Arial"/>
        </w:rPr>
        <w:t>Ans: B</w:t>
      </w:r>
    </w:p>
    <w:p w14:paraId="1420F74D" w14:textId="77777777" w:rsidR="008E2F6B" w:rsidRPr="00A929EF" w:rsidRDefault="00E942D3" w:rsidP="00A929EF">
      <w:pPr>
        <w:rPr>
          <w:rFonts w:cs="Arial"/>
        </w:rPr>
      </w:pPr>
      <w:r w:rsidRPr="00A929EF">
        <w:rPr>
          <w:rFonts w:cs="Arial"/>
        </w:rPr>
        <w:t xml:space="preserve">Learning Objective: </w:t>
      </w:r>
      <w:r w:rsidR="00A224D4">
        <w:rPr>
          <w:rFonts w:cs="Arial"/>
        </w:rPr>
        <w:t xml:space="preserve">14-2: Evaluate the gender dynamics of intimate partner violence, sexual </w:t>
      </w:r>
      <w:r w:rsidR="00A224D4" w:rsidRPr="004E0F52">
        <w:rPr>
          <w:rFonts w:cs="Arial"/>
        </w:rPr>
        <w:t>assault, and sex-based harassment.</w:t>
      </w:r>
    </w:p>
    <w:p w14:paraId="4FBC09AE" w14:textId="77777777" w:rsidR="0042096D" w:rsidRPr="00A929EF" w:rsidRDefault="0042096D">
      <w:pPr>
        <w:rPr>
          <w:rFonts w:cs="Arial"/>
        </w:rPr>
      </w:pPr>
      <w:r w:rsidRPr="004E0F52">
        <w:rPr>
          <w:rFonts w:cs="Arial"/>
        </w:rPr>
        <w:t xml:space="preserve">Cognitive Domain: </w:t>
      </w:r>
      <w:r w:rsidRPr="00A929EF">
        <w:rPr>
          <w:rFonts w:cs="Arial"/>
        </w:rPr>
        <w:t>Comprehension</w:t>
      </w:r>
    </w:p>
    <w:p w14:paraId="7BCC47B3" w14:textId="77777777" w:rsidR="00677217" w:rsidRDefault="00E942D3" w:rsidP="00A929EF">
      <w:pPr>
        <w:rPr>
          <w:rFonts w:cs="Arial"/>
        </w:rPr>
      </w:pPr>
      <w:r w:rsidRPr="00A929EF">
        <w:rPr>
          <w:rFonts w:cs="Arial"/>
        </w:rPr>
        <w:t xml:space="preserve">Answer </w:t>
      </w:r>
      <w:r w:rsidR="0042096D" w:rsidRPr="004E0F52">
        <w:rPr>
          <w:rFonts w:cs="Arial"/>
        </w:rPr>
        <w:t>L</w:t>
      </w:r>
      <w:r w:rsidRPr="00A929EF">
        <w:rPr>
          <w:rFonts w:cs="Arial"/>
        </w:rPr>
        <w:t>ocation: What Factors Contribute to Sex Differences and Externalizing Disorders?</w:t>
      </w:r>
    </w:p>
    <w:p w14:paraId="66E7A904" w14:textId="10B7BEFB" w:rsidR="008E2F6B" w:rsidRPr="00A929EF" w:rsidRDefault="00677217" w:rsidP="00A929EF">
      <w:pPr>
        <w:rPr>
          <w:rFonts w:cs="Arial"/>
        </w:rPr>
      </w:pPr>
      <w:r w:rsidRPr="00677217">
        <w:rPr>
          <w:rFonts w:cs="Arial"/>
        </w:rPr>
        <w:t xml:space="preserve">Difficulty Level: </w:t>
      </w:r>
      <w:r>
        <w:rPr>
          <w:rFonts w:cs="Arial"/>
        </w:rPr>
        <w:t>Medium</w:t>
      </w:r>
    </w:p>
    <w:p w14:paraId="604BFC8E" w14:textId="77777777" w:rsidR="008E2F6B" w:rsidRPr="00A929EF" w:rsidRDefault="008E2F6B" w:rsidP="00A929EF">
      <w:pPr>
        <w:rPr>
          <w:rFonts w:cs="Arial"/>
        </w:rPr>
      </w:pPr>
    </w:p>
    <w:p w14:paraId="5E24C853" w14:textId="77777777" w:rsidR="008E2F6B" w:rsidRPr="00A929EF" w:rsidRDefault="00E942D3" w:rsidP="00A929EF">
      <w:pPr>
        <w:rPr>
          <w:rFonts w:cs="Arial"/>
        </w:rPr>
      </w:pPr>
      <w:r w:rsidRPr="00A929EF">
        <w:rPr>
          <w:rFonts w:cs="Arial"/>
        </w:rPr>
        <w:t>19. The key element that distinguishes most researcher’s definition of sexual assault broadly and rape more specifically is ______</w:t>
      </w:r>
    </w:p>
    <w:p w14:paraId="4425F1D7" w14:textId="77777777" w:rsidR="008E2F6B" w:rsidRPr="00A929EF" w:rsidRDefault="007E0B4C" w:rsidP="00A929EF">
      <w:pPr>
        <w:rPr>
          <w:rFonts w:cs="Arial"/>
        </w:rPr>
      </w:pPr>
      <w:r w:rsidRPr="00E942D3">
        <w:rPr>
          <w:rFonts w:cs="Arial"/>
        </w:rPr>
        <w:t xml:space="preserve">A. </w:t>
      </w:r>
      <w:r w:rsidR="00E942D3" w:rsidRPr="00A929EF">
        <w:rPr>
          <w:rFonts w:cs="Arial"/>
        </w:rPr>
        <w:t>intention</w:t>
      </w:r>
    </w:p>
    <w:p w14:paraId="7EBBAF33" w14:textId="77777777" w:rsidR="008E2F6B" w:rsidRPr="00A929EF" w:rsidRDefault="007E0B4C" w:rsidP="00A929EF">
      <w:pPr>
        <w:rPr>
          <w:rFonts w:cs="Arial"/>
        </w:rPr>
      </w:pPr>
      <w:r w:rsidRPr="00E942D3">
        <w:rPr>
          <w:rFonts w:cs="Arial"/>
        </w:rPr>
        <w:t xml:space="preserve">B. </w:t>
      </w:r>
      <w:r w:rsidR="00E942D3" w:rsidRPr="00A929EF">
        <w:rPr>
          <w:rFonts w:cs="Arial"/>
        </w:rPr>
        <w:t>penetration</w:t>
      </w:r>
    </w:p>
    <w:p w14:paraId="013D3F87" w14:textId="77777777" w:rsidR="009A525B" w:rsidRPr="00A929EF" w:rsidRDefault="007E0B4C">
      <w:pPr>
        <w:rPr>
          <w:rFonts w:cs="Arial"/>
        </w:rPr>
      </w:pPr>
      <w:r w:rsidRPr="00E942D3">
        <w:rPr>
          <w:rFonts w:cs="Arial"/>
        </w:rPr>
        <w:t xml:space="preserve">C. </w:t>
      </w:r>
      <w:r w:rsidR="00E942D3" w:rsidRPr="00A929EF">
        <w:rPr>
          <w:rFonts w:cs="Arial"/>
        </w:rPr>
        <w:t xml:space="preserve">consent </w:t>
      </w:r>
    </w:p>
    <w:p w14:paraId="25BAC53B" w14:textId="77777777" w:rsidR="008E2F6B" w:rsidRPr="00A929EF" w:rsidRDefault="007E0B4C" w:rsidP="00A929EF">
      <w:pPr>
        <w:rPr>
          <w:rFonts w:cs="Arial"/>
        </w:rPr>
      </w:pPr>
      <w:r w:rsidRPr="00E942D3">
        <w:rPr>
          <w:rFonts w:cs="Arial"/>
        </w:rPr>
        <w:t xml:space="preserve">D. </w:t>
      </w:r>
      <w:r w:rsidR="00E942D3" w:rsidRPr="00A929EF">
        <w:rPr>
          <w:rFonts w:cs="Arial"/>
        </w:rPr>
        <w:t>harm</w:t>
      </w:r>
    </w:p>
    <w:p w14:paraId="092D4234" w14:textId="77777777" w:rsidR="008E2F6B" w:rsidRDefault="0042096D" w:rsidP="00A929EF">
      <w:pPr>
        <w:rPr>
          <w:rFonts w:cs="Arial"/>
        </w:rPr>
      </w:pPr>
      <w:r>
        <w:rPr>
          <w:rFonts w:cs="Arial"/>
        </w:rPr>
        <w:t>Ans: B</w:t>
      </w:r>
    </w:p>
    <w:p w14:paraId="285174BC"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57F81617" w14:textId="77777777" w:rsidR="0042096D" w:rsidRPr="003F32A3" w:rsidRDefault="0042096D">
      <w:pPr>
        <w:rPr>
          <w:rFonts w:cs="Arial"/>
        </w:rPr>
      </w:pPr>
      <w:r w:rsidRPr="003F32A3">
        <w:rPr>
          <w:rFonts w:cs="Arial"/>
        </w:rPr>
        <w:t>Cognitive Domain: Knowledge</w:t>
      </w:r>
    </w:p>
    <w:p w14:paraId="637464FB"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Sexual Violence: Rape and Sexual Assault</w:t>
      </w:r>
    </w:p>
    <w:p w14:paraId="0352D3A5" w14:textId="74264D84" w:rsidR="008E2F6B" w:rsidRPr="00A929EF" w:rsidRDefault="00677217" w:rsidP="00A929EF">
      <w:pPr>
        <w:rPr>
          <w:rFonts w:cs="Arial"/>
        </w:rPr>
      </w:pPr>
      <w:r w:rsidRPr="00677217">
        <w:rPr>
          <w:rFonts w:cs="Arial"/>
        </w:rPr>
        <w:t xml:space="preserve">Difficulty Level: </w:t>
      </w:r>
      <w:r>
        <w:rPr>
          <w:rFonts w:cs="Arial"/>
        </w:rPr>
        <w:t>Easy</w:t>
      </w:r>
    </w:p>
    <w:p w14:paraId="1B8E07FB" w14:textId="77777777" w:rsidR="008E2F6B" w:rsidRPr="00A929EF" w:rsidRDefault="008E2F6B" w:rsidP="00A929EF">
      <w:pPr>
        <w:rPr>
          <w:rFonts w:cs="Arial"/>
        </w:rPr>
      </w:pPr>
    </w:p>
    <w:p w14:paraId="32D4F404" w14:textId="77777777" w:rsidR="008E2F6B" w:rsidRPr="00A929EF" w:rsidRDefault="00E942D3" w:rsidP="00A929EF">
      <w:pPr>
        <w:rPr>
          <w:rFonts w:cs="Arial"/>
        </w:rPr>
      </w:pPr>
      <w:r w:rsidRPr="00A929EF">
        <w:rPr>
          <w:rFonts w:cs="Arial"/>
        </w:rPr>
        <w:t>20. Relative to women in general, each of the following groups is especially vulnerable to sexual assault EXCEPT</w:t>
      </w:r>
      <w:r w:rsidR="004E0F52">
        <w:rPr>
          <w:rFonts w:cs="Arial"/>
        </w:rPr>
        <w:t xml:space="preserve"> ______.</w:t>
      </w:r>
    </w:p>
    <w:p w14:paraId="2EA2010A" w14:textId="77777777" w:rsidR="008E2F6B" w:rsidRPr="00A929EF" w:rsidRDefault="007E0B4C" w:rsidP="00A929EF">
      <w:pPr>
        <w:rPr>
          <w:rFonts w:cs="Arial"/>
        </w:rPr>
      </w:pPr>
      <w:r w:rsidRPr="00E942D3">
        <w:rPr>
          <w:rFonts w:cs="Arial"/>
        </w:rPr>
        <w:t xml:space="preserve">A. </w:t>
      </w:r>
      <w:r w:rsidR="00E942D3" w:rsidRPr="00A929EF">
        <w:rPr>
          <w:rFonts w:cs="Arial"/>
        </w:rPr>
        <w:t xml:space="preserve">young girls age 15 or younger </w:t>
      </w:r>
    </w:p>
    <w:p w14:paraId="180EB055" w14:textId="77777777" w:rsidR="008E2F6B" w:rsidRPr="00A929EF" w:rsidRDefault="007E0B4C" w:rsidP="00A929EF">
      <w:pPr>
        <w:rPr>
          <w:rFonts w:cs="Arial"/>
        </w:rPr>
      </w:pPr>
      <w:r w:rsidRPr="00E942D3">
        <w:rPr>
          <w:rFonts w:cs="Arial"/>
        </w:rPr>
        <w:t xml:space="preserve">B. </w:t>
      </w:r>
      <w:r w:rsidR="00E942D3" w:rsidRPr="00A929EF">
        <w:rPr>
          <w:rFonts w:cs="Arial"/>
        </w:rPr>
        <w:t>girls and women with developmental disabilities</w:t>
      </w:r>
    </w:p>
    <w:p w14:paraId="068F5C3D" w14:textId="77777777" w:rsidR="00C823FE" w:rsidRPr="00A929EF" w:rsidRDefault="007E0B4C">
      <w:pPr>
        <w:rPr>
          <w:rFonts w:cs="Arial"/>
        </w:rPr>
      </w:pPr>
      <w:r w:rsidRPr="00E942D3">
        <w:rPr>
          <w:rFonts w:cs="Arial"/>
        </w:rPr>
        <w:t xml:space="preserve">C. </w:t>
      </w:r>
      <w:r w:rsidR="00E942D3" w:rsidRPr="00A929EF">
        <w:rPr>
          <w:rFonts w:cs="Arial"/>
        </w:rPr>
        <w:t>women who live in poverty or are homeless</w:t>
      </w:r>
    </w:p>
    <w:p w14:paraId="44D23BD8" w14:textId="77777777" w:rsidR="008E2F6B" w:rsidRPr="00A929EF" w:rsidRDefault="007E0B4C" w:rsidP="00A929EF">
      <w:pPr>
        <w:rPr>
          <w:rFonts w:cs="Arial"/>
        </w:rPr>
      </w:pPr>
      <w:r w:rsidRPr="00E942D3">
        <w:rPr>
          <w:rFonts w:cs="Arial"/>
        </w:rPr>
        <w:t xml:space="preserve">D. </w:t>
      </w:r>
      <w:r w:rsidR="00E942D3" w:rsidRPr="00A929EF">
        <w:rPr>
          <w:rFonts w:cs="Arial"/>
        </w:rPr>
        <w:t>homemakers in conservative households</w:t>
      </w:r>
    </w:p>
    <w:p w14:paraId="504EA356" w14:textId="77777777" w:rsidR="008E2F6B" w:rsidRDefault="0042096D" w:rsidP="00A929EF">
      <w:pPr>
        <w:rPr>
          <w:rFonts w:cs="Arial"/>
        </w:rPr>
      </w:pPr>
      <w:r>
        <w:rPr>
          <w:rFonts w:cs="Arial"/>
        </w:rPr>
        <w:t>Ans: D</w:t>
      </w:r>
    </w:p>
    <w:p w14:paraId="73DCFA39"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7F7850B1" w14:textId="77777777" w:rsidR="0042096D" w:rsidRPr="003F32A3" w:rsidRDefault="0042096D">
      <w:pPr>
        <w:rPr>
          <w:rFonts w:cs="Arial"/>
        </w:rPr>
      </w:pPr>
      <w:r w:rsidRPr="003F32A3">
        <w:rPr>
          <w:rFonts w:cs="Arial"/>
        </w:rPr>
        <w:t>Cognitive Domain: Knowledge</w:t>
      </w:r>
    </w:p>
    <w:p w14:paraId="45BC9D65"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 xml:space="preserve">ocation: How Common </w:t>
      </w:r>
      <w:r w:rsidR="004E0F52">
        <w:rPr>
          <w:rFonts w:cs="Arial"/>
        </w:rPr>
        <w:t>I</w:t>
      </w:r>
      <w:r w:rsidRPr="00A929EF">
        <w:rPr>
          <w:rFonts w:cs="Arial"/>
        </w:rPr>
        <w:t>s Sexual Violence</w:t>
      </w:r>
      <w:r w:rsidR="00555F96">
        <w:rPr>
          <w:rFonts w:cs="Arial"/>
        </w:rPr>
        <w:t>?</w:t>
      </w:r>
    </w:p>
    <w:p w14:paraId="6FEF18B6" w14:textId="7C78B2D7" w:rsidR="008E2F6B" w:rsidRPr="00A929EF" w:rsidRDefault="00677217" w:rsidP="00A929EF">
      <w:pPr>
        <w:rPr>
          <w:rFonts w:cs="Arial"/>
        </w:rPr>
      </w:pPr>
      <w:r w:rsidRPr="00677217">
        <w:rPr>
          <w:rFonts w:cs="Arial"/>
        </w:rPr>
        <w:t xml:space="preserve">Difficulty Level: </w:t>
      </w:r>
      <w:r>
        <w:rPr>
          <w:rFonts w:cs="Arial"/>
        </w:rPr>
        <w:t>Easy</w:t>
      </w:r>
    </w:p>
    <w:p w14:paraId="4293E2F9" w14:textId="77777777" w:rsidR="008E2F6B" w:rsidRPr="00A929EF" w:rsidRDefault="008E2F6B" w:rsidP="00A929EF">
      <w:pPr>
        <w:rPr>
          <w:rFonts w:cs="Arial"/>
        </w:rPr>
      </w:pPr>
    </w:p>
    <w:p w14:paraId="3E7730D1" w14:textId="77777777" w:rsidR="006472BF" w:rsidRPr="00A929EF" w:rsidRDefault="00E942D3">
      <w:pPr>
        <w:rPr>
          <w:rFonts w:cs="Arial"/>
        </w:rPr>
      </w:pPr>
      <w:r w:rsidRPr="00A929EF">
        <w:rPr>
          <w:rFonts w:cs="Arial"/>
        </w:rPr>
        <w:t>21. An individual who was intoxicated during a rape who did not fight back or say “no” may be especially prone to the phenomenon ______.</w:t>
      </w:r>
    </w:p>
    <w:p w14:paraId="7D988AE7" w14:textId="77777777" w:rsidR="008E2F6B" w:rsidRPr="00A929EF" w:rsidRDefault="007E0B4C" w:rsidP="00A929EF">
      <w:pPr>
        <w:rPr>
          <w:rFonts w:cs="Arial"/>
        </w:rPr>
      </w:pPr>
      <w:r w:rsidRPr="00E942D3">
        <w:rPr>
          <w:rFonts w:cs="Arial"/>
        </w:rPr>
        <w:t xml:space="preserve">A. </w:t>
      </w:r>
      <w:r w:rsidR="00E942D3" w:rsidRPr="00A929EF">
        <w:rPr>
          <w:rFonts w:cs="Arial"/>
        </w:rPr>
        <w:t>cognitive dissonance</w:t>
      </w:r>
    </w:p>
    <w:p w14:paraId="6015BCF9" w14:textId="77777777" w:rsidR="008E2F6B" w:rsidRPr="00A929EF" w:rsidRDefault="007E0B4C" w:rsidP="00A929EF">
      <w:pPr>
        <w:rPr>
          <w:rFonts w:cs="Arial"/>
        </w:rPr>
      </w:pPr>
      <w:r w:rsidRPr="00E942D3">
        <w:rPr>
          <w:rFonts w:cs="Arial"/>
        </w:rPr>
        <w:t xml:space="preserve">B. </w:t>
      </w:r>
      <w:r w:rsidR="00E942D3" w:rsidRPr="00A929EF">
        <w:rPr>
          <w:rFonts w:cs="Arial"/>
        </w:rPr>
        <w:t>Stockholm syndrome</w:t>
      </w:r>
    </w:p>
    <w:p w14:paraId="3CFF7C71" w14:textId="77777777" w:rsidR="008E2F6B" w:rsidRPr="00A929EF" w:rsidRDefault="007E0B4C" w:rsidP="00A929EF">
      <w:pPr>
        <w:rPr>
          <w:rFonts w:cs="Arial"/>
        </w:rPr>
      </w:pPr>
      <w:r w:rsidRPr="00E942D3">
        <w:rPr>
          <w:rFonts w:cs="Arial"/>
        </w:rPr>
        <w:t xml:space="preserve">C. </w:t>
      </w:r>
      <w:r w:rsidR="00E942D3" w:rsidRPr="00A929EF">
        <w:rPr>
          <w:rFonts w:cs="Arial"/>
        </w:rPr>
        <w:t>unacknowledged rape</w:t>
      </w:r>
    </w:p>
    <w:p w14:paraId="3055C8AE"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rape suppression</w:t>
      </w:r>
    </w:p>
    <w:p w14:paraId="66007594" w14:textId="77777777" w:rsidR="008E2F6B" w:rsidRDefault="0042096D" w:rsidP="00A929EF">
      <w:pPr>
        <w:rPr>
          <w:rFonts w:cs="Arial"/>
        </w:rPr>
      </w:pPr>
      <w:r>
        <w:rPr>
          <w:rFonts w:cs="Arial"/>
        </w:rPr>
        <w:lastRenderedPageBreak/>
        <w:t>Ans: C</w:t>
      </w:r>
    </w:p>
    <w:p w14:paraId="3AAB9BB6"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64817300" w14:textId="77777777" w:rsidR="0042096D" w:rsidRPr="003F32A3" w:rsidRDefault="0042096D">
      <w:pPr>
        <w:rPr>
          <w:rFonts w:cs="Arial"/>
        </w:rPr>
      </w:pPr>
      <w:r w:rsidRPr="003F32A3">
        <w:rPr>
          <w:rFonts w:cs="Arial"/>
        </w:rPr>
        <w:t>Cognitive Domain: Knowledge</w:t>
      </w:r>
    </w:p>
    <w:p w14:paraId="5525B7B1"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How Common is Sexual Violence</w:t>
      </w:r>
      <w:r w:rsidR="008975B1">
        <w:rPr>
          <w:rFonts w:cs="Arial"/>
        </w:rPr>
        <w:t>?</w:t>
      </w:r>
    </w:p>
    <w:p w14:paraId="2304E256" w14:textId="3D71E5E8" w:rsidR="008E2F6B" w:rsidRPr="00A929EF" w:rsidRDefault="00677217" w:rsidP="00A929EF">
      <w:pPr>
        <w:rPr>
          <w:rFonts w:cs="Arial"/>
        </w:rPr>
      </w:pPr>
      <w:r w:rsidRPr="00677217">
        <w:rPr>
          <w:rFonts w:cs="Arial"/>
        </w:rPr>
        <w:t xml:space="preserve">Difficulty Level: </w:t>
      </w:r>
      <w:r>
        <w:rPr>
          <w:rFonts w:cs="Arial"/>
        </w:rPr>
        <w:t>Easy</w:t>
      </w:r>
    </w:p>
    <w:p w14:paraId="0D6BB957" w14:textId="77777777" w:rsidR="008E2F6B" w:rsidRPr="00A929EF" w:rsidRDefault="008E2F6B" w:rsidP="00A929EF">
      <w:pPr>
        <w:rPr>
          <w:rFonts w:cs="Arial"/>
        </w:rPr>
      </w:pPr>
    </w:p>
    <w:p w14:paraId="78B1E5A4" w14:textId="77777777" w:rsidR="001C0A37" w:rsidRPr="00A929EF" w:rsidRDefault="00E942D3">
      <w:pPr>
        <w:rPr>
          <w:rFonts w:cs="Arial"/>
        </w:rPr>
      </w:pPr>
      <w:r w:rsidRPr="00A929EF">
        <w:rPr>
          <w:rFonts w:cs="Arial"/>
        </w:rPr>
        <w:t>22. Black women are more likely to be sexually assaulted via ______ and White women are more likely to be sexually assaulted via ______.</w:t>
      </w:r>
      <w:r w:rsidR="001C3457">
        <w:rPr>
          <w:rFonts w:cs="Arial"/>
        </w:rPr>
        <w:t xml:space="preserve"> </w:t>
      </w:r>
    </w:p>
    <w:p w14:paraId="5BC3B6C4" w14:textId="77777777" w:rsidR="008E2F6B" w:rsidRPr="00A929EF" w:rsidRDefault="007E0B4C" w:rsidP="00A929EF">
      <w:pPr>
        <w:rPr>
          <w:rFonts w:cs="Arial"/>
        </w:rPr>
      </w:pPr>
      <w:r w:rsidRPr="00E942D3">
        <w:rPr>
          <w:rFonts w:cs="Arial"/>
        </w:rPr>
        <w:t xml:space="preserve">A. </w:t>
      </w:r>
      <w:r w:rsidR="00E942D3" w:rsidRPr="00A929EF">
        <w:rPr>
          <w:rFonts w:cs="Arial"/>
        </w:rPr>
        <w:t>incapacitation with drugs; physical force</w:t>
      </w:r>
    </w:p>
    <w:p w14:paraId="7E477682" w14:textId="77777777" w:rsidR="008E2F6B" w:rsidRPr="00A929EF" w:rsidRDefault="007E0B4C" w:rsidP="00A929EF">
      <w:pPr>
        <w:rPr>
          <w:rFonts w:cs="Arial"/>
        </w:rPr>
      </w:pPr>
      <w:r w:rsidRPr="00E942D3">
        <w:rPr>
          <w:rFonts w:cs="Arial"/>
        </w:rPr>
        <w:t xml:space="preserve">B. </w:t>
      </w:r>
      <w:r w:rsidR="00E942D3" w:rsidRPr="00A929EF">
        <w:rPr>
          <w:rFonts w:cs="Arial"/>
        </w:rPr>
        <w:t>physical force; incapacitation with drugs</w:t>
      </w:r>
    </w:p>
    <w:p w14:paraId="169A5C5B" w14:textId="77777777" w:rsidR="008E2F6B" w:rsidRPr="00A929EF" w:rsidRDefault="007E0B4C" w:rsidP="00A929EF">
      <w:pPr>
        <w:rPr>
          <w:rFonts w:cs="Arial"/>
        </w:rPr>
      </w:pPr>
      <w:r w:rsidRPr="00E942D3">
        <w:rPr>
          <w:rFonts w:cs="Arial"/>
        </w:rPr>
        <w:t xml:space="preserve">C. </w:t>
      </w:r>
      <w:r w:rsidR="00E942D3" w:rsidRPr="00A929EF">
        <w:rPr>
          <w:rFonts w:cs="Arial"/>
        </w:rPr>
        <w:t>coercion; incapacitation with drugs</w:t>
      </w:r>
    </w:p>
    <w:p w14:paraId="3AD5BDBD"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incapacitation with drugs; coercion</w:t>
      </w:r>
    </w:p>
    <w:p w14:paraId="34DCDBB8" w14:textId="77777777" w:rsidR="008E2F6B" w:rsidRDefault="0042096D" w:rsidP="00A929EF">
      <w:pPr>
        <w:rPr>
          <w:rFonts w:cs="Arial"/>
        </w:rPr>
      </w:pPr>
      <w:r>
        <w:rPr>
          <w:rFonts w:cs="Arial"/>
        </w:rPr>
        <w:t>Ans: B</w:t>
      </w:r>
    </w:p>
    <w:p w14:paraId="17E5F671"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6C2C034C" w14:textId="77777777" w:rsidR="0042096D" w:rsidRPr="003F32A3" w:rsidRDefault="0042096D">
      <w:pPr>
        <w:rPr>
          <w:rFonts w:cs="Arial"/>
        </w:rPr>
      </w:pPr>
      <w:r w:rsidRPr="003F32A3">
        <w:rPr>
          <w:rFonts w:cs="Arial"/>
        </w:rPr>
        <w:t>Cognitive Domain: Knowledge</w:t>
      </w:r>
    </w:p>
    <w:p w14:paraId="6F8767ED"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How Common is Sexual Violence</w:t>
      </w:r>
      <w:r w:rsidR="008975B1">
        <w:rPr>
          <w:rFonts w:cs="Arial"/>
        </w:rPr>
        <w:t>?</w:t>
      </w:r>
    </w:p>
    <w:p w14:paraId="38AAEFE6" w14:textId="558DBC3D" w:rsidR="008E2F6B" w:rsidRPr="00A929EF" w:rsidRDefault="00677217" w:rsidP="00A929EF">
      <w:pPr>
        <w:rPr>
          <w:rFonts w:cs="Arial"/>
        </w:rPr>
      </w:pPr>
      <w:r w:rsidRPr="00677217">
        <w:rPr>
          <w:rFonts w:cs="Arial"/>
        </w:rPr>
        <w:t xml:space="preserve">Difficulty Level: </w:t>
      </w:r>
      <w:r>
        <w:rPr>
          <w:rFonts w:cs="Arial"/>
        </w:rPr>
        <w:t>Easy</w:t>
      </w:r>
    </w:p>
    <w:p w14:paraId="10C22DB0" w14:textId="77777777" w:rsidR="008E2F6B" w:rsidRPr="00A929EF" w:rsidRDefault="008E2F6B" w:rsidP="00A929EF">
      <w:pPr>
        <w:rPr>
          <w:rFonts w:cs="Arial"/>
        </w:rPr>
      </w:pPr>
    </w:p>
    <w:p w14:paraId="045F7855" w14:textId="77777777" w:rsidR="00E327DA" w:rsidRPr="00E50094" w:rsidRDefault="00E942D3">
      <w:pPr>
        <w:rPr>
          <w:rFonts w:cs="Arial"/>
        </w:rPr>
      </w:pPr>
      <w:r w:rsidRPr="00A929EF">
        <w:rPr>
          <w:rFonts w:cs="Arial"/>
        </w:rPr>
        <w:t>23. Each of the following are examples of rape myths EXCEPT</w:t>
      </w:r>
      <w:r w:rsidR="004E0F52">
        <w:rPr>
          <w:rFonts w:cs="Arial"/>
        </w:rPr>
        <w:t xml:space="preserve"> ______.</w:t>
      </w:r>
    </w:p>
    <w:p w14:paraId="5D97FB9E" w14:textId="77777777" w:rsidR="008E2F6B" w:rsidRPr="00A929EF" w:rsidRDefault="007E0B4C" w:rsidP="00A929EF">
      <w:pPr>
        <w:rPr>
          <w:rFonts w:cs="Arial"/>
        </w:rPr>
      </w:pPr>
      <w:r w:rsidRPr="00E942D3">
        <w:rPr>
          <w:rFonts w:cs="Arial"/>
        </w:rPr>
        <w:t xml:space="preserve">A. </w:t>
      </w:r>
      <w:r w:rsidR="004E0F52">
        <w:rPr>
          <w:rFonts w:cs="Arial"/>
        </w:rPr>
        <w:t>w</w:t>
      </w:r>
      <w:r w:rsidR="00E942D3" w:rsidRPr="00A929EF">
        <w:rPr>
          <w:rFonts w:cs="Arial"/>
        </w:rPr>
        <w:t>omen often make false reports of rape</w:t>
      </w:r>
    </w:p>
    <w:p w14:paraId="2A9CB2B8" w14:textId="77777777" w:rsidR="008E2F6B" w:rsidRPr="00A929EF" w:rsidRDefault="007E0B4C" w:rsidP="00A929EF">
      <w:pPr>
        <w:rPr>
          <w:rFonts w:cs="Arial"/>
        </w:rPr>
      </w:pPr>
      <w:r w:rsidRPr="00E942D3">
        <w:rPr>
          <w:rFonts w:cs="Arial"/>
        </w:rPr>
        <w:t xml:space="preserve">B. </w:t>
      </w:r>
      <w:r w:rsidR="004E0F52">
        <w:rPr>
          <w:rFonts w:cs="Arial"/>
        </w:rPr>
        <w:t>m</w:t>
      </w:r>
      <w:r w:rsidR="00E942D3" w:rsidRPr="00A929EF">
        <w:rPr>
          <w:rFonts w:cs="Arial"/>
        </w:rPr>
        <w:t>en can’t be raped</w:t>
      </w:r>
    </w:p>
    <w:p w14:paraId="5880F9E9" w14:textId="77777777" w:rsidR="008E2F6B" w:rsidRPr="00A929EF" w:rsidRDefault="007E0B4C" w:rsidP="00A929EF">
      <w:pPr>
        <w:rPr>
          <w:rFonts w:cs="Arial"/>
        </w:rPr>
      </w:pPr>
      <w:r w:rsidRPr="00E942D3">
        <w:rPr>
          <w:rFonts w:cs="Arial"/>
        </w:rPr>
        <w:t>C.</w:t>
      </w:r>
      <w:r w:rsidR="001C3457">
        <w:rPr>
          <w:rFonts w:cs="Arial"/>
        </w:rPr>
        <w:t xml:space="preserve"> </w:t>
      </w:r>
      <w:r w:rsidR="004E0F52">
        <w:rPr>
          <w:rFonts w:cs="Arial"/>
        </w:rPr>
        <w:t>r</w:t>
      </w:r>
      <w:r w:rsidR="00E942D3" w:rsidRPr="00A929EF">
        <w:rPr>
          <w:rFonts w:cs="Arial"/>
        </w:rPr>
        <w:t>ape usually occurs between strangers</w:t>
      </w:r>
    </w:p>
    <w:p w14:paraId="67003AE8" w14:textId="77777777" w:rsidR="008E2F6B" w:rsidRPr="00A929EF" w:rsidRDefault="007E0B4C" w:rsidP="00A929EF">
      <w:pPr>
        <w:rPr>
          <w:rFonts w:cs="Arial"/>
        </w:rPr>
      </w:pPr>
      <w:r w:rsidRPr="00E942D3">
        <w:rPr>
          <w:rFonts w:cs="Arial"/>
        </w:rPr>
        <w:t>D.</w:t>
      </w:r>
      <w:r w:rsidR="001C3457">
        <w:rPr>
          <w:rFonts w:cs="Arial"/>
        </w:rPr>
        <w:t xml:space="preserve"> </w:t>
      </w:r>
      <w:r w:rsidR="004E0F52">
        <w:rPr>
          <w:rFonts w:cs="Arial"/>
        </w:rPr>
        <w:t>r</w:t>
      </w:r>
      <w:r w:rsidR="00E942D3" w:rsidRPr="00A929EF">
        <w:rPr>
          <w:rFonts w:cs="Arial"/>
        </w:rPr>
        <w:t>ape does occur among dating couples</w:t>
      </w:r>
    </w:p>
    <w:p w14:paraId="0EE0B944" w14:textId="77777777" w:rsidR="008E2F6B" w:rsidRDefault="0042096D" w:rsidP="00A929EF">
      <w:pPr>
        <w:rPr>
          <w:rFonts w:cs="Arial"/>
        </w:rPr>
      </w:pPr>
      <w:r>
        <w:rPr>
          <w:rFonts w:cs="Arial"/>
        </w:rPr>
        <w:t>Ans: D</w:t>
      </w:r>
    </w:p>
    <w:p w14:paraId="5E301727"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75F52EDF" w14:textId="77777777" w:rsidR="0042096D" w:rsidRPr="003F32A3" w:rsidRDefault="0042096D">
      <w:pPr>
        <w:rPr>
          <w:rFonts w:cs="Arial"/>
        </w:rPr>
      </w:pPr>
      <w:r w:rsidRPr="003F32A3">
        <w:rPr>
          <w:rFonts w:cs="Arial"/>
        </w:rPr>
        <w:t>Cognitive Domain: Knowledge</w:t>
      </w:r>
    </w:p>
    <w:p w14:paraId="5A141CF1"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How Common Is Sexual Violence</w:t>
      </w:r>
      <w:r w:rsidR="008975B1">
        <w:rPr>
          <w:rFonts w:cs="Arial"/>
        </w:rPr>
        <w:t>?</w:t>
      </w:r>
    </w:p>
    <w:p w14:paraId="50A7342C" w14:textId="397B4A86" w:rsidR="008E2F6B" w:rsidRPr="00A929EF" w:rsidRDefault="00677217" w:rsidP="00A929EF">
      <w:pPr>
        <w:rPr>
          <w:rFonts w:cs="Arial"/>
        </w:rPr>
      </w:pPr>
      <w:r w:rsidRPr="00677217">
        <w:rPr>
          <w:rFonts w:cs="Arial"/>
        </w:rPr>
        <w:t xml:space="preserve">Difficulty Level: </w:t>
      </w:r>
      <w:r>
        <w:rPr>
          <w:rFonts w:cs="Arial"/>
        </w:rPr>
        <w:t>Easy</w:t>
      </w:r>
    </w:p>
    <w:p w14:paraId="39896808" w14:textId="77777777" w:rsidR="00B448FF" w:rsidRPr="00E50094" w:rsidRDefault="00B448FF">
      <w:pPr>
        <w:rPr>
          <w:rFonts w:cs="Arial"/>
        </w:rPr>
      </w:pPr>
    </w:p>
    <w:p w14:paraId="6768D1E5" w14:textId="77777777" w:rsidR="00BB46EB" w:rsidRPr="00E50094" w:rsidRDefault="00E942D3">
      <w:pPr>
        <w:rPr>
          <w:rFonts w:cs="Arial"/>
        </w:rPr>
      </w:pPr>
      <w:r w:rsidRPr="00A929EF">
        <w:rPr>
          <w:rFonts w:cs="Arial"/>
        </w:rPr>
        <w:t>24. Which of the following is FALSE of perpetrators of sexual violence?</w:t>
      </w:r>
    </w:p>
    <w:p w14:paraId="3B4939F9" w14:textId="77777777" w:rsidR="008E2F6B" w:rsidRPr="00A929EF" w:rsidRDefault="007E0B4C" w:rsidP="00A929EF">
      <w:pPr>
        <w:rPr>
          <w:rFonts w:cs="Arial"/>
        </w:rPr>
      </w:pPr>
      <w:r w:rsidRPr="00E942D3">
        <w:rPr>
          <w:rFonts w:cs="Arial"/>
        </w:rPr>
        <w:t xml:space="preserve">A. </w:t>
      </w:r>
      <w:r w:rsidR="00E942D3" w:rsidRPr="00A929EF">
        <w:rPr>
          <w:rFonts w:cs="Arial"/>
        </w:rPr>
        <w:t>Men commit over 90% of all rapes in the U</w:t>
      </w:r>
      <w:r w:rsidR="004E0F52">
        <w:rPr>
          <w:rFonts w:cs="Arial"/>
        </w:rPr>
        <w:t xml:space="preserve">nited </w:t>
      </w:r>
      <w:r w:rsidR="00E942D3" w:rsidRPr="00A929EF">
        <w:rPr>
          <w:rFonts w:cs="Arial"/>
        </w:rPr>
        <w:t>S</w:t>
      </w:r>
      <w:r w:rsidR="004E0F52">
        <w:rPr>
          <w:rFonts w:cs="Arial"/>
        </w:rPr>
        <w:t>tates.</w:t>
      </w:r>
    </w:p>
    <w:p w14:paraId="0341E1FF" w14:textId="77777777" w:rsidR="008E2F6B" w:rsidRPr="00A929EF" w:rsidRDefault="007E0B4C" w:rsidP="00A929EF">
      <w:pPr>
        <w:rPr>
          <w:rFonts w:cs="Arial"/>
        </w:rPr>
      </w:pPr>
      <w:r w:rsidRPr="00E942D3">
        <w:rPr>
          <w:rFonts w:cs="Arial"/>
        </w:rPr>
        <w:t xml:space="preserve">B. </w:t>
      </w:r>
      <w:r w:rsidR="00E942D3" w:rsidRPr="00A929EF">
        <w:rPr>
          <w:rFonts w:cs="Arial"/>
        </w:rPr>
        <w:t>Rapists use weapons in about 10% of assaults</w:t>
      </w:r>
      <w:r w:rsidR="004E0F52">
        <w:rPr>
          <w:rFonts w:cs="Arial"/>
        </w:rPr>
        <w:t>.</w:t>
      </w:r>
    </w:p>
    <w:p w14:paraId="1187B3A1" w14:textId="77777777" w:rsidR="008E2F6B" w:rsidRPr="00A929EF" w:rsidRDefault="007E0B4C" w:rsidP="00A929EF">
      <w:pPr>
        <w:rPr>
          <w:rFonts w:cs="Arial"/>
        </w:rPr>
      </w:pPr>
      <w:r w:rsidRPr="00E942D3">
        <w:rPr>
          <w:rFonts w:cs="Arial"/>
        </w:rPr>
        <w:t>C.</w:t>
      </w:r>
      <w:r w:rsidR="001C3457">
        <w:rPr>
          <w:rFonts w:cs="Arial"/>
        </w:rPr>
        <w:t xml:space="preserve"> </w:t>
      </w:r>
      <w:r w:rsidR="00E942D3" w:rsidRPr="00A929EF">
        <w:rPr>
          <w:rFonts w:cs="Arial"/>
        </w:rPr>
        <w:t>Rape usually occurs between strangers</w:t>
      </w:r>
      <w:r w:rsidR="004E0F52">
        <w:rPr>
          <w:rFonts w:cs="Arial"/>
        </w:rPr>
        <w:t>.</w:t>
      </w:r>
    </w:p>
    <w:p w14:paraId="1E02DF9D"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Most rapes that target men are committed by women</w:t>
      </w:r>
      <w:r w:rsidR="004E0F52">
        <w:rPr>
          <w:rFonts w:cs="Arial"/>
        </w:rPr>
        <w:t>.</w:t>
      </w:r>
    </w:p>
    <w:p w14:paraId="6F495662" w14:textId="77777777" w:rsidR="008E2F6B" w:rsidRDefault="0042096D" w:rsidP="00A929EF">
      <w:pPr>
        <w:rPr>
          <w:rFonts w:cs="Arial"/>
        </w:rPr>
      </w:pPr>
      <w:r>
        <w:rPr>
          <w:rFonts w:cs="Arial"/>
        </w:rPr>
        <w:t>Ans: D</w:t>
      </w:r>
    </w:p>
    <w:p w14:paraId="6B83F153"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3FCDE394" w14:textId="77777777" w:rsidR="0042096D" w:rsidRPr="003F32A3" w:rsidRDefault="0042096D">
      <w:pPr>
        <w:rPr>
          <w:rFonts w:cs="Arial"/>
        </w:rPr>
      </w:pPr>
      <w:r w:rsidRPr="003F32A3">
        <w:rPr>
          <w:rFonts w:cs="Arial"/>
        </w:rPr>
        <w:t>Cognitive Domain: Knowledge</w:t>
      </w:r>
    </w:p>
    <w:p w14:paraId="58A08A4B"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Who Commits Sexual Violence</w:t>
      </w:r>
      <w:r w:rsidR="008975B1">
        <w:rPr>
          <w:rFonts w:cs="Arial"/>
        </w:rPr>
        <w:t>?</w:t>
      </w:r>
    </w:p>
    <w:p w14:paraId="21E63DCF" w14:textId="49E6D2C4" w:rsidR="008E2F6B" w:rsidRPr="00A929EF" w:rsidRDefault="00677217" w:rsidP="00A929EF">
      <w:pPr>
        <w:rPr>
          <w:rFonts w:cs="Arial"/>
        </w:rPr>
      </w:pPr>
      <w:r w:rsidRPr="00677217">
        <w:rPr>
          <w:rFonts w:cs="Arial"/>
        </w:rPr>
        <w:t xml:space="preserve">Difficulty Level: </w:t>
      </w:r>
      <w:r>
        <w:rPr>
          <w:rFonts w:cs="Arial"/>
        </w:rPr>
        <w:t>Easy</w:t>
      </w:r>
    </w:p>
    <w:p w14:paraId="18DDEA85" w14:textId="77777777" w:rsidR="00E80776" w:rsidRPr="00E50094" w:rsidRDefault="00E80776">
      <w:pPr>
        <w:rPr>
          <w:rFonts w:cs="Arial"/>
        </w:rPr>
      </w:pPr>
    </w:p>
    <w:p w14:paraId="147AAC43" w14:textId="77777777" w:rsidR="00E80776" w:rsidRPr="00E50094" w:rsidRDefault="00E942D3">
      <w:pPr>
        <w:rPr>
          <w:rFonts w:cs="Arial"/>
        </w:rPr>
      </w:pPr>
      <w:r w:rsidRPr="00A929EF">
        <w:rPr>
          <w:rFonts w:cs="Arial"/>
        </w:rPr>
        <w:t>25. Victims of sexual violence who lack _______ are especially vulnerable to negative impacts upon psychological and physical health.</w:t>
      </w:r>
    </w:p>
    <w:p w14:paraId="412F45CE" w14:textId="77777777" w:rsidR="008E2F6B" w:rsidRPr="00A929EF" w:rsidRDefault="007E0B4C" w:rsidP="00A929EF">
      <w:pPr>
        <w:rPr>
          <w:rFonts w:cs="Arial"/>
        </w:rPr>
      </w:pPr>
      <w:r w:rsidRPr="00E942D3">
        <w:rPr>
          <w:rFonts w:cs="Arial"/>
        </w:rPr>
        <w:lastRenderedPageBreak/>
        <w:t xml:space="preserve">A. </w:t>
      </w:r>
      <w:r w:rsidR="00E942D3" w:rsidRPr="00A929EF">
        <w:rPr>
          <w:rFonts w:cs="Arial"/>
        </w:rPr>
        <w:t>warm personality traits</w:t>
      </w:r>
    </w:p>
    <w:p w14:paraId="4D95C3E8" w14:textId="77777777" w:rsidR="008E2F6B" w:rsidRPr="00A929EF" w:rsidRDefault="007E0B4C" w:rsidP="00A929EF">
      <w:pPr>
        <w:rPr>
          <w:rFonts w:cs="Arial"/>
        </w:rPr>
      </w:pPr>
      <w:r w:rsidRPr="00E942D3">
        <w:rPr>
          <w:rFonts w:cs="Arial"/>
        </w:rPr>
        <w:t xml:space="preserve">B. </w:t>
      </w:r>
      <w:r w:rsidR="00E942D3" w:rsidRPr="00A929EF">
        <w:rPr>
          <w:rFonts w:cs="Arial"/>
        </w:rPr>
        <w:t>social support</w:t>
      </w:r>
    </w:p>
    <w:p w14:paraId="05896D7B" w14:textId="77777777" w:rsidR="008E2F6B" w:rsidRPr="00A929EF" w:rsidRDefault="007E0B4C" w:rsidP="00A929EF">
      <w:pPr>
        <w:rPr>
          <w:rFonts w:cs="Arial"/>
        </w:rPr>
      </w:pPr>
      <w:r w:rsidRPr="00E942D3">
        <w:rPr>
          <w:rFonts w:cs="Arial"/>
        </w:rPr>
        <w:t>C.</w:t>
      </w:r>
      <w:r w:rsidR="001C3457">
        <w:rPr>
          <w:rFonts w:cs="Arial"/>
        </w:rPr>
        <w:t xml:space="preserve"> </w:t>
      </w:r>
      <w:r w:rsidR="00E942D3" w:rsidRPr="00A929EF">
        <w:rPr>
          <w:rFonts w:cs="Arial"/>
        </w:rPr>
        <w:t xml:space="preserve">system justifying beliefs </w:t>
      </w:r>
    </w:p>
    <w:p w14:paraId="0439C521"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religious beliefs</w:t>
      </w:r>
    </w:p>
    <w:p w14:paraId="374C345E" w14:textId="77777777" w:rsidR="008E2F6B" w:rsidRDefault="0042096D" w:rsidP="00A929EF">
      <w:pPr>
        <w:rPr>
          <w:rFonts w:cs="Arial"/>
        </w:rPr>
      </w:pPr>
      <w:r>
        <w:rPr>
          <w:rFonts w:cs="Arial"/>
        </w:rPr>
        <w:t>Ans: B</w:t>
      </w:r>
    </w:p>
    <w:p w14:paraId="0181C887"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6AF6965E" w14:textId="77777777" w:rsidR="0042096D" w:rsidRPr="003F32A3" w:rsidRDefault="0042096D">
      <w:pPr>
        <w:rPr>
          <w:rFonts w:cs="Arial"/>
        </w:rPr>
      </w:pPr>
      <w:r w:rsidRPr="003F32A3">
        <w:rPr>
          <w:rFonts w:cs="Arial"/>
        </w:rPr>
        <w:t>Cognitive Domain: Knowledge</w:t>
      </w:r>
    </w:p>
    <w:p w14:paraId="10F37E40"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The Aftermath of Sexual Violence</w:t>
      </w:r>
    </w:p>
    <w:p w14:paraId="683F240E" w14:textId="37308C1C" w:rsidR="008E2F6B" w:rsidRPr="00A929EF" w:rsidRDefault="00677217" w:rsidP="00A929EF">
      <w:pPr>
        <w:rPr>
          <w:rFonts w:cs="Arial"/>
        </w:rPr>
      </w:pPr>
      <w:r w:rsidRPr="00677217">
        <w:rPr>
          <w:rFonts w:cs="Arial"/>
        </w:rPr>
        <w:t xml:space="preserve">Difficulty Level: </w:t>
      </w:r>
      <w:r>
        <w:rPr>
          <w:rFonts w:cs="Arial"/>
        </w:rPr>
        <w:t>Easy</w:t>
      </w:r>
    </w:p>
    <w:p w14:paraId="59571FE0" w14:textId="77777777" w:rsidR="008E2F6B" w:rsidRPr="00A929EF" w:rsidRDefault="008E2F6B" w:rsidP="00A929EF">
      <w:pPr>
        <w:rPr>
          <w:rFonts w:cs="Arial"/>
        </w:rPr>
      </w:pPr>
    </w:p>
    <w:p w14:paraId="7E6EB8B3" w14:textId="77777777" w:rsidR="00BD1A64" w:rsidRPr="00E50094" w:rsidRDefault="00E942D3">
      <w:pPr>
        <w:rPr>
          <w:rFonts w:cs="Arial"/>
        </w:rPr>
      </w:pPr>
      <w:r w:rsidRPr="00A929EF">
        <w:rPr>
          <w:rFonts w:cs="Arial"/>
        </w:rPr>
        <w:t xml:space="preserve">26. Which of the following is </w:t>
      </w:r>
      <w:r w:rsidR="001C3457" w:rsidRPr="00A224D4">
        <w:rPr>
          <w:rFonts w:cs="Arial"/>
        </w:rPr>
        <w:t>NOT</w:t>
      </w:r>
      <w:r w:rsidRPr="00A929EF">
        <w:rPr>
          <w:rFonts w:cs="Arial"/>
        </w:rPr>
        <w:t xml:space="preserve"> a primary reason cited by survivors of sexual assault for not reporting the incident to police?</w:t>
      </w:r>
    </w:p>
    <w:p w14:paraId="78B0B38B" w14:textId="77777777" w:rsidR="008E2F6B" w:rsidRPr="00A929EF" w:rsidRDefault="007E0B4C" w:rsidP="00A929EF">
      <w:pPr>
        <w:rPr>
          <w:rFonts w:cs="Arial"/>
        </w:rPr>
      </w:pPr>
      <w:r w:rsidRPr="00E942D3">
        <w:rPr>
          <w:rFonts w:cs="Arial"/>
        </w:rPr>
        <w:t xml:space="preserve">A. </w:t>
      </w:r>
      <w:r w:rsidR="004E0F52">
        <w:rPr>
          <w:rFonts w:cs="Arial"/>
        </w:rPr>
        <w:t>f</w:t>
      </w:r>
      <w:r w:rsidR="00E942D3" w:rsidRPr="00A929EF">
        <w:rPr>
          <w:rFonts w:cs="Arial"/>
        </w:rPr>
        <w:t>eeling like they lack proof</w:t>
      </w:r>
    </w:p>
    <w:p w14:paraId="2DE4D9E7" w14:textId="77777777" w:rsidR="008E2F6B" w:rsidRPr="00A929EF" w:rsidRDefault="007E0B4C" w:rsidP="00A929EF">
      <w:pPr>
        <w:rPr>
          <w:rFonts w:cs="Arial"/>
        </w:rPr>
      </w:pPr>
      <w:r w:rsidRPr="00E942D3">
        <w:rPr>
          <w:rFonts w:cs="Arial"/>
        </w:rPr>
        <w:t xml:space="preserve">B. </w:t>
      </w:r>
      <w:r w:rsidR="004E0F52">
        <w:rPr>
          <w:rFonts w:cs="Arial"/>
        </w:rPr>
        <w:t>f</w:t>
      </w:r>
      <w:r w:rsidR="00E942D3" w:rsidRPr="00A929EF">
        <w:rPr>
          <w:rFonts w:cs="Arial"/>
        </w:rPr>
        <w:t>ear that the police will not take them seriously</w:t>
      </w:r>
    </w:p>
    <w:p w14:paraId="3F8836E1" w14:textId="77777777" w:rsidR="008E2F6B" w:rsidRPr="00A929EF" w:rsidRDefault="007E0B4C" w:rsidP="00A929EF">
      <w:pPr>
        <w:rPr>
          <w:rFonts w:cs="Arial"/>
        </w:rPr>
      </w:pPr>
      <w:r w:rsidRPr="00E942D3">
        <w:rPr>
          <w:rFonts w:cs="Arial"/>
        </w:rPr>
        <w:t>C.</w:t>
      </w:r>
      <w:r w:rsidR="001C3457">
        <w:rPr>
          <w:rFonts w:cs="Arial"/>
        </w:rPr>
        <w:t xml:space="preserve"> </w:t>
      </w:r>
      <w:r w:rsidR="004E0F52">
        <w:rPr>
          <w:rFonts w:cs="Arial"/>
        </w:rPr>
        <w:t>f</w:t>
      </w:r>
      <w:r w:rsidR="00E942D3" w:rsidRPr="00A929EF">
        <w:rPr>
          <w:rFonts w:cs="Arial"/>
        </w:rPr>
        <w:t>eeling that most cases of sexual assault are not that big of a deal</w:t>
      </w:r>
    </w:p>
    <w:p w14:paraId="67AE25E9" w14:textId="77777777" w:rsidR="008E2F6B" w:rsidRPr="00A929EF" w:rsidRDefault="007E0B4C" w:rsidP="00A929EF">
      <w:pPr>
        <w:rPr>
          <w:rFonts w:cs="Arial"/>
        </w:rPr>
      </w:pPr>
      <w:r w:rsidRPr="00E942D3">
        <w:rPr>
          <w:rFonts w:cs="Arial"/>
        </w:rPr>
        <w:t>D.</w:t>
      </w:r>
      <w:r w:rsidR="001C3457">
        <w:rPr>
          <w:rFonts w:cs="Arial"/>
        </w:rPr>
        <w:t xml:space="preserve"> </w:t>
      </w:r>
      <w:r w:rsidR="004E0F52">
        <w:rPr>
          <w:rFonts w:cs="Arial"/>
        </w:rPr>
        <w:t>f</w:t>
      </w:r>
      <w:r w:rsidR="00E942D3" w:rsidRPr="00A929EF">
        <w:rPr>
          <w:rFonts w:cs="Arial"/>
        </w:rPr>
        <w:t>ear that the perpetrator will retaliate</w:t>
      </w:r>
    </w:p>
    <w:p w14:paraId="1EF1431F" w14:textId="77777777" w:rsidR="008E2F6B" w:rsidRDefault="0042096D" w:rsidP="00A929EF">
      <w:pPr>
        <w:rPr>
          <w:rFonts w:cs="Arial"/>
        </w:rPr>
      </w:pPr>
      <w:r>
        <w:rPr>
          <w:rFonts w:cs="Arial"/>
        </w:rPr>
        <w:t>Ans: C</w:t>
      </w:r>
    </w:p>
    <w:p w14:paraId="28A8D02F"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6F475F55" w14:textId="77777777" w:rsidR="0042096D" w:rsidRPr="003F32A3" w:rsidRDefault="0042096D">
      <w:pPr>
        <w:rPr>
          <w:rFonts w:cs="Arial"/>
        </w:rPr>
      </w:pPr>
      <w:r w:rsidRPr="003F32A3">
        <w:rPr>
          <w:rFonts w:cs="Arial"/>
        </w:rPr>
        <w:t>Cognitive Domain: Knowledge</w:t>
      </w:r>
    </w:p>
    <w:p w14:paraId="20212BEE"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The Aftermath of Sexual Violence</w:t>
      </w:r>
    </w:p>
    <w:p w14:paraId="339EFA3E" w14:textId="5C7BDF05" w:rsidR="008E2F6B" w:rsidRPr="00A929EF" w:rsidRDefault="00677217" w:rsidP="00A929EF">
      <w:pPr>
        <w:rPr>
          <w:rFonts w:cs="Arial"/>
        </w:rPr>
      </w:pPr>
      <w:r w:rsidRPr="00677217">
        <w:rPr>
          <w:rFonts w:cs="Arial"/>
        </w:rPr>
        <w:t xml:space="preserve">Difficulty Level: </w:t>
      </w:r>
      <w:r>
        <w:rPr>
          <w:rFonts w:cs="Arial"/>
        </w:rPr>
        <w:t>Easy</w:t>
      </w:r>
    </w:p>
    <w:p w14:paraId="74F2D983" w14:textId="77777777" w:rsidR="00BD1A64" w:rsidRPr="00A929EF" w:rsidRDefault="00BD1A64">
      <w:pPr>
        <w:rPr>
          <w:rFonts w:cs="Arial"/>
        </w:rPr>
      </w:pPr>
    </w:p>
    <w:p w14:paraId="238F7140" w14:textId="77777777" w:rsidR="00BB46EB" w:rsidRPr="00E50094" w:rsidRDefault="00E942D3">
      <w:pPr>
        <w:rPr>
          <w:rFonts w:cs="Arial"/>
        </w:rPr>
      </w:pPr>
      <w:r w:rsidRPr="00A929EF">
        <w:rPr>
          <w:rFonts w:cs="Arial"/>
        </w:rPr>
        <w:t>27. Consider the following hypothetical newspaper headlines discussing sexual violence. Which of them best illustrates victim blaming?</w:t>
      </w:r>
    </w:p>
    <w:p w14:paraId="50F86510" w14:textId="77777777" w:rsidR="008E2F6B" w:rsidRPr="00A929EF" w:rsidRDefault="007E0B4C" w:rsidP="00A929EF">
      <w:pPr>
        <w:rPr>
          <w:rFonts w:cs="Arial"/>
        </w:rPr>
      </w:pPr>
      <w:r w:rsidRPr="00E942D3">
        <w:rPr>
          <w:rFonts w:cs="Arial"/>
        </w:rPr>
        <w:t xml:space="preserve">A. </w:t>
      </w:r>
      <w:r w:rsidR="00E942D3" w:rsidRPr="00A929EF">
        <w:rPr>
          <w:rFonts w:cs="Arial"/>
        </w:rPr>
        <w:t>Binge drinking increases perpetrators likelihood of groping new research shows</w:t>
      </w:r>
      <w:r w:rsidR="004E0F52">
        <w:rPr>
          <w:rFonts w:cs="Arial"/>
        </w:rPr>
        <w:t>.</w:t>
      </w:r>
    </w:p>
    <w:p w14:paraId="6449F538" w14:textId="77777777" w:rsidR="008E2F6B" w:rsidRPr="00A929EF" w:rsidRDefault="007E0B4C" w:rsidP="00A929EF">
      <w:pPr>
        <w:rPr>
          <w:rFonts w:cs="Arial"/>
        </w:rPr>
      </w:pPr>
      <w:r w:rsidRPr="00E942D3">
        <w:rPr>
          <w:rFonts w:cs="Arial"/>
        </w:rPr>
        <w:t xml:space="preserve">B. </w:t>
      </w:r>
      <w:r w:rsidR="00E942D3" w:rsidRPr="00A929EF">
        <w:rPr>
          <w:rFonts w:cs="Arial"/>
        </w:rPr>
        <w:t>Presumed gangbang victim had consumed too much alcohol</w:t>
      </w:r>
      <w:r w:rsidR="004E0F52">
        <w:rPr>
          <w:rFonts w:cs="Arial"/>
        </w:rPr>
        <w:t>.</w:t>
      </w:r>
    </w:p>
    <w:p w14:paraId="04516074" w14:textId="77777777" w:rsidR="008E2F6B" w:rsidRPr="00A929EF" w:rsidRDefault="007E0B4C" w:rsidP="00A929EF">
      <w:pPr>
        <w:rPr>
          <w:rFonts w:cs="Arial"/>
        </w:rPr>
      </w:pPr>
      <w:r w:rsidRPr="00E942D3">
        <w:rPr>
          <w:rFonts w:cs="Arial"/>
        </w:rPr>
        <w:t xml:space="preserve">C. </w:t>
      </w:r>
      <w:r w:rsidR="00E942D3" w:rsidRPr="00A929EF">
        <w:rPr>
          <w:rFonts w:cs="Arial"/>
        </w:rPr>
        <w:t>Victims of sexual assault at hands of University professor step forward</w:t>
      </w:r>
      <w:r w:rsidR="004E0F52">
        <w:rPr>
          <w:rFonts w:cs="Arial"/>
        </w:rPr>
        <w:t>.</w:t>
      </w:r>
    </w:p>
    <w:p w14:paraId="40EE0653"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Date rape drugs commonly used in celebrity cases of sexual misconduct</w:t>
      </w:r>
      <w:r w:rsidR="004E0F52">
        <w:rPr>
          <w:rFonts w:cs="Arial"/>
        </w:rPr>
        <w:t>.</w:t>
      </w:r>
    </w:p>
    <w:p w14:paraId="0675833C" w14:textId="77777777" w:rsidR="008E2F6B" w:rsidRDefault="0042096D" w:rsidP="00A929EF">
      <w:pPr>
        <w:rPr>
          <w:rFonts w:cs="Arial"/>
        </w:rPr>
      </w:pPr>
      <w:r>
        <w:rPr>
          <w:rFonts w:cs="Arial"/>
        </w:rPr>
        <w:t>Ans: B</w:t>
      </w:r>
    </w:p>
    <w:p w14:paraId="6538498B"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3B6A54E7" w14:textId="77777777" w:rsidR="0042096D" w:rsidRPr="003F32A3" w:rsidRDefault="0042096D">
      <w:pPr>
        <w:rPr>
          <w:rFonts w:cs="Arial"/>
        </w:rPr>
      </w:pPr>
      <w:r w:rsidRPr="003F32A3">
        <w:rPr>
          <w:rFonts w:cs="Arial"/>
        </w:rPr>
        <w:t>Cognitive Domain: Application</w:t>
      </w:r>
    </w:p>
    <w:p w14:paraId="794801F9"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The Aftermath of Sexual Violence</w:t>
      </w:r>
    </w:p>
    <w:p w14:paraId="5A80A86A" w14:textId="17279C49" w:rsidR="008E2F6B" w:rsidRPr="00A929EF" w:rsidRDefault="00677217" w:rsidP="00A929EF">
      <w:pPr>
        <w:rPr>
          <w:rFonts w:cs="Arial"/>
        </w:rPr>
      </w:pPr>
      <w:r w:rsidRPr="00677217">
        <w:rPr>
          <w:rFonts w:cs="Arial"/>
        </w:rPr>
        <w:t xml:space="preserve">Difficulty Level: </w:t>
      </w:r>
      <w:r>
        <w:rPr>
          <w:rFonts w:cs="Arial"/>
        </w:rPr>
        <w:t>Hard</w:t>
      </w:r>
    </w:p>
    <w:p w14:paraId="14C9C732" w14:textId="77777777" w:rsidR="008E2F6B" w:rsidRPr="00A929EF" w:rsidRDefault="008E2F6B" w:rsidP="00A929EF">
      <w:pPr>
        <w:rPr>
          <w:rFonts w:cs="Arial"/>
        </w:rPr>
      </w:pPr>
    </w:p>
    <w:p w14:paraId="1BEB9718" w14:textId="77777777" w:rsidR="00D24AB0" w:rsidRPr="00A929EF" w:rsidRDefault="00E942D3">
      <w:pPr>
        <w:rPr>
          <w:rFonts w:cs="Arial"/>
        </w:rPr>
      </w:pPr>
      <w:r w:rsidRPr="00A929EF">
        <w:rPr>
          <w:rFonts w:cs="Arial"/>
        </w:rPr>
        <w:t>28. Which of the following is NOT associated with increased blame attributed to the victims of rape?</w:t>
      </w:r>
    </w:p>
    <w:p w14:paraId="38102399" w14:textId="77777777" w:rsidR="008E2F6B" w:rsidRPr="00A929EF" w:rsidRDefault="007E0B4C" w:rsidP="00A929EF">
      <w:pPr>
        <w:rPr>
          <w:rFonts w:cs="Arial"/>
        </w:rPr>
      </w:pPr>
      <w:r w:rsidRPr="00E942D3">
        <w:rPr>
          <w:rFonts w:cs="Arial"/>
        </w:rPr>
        <w:t xml:space="preserve">A. </w:t>
      </w:r>
      <w:r w:rsidR="004E0F52">
        <w:rPr>
          <w:rFonts w:cs="Arial"/>
        </w:rPr>
        <w:t>t</w:t>
      </w:r>
      <w:r w:rsidR="00E942D3" w:rsidRPr="00A929EF">
        <w:rPr>
          <w:rFonts w:cs="Arial"/>
        </w:rPr>
        <w:t xml:space="preserve">he person attributing blame being male (relative to female) </w:t>
      </w:r>
    </w:p>
    <w:p w14:paraId="5E32810B" w14:textId="77777777" w:rsidR="008E2F6B" w:rsidRPr="00A929EF" w:rsidRDefault="007E0B4C" w:rsidP="00A929EF">
      <w:pPr>
        <w:rPr>
          <w:rFonts w:cs="Arial"/>
        </w:rPr>
      </w:pPr>
      <w:r w:rsidRPr="00E942D3">
        <w:rPr>
          <w:rFonts w:cs="Arial"/>
        </w:rPr>
        <w:t xml:space="preserve">B. </w:t>
      </w:r>
      <w:r w:rsidR="004E0F52">
        <w:rPr>
          <w:rFonts w:cs="Arial"/>
        </w:rPr>
        <w:t>t</w:t>
      </w:r>
      <w:r w:rsidR="00E942D3" w:rsidRPr="00A929EF">
        <w:rPr>
          <w:rFonts w:cs="Arial"/>
        </w:rPr>
        <w:t>he perpetrator being a woman (relative to a man)</w:t>
      </w:r>
    </w:p>
    <w:p w14:paraId="528D6261" w14:textId="77777777" w:rsidR="008E2F6B" w:rsidRPr="00A929EF" w:rsidRDefault="007E0B4C" w:rsidP="00A929EF">
      <w:pPr>
        <w:rPr>
          <w:rFonts w:cs="Arial"/>
        </w:rPr>
      </w:pPr>
      <w:r w:rsidRPr="00E942D3">
        <w:rPr>
          <w:rFonts w:cs="Arial"/>
        </w:rPr>
        <w:t>C.</w:t>
      </w:r>
      <w:r w:rsidR="001C3457">
        <w:rPr>
          <w:rFonts w:cs="Arial"/>
        </w:rPr>
        <w:t xml:space="preserve"> </w:t>
      </w:r>
      <w:r w:rsidR="004E0F52">
        <w:rPr>
          <w:rFonts w:cs="Arial"/>
        </w:rPr>
        <w:t>t</w:t>
      </w:r>
      <w:r w:rsidR="00E942D3" w:rsidRPr="00A929EF">
        <w:rPr>
          <w:rFonts w:cs="Arial"/>
        </w:rPr>
        <w:t>he victim being a Black woman (relative to a White woman)</w:t>
      </w:r>
    </w:p>
    <w:p w14:paraId="150405D9" w14:textId="77777777" w:rsidR="008E2F6B" w:rsidRPr="00A929EF" w:rsidRDefault="007E0B4C" w:rsidP="00A929EF">
      <w:pPr>
        <w:rPr>
          <w:rFonts w:cs="Arial"/>
        </w:rPr>
      </w:pPr>
      <w:r w:rsidRPr="00E942D3">
        <w:rPr>
          <w:rFonts w:cs="Arial"/>
        </w:rPr>
        <w:t>D.</w:t>
      </w:r>
      <w:r w:rsidR="001C3457">
        <w:rPr>
          <w:rFonts w:cs="Arial"/>
        </w:rPr>
        <w:t xml:space="preserve"> </w:t>
      </w:r>
      <w:r w:rsidR="004E0F52">
        <w:rPr>
          <w:rFonts w:cs="Arial"/>
        </w:rPr>
        <w:t>t</w:t>
      </w:r>
      <w:r w:rsidR="00E942D3" w:rsidRPr="00A929EF">
        <w:rPr>
          <w:rFonts w:cs="Arial"/>
        </w:rPr>
        <w:t xml:space="preserve">he victim being a gay male (relative to a heterosexual male) </w:t>
      </w:r>
    </w:p>
    <w:p w14:paraId="56610ACE" w14:textId="77777777" w:rsidR="008E2F6B" w:rsidRDefault="0042096D" w:rsidP="00A929EF">
      <w:pPr>
        <w:rPr>
          <w:rFonts w:cs="Arial"/>
        </w:rPr>
      </w:pPr>
      <w:r>
        <w:rPr>
          <w:rFonts w:cs="Arial"/>
        </w:rPr>
        <w:t>Ans: B</w:t>
      </w:r>
    </w:p>
    <w:p w14:paraId="63E86AC8"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665574B6" w14:textId="77777777" w:rsidR="0042096D" w:rsidRPr="003F32A3" w:rsidRDefault="0042096D">
      <w:pPr>
        <w:rPr>
          <w:rFonts w:cs="Arial"/>
        </w:rPr>
      </w:pPr>
      <w:r w:rsidRPr="003F32A3">
        <w:rPr>
          <w:rFonts w:cs="Arial"/>
        </w:rPr>
        <w:lastRenderedPageBreak/>
        <w:t>Cognitive Domain: Knowledge</w:t>
      </w:r>
    </w:p>
    <w:p w14:paraId="776B6632"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The Aftermath of Sexual Violence</w:t>
      </w:r>
    </w:p>
    <w:p w14:paraId="6E3C8492" w14:textId="65A34B59" w:rsidR="008E2F6B" w:rsidRPr="00A929EF" w:rsidRDefault="00677217" w:rsidP="00A929EF">
      <w:pPr>
        <w:rPr>
          <w:rFonts w:cs="Arial"/>
        </w:rPr>
      </w:pPr>
      <w:r w:rsidRPr="00677217">
        <w:rPr>
          <w:rFonts w:cs="Arial"/>
        </w:rPr>
        <w:t xml:space="preserve">Difficulty Level: </w:t>
      </w:r>
      <w:r>
        <w:rPr>
          <w:rFonts w:cs="Arial"/>
        </w:rPr>
        <w:t>Easy</w:t>
      </w:r>
    </w:p>
    <w:p w14:paraId="22B6D159" w14:textId="77777777" w:rsidR="008E2F6B" w:rsidRPr="00A929EF" w:rsidRDefault="008E2F6B" w:rsidP="00A929EF">
      <w:pPr>
        <w:rPr>
          <w:rFonts w:cs="Arial"/>
        </w:rPr>
      </w:pPr>
    </w:p>
    <w:p w14:paraId="5A8A03FE" w14:textId="77777777" w:rsidR="00C6768F" w:rsidRPr="00A929EF" w:rsidRDefault="00E942D3">
      <w:pPr>
        <w:rPr>
          <w:rFonts w:cs="Arial"/>
        </w:rPr>
      </w:pPr>
      <w:r w:rsidRPr="00A929EF">
        <w:rPr>
          <w:rFonts w:cs="Arial"/>
        </w:rPr>
        <w:t>29</w:t>
      </w:r>
      <w:r w:rsidR="008975B1">
        <w:rPr>
          <w:rFonts w:cs="Arial"/>
        </w:rPr>
        <w:t>.</w:t>
      </w:r>
      <w:r w:rsidRPr="00A929EF">
        <w:rPr>
          <w:rFonts w:cs="Arial"/>
        </w:rPr>
        <w:t xml:space="preserve"> The case of Brock Turner, a Stanford student convicted of three felony counts of sexu</w:t>
      </w:r>
      <w:r w:rsidR="00A929EF">
        <w:rPr>
          <w:rFonts w:cs="Arial"/>
        </w:rPr>
        <w:t>al assault who only received 6</w:t>
      </w:r>
      <w:r w:rsidRPr="00A929EF">
        <w:rPr>
          <w:rFonts w:cs="Arial"/>
        </w:rPr>
        <w:t xml:space="preserve"> months in county jail, may serve as an example of what bias that often emerges in the aftermath of sexual violence?</w:t>
      </w:r>
    </w:p>
    <w:p w14:paraId="7BC81E1B" w14:textId="77777777" w:rsidR="00C6768F" w:rsidRPr="00A929EF" w:rsidRDefault="007E0B4C">
      <w:pPr>
        <w:rPr>
          <w:rFonts w:cs="Arial"/>
        </w:rPr>
      </w:pPr>
      <w:r w:rsidRPr="00E942D3">
        <w:rPr>
          <w:rFonts w:cs="Arial"/>
        </w:rPr>
        <w:t xml:space="preserve">A. </w:t>
      </w:r>
      <w:r w:rsidR="004E0F52">
        <w:rPr>
          <w:rFonts w:cs="Arial"/>
        </w:rPr>
        <w:t>w</w:t>
      </w:r>
      <w:r w:rsidR="00E942D3" w:rsidRPr="00A929EF">
        <w:rPr>
          <w:rFonts w:cs="Arial"/>
        </w:rPr>
        <w:t>hite people of privilege facing more lenient repercussions of sexual violence</w:t>
      </w:r>
    </w:p>
    <w:p w14:paraId="4737F528" w14:textId="77777777" w:rsidR="00D22FE1" w:rsidRPr="00A929EF" w:rsidRDefault="007E0B4C">
      <w:pPr>
        <w:rPr>
          <w:rFonts w:cs="Arial"/>
        </w:rPr>
      </w:pPr>
      <w:r w:rsidRPr="00E942D3">
        <w:rPr>
          <w:rFonts w:cs="Arial"/>
        </w:rPr>
        <w:t xml:space="preserve">B. </w:t>
      </w:r>
      <w:r w:rsidR="004E0F52">
        <w:rPr>
          <w:rFonts w:cs="Arial"/>
        </w:rPr>
        <w:t>t</w:t>
      </w:r>
      <w:r w:rsidR="00E942D3" w:rsidRPr="00A929EF">
        <w:rPr>
          <w:rFonts w:cs="Arial"/>
        </w:rPr>
        <w:t>he public’s reaction is dictated heavily by outrage on social media</w:t>
      </w:r>
    </w:p>
    <w:p w14:paraId="48C4E968" w14:textId="77777777" w:rsidR="000C61AB" w:rsidRPr="00A929EF" w:rsidRDefault="007E0B4C">
      <w:pPr>
        <w:rPr>
          <w:rFonts w:cs="Arial"/>
        </w:rPr>
      </w:pPr>
      <w:r w:rsidRPr="00E942D3">
        <w:rPr>
          <w:rFonts w:cs="Arial"/>
        </w:rPr>
        <w:t>C.</w:t>
      </w:r>
      <w:r w:rsidR="001C3457">
        <w:rPr>
          <w:rFonts w:cs="Arial"/>
        </w:rPr>
        <w:t xml:space="preserve"> </w:t>
      </w:r>
      <w:r w:rsidR="004E0F52">
        <w:rPr>
          <w:rFonts w:cs="Arial"/>
        </w:rPr>
        <w:t>p</w:t>
      </w:r>
      <w:r w:rsidR="00E942D3" w:rsidRPr="00A929EF">
        <w:rPr>
          <w:rFonts w:cs="Arial"/>
        </w:rPr>
        <w:t>eople take crimes featured in the mass media less seriously</w:t>
      </w:r>
    </w:p>
    <w:p w14:paraId="453B0782" w14:textId="77777777" w:rsidR="00C6768F" w:rsidRPr="00A929EF" w:rsidRDefault="007E0B4C">
      <w:pPr>
        <w:rPr>
          <w:rFonts w:cs="Arial"/>
        </w:rPr>
      </w:pPr>
      <w:r w:rsidRPr="00E942D3">
        <w:rPr>
          <w:rFonts w:cs="Arial"/>
        </w:rPr>
        <w:t>D.</w:t>
      </w:r>
      <w:r w:rsidR="001C3457">
        <w:rPr>
          <w:rFonts w:cs="Arial"/>
        </w:rPr>
        <w:t xml:space="preserve"> </w:t>
      </w:r>
      <w:r w:rsidR="004E0F52">
        <w:rPr>
          <w:rFonts w:cs="Arial"/>
        </w:rPr>
        <w:t>p</w:t>
      </w:r>
      <w:r w:rsidR="00E942D3" w:rsidRPr="00A929EF">
        <w:rPr>
          <w:rFonts w:cs="Arial"/>
        </w:rPr>
        <w:t>eople are less likely to blame perpetrators of sexual violence targeting unconscious victims</w:t>
      </w:r>
    </w:p>
    <w:p w14:paraId="049BE012" w14:textId="77777777" w:rsidR="008E2F6B" w:rsidRDefault="0042096D" w:rsidP="00A929EF">
      <w:pPr>
        <w:rPr>
          <w:rFonts w:cs="Arial"/>
        </w:rPr>
      </w:pPr>
      <w:r>
        <w:rPr>
          <w:rFonts w:cs="Arial"/>
        </w:rPr>
        <w:t>Ans: A</w:t>
      </w:r>
    </w:p>
    <w:p w14:paraId="6AEFBDD8"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0A53073A" w14:textId="77777777" w:rsidR="0042096D" w:rsidRPr="003F32A3" w:rsidRDefault="0042096D">
      <w:pPr>
        <w:rPr>
          <w:rFonts w:cs="Arial"/>
        </w:rPr>
      </w:pPr>
      <w:r w:rsidRPr="003F32A3">
        <w:rPr>
          <w:rFonts w:cs="Arial"/>
        </w:rPr>
        <w:t>Cognitive Domain: Comprehension</w:t>
      </w:r>
    </w:p>
    <w:p w14:paraId="2E48E402"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The Aftermath of Sexual Violence</w:t>
      </w:r>
    </w:p>
    <w:p w14:paraId="3D5FF373" w14:textId="448E8354" w:rsidR="008E2F6B" w:rsidRPr="00A929EF" w:rsidRDefault="00677217" w:rsidP="00A929EF">
      <w:pPr>
        <w:rPr>
          <w:rFonts w:cs="Arial"/>
        </w:rPr>
      </w:pPr>
      <w:r w:rsidRPr="00677217">
        <w:rPr>
          <w:rFonts w:cs="Arial"/>
        </w:rPr>
        <w:t xml:space="preserve">Difficulty Level: </w:t>
      </w:r>
      <w:r>
        <w:rPr>
          <w:rFonts w:cs="Arial"/>
        </w:rPr>
        <w:t>Medium</w:t>
      </w:r>
    </w:p>
    <w:p w14:paraId="250B4AA3" w14:textId="77777777" w:rsidR="008E2F6B" w:rsidRPr="00A929EF" w:rsidRDefault="008E2F6B" w:rsidP="00A929EF">
      <w:pPr>
        <w:rPr>
          <w:rFonts w:cs="Arial"/>
        </w:rPr>
      </w:pPr>
    </w:p>
    <w:p w14:paraId="3D3B0A1C" w14:textId="77777777" w:rsidR="0026155F" w:rsidRPr="00A929EF" w:rsidRDefault="00E942D3">
      <w:pPr>
        <w:rPr>
          <w:rFonts w:cs="Arial"/>
        </w:rPr>
      </w:pPr>
      <w:r w:rsidRPr="00A929EF">
        <w:rPr>
          <w:rFonts w:cs="Arial"/>
        </w:rPr>
        <w:t>30. ______ refers to behavior that interrogates or humiliates an individual based on their sex, sexual orientation, or gender identity.</w:t>
      </w:r>
    </w:p>
    <w:p w14:paraId="1CFFA52C" w14:textId="77777777" w:rsidR="00302AA1" w:rsidRPr="00A929EF" w:rsidRDefault="007E0B4C">
      <w:pPr>
        <w:rPr>
          <w:rFonts w:cs="Arial"/>
        </w:rPr>
      </w:pPr>
      <w:r w:rsidRPr="00E942D3">
        <w:rPr>
          <w:rFonts w:cs="Arial"/>
        </w:rPr>
        <w:t xml:space="preserve">A. </w:t>
      </w:r>
      <w:r w:rsidR="00E942D3" w:rsidRPr="00A929EF">
        <w:rPr>
          <w:rFonts w:cs="Arial"/>
        </w:rPr>
        <w:t>Sex-based harassment</w:t>
      </w:r>
    </w:p>
    <w:p w14:paraId="16704A06" w14:textId="77777777" w:rsidR="00302AA1" w:rsidRPr="00A929EF" w:rsidRDefault="007E0B4C">
      <w:pPr>
        <w:rPr>
          <w:rFonts w:cs="Arial"/>
        </w:rPr>
      </w:pPr>
      <w:r w:rsidRPr="00E942D3">
        <w:rPr>
          <w:rFonts w:cs="Arial"/>
        </w:rPr>
        <w:t xml:space="preserve">B. </w:t>
      </w:r>
      <w:r w:rsidR="00E942D3" w:rsidRPr="00A929EF">
        <w:rPr>
          <w:rFonts w:cs="Arial"/>
        </w:rPr>
        <w:t>Sexual assault</w:t>
      </w:r>
    </w:p>
    <w:p w14:paraId="6CD49521" w14:textId="77777777" w:rsidR="00302AA1" w:rsidRPr="00A929EF" w:rsidRDefault="007E0B4C">
      <w:pPr>
        <w:rPr>
          <w:rFonts w:cs="Arial"/>
        </w:rPr>
      </w:pPr>
      <w:r w:rsidRPr="00E942D3">
        <w:rPr>
          <w:rFonts w:cs="Arial"/>
        </w:rPr>
        <w:t xml:space="preserve">C. </w:t>
      </w:r>
      <w:r w:rsidR="00E942D3" w:rsidRPr="00A929EF">
        <w:rPr>
          <w:rFonts w:cs="Arial"/>
        </w:rPr>
        <w:t>Sexual violence</w:t>
      </w:r>
    </w:p>
    <w:p w14:paraId="326A01BC" w14:textId="77777777" w:rsidR="00302AA1" w:rsidRPr="00A929EF" w:rsidRDefault="007E0B4C">
      <w:pPr>
        <w:rPr>
          <w:rFonts w:cs="Arial"/>
        </w:rPr>
      </w:pPr>
      <w:r w:rsidRPr="00E942D3">
        <w:rPr>
          <w:rFonts w:cs="Arial"/>
        </w:rPr>
        <w:t>D.</w:t>
      </w:r>
      <w:r w:rsidR="001C3457">
        <w:rPr>
          <w:rFonts w:cs="Arial"/>
        </w:rPr>
        <w:t xml:space="preserve"> </w:t>
      </w:r>
      <w:r w:rsidR="00E942D3" w:rsidRPr="00A929EF">
        <w:rPr>
          <w:rFonts w:cs="Arial"/>
        </w:rPr>
        <w:t>Sexual prejudice</w:t>
      </w:r>
    </w:p>
    <w:p w14:paraId="27D14EC2" w14:textId="77777777" w:rsidR="008E2F6B" w:rsidRDefault="0042096D" w:rsidP="00A929EF">
      <w:pPr>
        <w:rPr>
          <w:rFonts w:cs="Arial"/>
        </w:rPr>
      </w:pPr>
      <w:r>
        <w:rPr>
          <w:rFonts w:cs="Arial"/>
        </w:rPr>
        <w:t>Ans: A</w:t>
      </w:r>
    </w:p>
    <w:p w14:paraId="23C72A91"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2AB8B818" w14:textId="77777777" w:rsidR="0042096D" w:rsidRPr="003F32A3" w:rsidRDefault="0042096D">
      <w:pPr>
        <w:rPr>
          <w:rFonts w:cs="Arial"/>
        </w:rPr>
      </w:pPr>
      <w:r w:rsidRPr="003F32A3">
        <w:rPr>
          <w:rFonts w:cs="Arial"/>
        </w:rPr>
        <w:t>Cognitive Domain: Knowledge</w:t>
      </w:r>
    </w:p>
    <w:p w14:paraId="0B7B4C23"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Sex-</w:t>
      </w:r>
      <w:r w:rsidR="008975B1">
        <w:rPr>
          <w:rFonts w:cs="Arial"/>
        </w:rPr>
        <w:t>B</w:t>
      </w:r>
      <w:r w:rsidRPr="00A929EF">
        <w:rPr>
          <w:rFonts w:cs="Arial"/>
        </w:rPr>
        <w:t>ased Harassment</w:t>
      </w:r>
    </w:p>
    <w:p w14:paraId="14247EE9" w14:textId="2A50F9DF" w:rsidR="008E2F6B" w:rsidRPr="00A929EF" w:rsidRDefault="00677217" w:rsidP="00A929EF">
      <w:pPr>
        <w:rPr>
          <w:rFonts w:cs="Arial"/>
        </w:rPr>
      </w:pPr>
      <w:r w:rsidRPr="00677217">
        <w:rPr>
          <w:rFonts w:cs="Arial"/>
        </w:rPr>
        <w:t xml:space="preserve">Difficulty Level: </w:t>
      </w:r>
      <w:r>
        <w:rPr>
          <w:rFonts w:cs="Arial"/>
        </w:rPr>
        <w:t>Easy</w:t>
      </w:r>
    </w:p>
    <w:p w14:paraId="572559DB" w14:textId="77777777" w:rsidR="008E2F6B" w:rsidRPr="00A929EF" w:rsidRDefault="008E2F6B" w:rsidP="00A929EF">
      <w:pPr>
        <w:rPr>
          <w:rFonts w:cs="Arial"/>
        </w:rPr>
      </w:pPr>
    </w:p>
    <w:p w14:paraId="4EF4FCA7" w14:textId="77777777" w:rsidR="00BB46EB" w:rsidRPr="004E0F52" w:rsidRDefault="00E942D3">
      <w:pPr>
        <w:rPr>
          <w:rFonts w:cs="Arial"/>
        </w:rPr>
      </w:pPr>
      <w:r w:rsidRPr="00A929EF">
        <w:rPr>
          <w:rFonts w:cs="Arial"/>
        </w:rPr>
        <w:t>31. Ian is Hayden’s mentor in graduate school. Ian offers to introduce Hayden to influential people within his field in exchange for sexual favors. This is an example of</w:t>
      </w:r>
      <w:r w:rsidR="004E0F52">
        <w:rPr>
          <w:rFonts w:cs="Arial"/>
        </w:rPr>
        <w:t xml:space="preserve"> ______.</w:t>
      </w:r>
    </w:p>
    <w:p w14:paraId="278D6132" w14:textId="77777777" w:rsidR="008E2F6B" w:rsidRPr="00A929EF" w:rsidRDefault="007E0B4C" w:rsidP="00A929EF">
      <w:pPr>
        <w:rPr>
          <w:rFonts w:cs="Arial"/>
        </w:rPr>
      </w:pPr>
      <w:r w:rsidRPr="00E942D3">
        <w:rPr>
          <w:rFonts w:cs="Arial"/>
        </w:rPr>
        <w:t xml:space="preserve">A. </w:t>
      </w:r>
      <w:r w:rsidR="004E0F52">
        <w:rPr>
          <w:rFonts w:cs="Arial"/>
        </w:rPr>
        <w:t>g</w:t>
      </w:r>
      <w:r w:rsidR="00E942D3" w:rsidRPr="00A929EF">
        <w:rPr>
          <w:rFonts w:cs="Arial"/>
        </w:rPr>
        <w:t>ender harassment</w:t>
      </w:r>
    </w:p>
    <w:p w14:paraId="75D67C6C" w14:textId="77777777" w:rsidR="008E2F6B" w:rsidRPr="00A929EF" w:rsidRDefault="007E0B4C" w:rsidP="00A929EF">
      <w:pPr>
        <w:rPr>
          <w:rFonts w:cs="Arial"/>
        </w:rPr>
      </w:pPr>
      <w:r w:rsidRPr="00E942D3">
        <w:rPr>
          <w:rFonts w:cs="Arial"/>
        </w:rPr>
        <w:t xml:space="preserve">B. </w:t>
      </w:r>
      <w:r w:rsidR="004E0F52">
        <w:rPr>
          <w:rFonts w:cs="Arial"/>
        </w:rPr>
        <w:t>q</w:t>
      </w:r>
      <w:r w:rsidR="00E942D3" w:rsidRPr="00A929EF">
        <w:rPr>
          <w:rFonts w:cs="Arial"/>
        </w:rPr>
        <w:t>uid pro quo harassment</w:t>
      </w:r>
    </w:p>
    <w:p w14:paraId="40704374" w14:textId="77777777" w:rsidR="008E2F6B" w:rsidRPr="00A929EF" w:rsidRDefault="007E0B4C" w:rsidP="00A929EF">
      <w:pPr>
        <w:rPr>
          <w:rFonts w:cs="Arial"/>
        </w:rPr>
      </w:pPr>
      <w:r w:rsidRPr="00E942D3">
        <w:rPr>
          <w:rFonts w:cs="Arial"/>
        </w:rPr>
        <w:t xml:space="preserve">C. </w:t>
      </w:r>
      <w:r w:rsidR="004E0F52">
        <w:rPr>
          <w:rFonts w:cs="Arial"/>
        </w:rPr>
        <w:t>h</w:t>
      </w:r>
      <w:r w:rsidR="00E942D3" w:rsidRPr="00A929EF">
        <w:rPr>
          <w:rFonts w:cs="Arial"/>
        </w:rPr>
        <w:t xml:space="preserve">ostile environment harassment </w:t>
      </w:r>
    </w:p>
    <w:p w14:paraId="2DD89BAC" w14:textId="77777777" w:rsidR="008E2F6B" w:rsidRPr="00A929EF" w:rsidRDefault="007E0B4C" w:rsidP="00A929EF">
      <w:pPr>
        <w:rPr>
          <w:rFonts w:cs="Arial"/>
        </w:rPr>
      </w:pPr>
      <w:r w:rsidRPr="00E942D3">
        <w:rPr>
          <w:rFonts w:cs="Arial"/>
        </w:rPr>
        <w:t>D.</w:t>
      </w:r>
      <w:r w:rsidR="001C3457">
        <w:rPr>
          <w:rFonts w:cs="Arial"/>
        </w:rPr>
        <w:t xml:space="preserve"> </w:t>
      </w:r>
      <w:r w:rsidR="004E0F52">
        <w:rPr>
          <w:rFonts w:cs="Arial"/>
        </w:rPr>
        <w:t>p</w:t>
      </w:r>
      <w:r w:rsidR="00E942D3" w:rsidRPr="00A929EF">
        <w:rPr>
          <w:rFonts w:cs="Arial"/>
        </w:rPr>
        <w:t>hysical harassment</w:t>
      </w:r>
    </w:p>
    <w:p w14:paraId="69D8E9DA" w14:textId="77777777" w:rsidR="008E2F6B" w:rsidRDefault="0042096D" w:rsidP="00A929EF">
      <w:pPr>
        <w:rPr>
          <w:rFonts w:cs="Arial"/>
        </w:rPr>
      </w:pPr>
      <w:r>
        <w:rPr>
          <w:rFonts w:cs="Arial"/>
        </w:rPr>
        <w:t>Ans: B</w:t>
      </w:r>
    </w:p>
    <w:p w14:paraId="41903E44"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55B18A06" w14:textId="77777777" w:rsidR="0042096D" w:rsidRPr="003F32A3" w:rsidRDefault="0042096D">
      <w:pPr>
        <w:rPr>
          <w:rFonts w:cs="Arial"/>
        </w:rPr>
      </w:pPr>
      <w:r w:rsidRPr="003F32A3">
        <w:rPr>
          <w:rFonts w:cs="Arial"/>
        </w:rPr>
        <w:t>Cognitive Domain: Application</w:t>
      </w:r>
    </w:p>
    <w:p w14:paraId="1708E16C"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Sex-</w:t>
      </w:r>
      <w:r w:rsidR="008975B1">
        <w:rPr>
          <w:rFonts w:cs="Arial"/>
        </w:rPr>
        <w:t>B</w:t>
      </w:r>
      <w:r w:rsidRPr="00A929EF">
        <w:rPr>
          <w:rFonts w:cs="Arial"/>
        </w:rPr>
        <w:t>ased Harassment</w:t>
      </w:r>
    </w:p>
    <w:p w14:paraId="4ABCAC86" w14:textId="7F8E9701" w:rsidR="008E2F6B" w:rsidRPr="00A929EF" w:rsidRDefault="00677217" w:rsidP="00A929EF">
      <w:pPr>
        <w:rPr>
          <w:rFonts w:cs="Arial"/>
        </w:rPr>
      </w:pPr>
      <w:r w:rsidRPr="00677217">
        <w:rPr>
          <w:rFonts w:cs="Arial"/>
        </w:rPr>
        <w:t xml:space="preserve">Difficulty Level: </w:t>
      </w:r>
      <w:r>
        <w:rPr>
          <w:rFonts w:cs="Arial"/>
        </w:rPr>
        <w:t>Hard</w:t>
      </w:r>
    </w:p>
    <w:p w14:paraId="433364AD" w14:textId="77777777" w:rsidR="008E2F6B" w:rsidRPr="00A929EF" w:rsidRDefault="008E2F6B" w:rsidP="00A929EF">
      <w:pPr>
        <w:rPr>
          <w:rFonts w:cs="Arial"/>
        </w:rPr>
      </w:pPr>
    </w:p>
    <w:p w14:paraId="25AA0C14" w14:textId="77777777" w:rsidR="00BB46EB" w:rsidRPr="004E0F52" w:rsidRDefault="00E942D3">
      <w:pPr>
        <w:rPr>
          <w:rFonts w:cs="Arial"/>
        </w:rPr>
      </w:pPr>
      <w:r w:rsidRPr="00A929EF">
        <w:rPr>
          <w:rFonts w:cs="Arial"/>
        </w:rPr>
        <w:lastRenderedPageBreak/>
        <w:t>32. This category of sex-based harassment involves negative speech or behaviors and often takes place between two individuals of equal status.</w:t>
      </w:r>
    </w:p>
    <w:p w14:paraId="079E1CD5" w14:textId="77777777" w:rsidR="008E2F6B" w:rsidRPr="00A929EF" w:rsidRDefault="007E0B4C" w:rsidP="00A929EF">
      <w:pPr>
        <w:rPr>
          <w:rFonts w:cs="Arial"/>
        </w:rPr>
      </w:pPr>
      <w:r w:rsidRPr="00E942D3">
        <w:rPr>
          <w:rFonts w:cs="Arial"/>
        </w:rPr>
        <w:t xml:space="preserve">A. </w:t>
      </w:r>
      <w:r w:rsidR="004E0F52">
        <w:rPr>
          <w:rFonts w:cs="Arial"/>
        </w:rPr>
        <w:t>s</w:t>
      </w:r>
      <w:r w:rsidR="00E942D3" w:rsidRPr="00A929EF">
        <w:rPr>
          <w:rFonts w:cs="Arial"/>
        </w:rPr>
        <w:t>exual coercion</w:t>
      </w:r>
    </w:p>
    <w:p w14:paraId="57C4C862" w14:textId="77777777" w:rsidR="008E2F6B" w:rsidRPr="00A929EF" w:rsidRDefault="007E0B4C" w:rsidP="00A929EF">
      <w:pPr>
        <w:rPr>
          <w:rFonts w:cs="Arial"/>
        </w:rPr>
      </w:pPr>
      <w:r w:rsidRPr="00E942D3">
        <w:rPr>
          <w:rFonts w:cs="Arial"/>
        </w:rPr>
        <w:t xml:space="preserve">B. </w:t>
      </w:r>
      <w:r w:rsidR="004E0F52">
        <w:rPr>
          <w:rFonts w:cs="Arial"/>
        </w:rPr>
        <w:t>q</w:t>
      </w:r>
      <w:r w:rsidR="00E942D3" w:rsidRPr="00A929EF">
        <w:rPr>
          <w:rFonts w:cs="Arial"/>
        </w:rPr>
        <w:t>uid pro quo harassment</w:t>
      </w:r>
    </w:p>
    <w:p w14:paraId="33482980" w14:textId="77777777" w:rsidR="008E2F6B" w:rsidRPr="00A929EF" w:rsidRDefault="007E0B4C" w:rsidP="00A929EF">
      <w:pPr>
        <w:rPr>
          <w:rFonts w:cs="Arial"/>
        </w:rPr>
      </w:pPr>
      <w:r w:rsidRPr="00E942D3">
        <w:rPr>
          <w:rFonts w:cs="Arial"/>
        </w:rPr>
        <w:t xml:space="preserve">C. </w:t>
      </w:r>
      <w:r w:rsidR="004E0F52">
        <w:rPr>
          <w:rFonts w:cs="Arial"/>
        </w:rPr>
        <w:t>h</w:t>
      </w:r>
      <w:r w:rsidR="00E942D3" w:rsidRPr="00A929EF">
        <w:rPr>
          <w:rFonts w:cs="Arial"/>
        </w:rPr>
        <w:t xml:space="preserve">ostile environment harassment </w:t>
      </w:r>
    </w:p>
    <w:p w14:paraId="726CDB6E" w14:textId="77777777" w:rsidR="008E2F6B" w:rsidRPr="00A929EF" w:rsidRDefault="007E0B4C" w:rsidP="00A929EF">
      <w:pPr>
        <w:rPr>
          <w:rFonts w:cs="Arial"/>
        </w:rPr>
      </w:pPr>
      <w:r w:rsidRPr="00E942D3">
        <w:rPr>
          <w:rFonts w:cs="Arial"/>
        </w:rPr>
        <w:t>D.</w:t>
      </w:r>
      <w:r w:rsidR="001C3457">
        <w:rPr>
          <w:rFonts w:cs="Arial"/>
        </w:rPr>
        <w:t xml:space="preserve"> </w:t>
      </w:r>
      <w:r w:rsidR="004E0F52">
        <w:rPr>
          <w:rFonts w:cs="Arial"/>
        </w:rPr>
        <w:t>p</w:t>
      </w:r>
      <w:r w:rsidR="00E942D3" w:rsidRPr="00A929EF">
        <w:rPr>
          <w:rFonts w:cs="Arial"/>
        </w:rPr>
        <w:t>hysical harassment</w:t>
      </w:r>
    </w:p>
    <w:p w14:paraId="552AF32F" w14:textId="77777777" w:rsidR="008E2F6B" w:rsidRDefault="0042096D" w:rsidP="00A929EF">
      <w:pPr>
        <w:rPr>
          <w:rFonts w:cs="Arial"/>
        </w:rPr>
      </w:pPr>
      <w:r>
        <w:rPr>
          <w:rFonts w:cs="Arial"/>
        </w:rPr>
        <w:t>Ans: C</w:t>
      </w:r>
    </w:p>
    <w:p w14:paraId="6BC04563"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4A32D5B5" w14:textId="77777777" w:rsidR="0042096D" w:rsidRPr="003F32A3" w:rsidRDefault="0042096D">
      <w:pPr>
        <w:rPr>
          <w:rFonts w:cs="Arial"/>
        </w:rPr>
      </w:pPr>
      <w:r w:rsidRPr="003F32A3">
        <w:rPr>
          <w:rFonts w:cs="Arial"/>
        </w:rPr>
        <w:t>Cognitive Domain: Knowledge</w:t>
      </w:r>
    </w:p>
    <w:p w14:paraId="1B3D6C94"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Sex-</w:t>
      </w:r>
      <w:r w:rsidR="008975B1">
        <w:rPr>
          <w:rFonts w:cs="Arial"/>
        </w:rPr>
        <w:t>B</w:t>
      </w:r>
      <w:r w:rsidRPr="00A929EF">
        <w:rPr>
          <w:rFonts w:cs="Arial"/>
        </w:rPr>
        <w:t>ased Harassment</w:t>
      </w:r>
    </w:p>
    <w:p w14:paraId="1E7B2BDB" w14:textId="1C440E02" w:rsidR="008E2F6B" w:rsidRPr="00A929EF" w:rsidRDefault="00677217" w:rsidP="00A929EF">
      <w:pPr>
        <w:rPr>
          <w:rFonts w:cs="Arial"/>
        </w:rPr>
      </w:pPr>
      <w:r w:rsidRPr="00677217">
        <w:rPr>
          <w:rFonts w:cs="Arial"/>
        </w:rPr>
        <w:t xml:space="preserve">Difficulty Level: </w:t>
      </w:r>
      <w:r>
        <w:rPr>
          <w:rFonts w:cs="Arial"/>
        </w:rPr>
        <w:t>Easy</w:t>
      </w:r>
    </w:p>
    <w:p w14:paraId="764E2BF9" w14:textId="77777777" w:rsidR="008E2F6B" w:rsidRPr="00A929EF" w:rsidRDefault="008E2F6B" w:rsidP="00A929EF">
      <w:pPr>
        <w:rPr>
          <w:rFonts w:cs="Arial"/>
        </w:rPr>
      </w:pPr>
    </w:p>
    <w:p w14:paraId="2FF9F13C" w14:textId="77777777" w:rsidR="00766F26" w:rsidRPr="00A929EF" w:rsidRDefault="00E942D3">
      <w:pPr>
        <w:rPr>
          <w:rFonts w:cs="Arial"/>
        </w:rPr>
      </w:pPr>
      <w:r w:rsidRPr="00A929EF">
        <w:rPr>
          <w:rFonts w:cs="Arial"/>
        </w:rPr>
        <w:t>33. Which of the following types of sex-based harassment do people report experiencing most frequently?</w:t>
      </w:r>
    </w:p>
    <w:p w14:paraId="22A8555A" w14:textId="77777777" w:rsidR="006E209D" w:rsidRPr="00A929EF" w:rsidRDefault="007E0B4C">
      <w:pPr>
        <w:rPr>
          <w:rFonts w:cs="Arial"/>
        </w:rPr>
      </w:pPr>
      <w:r w:rsidRPr="00E942D3">
        <w:rPr>
          <w:rFonts w:cs="Arial"/>
        </w:rPr>
        <w:t xml:space="preserve">A. </w:t>
      </w:r>
      <w:r w:rsidR="004E0F52">
        <w:rPr>
          <w:rFonts w:cs="Arial"/>
        </w:rPr>
        <w:t>b</w:t>
      </w:r>
      <w:r w:rsidR="00E942D3" w:rsidRPr="00A929EF">
        <w:rPr>
          <w:rFonts w:cs="Arial"/>
        </w:rPr>
        <w:t>eing shown sexual or pornographic images</w:t>
      </w:r>
    </w:p>
    <w:p w14:paraId="2EDF2D45" w14:textId="77777777" w:rsidR="008E2F6B" w:rsidRPr="00A929EF" w:rsidRDefault="007E0B4C" w:rsidP="00A929EF">
      <w:pPr>
        <w:rPr>
          <w:rFonts w:cs="Arial"/>
        </w:rPr>
      </w:pPr>
      <w:r w:rsidRPr="00E942D3">
        <w:rPr>
          <w:rFonts w:cs="Arial"/>
        </w:rPr>
        <w:t xml:space="preserve">B. </w:t>
      </w:r>
      <w:r w:rsidR="004E0F52">
        <w:rPr>
          <w:rFonts w:cs="Arial"/>
        </w:rPr>
        <w:t>g</w:t>
      </w:r>
      <w:r w:rsidR="00E942D3" w:rsidRPr="00A929EF">
        <w:rPr>
          <w:rFonts w:cs="Arial"/>
        </w:rPr>
        <w:t>roping and unwanted touching</w:t>
      </w:r>
    </w:p>
    <w:p w14:paraId="42D88629" w14:textId="77777777" w:rsidR="008E2F6B" w:rsidRPr="00A929EF" w:rsidRDefault="007E0B4C" w:rsidP="00A929EF">
      <w:pPr>
        <w:rPr>
          <w:rFonts w:cs="Arial"/>
        </w:rPr>
      </w:pPr>
      <w:r w:rsidRPr="00E942D3">
        <w:rPr>
          <w:rFonts w:cs="Arial"/>
        </w:rPr>
        <w:t xml:space="preserve">C. </w:t>
      </w:r>
      <w:r w:rsidR="004E0F52">
        <w:rPr>
          <w:rFonts w:cs="Arial"/>
        </w:rPr>
        <w:t>q</w:t>
      </w:r>
      <w:r w:rsidR="00E942D3" w:rsidRPr="00A929EF">
        <w:rPr>
          <w:rFonts w:cs="Arial"/>
        </w:rPr>
        <w:t>uid pro quo arrangements</w:t>
      </w:r>
    </w:p>
    <w:p w14:paraId="079FA16C" w14:textId="77777777" w:rsidR="008E2F6B" w:rsidRPr="00A929EF" w:rsidRDefault="007E0B4C" w:rsidP="00A929EF">
      <w:pPr>
        <w:rPr>
          <w:rFonts w:cs="Arial"/>
        </w:rPr>
      </w:pPr>
      <w:r w:rsidRPr="00E942D3">
        <w:rPr>
          <w:rFonts w:cs="Arial"/>
        </w:rPr>
        <w:t>D</w:t>
      </w:r>
      <w:r w:rsidR="008975B1">
        <w:rPr>
          <w:rFonts w:cs="Arial"/>
        </w:rPr>
        <w:t>.</w:t>
      </w:r>
      <w:r w:rsidR="00E942D3" w:rsidRPr="00A929EF">
        <w:rPr>
          <w:rFonts w:cs="Arial"/>
        </w:rPr>
        <w:t xml:space="preserve"> </w:t>
      </w:r>
      <w:r w:rsidR="004E0F52">
        <w:rPr>
          <w:rFonts w:cs="Arial"/>
        </w:rPr>
        <w:t>u</w:t>
      </w:r>
      <w:r w:rsidR="00E942D3" w:rsidRPr="00A929EF">
        <w:rPr>
          <w:rFonts w:cs="Arial"/>
        </w:rPr>
        <w:t xml:space="preserve">nwelcome sexual comments or jokes </w:t>
      </w:r>
    </w:p>
    <w:p w14:paraId="12006D80" w14:textId="77777777" w:rsidR="008E2F6B" w:rsidRDefault="0042096D" w:rsidP="00A929EF">
      <w:pPr>
        <w:rPr>
          <w:rFonts w:cs="Arial"/>
        </w:rPr>
      </w:pPr>
      <w:r>
        <w:rPr>
          <w:rFonts w:cs="Arial"/>
        </w:rPr>
        <w:t>Ans: D</w:t>
      </w:r>
    </w:p>
    <w:p w14:paraId="357582FE"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782F2CA7" w14:textId="77777777" w:rsidR="0042096D" w:rsidRPr="003F32A3" w:rsidRDefault="0042096D">
      <w:pPr>
        <w:rPr>
          <w:rFonts w:cs="Arial"/>
        </w:rPr>
      </w:pPr>
      <w:r w:rsidRPr="003F32A3">
        <w:rPr>
          <w:rFonts w:cs="Arial"/>
        </w:rPr>
        <w:t>Cognitive Domain: Knowledge</w:t>
      </w:r>
    </w:p>
    <w:p w14:paraId="44D0EF77"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Sex-</w:t>
      </w:r>
      <w:r w:rsidR="008975B1">
        <w:rPr>
          <w:rFonts w:cs="Arial"/>
        </w:rPr>
        <w:t>B</w:t>
      </w:r>
      <w:r w:rsidRPr="00A929EF">
        <w:rPr>
          <w:rFonts w:cs="Arial"/>
        </w:rPr>
        <w:t>ased Harassment</w:t>
      </w:r>
    </w:p>
    <w:p w14:paraId="1E7F782E" w14:textId="79DA13F4" w:rsidR="008E2F6B" w:rsidRPr="00A929EF" w:rsidRDefault="00677217" w:rsidP="00A929EF">
      <w:pPr>
        <w:rPr>
          <w:rFonts w:cs="Arial"/>
        </w:rPr>
      </w:pPr>
      <w:r w:rsidRPr="00677217">
        <w:rPr>
          <w:rFonts w:cs="Arial"/>
        </w:rPr>
        <w:t xml:space="preserve">Difficulty Level: </w:t>
      </w:r>
      <w:r>
        <w:rPr>
          <w:rFonts w:cs="Arial"/>
        </w:rPr>
        <w:t>Easy</w:t>
      </w:r>
    </w:p>
    <w:p w14:paraId="1B324F49" w14:textId="77777777" w:rsidR="008E2F6B" w:rsidRPr="00A929EF" w:rsidRDefault="008E2F6B" w:rsidP="00A929EF">
      <w:pPr>
        <w:rPr>
          <w:rFonts w:cs="Arial"/>
        </w:rPr>
      </w:pPr>
    </w:p>
    <w:p w14:paraId="74185D70" w14:textId="77777777" w:rsidR="00935250" w:rsidRPr="004E0F52" w:rsidRDefault="00E942D3">
      <w:pPr>
        <w:rPr>
          <w:rFonts w:cs="Arial"/>
        </w:rPr>
      </w:pPr>
      <w:r w:rsidRPr="00A929EF">
        <w:rPr>
          <w:rFonts w:cs="Arial"/>
        </w:rPr>
        <w:t>34. Which of the following describes a culture with high levels of power distance?</w:t>
      </w:r>
    </w:p>
    <w:p w14:paraId="65C57B2F" w14:textId="77777777" w:rsidR="008E2F6B" w:rsidRPr="00A929EF" w:rsidRDefault="007E0B4C" w:rsidP="00A929EF">
      <w:pPr>
        <w:rPr>
          <w:rFonts w:cs="Arial"/>
        </w:rPr>
      </w:pPr>
      <w:r w:rsidRPr="00E942D3">
        <w:rPr>
          <w:rFonts w:cs="Arial"/>
        </w:rPr>
        <w:t xml:space="preserve">A. </w:t>
      </w:r>
      <w:r w:rsidR="00E942D3" w:rsidRPr="00A929EF">
        <w:rPr>
          <w:rFonts w:cs="Arial"/>
        </w:rPr>
        <w:t>A culture that accepts unequally distributed levels of status and power</w:t>
      </w:r>
      <w:r w:rsidR="004E0F52">
        <w:rPr>
          <w:rFonts w:cs="Arial"/>
        </w:rPr>
        <w:t>.</w:t>
      </w:r>
    </w:p>
    <w:p w14:paraId="6413B0AF" w14:textId="77777777" w:rsidR="008E2F6B" w:rsidRPr="00A929EF" w:rsidRDefault="007E0B4C" w:rsidP="00A929EF">
      <w:pPr>
        <w:rPr>
          <w:rFonts w:cs="Arial"/>
        </w:rPr>
      </w:pPr>
      <w:r w:rsidRPr="00E942D3">
        <w:rPr>
          <w:rFonts w:cs="Arial"/>
        </w:rPr>
        <w:t xml:space="preserve">B. </w:t>
      </w:r>
      <w:r w:rsidR="00E942D3" w:rsidRPr="00A929EF">
        <w:rPr>
          <w:rFonts w:cs="Arial"/>
        </w:rPr>
        <w:t>A society where power is dispersed over a large group of people</w:t>
      </w:r>
      <w:r w:rsidR="004E0F52">
        <w:rPr>
          <w:rFonts w:cs="Arial"/>
        </w:rPr>
        <w:t>.</w:t>
      </w:r>
    </w:p>
    <w:p w14:paraId="626E1804" w14:textId="77777777" w:rsidR="008E2F6B" w:rsidRPr="00A929EF" w:rsidRDefault="007E0B4C" w:rsidP="00A929EF">
      <w:pPr>
        <w:rPr>
          <w:rFonts w:cs="Arial"/>
        </w:rPr>
      </w:pPr>
      <w:r w:rsidRPr="00E942D3">
        <w:rPr>
          <w:rFonts w:cs="Arial"/>
        </w:rPr>
        <w:t>C.</w:t>
      </w:r>
      <w:r w:rsidR="001C3457">
        <w:rPr>
          <w:rFonts w:cs="Arial"/>
        </w:rPr>
        <w:t xml:space="preserve"> </w:t>
      </w:r>
      <w:r w:rsidR="00E942D3" w:rsidRPr="00A929EF">
        <w:rPr>
          <w:rFonts w:cs="Arial"/>
        </w:rPr>
        <w:t>Cultures w</w:t>
      </w:r>
      <w:r w:rsidR="004E0F52">
        <w:rPr>
          <w:rFonts w:cs="Arial"/>
        </w:rPr>
        <w:t>h</w:t>
      </w:r>
      <w:r w:rsidR="00E942D3" w:rsidRPr="00A929EF">
        <w:rPr>
          <w:rFonts w:cs="Arial"/>
        </w:rPr>
        <w:t>ere people can easily move from positions of low to high power</w:t>
      </w:r>
      <w:r w:rsidR="004E0F52">
        <w:rPr>
          <w:rFonts w:cs="Arial"/>
        </w:rPr>
        <w:t>.</w:t>
      </w:r>
    </w:p>
    <w:p w14:paraId="349C479E" w14:textId="77777777" w:rsidR="008E2F6B" w:rsidRPr="00A929EF" w:rsidRDefault="007E0B4C" w:rsidP="00A929EF">
      <w:pPr>
        <w:rPr>
          <w:rFonts w:cs="Arial"/>
        </w:rPr>
      </w:pPr>
      <w:r w:rsidRPr="00E942D3">
        <w:rPr>
          <w:rFonts w:cs="Arial"/>
        </w:rPr>
        <w:t xml:space="preserve">D. </w:t>
      </w:r>
      <w:r w:rsidR="00E942D3" w:rsidRPr="00A929EF">
        <w:rPr>
          <w:rFonts w:cs="Arial"/>
        </w:rPr>
        <w:t>A society in which high and low power individuals rarely interact</w:t>
      </w:r>
      <w:r w:rsidR="004E0F52">
        <w:rPr>
          <w:rFonts w:cs="Arial"/>
        </w:rPr>
        <w:t>.</w:t>
      </w:r>
    </w:p>
    <w:p w14:paraId="6A743D08" w14:textId="77777777" w:rsidR="008E2F6B" w:rsidRDefault="0042096D" w:rsidP="00A929EF">
      <w:pPr>
        <w:rPr>
          <w:rFonts w:cs="Arial"/>
        </w:rPr>
      </w:pPr>
      <w:r>
        <w:rPr>
          <w:rFonts w:cs="Arial"/>
        </w:rPr>
        <w:t>Ans: A</w:t>
      </w:r>
    </w:p>
    <w:p w14:paraId="0856446F"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708C18B5" w14:textId="77777777" w:rsidR="0042096D" w:rsidRPr="003F32A3" w:rsidRDefault="0042096D">
      <w:pPr>
        <w:rPr>
          <w:rFonts w:cs="Arial"/>
        </w:rPr>
      </w:pPr>
      <w:r w:rsidRPr="003F32A3">
        <w:rPr>
          <w:rFonts w:cs="Arial"/>
        </w:rPr>
        <w:t>Cognitive Domain: Comprehension</w:t>
      </w:r>
    </w:p>
    <w:p w14:paraId="499CD569"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Sex-</w:t>
      </w:r>
      <w:r w:rsidR="008975B1">
        <w:rPr>
          <w:rFonts w:cs="Arial"/>
        </w:rPr>
        <w:t>B</w:t>
      </w:r>
      <w:r w:rsidRPr="00A929EF">
        <w:rPr>
          <w:rFonts w:cs="Arial"/>
        </w:rPr>
        <w:t>ased Harassment</w:t>
      </w:r>
    </w:p>
    <w:p w14:paraId="20B3E826" w14:textId="3E3C5E71" w:rsidR="008E2F6B" w:rsidRPr="00A929EF" w:rsidRDefault="00677217" w:rsidP="00A929EF">
      <w:pPr>
        <w:rPr>
          <w:rFonts w:cs="Arial"/>
        </w:rPr>
      </w:pPr>
      <w:r w:rsidRPr="00677217">
        <w:rPr>
          <w:rFonts w:cs="Arial"/>
        </w:rPr>
        <w:t xml:space="preserve">Difficulty Level: </w:t>
      </w:r>
      <w:r>
        <w:rPr>
          <w:rFonts w:cs="Arial"/>
        </w:rPr>
        <w:t>Medium</w:t>
      </w:r>
    </w:p>
    <w:p w14:paraId="30DDCCD4" w14:textId="77777777" w:rsidR="008E2F6B" w:rsidRPr="00A929EF" w:rsidRDefault="008E2F6B" w:rsidP="00A929EF">
      <w:pPr>
        <w:rPr>
          <w:rFonts w:cs="Arial"/>
        </w:rPr>
      </w:pPr>
    </w:p>
    <w:p w14:paraId="48079E62" w14:textId="77777777" w:rsidR="0026155F" w:rsidRPr="004E0F52" w:rsidRDefault="00E942D3">
      <w:pPr>
        <w:rPr>
          <w:rFonts w:cs="Arial"/>
        </w:rPr>
      </w:pPr>
      <w:r w:rsidRPr="00A929EF">
        <w:rPr>
          <w:rFonts w:cs="Arial"/>
        </w:rPr>
        <w:t>35. Cultures characterized by ______ tend to contain higher frequencies of sex-based harassment.</w:t>
      </w:r>
    </w:p>
    <w:p w14:paraId="6753E65F" w14:textId="77777777" w:rsidR="008E2F6B" w:rsidRPr="00A929EF" w:rsidRDefault="007E0B4C" w:rsidP="00A929EF">
      <w:pPr>
        <w:rPr>
          <w:rFonts w:cs="Arial"/>
        </w:rPr>
      </w:pPr>
      <w:r w:rsidRPr="00E942D3">
        <w:rPr>
          <w:rFonts w:cs="Arial"/>
        </w:rPr>
        <w:t xml:space="preserve">A. </w:t>
      </w:r>
      <w:r w:rsidR="004E0F52">
        <w:rPr>
          <w:rFonts w:cs="Arial"/>
        </w:rPr>
        <w:t>i</w:t>
      </w:r>
      <w:r w:rsidR="00E942D3" w:rsidRPr="00A929EF">
        <w:rPr>
          <w:rFonts w:cs="Arial"/>
        </w:rPr>
        <w:t>nternet dependence</w:t>
      </w:r>
    </w:p>
    <w:p w14:paraId="18B9C360" w14:textId="77777777" w:rsidR="008E2F6B" w:rsidRPr="00A929EF" w:rsidRDefault="007E0B4C" w:rsidP="00A929EF">
      <w:pPr>
        <w:rPr>
          <w:rFonts w:cs="Arial"/>
        </w:rPr>
      </w:pPr>
      <w:r w:rsidRPr="00E942D3">
        <w:rPr>
          <w:rFonts w:cs="Arial"/>
        </w:rPr>
        <w:t xml:space="preserve">B. </w:t>
      </w:r>
      <w:r w:rsidR="004E0F52">
        <w:rPr>
          <w:rFonts w:cs="Arial"/>
        </w:rPr>
        <w:t>c</w:t>
      </w:r>
      <w:r w:rsidR="00E942D3" w:rsidRPr="00A929EF">
        <w:rPr>
          <w:rFonts w:cs="Arial"/>
        </w:rPr>
        <w:t>ollectivism</w:t>
      </w:r>
    </w:p>
    <w:p w14:paraId="2988ECD4" w14:textId="77777777" w:rsidR="008E2F6B" w:rsidRPr="00A929EF" w:rsidRDefault="007E0B4C" w:rsidP="00A929EF">
      <w:pPr>
        <w:rPr>
          <w:rFonts w:cs="Arial"/>
        </w:rPr>
      </w:pPr>
      <w:r w:rsidRPr="00E942D3">
        <w:rPr>
          <w:rFonts w:cs="Arial"/>
        </w:rPr>
        <w:t xml:space="preserve">C. </w:t>
      </w:r>
      <w:r w:rsidR="004E0F52">
        <w:rPr>
          <w:rFonts w:cs="Arial"/>
        </w:rPr>
        <w:t>i</w:t>
      </w:r>
      <w:r w:rsidR="00E942D3" w:rsidRPr="00A929EF">
        <w:rPr>
          <w:rFonts w:cs="Arial"/>
        </w:rPr>
        <w:t>ndividualism</w:t>
      </w:r>
    </w:p>
    <w:p w14:paraId="04F24847" w14:textId="77777777" w:rsidR="008E2F6B" w:rsidRPr="00A929EF" w:rsidRDefault="007E0B4C" w:rsidP="00A929EF">
      <w:pPr>
        <w:rPr>
          <w:rFonts w:cs="Arial"/>
        </w:rPr>
      </w:pPr>
      <w:r w:rsidRPr="00E942D3">
        <w:rPr>
          <w:rFonts w:cs="Arial"/>
        </w:rPr>
        <w:t>D.</w:t>
      </w:r>
      <w:r w:rsidR="001C3457">
        <w:rPr>
          <w:rFonts w:cs="Arial"/>
        </w:rPr>
        <w:t xml:space="preserve"> </w:t>
      </w:r>
      <w:r w:rsidR="004E0F52">
        <w:rPr>
          <w:rFonts w:cs="Arial"/>
        </w:rPr>
        <w:t>m</w:t>
      </w:r>
      <w:r w:rsidR="00E942D3" w:rsidRPr="00A929EF">
        <w:rPr>
          <w:rFonts w:cs="Arial"/>
        </w:rPr>
        <w:t>ental illness</w:t>
      </w:r>
    </w:p>
    <w:p w14:paraId="5DCB754D" w14:textId="77777777" w:rsidR="008E2F6B" w:rsidRDefault="0042096D" w:rsidP="00A929EF">
      <w:pPr>
        <w:rPr>
          <w:rFonts w:cs="Arial"/>
        </w:rPr>
      </w:pPr>
      <w:r>
        <w:rPr>
          <w:rFonts w:cs="Arial"/>
        </w:rPr>
        <w:t>Ans: B</w:t>
      </w:r>
    </w:p>
    <w:p w14:paraId="615FFCF0" w14:textId="77777777" w:rsidR="008E2F6B" w:rsidRPr="00A929EF" w:rsidRDefault="00E942D3" w:rsidP="00A929EF">
      <w:pPr>
        <w:rPr>
          <w:rFonts w:cs="Arial"/>
        </w:rPr>
      </w:pPr>
      <w:r w:rsidRPr="00A929EF">
        <w:rPr>
          <w:rFonts w:cs="Arial"/>
        </w:rPr>
        <w:lastRenderedPageBreak/>
        <w:t xml:space="preserve">Learning Objective: </w:t>
      </w:r>
      <w:r w:rsidR="00A224D4">
        <w:rPr>
          <w:rFonts w:cs="Arial"/>
        </w:rPr>
        <w:t>14-2: Evaluate the gender dynamics of intimate partner violence, sexual assault, and sex-based harassment.</w:t>
      </w:r>
    </w:p>
    <w:p w14:paraId="3A776798" w14:textId="77777777" w:rsidR="00B740E6" w:rsidRPr="003F32A3" w:rsidRDefault="00B740E6">
      <w:pPr>
        <w:rPr>
          <w:rFonts w:cs="Arial"/>
        </w:rPr>
      </w:pPr>
      <w:r w:rsidRPr="003F32A3">
        <w:rPr>
          <w:rFonts w:cs="Arial"/>
        </w:rPr>
        <w:t>Cognitive Domain: Knowledge</w:t>
      </w:r>
    </w:p>
    <w:p w14:paraId="11CDF4FC" w14:textId="77777777" w:rsidR="00677217" w:rsidRDefault="00E942D3" w:rsidP="00A929EF">
      <w:pPr>
        <w:rPr>
          <w:rFonts w:cs="Arial"/>
        </w:rPr>
      </w:pPr>
      <w:r w:rsidRPr="00A929EF">
        <w:rPr>
          <w:rFonts w:cs="Arial"/>
        </w:rPr>
        <w:t xml:space="preserve">Answer </w:t>
      </w:r>
      <w:r w:rsidR="00B740E6">
        <w:rPr>
          <w:rFonts w:cs="Arial"/>
        </w:rPr>
        <w:t>L</w:t>
      </w:r>
      <w:r w:rsidRPr="00A929EF">
        <w:rPr>
          <w:rFonts w:cs="Arial"/>
        </w:rPr>
        <w:t>ocation: Sex-</w:t>
      </w:r>
      <w:r w:rsidR="00EE02B9">
        <w:rPr>
          <w:rFonts w:cs="Arial"/>
        </w:rPr>
        <w:t>B</w:t>
      </w:r>
      <w:r w:rsidRPr="00A929EF">
        <w:rPr>
          <w:rFonts w:cs="Arial"/>
        </w:rPr>
        <w:t>ased Harassment</w:t>
      </w:r>
    </w:p>
    <w:p w14:paraId="253C14F5" w14:textId="2CFFF6FC" w:rsidR="008E2F6B" w:rsidRPr="00A929EF" w:rsidRDefault="00677217" w:rsidP="00A929EF">
      <w:pPr>
        <w:rPr>
          <w:rFonts w:cs="Arial"/>
        </w:rPr>
      </w:pPr>
      <w:r w:rsidRPr="00677217">
        <w:rPr>
          <w:rFonts w:cs="Arial"/>
        </w:rPr>
        <w:t xml:space="preserve">Difficulty Level: </w:t>
      </w:r>
      <w:r>
        <w:rPr>
          <w:rFonts w:cs="Arial"/>
        </w:rPr>
        <w:t>Easy</w:t>
      </w:r>
    </w:p>
    <w:p w14:paraId="0CFCB155" w14:textId="77777777" w:rsidR="008E2F6B" w:rsidRPr="00A929EF" w:rsidRDefault="008E2F6B" w:rsidP="00A929EF">
      <w:pPr>
        <w:rPr>
          <w:rFonts w:cs="Arial"/>
        </w:rPr>
      </w:pPr>
    </w:p>
    <w:p w14:paraId="552BB171" w14:textId="77777777" w:rsidR="00E21141" w:rsidRPr="004E0F52" w:rsidRDefault="00E942D3">
      <w:pPr>
        <w:rPr>
          <w:rFonts w:cs="Arial"/>
        </w:rPr>
      </w:pPr>
      <w:r w:rsidRPr="00A929EF">
        <w:rPr>
          <w:rFonts w:cs="Arial"/>
        </w:rPr>
        <w:t>36. On average, people raised in which of the following countries will be most susceptible to blaming the victims of sexual violence?</w:t>
      </w:r>
    </w:p>
    <w:p w14:paraId="0843124C" w14:textId="77777777" w:rsidR="008E2F6B" w:rsidRPr="00A929EF" w:rsidRDefault="007E0B4C" w:rsidP="00A929EF">
      <w:pPr>
        <w:rPr>
          <w:rFonts w:cs="Arial"/>
        </w:rPr>
      </w:pPr>
      <w:r w:rsidRPr="00E942D3">
        <w:rPr>
          <w:rFonts w:cs="Arial"/>
        </w:rPr>
        <w:t xml:space="preserve">A. </w:t>
      </w:r>
      <w:r w:rsidR="00E942D3" w:rsidRPr="00A929EF">
        <w:rPr>
          <w:rFonts w:cs="Arial"/>
        </w:rPr>
        <w:t>India</w:t>
      </w:r>
    </w:p>
    <w:p w14:paraId="1021A3B6" w14:textId="77777777" w:rsidR="008E2F6B" w:rsidRPr="00A929EF" w:rsidRDefault="007E0B4C" w:rsidP="00A929EF">
      <w:pPr>
        <w:rPr>
          <w:rFonts w:cs="Arial"/>
        </w:rPr>
      </w:pPr>
      <w:r w:rsidRPr="00E942D3">
        <w:rPr>
          <w:rFonts w:cs="Arial"/>
        </w:rPr>
        <w:t xml:space="preserve">B. </w:t>
      </w:r>
      <w:r w:rsidR="00E942D3" w:rsidRPr="00A929EF">
        <w:rPr>
          <w:rFonts w:cs="Arial"/>
        </w:rPr>
        <w:t>The United States</w:t>
      </w:r>
    </w:p>
    <w:p w14:paraId="75923622" w14:textId="77777777" w:rsidR="008E2F6B" w:rsidRPr="00A929EF" w:rsidRDefault="007E0B4C" w:rsidP="00A929EF">
      <w:pPr>
        <w:rPr>
          <w:rFonts w:cs="Arial"/>
        </w:rPr>
      </w:pPr>
      <w:r w:rsidRPr="00E942D3">
        <w:rPr>
          <w:rFonts w:cs="Arial"/>
        </w:rPr>
        <w:t xml:space="preserve">C. </w:t>
      </w:r>
      <w:r w:rsidR="00E942D3" w:rsidRPr="00A929EF">
        <w:rPr>
          <w:rFonts w:cs="Arial"/>
        </w:rPr>
        <w:t>Germany</w:t>
      </w:r>
    </w:p>
    <w:p w14:paraId="0533BF53"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The Netherlands</w:t>
      </w:r>
    </w:p>
    <w:p w14:paraId="2D3F8821" w14:textId="77777777" w:rsidR="008E2F6B" w:rsidRDefault="0042096D" w:rsidP="00A929EF">
      <w:pPr>
        <w:rPr>
          <w:rFonts w:cs="Arial"/>
        </w:rPr>
      </w:pPr>
      <w:r>
        <w:rPr>
          <w:rFonts w:cs="Arial"/>
        </w:rPr>
        <w:t>Ans: A</w:t>
      </w:r>
    </w:p>
    <w:p w14:paraId="79561D92"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77B96418" w14:textId="77777777" w:rsidR="0042096D" w:rsidRPr="003F32A3" w:rsidRDefault="0042096D">
      <w:pPr>
        <w:rPr>
          <w:rFonts w:cs="Arial"/>
        </w:rPr>
      </w:pPr>
      <w:r w:rsidRPr="003F32A3">
        <w:rPr>
          <w:rFonts w:cs="Arial"/>
        </w:rPr>
        <w:t>Cognitive Domain: Application</w:t>
      </w:r>
    </w:p>
    <w:p w14:paraId="1E41E8E1"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Sex-</w:t>
      </w:r>
      <w:r w:rsidR="00EE02B9">
        <w:rPr>
          <w:rFonts w:cs="Arial"/>
        </w:rPr>
        <w:t>B</w:t>
      </w:r>
      <w:r w:rsidRPr="00A929EF">
        <w:rPr>
          <w:rFonts w:cs="Arial"/>
        </w:rPr>
        <w:t>ased Harassment</w:t>
      </w:r>
    </w:p>
    <w:p w14:paraId="618FB277" w14:textId="72B2E488" w:rsidR="008E2F6B" w:rsidRPr="00A929EF" w:rsidRDefault="00677217" w:rsidP="00A929EF">
      <w:pPr>
        <w:rPr>
          <w:rFonts w:cs="Arial"/>
        </w:rPr>
      </w:pPr>
      <w:r w:rsidRPr="00677217">
        <w:rPr>
          <w:rFonts w:cs="Arial"/>
        </w:rPr>
        <w:t xml:space="preserve">Difficulty Level: </w:t>
      </w:r>
      <w:r>
        <w:rPr>
          <w:rFonts w:cs="Arial"/>
        </w:rPr>
        <w:t>Hard</w:t>
      </w:r>
    </w:p>
    <w:p w14:paraId="60BE57F2" w14:textId="77777777" w:rsidR="008E2F6B" w:rsidRPr="00A929EF" w:rsidRDefault="008E2F6B" w:rsidP="00A929EF">
      <w:pPr>
        <w:rPr>
          <w:rFonts w:cs="Arial"/>
        </w:rPr>
      </w:pPr>
    </w:p>
    <w:p w14:paraId="0140BB28" w14:textId="77777777" w:rsidR="00646D61" w:rsidRPr="004E0F52" w:rsidRDefault="00E942D3">
      <w:pPr>
        <w:rPr>
          <w:rFonts w:cs="Arial"/>
        </w:rPr>
      </w:pPr>
      <w:r w:rsidRPr="00A929EF">
        <w:rPr>
          <w:rFonts w:cs="Arial"/>
        </w:rPr>
        <w:t>37. Berdahl (2007) argues that the primary motivation for sex-based harassment is</w:t>
      </w:r>
      <w:r w:rsidR="004E0F52">
        <w:rPr>
          <w:rFonts w:cs="Arial"/>
        </w:rPr>
        <w:t xml:space="preserve"> ______.</w:t>
      </w:r>
    </w:p>
    <w:p w14:paraId="2B5891A6" w14:textId="77777777" w:rsidR="008E2F6B" w:rsidRPr="00A929EF" w:rsidRDefault="007E0B4C" w:rsidP="00A929EF">
      <w:pPr>
        <w:rPr>
          <w:rFonts w:cs="Arial"/>
        </w:rPr>
      </w:pPr>
      <w:r w:rsidRPr="00E942D3">
        <w:rPr>
          <w:rFonts w:cs="Arial"/>
        </w:rPr>
        <w:t xml:space="preserve">A. </w:t>
      </w:r>
      <w:r w:rsidR="00E942D3" w:rsidRPr="00A929EF">
        <w:rPr>
          <w:rFonts w:cs="Arial"/>
        </w:rPr>
        <w:t>deficits in impulse control</w:t>
      </w:r>
    </w:p>
    <w:p w14:paraId="7FD855E8" w14:textId="77777777" w:rsidR="008E2F6B" w:rsidRPr="00A929EF" w:rsidRDefault="007E0B4C" w:rsidP="00A929EF">
      <w:pPr>
        <w:rPr>
          <w:rFonts w:cs="Arial"/>
        </w:rPr>
      </w:pPr>
      <w:r w:rsidRPr="00E942D3">
        <w:rPr>
          <w:rFonts w:cs="Arial"/>
        </w:rPr>
        <w:t xml:space="preserve">B. </w:t>
      </w:r>
      <w:r w:rsidR="00E942D3" w:rsidRPr="00A929EF">
        <w:rPr>
          <w:rFonts w:cs="Arial"/>
        </w:rPr>
        <w:t>schadenfreude</w:t>
      </w:r>
    </w:p>
    <w:p w14:paraId="2964B15D" w14:textId="77777777" w:rsidR="008E2F6B" w:rsidRPr="00A929EF" w:rsidRDefault="007E0B4C" w:rsidP="00A929EF">
      <w:pPr>
        <w:rPr>
          <w:rFonts w:cs="Arial"/>
        </w:rPr>
      </w:pPr>
      <w:r w:rsidRPr="00E942D3">
        <w:rPr>
          <w:rFonts w:cs="Arial"/>
        </w:rPr>
        <w:t xml:space="preserve">C. </w:t>
      </w:r>
      <w:r w:rsidR="00E942D3" w:rsidRPr="00A929EF">
        <w:rPr>
          <w:rFonts w:cs="Arial"/>
        </w:rPr>
        <w:t>desires to protect one’s status and power</w:t>
      </w:r>
    </w:p>
    <w:p w14:paraId="16F4F343" w14:textId="77777777" w:rsidR="008E2F6B" w:rsidRDefault="007E0B4C" w:rsidP="00A929EF">
      <w:pPr>
        <w:rPr>
          <w:rFonts w:cs="Arial"/>
        </w:rPr>
      </w:pPr>
      <w:r w:rsidRPr="00E942D3">
        <w:rPr>
          <w:rFonts w:cs="Arial"/>
        </w:rPr>
        <w:t>D.</w:t>
      </w:r>
      <w:r w:rsidR="001C3457">
        <w:rPr>
          <w:rFonts w:cs="Arial"/>
        </w:rPr>
        <w:t xml:space="preserve"> </w:t>
      </w:r>
      <w:r w:rsidR="00E942D3" w:rsidRPr="00A929EF">
        <w:rPr>
          <w:rFonts w:cs="Arial"/>
        </w:rPr>
        <w:t>sexual desire</w:t>
      </w:r>
    </w:p>
    <w:p w14:paraId="4E2506D7" w14:textId="77777777" w:rsidR="008E2F6B" w:rsidRPr="00A929EF" w:rsidRDefault="00B740E6" w:rsidP="00A929EF">
      <w:pPr>
        <w:rPr>
          <w:rFonts w:cs="Arial"/>
        </w:rPr>
      </w:pPr>
      <w:r>
        <w:rPr>
          <w:rFonts w:cs="Arial"/>
        </w:rPr>
        <w:t>Ans: C</w:t>
      </w:r>
    </w:p>
    <w:p w14:paraId="7D84341A"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53CFCD05" w14:textId="77777777" w:rsidR="0042096D" w:rsidRPr="003F32A3" w:rsidRDefault="0042096D">
      <w:pPr>
        <w:rPr>
          <w:rFonts w:cs="Arial"/>
        </w:rPr>
      </w:pPr>
      <w:r w:rsidRPr="003F32A3">
        <w:rPr>
          <w:rFonts w:cs="Arial"/>
        </w:rPr>
        <w:t>Cognitive Domain: Comprehension</w:t>
      </w:r>
    </w:p>
    <w:p w14:paraId="65F91128"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w:t>
      </w:r>
      <w:r w:rsidR="001C3457">
        <w:rPr>
          <w:rFonts w:cs="Arial"/>
        </w:rPr>
        <w:t xml:space="preserve"> </w:t>
      </w:r>
      <w:r w:rsidRPr="00A929EF">
        <w:rPr>
          <w:rFonts w:cs="Arial"/>
        </w:rPr>
        <w:t>Sex-</w:t>
      </w:r>
      <w:r w:rsidR="00EE02B9">
        <w:rPr>
          <w:rFonts w:cs="Arial"/>
        </w:rPr>
        <w:t>B</w:t>
      </w:r>
      <w:r w:rsidRPr="00A929EF">
        <w:rPr>
          <w:rFonts w:cs="Arial"/>
        </w:rPr>
        <w:t>ased Harassment</w:t>
      </w:r>
    </w:p>
    <w:p w14:paraId="1F140B4B" w14:textId="53F61E15" w:rsidR="008E2F6B" w:rsidRPr="00A929EF" w:rsidRDefault="00677217" w:rsidP="00A929EF">
      <w:pPr>
        <w:rPr>
          <w:rFonts w:cs="Arial"/>
        </w:rPr>
      </w:pPr>
      <w:r w:rsidRPr="00677217">
        <w:rPr>
          <w:rFonts w:cs="Arial"/>
        </w:rPr>
        <w:t xml:space="preserve">Difficulty Level: </w:t>
      </w:r>
      <w:r>
        <w:rPr>
          <w:rFonts w:cs="Arial"/>
        </w:rPr>
        <w:t>Medium</w:t>
      </w:r>
    </w:p>
    <w:p w14:paraId="5F01F4F7" w14:textId="77777777" w:rsidR="008E2F6B" w:rsidRPr="00A929EF" w:rsidRDefault="008E2F6B" w:rsidP="00A929EF">
      <w:pPr>
        <w:rPr>
          <w:rFonts w:cs="Arial"/>
        </w:rPr>
      </w:pPr>
    </w:p>
    <w:p w14:paraId="691F94D3" w14:textId="361E31DF" w:rsidR="00175E40" w:rsidRPr="004E0F52" w:rsidRDefault="00E942D3">
      <w:pPr>
        <w:rPr>
          <w:rFonts w:cs="Arial"/>
        </w:rPr>
      </w:pPr>
      <w:r w:rsidRPr="00A929EF">
        <w:rPr>
          <w:rFonts w:cs="Arial"/>
        </w:rPr>
        <w:t>38. Evidence that women in male-dominated organizations experience more</w:t>
      </w:r>
      <w:r w:rsidR="00677217">
        <w:rPr>
          <w:rFonts w:cs="Arial"/>
        </w:rPr>
        <w:t xml:space="preserve"> </w:t>
      </w:r>
      <w:r w:rsidRPr="00A929EF">
        <w:rPr>
          <w:rFonts w:cs="Arial"/>
        </w:rPr>
        <w:t xml:space="preserve">harassment than women </w:t>
      </w:r>
      <w:r w:rsidR="00677217">
        <w:rPr>
          <w:rFonts w:cs="Arial"/>
        </w:rPr>
        <w:t>in</w:t>
      </w:r>
      <w:r w:rsidR="00677217" w:rsidRPr="00A929EF">
        <w:rPr>
          <w:rFonts w:cs="Arial"/>
        </w:rPr>
        <w:t xml:space="preserve"> </w:t>
      </w:r>
      <w:r w:rsidRPr="00A929EF">
        <w:rPr>
          <w:rFonts w:cs="Arial"/>
        </w:rPr>
        <w:t>female</w:t>
      </w:r>
      <w:r w:rsidR="00677217">
        <w:rPr>
          <w:rFonts w:cs="Arial"/>
        </w:rPr>
        <w:t>-</w:t>
      </w:r>
      <w:r w:rsidRPr="00A929EF">
        <w:rPr>
          <w:rFonts w:cs="Arial"/>
        </w:rPr>
        <w:t>dominated organizations may support which of the following explanations of sex-based harassment?</w:t>
      </w:r>
    </w:p>
    <w:p w14:paraId="7B9D4E79" w14:textId="77777777" w:rsidR="008E2F6B" w:rsidRPr="00A929EF" w:rsidRDefault="007E0B4C" w:rsidP="00A929EF">
      <w:pPr>
        <w:rPr>
          <w:rFonts w:cs="Arial"/>
        </w:rPr>
      </w:pPr>
      <w:r w:rsidRPr="00E942D3">
        <w:rPr>
          <w:rFonts w:cs="Arial"/>
        </w:rPr>
        <w:t xml:space="preserve">A. </w:t>
      </w:r>
      <w:r w:rsidR="00E942D3" w:rsidRPr="00A929EF">
        <w:rPr>
          <w:rFonts w:cs="Arial"/>
        </w:rPr>
        <w:t>deficits in impulse control</w:t>
      </w:r>
    </w:p>
    <w:p w14:paraId="5CD86068" w14:textId="77777777" w:rsidR="008E2F6B" w:rsidRPr="00A929EF" w:rsidRDefault="007E0B4C" w:rsidP="00A929EF">
      <w:pPr>
        <w:rPr>
          <w:rFonts w:cs="Arial"/>
        </w:rPr>
      </w:pPr>
      <w:r w:rsidRPr="00E942D3">
        <w:rPr>
          <w:rFonts w:cs="Arial"/>
        </w:rPr>
        <w:t xml:space="preserve">B. </w:t>
      </w:r>
      <w:r w:rsidR="00E942D3" w:rsidRPr="00A929EF">
        <w:rPr>
          <w:rFonts w:cs="Arial"/>
        </w:rPr>
        <w:t>schadenfreude</w:t>
      </w:r>
    </w:p>
    <w:p w14:paraId="73F757B6" w14:textId="77777777" w:rsidR="008E2F6B" w:rsidRPr="00A929EF" w:rsidRDefault="007E0B4C" w:rsidP="00A929EF">
      <w:pPr>
        <w:rPr>
          <w:rFonts w:cs="Arial"/>
        </w:rPr>
      </w:pPr>
      <w:r w:rsidRPr="00E942D3">
        <w:rPr>
          <w:rFonts w:cs="Arial"/>
        </w:rPr>
        <w:t xml:space="preserve">C. </w:t>
      </w:r>
      <w:r w:rsidR="00E942D3" w:rsidRPr="00A929EF">
        <w:rPr>
          <w:rFonts w:cs="Arial"/>
        </w:rPr>
        <w:t>desires to protect one’s status and power</w:t>
      </w:r>
    </w:p>
    <w:p w14:paraId="72ECCA77"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sexual desire</w:t>
      </w:r>
    </w:p>
    <w:p w14:paraId="0120200F" w14:textId="77777777" w:rsidR="008E2F6B" w:rsidRDefault="0042096D" w:rsidP="00A929EF">
      <w:pPr>
        <w:rPr>
          <w:rFonts w:cs="Arial"/>
        </w:rPr>
      </w:pPr>
      <w:r>
        <w:rPr>
          <w:rFonts w:cs="Arial"/>
        </w:rPr>
        <w:t>Ans: C</w:t>
      </w:r>
    </w:p>
    <w:p w14:paraId="487A976C"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220FD803" w14:textId="77777777" w:rsidR="0042096D" w:rsidRPr="003F32A3" w:rsidRDefault="0042096D">
      <w:pPr>
        <w:rPr>
          <w:rFonts w:cs="Arial"/>
        </w:rPr>
      </w:pPr>
      <w:r w:rsidRPr="003F32A3">
        <w:rPr>
          <w:rFonts w:cs="Arial"/>
        </w:rPr>
        <w:t>Cognitive Domain: Comprehension</w:t>
      </w:r>
    </w:p>
    <w:p w14:paraId="54DEBEDC"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w:t>
      </w:r>
      <w:r w:rsidR="001C3457">
        <w:rPr>
          <w:rFonts w:cs="Arial"/>
        </w:rPr>
        <w:t xml:space="preserve"> </w:t>
      </w:r>
      <w:r w:rsidRPr="00A929EF">
        <w:rPr>
          <w:rFonts w:cs="Arial"/>
        </w:rPr>
        <w:t>Sex-</w:t>
      </w:r>
      <w:r w:rsidR="00EE02B9">
        <w:rPr>
          <w:rFonts w:cs="Arial"/>
        </w:rPr>
        <w:t>B</w:t>
      </w:r>
      <w:r w:rsidRPr="00A929EF">
        <w:rPr>
          <w:rFonts w:cs="Arial"/>
        </w:rPr>
        <w:t>ased Harassment</w:t>
      </w:r>
    </w:p>
    <w:p w14:paraId="004CDA9D" w14:textId="3F6BFD65" w:rsidR="008E2F6B" w:rsidRPr="00A929EF" w:rsidRDefault="00677217" w:rsidP="00A929EF">
      <w:pPr>
        <w:rPr>
          <w:rFonts w:cs="Arial"/>
        </w:rPr>
      </w:pPr>
      <w:r w:rsidRPr="00677217">
        <w:rPr>
          <w:rFonts w:cs="Arial"/>
        </w:rPr>
        <w:t xml:space="preserve">Difficulty Level: </w:t>
      </w:r>
      <w:r>
        <w:rPr>
          <w:rFonts w:cs="Arial"/>
        </w:rPr>
        <w:t>Medium</w:t>
      </w:r>
    </w:p>
    <w:p w14:paraId="1F6B609A" w14:textId="77777777" w:rsidR="008E2F6B" w:rsidRPr="00A929EF" w:rsidRDefault="008E2F6B" w:rsidP="00A929EF">
      <w:pPr>
        <w:rPr>
          <w:rFonts w:cs="Arial"/>
        </w:rPr>
      </w:pPr>
    </w:p>
    <w:p w14:paraId="7565A3D3" w14:textId="77777777" w:rsidR="00DE5693" w:rsidRPr="004E0F52" w:rsidRDefault="00E942D3">
      <w:pPr>
        <w:rPr>
          <w:rFonts w:cs="Arial"/>
        </w:rPr>
      </w:pPr>
      <w:r w:rsidRPr="00A929EF">
        <w:rPr>
          <w:rFonts w:cs="Arial"/>
        </w:rPr>
        <w:lastRenderedPageBreak/>
        <w:t>39. The confluence model of sexual aggression posits two primary factors that predict men sexual aggression against women</w:t>
      </w:r>
      <w:r w:rsidR="004E0F52">
        <w:rPr>
          <w:rFonts w:cs="Arial"/>
        </w:rPr>
        <w:t xml:space="preserve"> ______.</w:t>
      </w:r>
    </w:p>
    <w:p w14:paraId="574AC080" w14:textId="77777777" w:rsidR="008E2F6B" w:rsidRPr="00A929EF" w:rsidRDefault="007E0B4C" w:rsidP="00A929EF">
      <w:pPr>
        <w:rPr>
          <w:rFonts w:cs="Arial"/>
        </w:rPr>
      </w:pPr>
      <w:r w:rsidRPr="00E942D3">
        <w:rPr>
          <w:rFonts w:cs="Arial"/>
        </w:rPr>
        <w:t xml:space="preserve">A. </w:t>
      </w:r>
      <w:r w:rsidR="004E0F52">
        <w:rPr>
          <w:rFonts w:cs="Arial"/>
        </w:rPr>
        <w:t>h</w:t>
      </w:r>
      <w:r w:rsidR="00E942D3" w:rsidRPr="00A929EF">
        <w:rPr>
          <w:rFonts w:cs="Arial"/>
        </w:rPr>
        <w:t>ostile attitudes and preference for impersonal sex</w:t>
      </w:r>
    </w:p>
    <w:p w14:paraId="69C7C93C" w14:textId="77777777" w:rsidR="008E2F6B" w:rsidRPr="00A929EF" w:rsidRDefault="007E0B4C" w:rsidP="00A929EF">
      <w:pPr>
        <w:rPr>
          <w:rFonts w:cs="Arial"/>
        </w:rPr>
      </w:pPr>
      <w:r w:rsidRPr="00E942D3">
        <w:rPr>
          <w:rFonts w:cs="Arial"/>
        </w:rPr>
        <w:t xml:space="preserve">B. </w:t>
      </w:r>
      <w:r w:rsidR="004E0F52">
        <w:rPr>
          <w:rFonts w:cs="Arial"/>
        </w:rPr>
        <w:t>d</w:t>
      </w:r>
      <w:r w:rsidR="00E942D3" w:rsidRPr="00A929EF">
        <w:rPr>
          <w:rFonts w:cs="Arial"/>
        </w:rPr>
        <w:t>eficiencies in empathy and in impulse control</w:t>
      </w:r>
    </w:p>
    <w:p w14:paraId="308001BA" w14:textId="77777777" w:rsidR="008E2F6B" w:rsidRPr="00A929EF" w:rsidRDefault="007E0B4C" w:rsidP="00A929EF">
      <w:pPr>
        <w:rPr>
          <w:rFonts w:cs="Arial"/>
        </w:rPr>
      </w:pPr>
      <w:r w:rsidRPr="00E942D3">
        <w:rPr>
          <w:rFonts w:cs="Arial"/>
        </w:rPr>
        <w:t xml:space="preserve">C. </w:t>
      </w:r>
      <w:r w:rsidR="004E0F52">
        <w:rPr>
          <w:rFonts w:cs="Arial"/>
        </w:rPr>
        <w:t>s</w:t>
      </w:r>
      <w:r w:rsidR="00E942D3" w:rsidRPr="00A929EF">
        <w:rPr>
          <w:rFonts w:cs="Arial"/>
        </w:rPr>
        <w:t>ociocultural environment and genetic predispositions</w:t>
      </w:r>
    </w:p>
    <w:p w14:paraId="39CF0ADF" w14:textId="77777777" w:rsidR="008E2F6B" w:rsidRPr="00A929EF" w:rsidRDefault="007E0B4C" w:rsidP="00A929EF">
      <w:pPr>
        <w:rPr>
          <w:rFonts w:cs="Arial"/>
        </w:rPr>
      </w:pPr>
      <w:r w:rsidRPr="00E942D3">
        <w:rPr>
          <w:rFonts w:cs="Arial"/>
        </w:rPr>
        <w:t>D.</w:t>
      </w:r>
      <w:r w:rsidR="001C3457">
        <w:rPr>
          <w:rFonts w:cs="Arial"/>
        </w:rPr>
        <w:t xml:space="preserve"> </w:t>
      </w:r>
      <w:r w:rsidR="004E0F52">
        <w:rPr>
          <w:rFonts w:cs="Arial"/>
        </w:rPr>
        <w:t>p</w:t>
      </w:r>
      <w:r w:rsidR="00E942D3" w:rsidRPr="00A929EF">
        <w:rPr>
          <w:rFonts w:cs="Arial"/>
        </w:rPr>
        <w:t>ersonality traits and gender role socialization</w:t>
      </w:r>
    </w:p>
    <w:p w14:paraId="56E0DFBB" w14:textId="77777777" w:rsidR="008E2F6B" w:rsidRDefault="0042096D" w:rsidP="00A929EF">
      <w:pPr>
        <w:rPr>
          <w:rFonts w:cs="Arial"/>
        </w:rPr>
      </w:pPr>
      <w:r>
        <w:rPr>
          <w:rFonts w:cs="Arial"/>
        </w:rPr>
        <w:t>Ans: A</w:t>
      </w:r>
    </w:p>
    <w:p w14:paraId="0BF3F728" w14:textId="77777777" w:rsidR="008E2F6B" w:rsidRPr="00A929EF" w:rsidRDefault="00E942D3" w:rsidP="00A929EF">
      <w:pPr>
        <w:rPr>
          <w:rFonts w:cs="Arial"/>
        </w:rPr>
      </w:pPr>
      <w:r w:rsidRPr="00A929EF">
        <w:rPr>
          <w:rFonts w:cs="Arial"/>
        </w:rPr>
        <w:t xml:space="preserve">Learning Objective: </w:t>
      </w:r>
      <w:r w:rsidR="00A224D4">
        <w:rPr>
          <w:rFonts w:cs="Arial"/>
        </w:rPr>
        <w:t>14-3: Discuss biological and sociocultural factors that explain sex differences in gender-based aggression.</w:t>
      </w:r>
    </w:p>
    <w:p w14:paraId="295D746D" w14:textId="77777777" w:rsidR="0042096D" w:rsidRPr="003F32A3" w:rsidRDefault="0042096D">
      <w:pPr>
        <w:rPr>
          <w:rFonts w:cs="Arial"/>
        </w:rPr>
      </w:pPr>
      <w:r w:rsidRPr="003F32A3">
        <w:rPr>
          <w:rFonts w:cs="Arial"/>
        </w:rPr>
        <w:t>Cognitive Domain: Knowledge</w:t>
      </w:r>
    </w:p>
    <w:p w14:paraId="01484A99"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What Explains Gender-Based Aggression and Violence</w:t>
      </w:r>
      <w:r w:rsidR="00555F96">
        <w:rPr>
          <w:rFonts w:cs="Arial"/>
        </w:rPr>
        <w:t>?</w:t>
      </w:r>
    </w:p>
    <w:p w14:paraId="4D62909F" w14:textId="2CE4ED2D" w:rsidR="008E2F6B" w:rsidRPr="00A929EF" w:rsidRDefault="00677217" w:rsidP="00A929EF">
      <w:pPr>
        <w:rPr>
          <w:rFonts w:cs="Arial"/>
        </w:rPr>
      </w:pPr>
      <w:r w:rsidRPr="00677217">
        <w:rPr>
          <w:rFonts w:cs="Arial"/>
        </w:rPr>
        <w:t xml:space="preserve">Difficulty Level: </w:t>
      </w:r>
      <w:r>
        <w:rPr>
          <w:rFonts w:cs="Arial"/>
        </w:rPr>
        <w:t>Easy</w:t>
      </w:r>
    </w:p>
    <w:p w14:paraId="5952F0B7" w14:textId="77777777" w:rsidR="008E2F6B" w:rsidRPr="00A929EF" w:rsidRDefault="008E2F6B" w:rsidP="00A929EF">
      <w:pPr>
        <w:rPr>
          <w:rFonts w:cs="Arial"/>
        </w:rPr>
      </w:pPr>
    </w:p>
    <w:p w14:paraId="5DE97053" w14:textId="77777777" w:rsidR="00AF6851" w:rsidRPr="004E0F52" w:rsidRDefault="00E942D3">
      <w:pPr>
        <w:rPr>
          <w:rFonts w:cs="Arial"/>
        </w:rPr>
      </w:pPr>
      <w:r w:rsidRPr="00A929EF">
        <w:rPr>
          <w:rFonts w:cs="Arial"/>
        </w:rPr>
        <w:t xml:space="preserve">40. Which of the following has </w:t>
      </w:r>
      <w:r w:rsidR="001C3457" w:rsidRPr="00A224D4">
        <w:rPr>
          <w:rFonts w:cs="Arial"/>
        </w:rPr>
        <w:t>NOT</w:t>
      </w:r>
      <w:r w:rsidRPr="00A929EF">
        <w:rPr>
          <w:rFonts w:cs="Arial"/>
        </w:rPr>
        <w:t xml:space="preserve"> been shown to predict male-to-female sexual assault among men?</w:t>
      </w:r>
    </w:p>
    <w:p w14:paraId="5F8703CE" w14:textId="77777777" w:rsidR="008E2F6B" w:rsidRPr="00A929EF" w:rsidRDefault="007E0B4C" w:rsidP="00A929EF">
      <w:pPr>
        <w:rPr>
          <w:rFonts w:cs="Arial"/>
        </w:rPr>
      </w:pPr>
      <w:r w:rsidRPr="00E942D3">
        <w:rPr>
          <w:rFonts w:cs="Arial"/>
        </w:rPr>
        <w:t xml:space="preserve">A. </w:t>
      </w:r>
      <w:r w:rsidR="004E0F52">
        <w:rPr>
          <w:rFonts w:cs="Arial"/>
        </w:rPr>
        <w:t>a</w:t>
      </w:r>
      <w:r w:rsidR="00E942D3" w:rsidRPr="00A929EF">
        <w:rPr>
          <w:rFonts w:cs="Arial"/>
        </w:rPr>
        <w:t>ntisocial personality</w:t>
      </w:r>
    </w:p>
    <w:p w14:paraId="59A9E601" w14:textId="77777777" w:rsidR="008E2F6B" w:rsidRPr="00A929EF" w:rsidRDefault="007E0B4C" w:rsidP="00A929EF">
      <w:pPr>
        <w:rPr>
          <w:rFonts w:cs="Arial"/>
        </w:rPr>
      </w:pPr>
      <w:r w:rsidRPr="00E942D3">
        <w:rPr>
          <w:rFonts w:cs="Arial"/>
        </w:rPr>
        <w:t xml:space="preserve">B. </w:t>
      </w:r>
      <w:r w:rsidR="004E0F52">
        <w:rPr>
          <w:rFonts w:cs="Arial"/>
        </w:rPr>
        <w:t>a</w:t>
      </w:r>
      <w:r w:rsidR="00E942D3" w:rsidRPr="00A929EF">
        <w:rPr>
          <w:rFonts w:cs="Arial"/>
        </w:rPr>
        <w:t>ssertiveness</w:t>
      </w:r>
    </w:p>
    <w:p w14:paraId="65E98AFA" w14:textId="77777777" w:rsidR="008E2F6B" w:rsidRPr="00A929EF" w:rsidRDefault="007E0B4C" w:rsidP="00A929EF">
      <w:pPr>
        <w:rPr>
          <w:rFonts w:cs="Arial"/>
        </w:rPr>
      </w:pPr>
      <w:r w:rsidRPr="00E942D3">
        <w:rPr>
          <w:rFonts w:cs="Arial"/>
        </w:rPr>
        <w:t xml:space="preserve">C. </w:t>
      </w:r>
      <w:r w:rsidR="004E0F52">
        <w:rPr>
          <w:rFonts w:cs="Arial"/>
        </w:rPr>
        <w:t>a</w:t>
      </w:r>
      <w:r w:rsidR="00E942D3" w:rsidRPr="00A929EF">
        <w:rPr>
          <w:rFonts w:cs="Arial"/>
        </w:rPr>
        <w:t>dverse childhood events</w:t>
      </w:r>
    </w:p>
    <w:p w14:paraId="4B859820" w14:textId="77777777" w:rsidR="008E2F6B" w:rsidRPr="00A929EF" w:rsidRDefault="007E0B4C" w:rsidP="00A929EF">
      <w:pPr>
        <w:rPr>
          <w:rFonts w:cs="Arial"/>
        </w:rPr>
      </w:pPr>
      <w:r w:rsidRPr="00E942D3">
        <w:rPr>
          <w:rFonts w:cs="Arial"/>
        </w:rPr>
        <w:t>D.</w:t>
      </w:r>
      <w:r w:rsidR="001C3457">
        <w:rPr>
          <w:rFonts w:cs="Arial"/>
        </w:rPr>
        <w:t xml:space="preserve"> </w:t>
      </w:r>
      <w:r w:rsidR="004E0F52">
        <w:rPr>
          <w:rFonts w:cs="Arial"/>
        </w:rPr>
        <w:t>p</w:t>
      </w:r>
      <w:r w:rsidR="00E942D3" w:rsidRPr="00A929EF">
        <w:rPr>
          <w:rFonts w:cs="Arial"/>
        </w:rPr>
        <w:t>hysical size</w:t>
      </w:r>
    </w:p>
    <w:p w14:paraId="5F29CE67" w14:textId="77777777" w:rsidR="008E2F6B" w:rsidRDefault="0042096D" w:rsidP="00A929EF">
      <w:pPr>
        <w:rPr>
          <w:rFonts w:cs="Arial"/>
        </w:rPr>
      </w:pPr>
      <w:r>
        <w:rPr>
          <w:rFonts w:cs="Arial"/>
        </w:rPr>
        <w:t>Ans: B</w:t>
      </w:r>
    </w:p>
    <w:p w14:paraId="61E029E5" w14:textId="77777777" w:rsidR="008E2F6B" w:rsidRPr="00A929EF" w:rsidRDefault="00E942D3" w:rsidP="00A929EF">
      <w:pPr>
        <w:rPr>
          <w:rFonts w:cs="Arial"/>
        </w:rPr>
      </w:pPr>
      <w:r w:rsidRPr="00A929EF">
        <w:rPr>
          <w:rFonts w:cs="Arial"/>
        </w:rPr>
        <w:t xml:space="preserve">Learning Objective: </w:t>
      </w:r>
      <w:r w:rsidR="00A224D4">
        <w:rPr>
          <w:rFonts w:cs="Arial"/>
        </w:rPr>
        <w:t>14-3: Discuss biological and sociocultural factors that explain sex differences in gender-based aggression.</w:t>
      </w:r>
    </w:p>
    <w:p w14:paraId="6FB42648" w14:textId="77777777" w:rsidR="0042096D" w:rsidRPr="003F32A3" w:rsidRDefault="0042096D">
      <w:pPr>
        <w:rPr>
          <w:rFonts w:cs="Arial"/>
        </w:rPr>
      </w:pPr>
      <w:r w:rsidRPr="003F32A3">
        <w:rPr>
          <w:rFonts w:cs="Arial"/>
        </w:rPr>
        <w:t>Cognitive Domain: Knowledge</w:t>
      </w:r>
    </w:p>
    <w:p w14:paraId="6D2D8E2A"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What Explains Gender-Based Aggression and Violence</w:t>
      </w:r>
      <w:r w:rsidR="00555F96">
        <w:rPr>
          <w:rFonts w:cs="Arial"/>
        </w:rPr>
        <w:t>?</w:t>
      </w:r>
    </w:p>
    <w:p w14:paraId="07B3E4C3" w14:textId="656B96E3" w:rsidR="008E2F6B" w:rsidRPr="00A929EF" w:rsidRDefault="00677217" w:rsidP="00A929EF">
      <w:pPr>
        <w:rPr>
          <w:rFonts w:cs="Arial"/>
        </w:rPr>
      </w:pPr>
      <w:r w:rsidRPr="00677217">
        <w:rPr>
          <w:rFonts w:cs="Arial"/>
        </w:rPr>
        <w:t xml:space="preserve">Difficulty Level: </w:t>
      </w:r>
      <w:r>
        <w:rPr>
          <w:rFonts w:cs="Arial"/>
        </w:rPr>
        <w:t>Easy</w:t>
      </w:r>
    </w:p>
    <w:p w14:paraId="1B5BB7ED" w14:textId="77777777" w:rsidR="008A218E" w:rsidRPr="00A929EF" w:rsidRDefault="008A218E">
      <w:pPr>
        <w:rPr>
          <w:rFonts w:cs="Arial"/>
        </w:rPr>
      </w:pPr>
    </w:p>
    <w:p w14:paraId="28ABC395" w14:textId="77777777" w:rsidR="00BB46EB" w:rsidRPr="00A929EF" w:rsidRDefault="00E942D3">
      <w:pPr>
        <w:rPr>
          <w:rFonts w:cs="Arial"/>
        </w:rPr>
      </w:pPr>
      <w:r w:rsidRPr="00A929EF">
        <w:rPr>
          <w:rFonts w:cs="Arial"/>
        </w:rPr>
        <w:t>41. The fact that jealousy is the most frequent reason offered for male initiated intimate partner violence directly supports which approach or theory?</w:t>
      </w:r>
    </w:p>
    <w:p w14:paraId="607B05B7" w14:textId="77777777" w:rsidR="002C79CD" w:rsidRPr="004E0F52" w:rsidRDefault="007E0B4C">
      <w:pPr>
        <w:rPr>
          <w:rFonts w:cs="Arial"/>
        </w:rPr>
      </w:pPr>
      <w:r w:rsidRPr="00E942D3">
        <w:rPr>
          <w:rFonts w:cs="Arial"/>
        </w:rPr>
        <w:t xml:space="preserve">A. </w:t>
      </w:r>
      <w:r w:rsidR="004E0F52">
        <w:rPr>
          <w:rFonts w:cs="Arial"/>
        </w:rPr>
        <w:t>p</w:t>
      </w:r>
      <w:r w:rsidR="00E942D3" w:rsidRPr="00A929EF">
        <w:rPr>
          <w:rFonts w:cs="Arial"/>
        </w:rPr>
        <w:t>erspectives based on genetics</w:t>
      </w:r>
    </w:p>
    <w:p w14:paraId="6A972E78" w14:textId="77777777" w:rsidR="008E2F6B" w:rsidRPr="00A929EF" w:rsidRDefault="007E0B4C" w:rsidP="00A929EF">
      <w:pPr>
        <w:rPr>
          <w:rFonts w:cs="Arial"/>
        </w:rPr>
      </w:pPr>
      <w:r w:rsidRPr="00E942D3">
        <w:rPr>
          <w:rFonts w:cs="Arial"/>
        </w:rPr>
        <w:t xml:space="preserve">B. </w:t>
      </w:r>
      <w:r w:rsidR="004E0F52">
        <w:rPr>
          <w:rFonts w:cs="Arial"/>
        </w:rPr>
        <w:t>s</w:t>
      </w:r>
      <w:r w:rsidR="00E942D3" w:rsidRPr="00A929EF">
        <w:rPr>
          <w:rFonts w:cs="Arial"/>
        </w:rPr>
        <w:t>ociocultural approaches</w:t>
      </w:r>
    </w:p>
    <w:p w14:paraId="44DEAE80" w14:textId="77777777" w:rsidR="008E2F6B" w:rsidRPr="00A929EF" w:rsidRDefault="007E0B4C" w:rsidP="00A929EF">
      <w:pPr>
        <w:rPr>
          <w:rFonts w:cs="Arial"/>
        </w:rPr>
      </w:pPr>
      <w:r w:rsidRPr="00E942D3">
        <w:rPr>
          <w:rFonts w:cs="Arial"/>
        </w:rPr>
        <w:t xml:space="preserve">C. </w:t>
      </w:r>
      <w:r w:rsidR="004E0F52">
        <w:rPr>
          <w:rFonts w:cs="Arial"/>
        </w:rPr>
        <w:t>e</w:t>
      </w:r>
      <w:r w:rsidR="00E942D3" w:rsidRPr="00A929EF">
        <w:rPr>
          <w:rFonts w:cs="Arial"/>
        </w:rPr>
        <w:t>volutionary psychology</w:t>
      </w:r>
    </w:p>
    <w:p w14:paraId="2DD93679" w14:textId="77777777" w:rsidR="008E2F6B" w:rsidRPr="00A929EF" w:rsidRDefault="007E0B4C" w:rsidP="00A929EF">
      <w:pPr>
        <w:rPr>
          <w:rFonts w:cs="Arial"/>
        </w:rPr>
      </w:pPr>
      <w:r w:rsidRPr="00E942D3">
        <w:rPr>
          <w:rFonts w:cs="Arial"/>
        </w:rPr>
        <w:t xml:space="preserve">D. </w:t>
      </w:r>
      <w:r w:rsidR="004E0F52">
        <w:rPr>
          <w:rFonts w:cs="Arial"/>
        </w:rPr>
        <w:t>i</w:t>
      </w:r>
      <w:r w:rsidR="00E942D3" w:rsidRPr="00A929EF">
        <w:rPr>
          <w:rFonts w:cs="Arial"/>
        </w:rPr>
        <w:t>ndividual or personality approaches</w:t>
      </w:r>
    </w:p>
    <w:p w14:paraId="010B8EDC" w14:textId="77777777" w:rsidR="008E2F6B" w:rsidRDefault="0042096D" w:rsidP="00A929EF">
      <w:pPr>
        <w:rPr>
          <w:rFonts w:cs="Arial"/>
        </w:rPr>
      </w:pPr>
      <w:r>
        <w:rPr>
          <w:rFonts w:cs="Arial"/>
        </w:rPr>
        <w:t>Ans: C</w:t>
      </w:r>
    </w:p>
    <w:p w14:paraId="33744BAA"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14-3: Discuss biological and sociocultural factors that explain sex differences in gender-based aggression.</w:t>
      </w:r>
    </w:p>
    <w:p w14:paraId="0F878603" w14:textId="77777777" w:rsidR="008E2F6B" w:rsidRDefault="0042096D" w:rsidP="00A929EF">
      <w:pPr>
        <w:rPr>
          <w:rFonts w:cs="Arial"/>
        </w:rPr>
      </w:pPr>
      <w:r w:rsidRPr="003F32A3">
        <w:rPr>
          <w:rFonts w:cs="Arial"/>
        </w:rPr>
        <w:t>Cognitive Domain: Comprehension</w:t>
      </w:r>
    </w:p>
    <w:p w14:paraId="5D2CEA7B"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Evolved Jealousy</w:t>
      </w:r>
    </w:p>
    <w:p w14:paraId="03997CC8" w14:textId="77777777" w:rsidR="008E2F6B" w:rsidRDefault="00677217" w:rsidP="00677217">
      <w:pPr>
        <w:rPr>
          <w:rFonts w:cs="Arial"/>
        </w:rPr>
      </w:pPr>
      <w:r w:rsidRPr="00677217">
        <w:rPr>
          <w:rFonts w:cs="Arial"/>
        </w:rPr>
        <w:t>Difficulty Level:</w:t>
      </w:r>
      <w:r>
        <w:rPr>
          <w:rFonts w:cs="Arial"/>
        </w:rPr>
        <w:t xml:space="preserve"> Medium</w:t>
      </w:r>
    </w:p>
    <w:p w14:paraId="3254BDAE" w14:textId="77777777" w:rsidR="00677217" w:rsidRPr="00677217" w:rsidRDefault="00677217" w:rsidP="00677217">
      <w:pPr>
        <w:rPr>
          <w:rFonts w:cs="Arial"/>
        </w:rPr>
      </w:pPr>
    </w:p>
    <w:p w14:paraId="77FD7873" w14:textId="77777777" w:rsidR="00215221" w:rsidRPr="004E0F52" w:rsidRDefault="00E942D3">
      <w:pPr>
        <w:rPr>
          <w:rFonts w:cs="Arial"/>
        </w:rPr>
      </w:pPr>
      <w:r w:rsidRPr="00A929EF">
        <w:rPr>
          <w:rFonts w:cs="Arial"/>
        </w:rPr>
        <w:t>42. Male initiated intimate partner violence driven by retaliation over infidelity is especially likely in/among</w:t>
      </w:r>
      <w:r w:rsidR="004E0F52">
        <w:rPr>
          <w:rFonts w:cs="Arial"/>
        </w:rPr>
        <w:t xml:space="preserve"> ______.</w:t>
      </w:r>
    </w:p>
    <w:p w14:paraId="5202D57A" w14:textId="77777777" w:rsidR="008E2F6B" w:rsidRPr="00A929EF" w:rsidRDefault="007E0B4C" w:rsidP="00A929EF">
      <w:pPr>
        <w:rPr>
          <w:rFonts w:cs="Arial"/>
        </w:rPr>
      </w:pPr>
      <w:r w:rsidRPr="00E942D3">
        <w:rPr>
          <w:rFonts w:cs="Arial"/>
        </w:rPr>
        <w:t xml:space="preserve">A. </w:t>
      </w:r>
      <w:r w:rsidR="00E942D3" w:rsidRPr="00A929EF">
        <w:rPr>
          <w:rFonts w:cs="Arial"/>
        </w:rPr>
        <w:t>racial and ethnic minorities</w:t>
      </w:r>
    </w:p>
    <w:p w14:paraId="51C49358" w14:textId="77777777" w:rsidR="008E2F6B" w:rsidRPr="00A929EF" w:rsidRDefault="007E0B4C" w:rsidP="00A929EF">
      <w:pPr>
        <w:rPr>
          <w:rFonts w:cs="Arial"/>
        </w:rPr>
      </w:pPr>
      <w:r w:rsidRPr="00E942D3">
        <w:rPr>
          <w:rFonts w:cs="Arial"/>
        </w:rPr>
        <w:t xml:space="preserve">B. </w:t>
      </w:r>
      <w:r w:rsidR="00E942D3" w:rsidRPr="00A929EF">
        <w:rPr>
          <w:rFonts w:cs="Arial"/>
        </w:rPr>
        <w:t>western cultures</w:t>
      </w:r>
    </w:p>
    <w:p w14:paraId="7D5571A1" w14:textId="77777777" w:rsidR="008E2F6B" w:rsidRPr="00A929EF" w:rsidRDefault="007E0B4C" w:rsidP="00A929EF">
      <w:pPr>
        <w:rPr>
          <w:rFonts w:cs="Arial"/>
        </w:rPr>
      </w:pPr>
      <w:r w:rsidRPr="00E942D3">
        <w:rPr>
          <w:rFonts w:cs="Arial"/>
        </w:rPr>
        <w:t>C.</w:t>
      </w:r>
      <w:r w:rsidR="001C3457">
        <w:rPr>
          <w:rFonts w:cs="Arial"/>
        </w:rPr>
        <w:t xml:space="preserve"> </w:t>
      </w:r>
      <w:r w:rsidR="00E942D3" w:rsidRPr="00A929EF">
        <w:rPr>
          <w:rFonts w:cs="Arial"/>
        </w:rPr>
        <w:t>honor cultures</w:t>
      </w:r>
    </w:p>
    <w:p w14:paraId="51F52573" w14:textId="77777777" w:rsidR="008E2F6B" w:rsidRPr="00A929EF" w:rsidRDefault="007E0B4C" w:rsidP="00A929EF">
      <w:pPr>
        <w:rPr>
          <w:rFonts w:cs="Arial"/>
        </w:rPr>
      </w:pPr>
      <w:r w:rsidRPr="00E942D3">
        <w:rPr>
          <w:rFonts w:cs="Arial"/>
        </w:rPr>
        <w:t>D</w:t>
      </w:r>
      <w:r w:rsidR="00EE02B9">
        <w:rPr>
          <w:rFonts w:cs="Arial"/>
        </w:rPr>
        <w:t>.</w:t>
      </w:r>
      <w:r w:rsidR="00E942D3" w:rsidRPr="00A929EF">
        <w:rPr>
          <w:rFonts w:cs="Arial"/>
        </w:rPr>
        <w:t xml:space="preserve"> societies loan socioeconomic status</w:t>
      </w:r>
    </w:p>
    <w:p w14:paraId="44AA7F46" w14:textId="77777777" w:rsidR="008E2F6B" w:rsidRDefault="0042096D" w:rsidP="00A929EF">
      <w:pPr>
        <w:rPr>
          <w:rFonts w:cs="Arial"/>
        </w:rPr>
      </w:pPr>
      <w:r>
        <w:rPr>
          <w:rFonts w:cs="Arial"/>
        </w:rPr>
        <w:t>Ans: C</w:t>
      </w:r>
    </w:p>
    <w:p w14:paraId="5BE179BE" w14:textId="77777777" w:rsidR="008E2F6B" w:rsidRPr="00A929EF" w:rsidRDefault="00A559D4" w:rsidP="00A929EF">
      <w:pPr>
        <w:rPr>
          <w:rFonts w:cs="Arial"/>
        </w:rPr>
      </w:pPr>
      <w:r>
        <w:rPr>
          <w:rFonts w:cs="Arial"/>
        </w:rPr>
        <w:lastRenderedPageBreak/>
        <w:t>Learning</w:t>
      </w:r>
      <w:r w:rsidR="00E942D3" w:rsidRPr="00A929EF">
        <w:rPr>
          <w:rFonts w:cs="Arial"/>
        </w:rPr>
        <w:t xml:space="preserve"> Objective: </w:t>
      </w:r>
      <w:r w:rsidR="00A224D4">
        <w:rPr>
          <w:rFonts w:cs="Arial"/>
        </w:rPr>
        <w:t>14-3: Discuss biological and sociocultural factors that explain sex differences in gender-based aggression.</w:t>
      </w:r>
    </w:p>
    <w:p w14:paraId="74085BA4" w14:textId="77777777" w:rsidR="0042096D" w:rsidRPr="003F32A3" w:rsidRDefault="0042096D">
      <w:pPr>
        <w:rPr>
          <w:rFonts w:cs="Arial"/>
        </w:rPr>
      </w:pPr>
      <w:r w:rsidRPr="003F32A3">
        <w:rPr>
          <w:rFonts w:cs="Arial"/>
        </w:rPr>
        <w:t>Cognitive Domain: Comprehension</w:t>
      </w:r>
    </w:p>
    <w:p w14:paraId="7FB098D0" w14:textId="77777777" w:rsidR="00677217" w:rsidRDefault="00E942D3" w:rsidP="00A929EF">
      <w:pPr>
        <w:rPr>
          <w:rFonts w:cs="Arial"/>
        </w:rPr>
      </w:pPr>
      <w:r w:rsidRPr="00A929EF">
        <w:rPr>
          <w:rFonts w:cs="Arial"/>
        </w:rPr>
        <w:t xml:space="preserve">Answer </w:t>
      </w:r>
      <w:r w:rsidR="0042096D">
        <w:rPr>
          <w:rFonts w:cs="Arial"/>
        </w:rPr>
        <w:t>L</w:t>
      </w:r>
      <w:r w:rsidRPr="00A929EF">
        <w:rPr>
          <w:rFonts w:cs="Arial"/>
        </w:rPr>
        <w:t>ocation: Honor Cultures</w:t>
      </w:r>
    </w:p>
    <w:p w14:paraId="34E355AE" w14:textId="6977EBF0" w:rsidR="008E2F6B" w:rsidRPr="00A929EF" w:rsidRDefault="00677217" w:rsidP="00A929EF">
      <w:pPr>
        <w:rPr>
          <w:rFonts w:cs="Arial"/>
        </w:rPr>
      </w:pPr>
      <w:r w:rsidRPr="00677217">
        <w:rPr>
          <w:rFonts w:cs="Arial"/>
        </w:rPr>
        <w:t xml:space="preserve">Difficulty Level: </w:t>
      </w:r>
      <w:r w:rsidR="00DB7825">
        <w:rPr>
          <w:rFonts w:cs="Arial"/>
        </w:rPr>
        <w:t>Medium</w:t>
      </w:r>
    </w:p>
    <w:p w14:paraId="105AC044" w14:textId="77777777" w:rsidR="008E2F6B" w:rsidRPr="00A929EF" w:rsidRDefault="008E2F6B" w:rsidP="00A929EF">
      <w:pPr>
        <w:rPr>
          <w:rFonts w:cs="Arial"/>
        </w:rPr>
      </w:pPr>
    </w:p>
    <w:p w14:paraId="048EB232" w14:textId="77777777" w:rsidR="00BB46EB" w:rsidRPr="004E0F52" w:rsidRDefault="00E942D3">
      <w:pPr>
        <w:rPr>
          <w:rFonts w:cs="Arial"/>
        </w:rPr>
      </w:pPr>
      <w:r w:rsidRPr="00A929EF">
        <w:rPr>
          <w:rFonts w:cs="Arial"/>
        </w:rPr>
        <w:t>43. In cultures that emphasize and hold family honor as sacred, women who ______ are vulnerable to extreme violence and threats of death.</w:t>
      </w:r>
      <w:r w:rsidR="001C3457">
        <w:rPr>
          <w:rFonts w:cs="Arial"/>
        </w:rPr>
        <w:t xml:space="preserve"> </w:t>
      </w:r>
    </w:p>
    <w:p w14:paraId="7156D232" w14:textId="77777777" w:rsidR="00241E7E" w:rsidRPr="00A929EF" w:rsidRDefault="007E0B4C">
      <w:pPr>
        <w:rPr>
          <w:rFonts w:cs="Arial"/>
        </w:rPr>
      </w:pPr>
      <w:r w:rsidRPr="00E942D3">
        <w:rPr>
          <w:rFonts w:cs="Arial"/>
        </w:rPr>
        <w:t xml:space="preserve">A. </w:t>
      </w:r>
      <w:r w:rsidR="00E942D3" w:rsidRPr="00A929EF">
        <w:rPr>
          <w:rFonts w:cs="Arial"/>
        </w:rPr>
        <w:t>receive an education</w:t>
      </w:r>
    </w:p>
    <w:p w14:paraId="2ACAC48C" w14:textId="77777777" w:rsidR="008E2F6B" w:rsidRPr="00A929EF" w:rsidRDefault="007E0B4C" w:rsidP="00A929EF">
      <w:pPr>
        <w:rPr>
          <w:rFonts w:cs="Arial"/>
        </w:rPr>
      </w:pPr>
      <w:r w:rsidRPr="00E942D3">
        <w:rPr>
          <w:rFonts w:cs="Arial"/>
        </w:rPr>
        <w:t xml:space="preserve">B. </w:t>
      </w:r>
      <w:r w:rsidR="00E942D3" w:rsidRPr="00A929EF">
        <w:rPr>
          <w:rFonts w:cs="Arial"/>
        </w:rPr>
        <w:t>work outside the home</w:t>
      </w:r>
    </w:p>
    <w:p w14:paraId="3FE2F66B" w14:textId="77777777" w:rsidR="008E2F6B" w:rsidRPr="00A929EF" w:rsidRDefault="007E0B4C" w:rsidP="00A929EF">
      <w:pPr>
        <w:rPr>
          <w:rFonts w:cs="Arial"/>
        </w:rPr>
      </w:pPr>
      <w:r w:rsidRPr="00E942D3">
        <w:rPr>
          <w:rFonts w:cs="Arial"/>
        </w:rPr>
        <w:t xml:space="preserve">C. </w:t>
      </w:r>
      <w:r w:rsidR="00E942D3" w:rsidRPr="00A929EF">
        <w:rPr>
          <w:rFonts w:cs="Arial"/>
        </w:rPr>
        <w:t>reject men or deny sex</w:t>
      </w:r>
    </w:p>
    <w:p w14:paraId="01142C42"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expose themselves to Western cultural norms</w:t>
      </w:r>
    </w:p>
    <w:p w14:paraId="7DF29B17" w14:textId="77777777" w:rsidR="008E2F6B" w:rsidRDefault="0042096D" w:rsidP="00A929EF">
      <w:pPr>
        <w:rPr>
          <w:rFonts w:cs="Arial"/>
        </w:rPr>
      </w:pPr>
      <w:r>
        <w:rPr>
          <w:rFonts w:cs="Arial"/>
        </w:rPr>
        <w:t>Ans: C</w:t>
      </w:r>
    </w:p>
    <w:p w14:paraId="5F34CD9F"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14-3: Discuss biological and sociocultural factors that explain sex differences in gender-based aggression.</w:t>
      </w:r>
    </w:p>
    <w:p w14:paraId="07C13358" w14:textId="77777777" w:rsidR="0042096D" w:rsidRPr="003F32A3" w:rsidRDefault="0042096D">
      <w:pPr>
        <w:rPr>
          <w:rFonts w:cs="Arial"/>
        </w:rPr>
      </w:pPr>
      <w:r w:rsidRPr="003F32A3">
        <w:rPr>
          <w:rFonts w:cs="Arial"/>
        </w:rPr>
        <w:t>Cognitive Domain: Comprehension</w:t>
      </w:r>
    </w:p>
    <w:p w14:paraId="19DB5DA2" w14:textId="77777777" w:rsidR="00DB7825" w:rsidRDefault="00E942D3" w:rsidP="00A929EF">
      <w:pPr>
        <w:rPr>
          <w:rFonts w:cs="Arial"/>
        </w:rPr>
      </w:pPr>
      <w:r w:rsidRPr="00A929EF">
        <w:rPr>
          <w:rFonts w:cs="Arial"/>
        </w:rPr>
        <w:t xml:space="preserve">Answer </w:t>
      </w:r>
      <w:r w:rsidR="0042096D">
        <w:rPr>
          <w:rFonts w:cs="Arial"/>
        </w:rPr>
        <w:t>L</w:t>
      </w:r>
      <w:r w:rsidRPr="00A929EF">
        <w:rPr>
          <w:rFonts w:cs="Arial"/>
        </w:rPr>
        <w:t>ocation: Honor Cultures</w:t>
      </w:r>
    </w:p>
    <w:p w14:paraId="0FA3DF34" w14:textId="38A33A84" w:rsidR="008E2F6B" w:rsidRPr="00A929EF" w:rsidRDefault="00DB7825" w:rsidP="00A929EF">
      <w:pPr>
        <w:rPr>
          <w:rFonts w:cs="Arial"/>
        </w:rPr>
      </w:pPr>
      <w:r w:rsidRPr="00DB7825">
        <w:rPr>
          <w:rFonts w:cs="Arial"/>
        </w:rPr>
        <w:t xml:space="preserve">Difficulty Level: </w:t>
      </w:r>
      <w:r>
        <w:rPr>
          <w:rFonts w:cs="Arial"/>
        </w:rPr>
        <w:t>Medium</w:t>
      </w:r>
    </w:p>
    <w:p w14:paraId="1CB68F15" w14:textId="77777777" w:rsidR="008E2F6B" w:rsidRPr="00A929EF" w:rsidRDefault="008E2F6B" w:rsidP="00A929EF">
      <w:pPr>
        <w:rPr>
          <w:rFonts w:cs="Arial"/>
        </w:rPr>
      </w:pPr>
    </w:p>
    <w:p w14:paraId="229BCD28" w14:textId="77777777" w:rsidR="00796224" w:rsidRPr="004E0F52" w:rsidRDefault="00E942D3">
      <w:pPr>
        <w:rPr>
          <w:rFonts w:cs="Arial"/>
        </w:rPr>
      </w:pPr>
      <w:r w:rsidRPr="00A929EF">
        <w:rPr>
          <w:rFonts w:cs="Arial"/>
        </w:rPr>
        <w:t>44. Which of the following behaviors best exemplifies the predictions of the precarious manhood hypothesis?</w:t>
      </w:r>
    </w:p>
    <w:p w14:paraId="4E1A37AB" w14:textId="77777777" w:rsidR="008E2F6B" w:rsidRPr="00A929EF" w:rsidRDefault="007E0B4C" w:rsidP="00A929EF">
      <w:pPr>
        <w:rPr>
          <w:rFonts w:cs="Arial"/>
        </w:rPr>
      </w:pPr>
      <w:r w:rsidRPr="00E942D3">
        <w:rPr>
          <w:rFonts w:cs="Arial"/>
        </w:rPr>
        <w:t xml:space="preserve">A. </w:t>
      </w:r>
      <w:r w:rsidR="00E942D3" w:rsidRPr="00A929EF">
        <w:rPr>
          <w:rFonts w:cs="Arial"/>
        </w:rPr>
        <w:t>James laughs off a public insult to his masculinity</w:t>
      </w:r>
      <w:r w:rsidR="004E0F52">
        <w:rPr>
          <w:rFonts w:cs="Arial"/>
        </w:rPr>
        <w:t>.</w:t>
      </w:r>
    </w:p>
    <w:p w14:paraId="5ED6878A" w14:textId="77777777" w:rsidR="008E2F6B" w:rsidRPr="00A929EF" w:rsidRDefault="007E0B4C" w:rsidP="00A929EF">
      <w:pPr>
        <w:rPr>
          <w:rFonts w:cs="Arial"/>
        </w:rPr>
      </w:pPr>
      <w:r w:rsidRPr="00E942D3">
        <w:rPr>
          <w:rFonts w:cs="Arial"/>
        </w:rPr>
        <w:t xml:space="preserve">B. </w:t>
      </w:r>
      <w:r w:rsidR="00E942D3" w:rsidRPr="00A929EF">
        <w:rPr>
          <w:rFonts w:cs="Arial"/>
        </w:rPr>
        <w:t>Christopher opens the door for his girlfriend in front of a crowd</w:t>
      </w:r>
      <w:r w:rsidR="004E0F52">
        <w:rPr>
          <w:rFonts w:cs="Arial"/>
        </w:rPr>
        <w:t>.</w:t>
      </w:r>
    </w:p>
    <w:p w14:paraId="671AB2F7" w14:textId="77777777" w:rsidR="008E2F6B" w:rsidRPr="00A929EF" w:rsidRDefault="007E0B4C" w:rsidP="00A929EF">
      <w:pPr>
        <w:rPr>
          <w:rFonts w:cs="Arial"/>
        </w:rPr>
      </w:pPr>
      <w:r w:rsidRPr="00E942D3">
        <w:rPr>
          <w:rFonts w:cs="Arial"/>
        </w:rPr>
        <w:t xml:space="preserve">C. </w:t>
      </w:r>
      <w:r w:rsidR="00E942D3" w:rsidRPr="00A929EF">
        <w:rPr>
          <w:rFonts w:cs="Arial"/>
        </w:rPr>
        <w:t>Domhnall punches a man at a bar for making fun of his “girly” drink</w:t>
      </w:r>
      <w:r w:rsidR="004E0F52">
        <w:rPr>
          <w:rFonts w:cs="Arial"/>
        </w:rPr>
        <w:t>.</w:t>
      </w:r>
    </w:p>
    <w:p w14:paraId="065094E9" w14:textId="77777777" w:rsidR="008E2F6B" w:rsidRPr="00A929EF" w:rsidRDefault="007E0B4C" w:rsidP="00A929EF">
      <w:pPr>
        <w:rPr>
          <w:rFonts w:cs="Arial"/>
        </w:rPr>
      </w:pPr>
      <w:r w:rsidRPr="00E942D3">
        <w:rPr>
          <w:rFonts w:cs="Arial"/>
        </w:rPr>
        <w:t xml:space="preserve">D. </w:t>
      </w:r>
      <w:r w:rsidR="00E942D3" w:rsidRPr="00A929EF">
        <w:rPr>
          <w:rFonts w:cs="Arial"/>
        </w:rPr>
        <w:t>John hangs a pair of “truck-nuts” from the back of his pickup</w:t>
      </w:r>
      <w:r w:rsidR="004E0F52">
        <w:rPr>
          <w:rFonts w:cs="Arial"/>
        </w:rPr>
        <w:t>.</w:t>
      </w:r>
    </w:p>
    <w:p w14:paraId="5C6D66B1" w14:textId="77777777" w:rsidR="008E2F6B" w:rsidRDefault="0042096D" w:rsidP="00A929EF">
      <w:pPr>
        <w:rPr>
          <w:rFonts w:cs="Arial"/>
        </w:rPr>
      </w:pPr>
      <w:r>
        <w:rPr>
          <w:rFonts w:cs="Arial"/>
        </w:rPr>
        <w:t>Ans: C</w:t>
      </w:r>
    </w:p>
    <w:p w14:paraId="6C09690B"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14-3: Discuss biological and sociocultural factors that explain sex differences in gender-based aggression.</w:t>
      </w:r>
    </w:p>
    <w:p w14:paraId="400FB58B" w14:textId="77777777" w:rsidR="0042096D" w:rsidRPr="003F32A3" w:rsidRDefault="0042096D">
      <w:pPr>
        <w:rPr>
          <w:rFonts w:cs="Arial"/>
        </w:rPr>
      </w:pPr>
      <w:r w:rsidRPr="003F32A3">
        <w:rPr>
          <w:rFonts w:cs="Arial"/>
        </w:rPr>
        <w:t>Cognitive Domain: Application</w:t>
      </w:r>
    </w:p>
    <w:p w14:paraId="35B47ABA" w14:textId="77777777" w:rsidR="00DB7825" w:rsidRDefault="00E942D3" w:rsidP="00A929EF">
      <w:pPr>
        <w:rPr>
          <w:rFonts w:cs="Arial"/>
        </w:rPr>
      </w:pPr>
      <w:r w:rsidRPr="00A929EF">
        <w:rPr>
          <w:rFonts w:cs="Arial"/>
        </w:rPr>
        <w:t xml:space="preserve">Answer </w:t>
      </w:r>
      <w:r w:rsidR="0042096D">
        <w:rPr>
          <w:rFonts w:cs="Arial"/>
        </w:rPr>
        <w:t>L</w:t>
      </w:r>
      <w:r w:rsidRPr="00A929EF">
        <w:rPr>
          <w:rFonts w:cs="Arial"/>
        </w:rPr>
        <w:t>ocation: Precarious Manhood</w:t>
      </w:r>
    </w:p>
    <w:p w14:paraId="67D4F441" w14:textId="6908BC1B" w:rsidR="008E2F6B" w:rsidRPr="00A929EF" w:rsidRDefault="00DB7825" w:rsidP="00A929EF">
      <w:pPr>
        <w:rPr>
          <w:rFonts w:cs="Arial"/>
        </w:rPr>
      </w:pPr>
      <w:r w:rsidRPr="00DB7825">
        <w:rPr>
          <w:rFonts w:cs="Arial"/>
        </w:rPr>
        <w:t xml:space="preserve">Difficulty Level: </w:t>
      </w:r>
      <w:r>
        <w:rPr>
          <w:rFonts w:cs="Arial"/>
        </w:rPr>
        <w:t>Hard</w:t>
      </w:r>
    </w:p>
    <w:p w14:paraId="6FAB54C7" w14:textId="77777777" w:rsidR="008E2F6B" w:rsidRPr="00A929EF" w:rsidRDefault="008E2F6B" w:rsidP="00A929EF">
      <w:pPr>
        <w:rPr>
          <w:rFonts w:cs="Arial"/>
        </w:rPr>
      </w:pPr>
    </w:p>
    <w:p w14:paraId="1AE0371A" w14:textId="77777777" w:rsidR="00003AEB" w:rsidRPr="004E0F52" w:rsidRDefault="00E942D3">
      <w:pPr>
        <w:rPr>
          <w:rFonts w:cs="Arial"/>
        </w:rPr>
      </w:pPr>
      <w:r w:rsidRPr="00A929EF">
        <w:rPr>
          <w:rFonts w:cs="Arial"/>
        </w:rPr>
        <w:t>45. ______ is(are) an example of ritualized sexual aggression that is a core part of cultural identity for many cultures.</w:t>
      </w:r>
    </w:p>
    <w:p w14:paraId="26AEADFF" w14:textId="77777777" w:rsidR="008E2F6B" w:rsidRPr="00A929EF" w:rsidRDefault="007E0B4C" w:rsidP="00A929EF">
      <w:pPr>
        <w:rPr>
          <w:rFonts w:cs="Arial"/>
        </w:rPr>
      </w:pPr>
      <w:r w:rsidRPr="00E942D3">
        <w:rPr>
          <w:rFonts w:cs="Arial"/>
        </w:rPr>
        <w:t xml:space="preserve">A. </w:t>
      </w:r>
      <w:r w:rsidR="00E942D3" w:rsidRPr="00A929EF">
        <w:rPr>
          <w:rFonts w:cs="Arial"/>
        </w:rPr>
        <w:t>Rites of passage</w:t>
      </w:r>
    </w:p>
    <w:p w14:paraId="1655E967" w14:textId="77777777" w:rsidR="008E2F6B" w:rsidRPr="00A929EF" w:rsidRDefault="007E0B4C" w:rsidP="00A929EF">
      <w:pPr>
        <w:rPr>
          <w:rFonts w:cs="Arial"/>
        </w:rPr>
      </w:pPr>
      <w:r w:rsidRPr="00E942D3">
        <w:rPr>
          <w:rFonts w:cs="Arial"/>
        </w:rPr>
        <w:t xml:space="preserve">B. </w:t>
      </w:r>
      <w:r w:rsidR="00E942D3" w:rsidRPr="00A929EF">
        <w:rPr>
          <w:rFonts w:cs="Arial"/>
        </w:rPr>
        <w:t>Dowry deaths</w:t>
      </w:r>
    </w:p>
    <w:p w14:paraId="78E7DF1E" w14:textId="77777777" w:rsidR="008E2F6B" w:rsidRPr="00A929EF" w:rsidRDefault="007E0B4C" w:rsidP="00A929EF">
      <w:pPr>
        <w:rPr>
          <w:rFonts w:cs="Arial"/>
        </w:rPr>
      </w:pPr>
      <w:r w:rsidRPr="00E942D3">
        <w:rPr>
          <w:rFonts w:cs="Arial"/>
        </w:rPr>
        <w:t>C.</w:t>
      </w:r>
      <w:r w:rsidR="001C3457">
        <w:rPr>
          <w:rFonts w:cs="Arial"/>
        </w:rPr>
        <w:t xml:space="preserve"> </w:t>
      </w:r>
      <w:r w:rsidR="00E942D3" w:rsidRPr="00A929EF">
        <w:rPr>
          <w:rFonts w:cs="Arial"/>
        </w:rPr>
        <w:t>Honor killings</w:t>
      </w:r>
    </w:p>
    <w:p w14:paraId="726785C5" w14:textId="77777777" w:rsidR="008E2F6B" w:rsidRPr="00A929EF" w:rsidRDefault="007E0B4C" w:rsidP="00A929EF">
      <w:pPr>
        <w:rPr>
          <w:rFonts w:cs="Arial"/>
        </w:rPr>
      </w:pPr>
      <w:r w:rsidRPr="00E942D3">
        <w:rPr>
          <w:rFonts w:cs="Arial"/>
        </w:rPr>
        <w:t>D.</w:t>
      </w:r>
      <w:r w:rsidR="001C3457">
        <w:rPr>
          <w:rFonts w:cs="Arial"/>
        </w:rPr>
        <w:t xml:space="preserve"> </w:t>
      </w:r>
      <w:r w:rsidR="00E942D3" w:rsidRPr="00A929EF">
        <w:rPr>
          <w:rFonts w:cs="Arial"/>
        </w:rPr>
        <w:t>Female genital mutilation</w:t>
      </w:r>
    </w:p>
    <w:p w14:paraId="0883CAC9" w14:textId="77777777" w:rsidR="008E2F6B" w:rsidRDefault="0042096D" w:rsidP="00A929EF">
      <w:pPr>
        <w:rPr>
          <w:rFonts w:cs="Arial"/>
        </w:rPr>
      </w:pPr>
      <w:r>
        <w:rPr>
          <w:rFonts w:cs="Arial"/>
        </w:rPr>
        <w:t>Ans: D</w:t>
      </w:r>
    </w:p>
    <w:p w14:paraId="43072A01" w14:textId="77777777" w:rsidR="008E2F6B" w:rsidRPr="00A929EF" w:rsidRDefault="00E942D3" w:rsidP="00A929EF">
      <w:pPr>
        <w:rPr>
          <w:rFonts w:cs="Arial"/>
        </w:rPr>
      </w:pPr>
      <w:r w:rsidRPr="00A929EF">
        <w:rPr>
          <w:rFonts w:cs="Arial"/>
        </w:rPr>
        <w:t xml:space="preserve">Learning Objective: </w:t>
      </w:r>
      <w:r w:rsidR="00A224D4">
        <w:rPr>
          <w:rFonts w:cs="Arial"/>
        </w:rPr>
        <w:t>14-3: Discuss biological and sociocultural factors that explain sex differences in gender-based aggression.</w:t>
      </w:r>
    </w:p>
    <w:p w14:paraId="04E34FEB" w14:textId="77777777" w:rsidR="0042096D" w:rsidRPr="003F32A3" w:rsidRDefault="0042096D">
      <w:pPr>
        <w:rPr>
          <w:rFonts w:cs="Arial"/>
        </w:rPr>
      </w:pPr>
      <w:r w:rsidRPr="003F32A3">
        <w:rPr>
          <w:rFonts w:cs="Arial"/>
        </w:rPr>
        <w:t>Cognitive Domain: Knowledge</w:t>
      </w:r>
    </w:p>
    <w:p w14:paraId="1F7D9EE6" w14:textId="77777777" w:rsidR="00DB7825" w:rsidRDefault="00E942D3" w:rsidP="00A929EF">
      <w:pPr>
        <w:rPr>
          <w:rFonts w:cs="Arial"/>
        </w:rPr>
      </w:pPr>
      <w:r w:rsidRPr="00A929EF">
        <w:rPr>
          <w:rFonts w:cs="Arial"/>
        </w:rPr>
        <w:t xml:space="preserve">Answer </w:t>
      </w:r>
      <w:r w:rsidR="0042096D">
        <w:rPr>
          <w:rFonts w:cs="Arial"/>
        </w:rPr>
        <w:t>L</w:t>
      </w:r>
      <w:r w:rsidRPr="00A929EF">
        <w:rPr>
          <w:rFonts w:cs="Arial"/>
        </w:rPr>
        <w:t>ocation: Power and Structural Gender Inequality</w:t>
      </w:r>
    </w:p>
    <w:p w14:paraId="56BF7BB9" w14:textId="77777777" w:rsidR="008E2F6B" w:rsidRPr="00DB7825" w:rsidRDefault="00DB7825" w:rsidP="00DB7825">
      <w:pPr>
        <w:rPr>
          <w:rFonts w:cs="Arial"/>
        </w:rPr>
      </w:pPr>
      <w:r w:rsidRPr="00DB7825">
        <w:rPr>
          <w:rFonts w:cs="Arial"/>
        </w:rPr>
        <w:t>Difficulty Level:</w:t>
      </w:r>
      <w:r>
        <w:rPr>
          <w:rFonts w:cs="Arial"/>
        </w:rPr>
        <w:t xml:space="preserve"> Easy</w:t>
      </w:r>
    </w:p>
    <w:p w14:paraId="0AFA3BAE" w14:textId="77777777" w:rsidR="00796224" w:rsidRPr="004E0F52" w:rsidRDefault="00E942D3">
      <w:pPr>
        <w:rPr>
          <w:rFonts w:cs="Arial"/>
        </w:rPr>
      </w:pPr>
      <w:r w:rsidRPr="00A929EF">
        <w:rPr>
          <w:rFonts w:cs="Arial"/>
        </w:rPr>
        <w:lastRenderedPageBreak/>
        <w:t>46. The observation that the countries in the European Union with the highest levels of intimate partner violence also tend to rank high in gender equality is consistent with which of the following perspectives?</w:t>
      </w:r>
    </w:p>
    <w:p w14:paraId="3CD04306" w14:textId="77777777" w:rsidR="008E2F6B" w:rsidRPr="00A929EF" w:rsidRDefault="007E0B4C" w:rsidP="00A929EF">
      <w:pPr>
        <w:rPr>
          <w:rFonts w:cs="Arial"/>
        </w:rPr>
      </w:pPr>
      <w:r w:rsidRPr="00E942D3">
        <w:rPr>
          <w:rFonts w:cs="Arial"/>
        </w:rPr>
        <w:t xml:space="preserve">A. </w:t>
      </w:r>
      <w:r w:rsidR="004E0F52">
        <w:rPr>
          <w:rFonts w:cs="Arial"/>
        </w:rPr>
        <w:t>t</w:t>
      </w:r>
      <w:r w:rsidR="00E942D3" w:rsidRPr="00A929EF">
        <w:rPr>
          <w:rFonts w:cs="Arial"/>
        </w:rPr>
        <w:t>he socioeconomic dependence perspective</w:t>
      </w:r>
    </w:p>
    <w:p w14:paraId="1CA81B98" w14:textId="77777777" w:rsidR="008E2F6B" w:rsidRPr="00A929EF" w:rsidRDefault="007E0B4C" w:rsidP="00A929EF">
      <w:pPr>
        <w:rPr>
          <w:rFonts w:cs="Arial"/>
        </w:rPr>
      </w:pPr>
      <w:r w:rsidRPr="00E942D3">
        <w:rPr>
          <w:rFonts w:cs="Arial"/>
        </w:rPr>
        <w:t xml:space="preserve">B. </w:t>
      </w:r>
      <w:r w:rsidR="004E0F52">
        <w:rPr>
          <w:rFonts w:cs="Arial"/>
        </w:rPr>
        <w:t>c</w:t>
      </w:r>
      <w:r w:rsidR="00E942D3" w:rsidRPr="00A929EF">
        <w:rPr>
          <w:rFonts w:cs="Arial"/>
        </w:rPr>
        <w:t>ultures of honor</w:t>
      </w:r>
    </w:p>
    <w:p w14:paraId="78374499" w14:textId="77777777" w:rsidR="008E2F6B" w:rsidRPr="00A929EF" w:rsidRDefault="007E0B4C" w:rsidP="00A929EF">
      <w:pPr>
        <w:rPr>
          <w:rFonts w:cs="Arial"/>
        </w:rPr>
      </w:pPr>
      <w:r w:rsidRPr="00E942D3">
        <w:rPr>
          <w:rFonts w:cs="Arial"/>
        </w:rPr>
        <w:t>C.</w:t>
      </w:r>
      <w:r w:rsidR="001C3457">
        <w:rPr>
          <w:rFonts w:cs="Arial"/>
        </w:rPr>
        <w:t xml:space="preserve"> </w:t>
      </w:r>
      <w:r w:rsidR="004E0F52">
        <w:rPr>
          <w:rFonts w:cs="Arial"/>
        </w:rPr>
        <w:t>t</w:t>
      </w:r>
      <w:r w:rsidR="00E942D3" w:rsidRPr="00A929EF">
        <w:rPr>
          <w:rFonts w:cs="Arial"/>
        </w:rPr>
        <w:t>he evolutionary perspective</w:t>
      </w:r>
    </w:p>
    <w:p w14:paraId="7B4F8C20" w14:textId="77777777" w:rsidR="008E2F6B" w:rsidRPr="00A929EF" w:rsidRDefault="007E0B4C" w:rsidP="00A929EF">
      <w:pPr>
        <w:rPr>
          <w:rFonts w:cs="Arial"/>
        </w:rPr>
      </w:pPr>
      <w:r w:rsidRPr="00E942D3">
        <w:rPr>
          <w:rFonts w:cs="Arial"/>
        </w:rPr>
        <w:t>D.</w:t>
      </w:r>
      <w:r w:rsidR="001C3457">
        <w:rPr>
          <w:rFonts w:cs="Arial"/>
        </w:rPr>
        <w:t xml:space="preserve"> </w:t>
      </w:r>
      <w:r w:rsidR="004E0F52">
        <w:rPr>
          <w:rFonts w:cs="Arial"/>
        </w:rPr>
        <w:t>t</w:t>
      </w:r>
      <w:r w:rsidR="00E942D3" w:rsidRPr="00A929EF">
        <w:rPr>
          <w:rFonts w:cs="Arial"/>
        </w:rPr>
        <w:t>he status inconsistency perspective</w:t>
      </w:r>
    </w:p>
    <w:p w14:paraId="35BFB338" w14:textId="77777777" w:rsidR="008E2F6B" w:rsidRDefault="0042096D" w:rsidP="00A929EF">
      <w:pPr>
        <w:rPr>
          <w:rFonts w:cs="Arial"/>
        </w:rPr>
      </w:pPr>
      <w:r>
        <w:rPr>
          <w:rFonts w:cs="Arial"/>
        </w:rPr>
        <w:t>Ans: D</w:t>
      </w:r>
    </w:p>
    <w:p w14:paraId="164B2E1C" w14:textId="77777777" w:rsidR="008E2F6B" w:rsidRPr="00A929EF" w:rsidRDefault="00E942D3" w:rsidP="00A929EF">
      <w:pPr>
        <w:rPr>
          <w:rFonts w:cs="Arial"/>
        </w:rPr>
      </w:pPr>
      <w:r w:rsidRPr="00A929EF">
        <w:rPr>
          <w:rFonts w:cs="Arial"/>
        </w:rPr>
        <w:t xml:space="preserve">Learning Objective: </w:t>
      </w:r>
      <w:r w:rsidR="00A224D4">
        <w:rPr>
          <w:rFonts w:cs="Arial"/>
        </w:rPr>
        <w:t>14-3: Discuss biological and sociocultural factors that explain sex differences in gender-based aggression.</w:t>
      </w:r>
    </w:p>
    <w:p w14:paraId="5D349594" w14:textId="77777777" w:rsidR="0042096D" w:rsidRPr="003F32A3" w:rsidRDefault="0042096D">
      <w:pPr>
        <w:rPr>
          <w:rFonts w:cs="Arial"/>
        </w:rPr>
      </w:pPr>
      <w:r w:rsidRPr="003F32A3">
        <w:rPr>
          <w:rFonts w:cs="Arial"/>
        </w:rPr>
        <w:t>Cognitive Domain: Comprehension</w:t>
      </w:r>
    </w:p>
    <w:p w14:paraId="455B2B74" w14:textId="77777777" w:rsidR="00DB7825" w:rsidRDefault="00E942D3" w:rsidP="00A929EF">
      <w:pPr>
        <w:rPr>
          <w:rFonts w:cs="Arial"/>
        </w:rPr>
      </w:pPr>
      <w:r w:rsidRPr="00A929EF">
        <w:rPr>
          <w:rFonts w:cs="Arial"/>
        </w:rPr>
        <w:t xml:space="preserve">Answer </w:t>
      </w:r>
      <w:r w:rsidR="0042096D">
        <w:rPr>
          <w:rFonts w:cs="Arial"/>
        </w:rPr>
        <w:t>L</w:t>
      </w:r>
      <w:r w:rsidRPr="00A929EF">
        <w:rPr>
          <w:rFonts w:cs="Arial"/>
        </w:rPr>
        <w:t>ocation: Power and Structural Gender Inequality</w:t>
      </w:r>
    </w:p>
    <w:p w14:paraId="559ECF11" w14:textId="26638020" w:rsidR="008E2F6B" w:rsidRPr="00A929EF" w:rsidRDefault="00DB7825" w:rsidP="00A929EF">
      <w:pPr>
        <w:rPr>
          <w:rFonts w:cs="Arial"/>
        </w:rPr>
      </w:pPr>
      <w:r w:rsidRPr="00DB7825">
        <w:rPr>
          <w:rFonts w:cs="Arial"/>
        </w:rPr>
        <w:t xml:space="preserve">Difficulty Level: </w:t>
      </w:r>
      <w:r>
        <w:rPr>
          <w:rFonts w:cs="Arial"/>
        </w:rPr>
        <w:t>Medium</w:t>
      </w:r>
    </w:p>
    <w:p w14:paraId="487A956B" w14:textId="77777777" w:rsidR="00392752" w:rsidRPr="00A929EF" w:rsidRDefault="00392752">
      <w:pPr>
        <w:rPr>
          <w:rFonts w:cs="Arial"/>
        </w:rPr>
      </w:pPr>
    </w:p>
    <w:p w14:paraId="21C30656" w14:textId="77777777" w:rsidR="00BB46EB" w:rsidRPr="00A929EF" w:rsidRDefault="00E942D3">
      <w:pPr>
        <w:rPr>
          <w:rFonts w:cs="Arial"/>
        </w:rPr>
      </w:pPr>
      <w:r w:rsidRPr="00A929EF">
        <w:rPr>
          <w:rFonts w:cs="Arial"/>
        </w:rPr>
        <w:t xml:space="preserve">47. Which of the following theories most directly addresses sexual violence that is </w:t>
      </w:r>
      <w:r w:rsidR="001C3457" w:rsidRPr="00A224D4">
        <w:rPr>
          <w:rFonts w:cs="Arial"/>
        </w:rPr>
        <w:t>NOT</w:t>
      </w:r>
      <w:r w:rsidRPr="00A929EF">
        <w:rPr>
          <w:rFonts w:cs="Arial"/>
        </w:rPr>
        <w:t xml:space="preserve"> male-to-female?</w:t>
      </w:r>
    </w:p>
    <w:p w14:paraId="51D6CA43" w14:textId="77777777" w:rsidR="008E2F6B" w:rsidRPr="00A929EF" w:rsidRDefault="007E0B4C" w:rsidP="00A929EF">
      <w:pPr>
        <w:rPr>
          <w:rFonts w:cs="Arial"/>
        </w:rPr>
      </w:pPr>
      <w:r w:rsidRPr="00E942D3">
        <w:rPr>
          <w:rFonts w:cs="Arial"/>
        </w:rPr>
        <w:t xml:space="preserve">A. </w:t>
      </w:r>
      <w:r w:rsidR="004E0F52">
        <w:rPr>
          <w:rFonts w:cs="Arial"/>
        </w:rPr>
        <w:t>e</w:t>
      </w:r>
      <w:r w:rsidR="00E942D3" w:rsidRPr="00A929EF">
        <w:rPr>
          <w:rFonts w:cs="Arial"/>
        </w:rPr>
        <w:t>volutionary theories</w:t>
      </w:r>
    </w:p>
    <w:p w14:paraId="381A4EF2" w14:textId="77777777" w:rsidR="008E2F6B" w:rsidRPr="00A929EF" w:rsidRDefault="007E0B4C" w:rsidP="00A929EF">
      <w:pPr>
        <w:rPr>
          <w:rFonts w:cs="Arial"/>
        </w:rPr>
      </w:pPr>
      <w:r w:rsidRPr="00E942D3">
        <w:rPr>
          <w:rFonts w:cs="Arial"/>
        </w:rPr>
        <w:t xml:space="preserve">B. </w:t>
      </w:r>
      <w:r w:rsidR="00E942D3" w:rsidRPr="00A929EF">
        <w:rPr>
          <w:rFonts w:cs="Arial"/>
          <w:i/>
        </w:rPr>
        <w:t>I</w:t>
      </w:r>
      <w:r w:rsidR="00E942D3" w:rsidRPr="00A929EF">
        <w:rPr>
          <w:rFonts w:cs="Arial"/>
          <w:i/>
          <w:vertAlign w:val="superscript"/>
        </w:rPr>
        <w:t>3</w:t>
      </w:r>
      <w:r w:rsidR="00E942D3" w:rsidRPr="00A929EF">
        <w:rPr>
          <w:rFonts w:cs="Arial"/>
          <w:vertAlign w:val="superscript"/>
        </w:rPr>
        <w:t xml:space="preserve"> </w:t>
      </w:r>
      <w:r w:rsidR="00E942D3" w:rsidRPr="00A929EF">
        <w:rPr>
          <w:rFonts w:cs="Arial"/>
        </w:rPr>
        <w:t>theory</w:t>
      </w:r>
    </w:p>
    <w:p w14:paraId="64537540" w14:textId="77777777" w:rsidR="008E2F6B" w:rsidRPr="00A929EF" w:rsidRDefault="007E0B4C" w:rsidP="00A929EF">
      <w:pPr>
        <w:rPr>
          <w:rFonts w:cs="Arial"/>
        </w:rPr>
      </w:pPr>
      <w:r w:rsidRPr="00E942D3">
        <w:rPr>
          <w:rFonts w:cs="Arial"/>
        </w:rPr>
        <w:t xml:space="preserve">C. </w:t>
      </w:r>
      <w:r w:rsidR="004E0F52">
        <w:rPr>
          <w:rFonts w:cs="Arial"/>
        </w:rPr>
        <w:t>t</w:t>
      </w:r>
      <w:r w:rsidR="00E942D3" w:rsidRPr="00A929EF">
        <w:rPr>
          <w:rFonts w:cs="Arial"/>
        </w:rPr>
        <w:t>heories rooted in honor cultures</w:t>
      </w:r>
    </w:p>
    <w:p w14:paraId="70C60232" w14:textId="77777777" w:rsidR="008E2F6B" w:rsidRPr="00A929EF" w:rsidRDefault="007E0B4C" w:rsidP="00A929EF">
      <w:pPr>
        <w:rPr>
          <w:rFonts w:cs="Arial"/>
        </w:rPr>
      </w:pPr>
      <w:r w:rsidRPr="00E942D3">
        <w:rPr>
          <w:rFonts w:cs="Arial"/>
        </w:rPr>
        <w:t xml:space="preserve">D. </w:t>
      </w:r>
      <w:r w:rsidR="004E0F52">
        <w:rPr>
          <w:rFonts w:cs="Arial"/>
        </w:rPr>
        <w:t>t</w:t>
      </w:r>
      <w:r w:rsidR="00E942D3" w:rsidRPr="00A929EF">
        <w:rPr>
          <w:rFonts w:cs="Arial"/>
        </w:rPr>
        <w:t>heories of patriarchy and power differences</w:t>
      </w:r>
    </w:p>
    <w:p w14:paraId="774F3238" w14:textId="77777777" w:rsidR="008E2F6B" w:rsidRDefault="0042096D" w:rsidP="00A929EF">
      <w:pPr>
        <w:rPr>
          <w:rFonts w:cs="Arial"/>
        </w:rPr>
      </w:pPr>
      <w:r>
        <w:rPr>
          <w:rFonts w:cs="Arial"/>
        </w:rPr>
        <w:t xml:space="preserve">Ans: </w:t>
      </w:r>
      <w:r w:rsidR="00B740E6">
        <w:rPr>
          <w:rFonts w:cs="Arial"/>
        </w:rPr>
        <w:t>B</w:t>
      </w:r>
    </w:p>
    <w:p w14:paraId="34468A80"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14-3: Discuss biological and sociocultural factors that explain sex differences in gender-based aggression.</w:t>
      </w:r>
    </w:p>
    <w:p w14:paraId="113C2998" w14:textId="77777777" w:rsidR="0042096D" w:rsidRPr="003F32A3" w:rsidRDefault="0042096D">
      <w:pPr>
        <w:rPr>
          <w:rFonts w:cs="Arial"/>
        </w:rPr>
      </w:pPr>
      <w:r w:rsidRPr="003F32A3">
        <w:rPr>
          <w:rFonts w:cs="Arial"/>
        </w:rPr>
        <w:t>Cognitive Domain: Knowledge</w:t>
      </w:r>
    </w:p>
    <w:p w14:paraId="4C145E92" w14:textId="77777777" w:rsidR="00DB7825" w:rsidRDefault="00E942D3" w:rsidP="00A929EF">
      <w:pPr>
        <w:rPr>
          <w:rFonts w:cs="Arial"/>
        </w:rPr>
      </w:pPr>
      <w:r w:rsidRPr="00A929EF">
        <w:rPr>
          <w:rFonts w:cs="Arial"/>
        </w:rPr>
        <w:t xml:space="preserve">Answer </w:t>
      </w:r>
      <w:r w:rsidR="0042096D">
        <w:rPr>
          <w:rFonts w:cs="Arial"/>
        </w:rPr>
        <w:t>L</w:t>
      </w:r>
      <w:r w:rsidRPr="00A929EF">
        <w:rPr>
          <w:rFonts w:cs="Arial"/>
        </w:rPr>
        <w:t>ocation: I</w:t>
      </w:r>
      <w:r w:rsidRPr="00A929EF">
        <w:rPr>
          <w:rFonts w:cs="Arial"/>
          <w:vertAlign w:val="superscript"/>
        </w:rPr>
        <w:t>3</w:t>
      </w:r>
      <w:r w:rsidRPr="00A929EF">
        <w:rPr>
          <w:rFonts w:cs="Arial"/>
        </w:rPr>
        <w:t xml:space="preserve"> theory</w:t>
      </w:r>
    </w:p>
    <w:p w14:paraId="447CE347" w14:textId="52371D12" w:rsidR="008E2F6B" w:rsidRPr="00A929EF" w:rsidRDefault="00DB7825" w:rsidP="00A929EF">
      <w:pPr>
        <w:rPr>
          <w:rFonts w:cs="Arial"/>
        </w:rPr>
      </w:pPr>
      <w:r w:rsidRPr="00DB7825">
        <w:rPr>
          <w:rFonts w:cs="Arial"/>
        </w:rPr>
        <w:t xml:space="preserve">Difficulty Level: </w:t>
      </w:r>
      <w:r>
        <w:rPr>
          <w:rFonts w:cs="Arial"/>
        </w:rPr>
        <w:t>Easy</w:t>
      </w:r>
    </w:p>
    <w:p w14:paraId="0627E547" w14:textId="77777777" w:rsidR="008E2F6B" w:rsidRPr="00A929EF" w:rsidRDefault="008E2F6B" w:rsidP="00A929EF">
      <w:pPr>
        <w:rPr>
          <w:rFonts w:cs="Arial"/>
        </w:rPr>
      </w:pPr>
    </w:p>
    <w:p w14:paraId="43937709" w14:textId="77777777" w:rsidR="00385EC0" w:rsidRPr="00A929EF" w:rsidRDefault="00E942D3">
      <w:pPr>
        <w:rPr>
          <w:rFonts w:cs="Arial"/>
        </w:rPr>
      </w:pPr>
      <w:r w:rsidRPr="00A929EF">
        <w:rPr>
          <w:rFonts w:cs="Arial"/>
        </w:rPr>
        <w:t>48. Evidence that intimate partner violence is best predicted by a combination of the inhibitory control and strong provocation most directly supports</w:t>
      </w:r>
      <w:r w:rsidR="004E0F52">
        <w:rPr>
          <w:rFonts w:cs="Arial"/>
        </w:rPr>
        <w:t xml:space="preserve"> ______.</w:t>
      </w:r>
    </w:p>
    <w:p w14:paraId="0B4A6E7D" w14:textId="77777777" w:rsidR="008E2F6B" w:rsidRPr="00A929EF" w:rsidRDefault="007E0B4C" w:rsidP="00A929EF">
      <w:pPr>
        <w:rPr>
          <w:rFonts w:cs="Arial"/>
        </w:rPr>
      </w:pPr>
      <w:r w:rsidRPr="00E942D3">
        <w:rPr>
          <w:rFonts w:cs="Arial"/>
        </w:rPr>
        <w:t xml:space="preserve">A. </w:t>
      </w:r>
      <w:r w:rsidR="004E0F52">
        <w:rPr>
          <w:rFonts w:cs="Arial"/>
        </w:rPr>
        <w:t>e</w:t>
      </w:r>
      <w:r w:rsidR="00E942D3" w:rsidRPr="00A929EF">
        <w:rPr>
          <w:rFonts w:cs="Arial"/>
        </w:rPr>
        <w:t>volutionary theories</w:t>
      </w:r>
    </w:p>
    <w:p w14:paraId="417D5933" w14:textId="77777777" w:rsidR="008E2F6B" w:rsidRPr="00A929EF" w:rsidRDefault="007E0B4C" w:rsidP="00A929EF">
      <w:pPr>
        <w:rPr>
          <w:rFonts w:cs="Arial"/>
        </w:rPr>
      </w:pPr>
      <w:r w:rsidRPr="00E942D3">
        <w:rPr>
          <w:rFonts w:cs="Arial"/>
        </w:rPr>
        <w:t xml:space="preserve">B. </w:t>
      </w:r>
      <w:r w:rsidR="00E942D3" w:rsidRPr="00A929EF">
        <w:rPr>
          <w:rFonts w:cs="Arial"/>
          <w:i/>
        </w:rPr>
        <w:t>I</w:t>
      </w:r>
      <w:r w:rsidR="00E942D3" w:rsidRPr="00A929EF">
        <w:rPr>
          <w:rFonts w:cs="Arial"/>
          <w:i/>
          <w:vertAlign w:val="superscript"/>
        </w:rPr>
        <w:t>3</w:t>
      </w:r>
      <w:r w:rsidR="00E942D3" w:rsidRPr="00A929EF">
        <w:rPr>
          <w:rFonts w:cs="Arial"/>
          <w:vertAlign w:val="superscript"/>
        </w:rPr>
        <w:t xml:space="preserve"> </w:t>
      </w:r>
      <w:r w:rsidR="00E942D3" w:rsidRPr="00A929EF">
        <w:rPr>
          <w:rFonts w:cs="Arial"/>
        </w:rPr>
        <w:t>theory</w:t>
      </w:r>
    </w:p>
    <w:p w14:paraId="00D3BE51" w14:textId="77777777" w:rsidR="008E2F6B" w:rsidRPr="00A929EF" w:rsidRDefault="007E0B4C" w:rsidP="00A929EF">
      <w:pPr>
        <w:rPr>
          <w:rFonts w:cs="Arial"/>
        </w:rPr>
      </w:pPr>
      <w:r w:rsidRPr="00E942D3">
        <w:rPr>
          <w:rFonts w:cs="Arial"/>
        </w:rPr>
        <w:t xml:space="preserve">C. </w:t>
      </w:r>
      <w:r w:rsidR="004E0F52">
        <w:rPr>
          <w:rFonts w:cs="Arial"/>
        </w:rPr>
        <w:t>t</w:t>
      </w:r>
      <w:r w:rsidR="00E942D3" w:rsidRPr="00A929EF">
        <w:rPr>
          <w:rFonts w:cs="Arial"/>
        </w:rPr>
        <w:t>heories rooted in honor cultures</w:t>
      </w:r>
    </w:p>
    <w:p w14:paraId="5638D329" w14:textId="77777777" w:rsidR="008E2F6B" w:rsidRPr="00A929EF" w:rsidRDefault="007E0B4C" w:rsidP="00A929EF">
      <w:pPr>
        <w:rPr>
          <w:rFonts w:cs="Arial"/>
        </w:rPr>
      </w:pPr>
      <w:r w:rsidRPr="00E942D3">
        <w:rPr>
          <w:rFonts w:cs="Arial"/>
        </w:rPr>
        <w:t xml:space="preserve">D. </w:t>
      </w:r>
      <w:r w:rsidR="004E0F52">
        <w:rPr>
          <w:rFonts w:cs="Arial"/>
        </w:rPr>
        <w:t>t</w:t>
      </w:r>
      <w:r w:rsidR="00E942D3" w:rsidRPr="00A929EF">
        <w:rPr>
          <w:rFonts w:cs="Arial"/>
        </w:rPr>
        <w:t>heories of patriarchy and power differences</w:t>
      </w:r>
    </w:p>
    <w:p w14:paraId="5D09AC67" w14:textId="77777777" w:rsidR="008E2F6B" w:rsidRDefault="0042096D" w:rsidP="00A929EF">
      <w:pPr>
        <w:rPr>
          <w:rFonts w:cs="Arial"/>
        </w:rPr>
      </w:pPr>
      <w:r>
        <w:rPr>
          <w:rFonts w:cs="Arial"/>
        </w:rPr>
        <w:t>Ans: B</w:t>
      </w:r>
    </w:p>
    <w:p w14:paraId="5727CEEC"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14-3: Discuss biological and sociocultural factors that explain sex differences in gender-based aggression.</w:t>
      </w:r>
    </w:p>
    <w:p w14:paraId="2D3A15F8" w14:textId="77777777" w:rsidR="0042096D" w:rsidRPr="003F32A3" w:rsidRDefault="0042096D">
      <w:pPr>
        <w:rPr>
          <w:rFonts w:cs="Arial"/>
        </w:rPr>
      </w:pPr>
      <w:r w:rsidRPr="003F32A3">
        <w:rPr>
          <w:rFonts w:cs="Arial"/>
        </w:rPr>
        <w:t>Cognitive Domain: Comprehension</w:t>
      </w:r>
    </w:p>
    <w:p w14:paraId="28698397" w14:textId="77777777" w:rsidR="00DB7825" w:rsidRDefault="00E942D3" w:rsidP="00A929EF">
      <w:pPr>
        <w:rPr>
          <w:rFonts w:cs="Arial"/>
        </w:rPr>
      </w:pPr>
      <w:r w:rsidRPr="00A929EF">
        <w:rPr>
          <w:rFonts w:cs="Arial"/>
        </w:rPr>
        <w:t xml:space="preserve">Answer </w:t>
      </w:r>
      <w:r w:rsidR="0042096D">
        <w:rPr>
          <w:rFonts w:cs="Arial"/>
        </w:rPr>
        <w:t>L</w:t>
      </w:r>
      <w:r w:rsidRPr="00A929EF">
        <w:rPr>
          <w:rFonts w:cs="Arial"/>
        </w:rPr>
        <w:t>ocation: I</w:t>
      </w:r>
      <w:r w:rsidRPr="00A929EF">
        <w:rPr>
          <w:rFonts w:cs="Arial"/>
          <w:vertAlign w:val="superscript"/>
        </w:rPr>
        <w:t>3</w:t>
      </w:r>
      <w:r w:rsidRPr="00A929EF">
        <w:rPr>
          <w:rFonts w:cs="Arial"/>
        </w:rPr>
        <w:t xml:space="preserve"> theory</w:t>
      </w:r>
    </w:p>
    <w:p w14:paraId="72EA100B" w14:textId="27632663" w:rsidR="008E2F6B" w:rsidRPr="00A929EF" w:rsidRDefault="00DB7825" w:rsidP="00A929EF">
      <w:pPr>
        <w:rPr>
          <w:rFonts w:cs="Arial"/>
        </w:rPr>
      </w:pPr>
      <w:r w:rsidRPr="00DB7825">
        <w:rPr>
          <w:rFonts w:cs="Arial"/>
        </w:rPr>
        <w:t xml:space="preserve">Difficulty Level: </w:t>
      </w:r>
      <w:r>
        <w:rPr>
          <w:rFonts w:cs="Arial"/>
        </w:rPr>
        <w:t>Easy</w:t>
      </w:r>
    </w:p>
    <w:p w14:paraId="18766E2F" w14:textId="77777777" w:rsidR="008E2F6B" w:rsidRPr="00A929EF" w:rsidRDefault="008E2F6B" w:rsidP="00A929EF">
      <w:pPr>
        <w:rPr>
          <w:rFonts w:cs="Arial"/>
        </w:rPr>
      </w:pPr>
    </w:p>
    <w:p w14:paraId="126DC20A" w14:textId="77777777" w:rsidR="00DF271C" w:rsidRPr="00A929EF" w:rsidRDefault="00E942D3">
      <w:pPr>
        <w:rPr>
          <w:rFonts w:cs="Arial"/>
        </w:rPr>
      </w:pPr>
      <w:r w:rsidRPr="00A929EF">
        <w:rPr>
          <w:rFonts w:cs="Arial"/>
        </w:rPr>
        <w:t>49. The sexual callousness model argues that repeated exposure to pornography can increase sexually aggressive tendencies by ______.</w:t>
      </w:r>
    </w:p>
    <w:p w14:paraId="17B9BF9E" w14:textId="77777777" w:rsidR="008E2F6B" w:rsidRPr="00A929EF" w:rsidRDefault="007E0B4C" w:rsidP="00A929EF">
      <w:pPr>
        <w:rPr>
          <w:rFonts w:cs="Arial"/>
        </w:rPr>
      </w:pPr>
      <w:r w:rsidRPr="00E942D3">
        <w:rPr>
          <w:rFonts w:cs="Arial"/>
        </w:rPr>
        <w:t xml:space="preserve">A. </w:t>
      </w:r>
      <w:r w:rsidR="00E942D3" w:rsidRPr="00A929EF">
        <w:rPr>
          <w:rFonts w:cs="Arial"/>
        </w:rPr>
        <w:t>decreasing general capacities for empathic concern</w:t>
      </w:r>
    </w:p>
    <w:p w14:paraId="4BF8DCE6" w14:textId="77777777" w:rsidR="008E2F6B" w:rsidRPr="00A929EF" w:rsidRDefault="007E0B4C" w:rsidP="00A929EF">
      <w:pPr>
        <w:rPr>
          <w:rFonts w:cs="Arial"/>
        </w:rPr>
      </w:pPr>
      <w:r w:rsidRPr="00E942D3">
        <w:rPr>
          <w:rFonts w:cs="Arial"/>
        </w:rPr>
        <w:t xml:space="preserve">B. </w:t>
      </w:r>
      <w:r w:rsidR="00E942D3" w:rsidRPr="00A929EF">
        <w:rPr>
          <w:rFonts w:cs="Arial"/>
        </w:rPr>
        <w:t>desensitizing men to sexually aggressive behavior</w:t>
      </w:r>
    </w:p>
    <w:p w14:paraId="253F4EDB" w14:textId="77777777" w:rsidR="008E2F6B" w:rsidRPr="00A929EF" w:rsidRDefault="007E0B4C" w:rsidP="00A929EF">
      <w:pPr>
        <w:rPr>
          <w:rFonts w:cs="Arial"/>
        </w:rPr>
      </w:pPr>
      <w:r w:rsidRPr="00E942D3">
        <w:rPr>
          <w:rFonts w:cs="Arial"/>
        </w:rPr>
        <w:t>C.</w:t>
      </w:r>
      <w:r w:rsidR="001C3457">
        <w:rPr>
          <w:rFonts w:cs="Arial"/>
        </w:rPr>
        <w:t xml:space="preserve"> </w:t>
      </w:r>
      <w:r w:rsidR="00E942D3" w:rsidRPr="00A929EF">
        <w:rPr>
          <w:rFonts w:cs="Arial"/>
        </w:rPr>
        <w:t>increasing sexual urges</w:t>
      </w:r>
    </w:p>
    <w:p w14:paraId="08C0DF3C" w14:textId="77777777" w:rsidR="008E2F6B" w:rsidRPr="00A929EF" w:rsidRDefault="007E0B4C" w:rsidP="00A929EF">
      <w:pPr>
        <w:rPr>
          <w:rFonts w:cs="Arial"/>
        </w:rPr>
      </w:pPr>
      <w:r w:rsidRPr="00E942D3">
        <w:rPr>
          <w:rFonts w:cs="Arial"/>
        </w:rPr>
        <w:t xml:space="preserve">D. </w:t>
      </w:r>
      <w:r w:rsidR="00E942D3" w:rsidRPr="00A929EF">
        <w:rPr>
          <w:rFonts w:cs="Arial"/>
        </w:rPr>
        <w:t>increasing hostilely sexist attitudes</w:t>
      </w:r>
    </w:p>
    <w:p w14:paraId="6A40B2B2" w14:textId="77777777" w:rsidR="008E2F6B" w:rsidRDefault="0042096D" w:rsidP="00A929EF">
      <w:pPr>
        <w:rPr>
          <w:rFonts w:cs="Arial"/>
        </w:rPr>
      </w:pPr>
      <w:r>
        <w:rPr>
          <w:rFonts w:cs="Arial"/>
        </w:rPr>
        <w:lastRenderedPageBreak/>
        <w:t>Ans: B</w:t>
      </w:r>
    </w:p>
    <w:p w14:paraId="4F1455D1"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14.4: Use research findings on gender-based violence to understand the relationship between pornography and sexual aggression.</w:t>
      </w:r>
    </w:p>
    <w:p w14:paraId="5A2D1621" w14:textId="77777777" w:rsidR="0042096D" w:rsidRPr="003F32A3" w:rsidRDefault="0042096D">
      <w:pPr>
        <w:rPr>
          <w:rFonts w:cs="Arial"/>
        </w:rPr>
      </w:pPr>
      <w:r w:rsidRPr="003F32A3">
        <w:rPr>
          <w:rFonts w:cs="Arial"/>
        </w:rPr>
        <w:t>Cognitive Domain: Comprehension</w:t>
      </w:r>
    </w:p>
    <w:p w14:paraId="0EB6DCB6" w14:textId="77777777" w:rsidR="00DB7825" w:rsidRDefault="00E942D3" w:rsidP="00A929EF">
      <w:pPr>
        <w:rPr>
          <w:rFonts w:cs="Arial"/>
        </w:rPr>
      </w:pPr>
      <w:r w:rsidRPr="00A929EF">
        <w:rPr>
          <w:rFonts w:cs="Arial"/>
        </w:rPr>
        <w:t xml:space="preserve">Answer </w:t>
      </w:r>
      <w:r w:rsidR="0042096D">
        <w:rPr>
          <w:rFonts w:cs="Arial"/>
        </w:rPr>
        <w:t>L</w:t>
      </w:r>
      <w:r w:rsidRPr="00A929EF">
        <w:rPr>
          <w:rFonts w:cs="Arial"/>
        </w:rPr>
        <w:t>ocation: Pornography and Sexual Aggression</w:t>
      </w:r>
    </w:p>
    <w:p w14:paraId="183DFB1A" w14:textId="21C47E8E" w:rsidR="008E2F6B" w:rsidRPr="00A929EF" w:rsidRDefault="00DB7825" w:rsidP="00A929EF">
      <w:pPr>
        <w:rPr>
          <w:rFonts w:cs="Arial"/>
        </w:rPr>
      </w:pPr>
      <w:r w:rsidRPr="00DB7825">
        <w:rPr>
          <w:rFonts w:cs="Arial"/>
        </w:rPr>
        <w:t xml:space="preserve">Difficulty Level: </w:t>
      </w:r>
      <w:r>
        <w:rPr>
          <w:rFonts w:cs="Arial"/>
        </w:rPr>
        <w:t>Medium</w:t>
      </w:r>
    </w:p>
    <w:p w14:paraId="1CD6C4C7" w14:textId="77777777" w:rsidR="008E2F6B" w:rsidRPr="00A929EF" w:rsidRDefault="008E2F6B" w:rsidP="00A929EF">
      <w:pPr>
        <w:rPr>
          <w:rFonts w:cs="Arial"/>
        </w:rPr>
      </w:pPr>
    </w:p>
    <w:p w14:paraId="7647BFD6" w14:textId="77777777" w:rsidR="00BA71EA" w:rsidRPr="00A929EF" w:rsidRDefault="00E942D3">
      <w:pPr>
        <w:rPr>
          <w:rFonts w:cs="Arial"/>
        </w:rPr>
      </w:pPr>
      <w:r w:rsidRPr="00A929EF">
        <w:rPr>
          <w:rFonts w:cs="Arial"/>
        </w:rPr>
        <w:t>50. What best describes the state of research examining links between pornography and sexual violence?</w:t>
      </w:r>
    </w:p>
    <w:p w14:paraId="399761C3" w14:textId="77777777" w:rsidR="008E2F6B" w:rsidRPr="00A929EF" w:rsidRDefault="007E0B4C" w:rsidP="00A929EF">
      <w:pPr>
        <w:rPr>
          <w:rFonts w:cs="Arial"/>
        </w:rPr>
      </w:pPr>
      <w:r w:rsidRPr="00E942D3">
        <w:rPr>
          <w:rFonts w:cs="Arial"/>
        </w:rPr>
        <w:t xml:space="preserve">A. </w:t>
      </w:r>
      <w:r w:rsidR="00E942D3" w:rsidRPr="00A929EF">
        <w:rPr>
          <w:rFonts w:cs="Arial"/>
        </w:rPr>
        <w:t>Both the correlational and experimental research provides conflicting evidence of the effects of pornography upon sexual aggression</w:t>
      </w:r>
      <w:r w:rsidR="00A929EF">
        <w:rPr>
          <w:rFonts w:cs="Arial"/>
        </w:rPr>
        <w:t>.</w:t>
      </w:r>
    </w:p>
    <w:p w14:paraId="7F8E5AC4" w14:textId="77777777" w:rsidR="008E2F6B" w:rsidRPr="00A929EF" w:rsidRDefault="007E0B4C" w:rsidP="00A929EF">
      <w:pPr>
        <w:rPr>
          <w:rFonts w:cs="Arial"/>
        </w:rPr>
      </w:pPr>
      <w:r w:rsidRPr="00E942D3">
        <w:rPr>
          <w:rFonts w:cs="Arial"/>
        </w:rPr>
        <w:t xml:space="preserve">B. </w:t>
      </w:r>
      <w:r w:rsidR="00E942D3" w:rsidRPr="00A929EF">
        <w:rPr>
          <w:rFonts w:cs="Arial"/>
        </w:rPr>
        <w:t>The literature consistently shows a correlational, but not causal link between pornography exposure and sexual aggression</w:t>
      </w:r>
      <w:r w:rsidR="00A929EF">
        <w:rPr>
          <w:rFonts w:cs="Arial"/>
        </w:rPr>
        <w:t>.</w:t>
      </w:r>
    </w:p>
    <w:p w14:paraId="133D04BF" w14:textId="77777777" w:rsidR="008E2F6B" w:rsidRPr="00A929EF" w:rsidRDefault="007E0B4C" w:rsidP="00A929EF">
      <w:pPr>
        <w:rPr>
          <w:rFonts w:cs="Arial"/>
        </w:rPr>
      </w:pPr>
      <w:r w:rsidRPr="00E942D3">
        <w:rPr>
          <w:rFonts w:cs="Arial"/>
        </w:rPr>
        <w:t>C.</w:t>
      </w:r>
      <w:r w:rsidR="001C3457">
        <w:rPr>
          <w:rFonts w:cs="Arial"/>
        </w:rPr>
        <w:t xml:space="preserve"> </w:t>
      </w:r>
      <w:r w:rsidR="00E942D3" w:rsidRPr="00A929EF">
        <w:rPr>
          <w:rFonts w:cs="Arial"/>
        </w:rPr>
        <w:t>Real world and laboratory data combine to support a causal effect of pornography exposure upon sexual aggression</w:t>
      </w:r>
      <w:r w:rsidR="00A929EF">
        <w:rPr>
          <w:rFonts w:cs="Arial"/>
        </w:rPr>
        <w:t>.</w:t>
      </w:r>
    </w:p>
    <w:p w14:paraId="26EBCA76" w14:textId="77777777" w:rsidR="008E2F6B" w:rsidRPr="00A929EF" w:rsidRDefault="007E0B4C" w:rsidP="00A929EF">
      <w:pPr>
        <w:rPr>
          <w:rFonts w:cs="Arial"/>
        </w:rPr>
      </w:pPr>
      <w:r w:rsidRPr="00E942D3">
        <w:rPr>
          <w:rFonts w:cs="Arial"/>
        </w:rPr>
        <w:t xml:space="preserve">D. </w:t>
      </w:r>
      <w:r w:rsidR="00E942D3" w:rsidRPr="00A929EF">
        <w:rPr>
          <w:rFonts w:cs="Arial"/>
        </w:rPr>
        <w:t>The present state of the literature finds no relationship between pornography and sexual aggression.</w:t>
      </w:r>
    </w:p>
    <w:p w14:paraId="3EC2D7C0" w14:textId="77777777" w:rsidR="008E2F6B" w:rsidRDefault="0042096D" w:rsidP="00A929EF">
      <w:pPr>
        <w:rPr>
          <w:rFonts w:cs="Arial"/>
        </w:rPr>
      </w:pPr>
      <w:r>
        <w:rPr>
          <w:rFonts w:cs="Arial"/>
        </w:rPr>
        <w:t>Ans: A</w:t>
      </w:r>
    </w:p>
    <w:p w14:paraId="53DBB425"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14.4: Use research findings on gender-based violence to understand the relationship between pornography and sexual aggression.</w:t>
      </w:r>
    </w:p>
    <w:p w14:paraId="2E9ACFA7" w14:textId="77777777" w:rsidR="0042096D" w:rsidRPr="003F32A3" w:rsidRDefault="0042096D">
      <w:pPr>
        <w:rPr>
          <w:rFonts w:cs="Arial"/>
        </w:rPr>
      </w:pPr>
      <w:r w:rsidRPr="003F32A3">
        <w:rPr>
          <w:rFonts w:cs="Arial"/>
        </w:rPr>
        <w:t>Cognitive Domain: Knowledge</w:t>
      </w:r>
    </w:p>
    <w:p w14:paraId="041CF5D7" w14:textId="77777777" w:rsidR="00DB7825" w:rsidRDefault="00E942D3" w:rsidP="00A929EF">
      <w:pPr>
        <w:rPr>
          <w:rFonts w:cs="Arial"/>
        </w:rPr>
      </w:pPr>
      <w:r w:rsidRPr="00A929EF">
        <w:rPr>
          <w:rFonts w:cs="Arial"/>
        </w:rPr>
        <w:t xml:space="preserve">Answer </w:t>
      </w:r>
      <w:r w:rsidR="0042096D">
        <w:rPr>
          <w:rFonts w:cs="Arial"/>
        </w:rPr>
        <w:t>L</w:t>
      </w:r>
      <w:r w:rsidRPr="00A929EF">
        <w:rPr>
          <w:rFonts w:cs="Arial"/>
        </w:rPr>
        <w:t>ocation: Pornography and Sexual Aggression</w:t>
      </w:r>
    </w:p>
    <w:p w14:paraId="660FE71C" w14:textId="0A37D838" w:rsidR="008E2F6B" w:rsidRPr="00A929EF" w:rsidRDefault="00DB7825" w:rsidP="00A929EF">
      <w:pPr>
        <w:rPr>
          <w:rFonts w:cs="Arial"/>
        </w:rPr>
      </w:pPr>
      <w:r w:rsidRPr="00DB7825">
        <w:rPr>
          <w:rFonts w:cs="Arial"/>
        </w:rPr>
        <w:t xml:space="preserve">Difficulty Level: </w:t>
      </w:r>
      <w:r>
        <w:rPr>
          <w:rFonts w:cs="Arial"/>
        </w:rPr>
        <w:t>Easy</w:t>
      </w:r>
    </w:p>
    <w:p w14:paraId="0B220B3F" w14:textId="77777777" w:rsidR="000176CB" w:rsidRPr="004E0F52" w:rsidRDefault="000176CB">
      <w:pPr>
        <w:rPr>
          <w:rFonts w:cs="Arial"/>
        </w:rPr>
      </w:pPr>
    </w:p>
    <w:p w14:paraId="34161CD8" w14:textId="77777777" w:rsidR="008E2F6B" w:rsidRDefault="00A224D4" w:rsidP="00A929EF">
      <w:pPr>
        <w:pStyle w:val="Heading1"/>
      </w:pPr>
      <w:r>
        <w:t>True/False</w:t>
      </w:r>
    </w:p>
    <w:p w14:paraId="4F5D63B5" w14:textId="77777777" w:rsidR="00A224D4" w:rsidRPr="00A929EF" w:rsidRDefault="00A224D4">
      <w:pPr>
        <w:rPr>
          <w:rFonts w:cs="Arial"/>
        </w:rPr>
      </w:pPr>
    </w:p>
    <w:p w14:paraId="4CC6FD68" w14:textId="77777777" w:rsidR="00936B69" w:rsidRPr="004E0F52" w:rsidRDefault="00E942D3">
      <w:pPr>
        <w:rPr>
          <w:rFonts w:cs="Arial"/>
        </w:rPr>
      </w:pPr>
      <w:r w:rsidRPr="00A929EF">
        <w:rPr>
          <w:rFonts w:cs="Arial"/>
        </w:rPr>
        <w:t>1. A child purposefully, but harmlessly, striking his father repeatedly in a temper tantrum would not count as aggression according to the social psychology definition.</w:t>
      </w:r>
    </w:p>
    <w:p w14:paraId="08F452C8" w14:textId="77777777" w:rsidR="008E2F6B" w:rsidRDefault="0042096D" w:rsidP="00A929EF">
      <w:pPr>
        <w:rPr>
          <w:rFonts w:cs="Arial"/>
        </w:rPr>
      </w:pPr>
      <w:r>
        <w:rPr>
          <w:rFonts w:cs="Arial"/>
        </w:rPr>
        <w:t>Ans: F</w:t>
      </w:r>
    </w:p>
    <w:p w14:paraId="20186786" w14:textId="77777777" w:rsidR="00A929EF" w:rsidRDefault="00A559D4" w:rsidP="00A929EF">
      <w:pPr>
        <w:rPr>
          <w:rFonts w:cs="Arial"/>
        </w:rPr>
      </w:pPr>
      <w:r>
        <w:rPr>
          <w:rFonts w:cs="Arial"/>
        </w:rPr>
        <w:t>Learning</w:t>
      </w:r>
      <w:r w:rsidR="00E942D3" w:rsidRPr="00A929EF">
        <w:rPr>
          <w:rFonts w:cs="Arial"/>
        </w:rPr>
        <w:t xml:space="preserve"> Objective: </w:t>
      </w:r>
      <w:r w:rsidR="00A224D4">
        <w:rPr>
          <w:rFonts w:cs="Arial"/>
        </w:rPr>
        <w:t>14-1: Analyze research on sex differences and similarities across different types of aggression.</w:t>
      </w:r>
    </w:p>
    <w:p w14:paraId="6348413D" w14:textId="77777777" w:rsidR="008E2F6B" w:rsidRPr="00A929EF" w:rsidRDefault="00E942D3" w:rsidP="00A929EF">
      <w:pPr>
        <w:rPr>
          <w:rFonts w:cs="Arial"/>
        </w:rPr>
      </w:pPr>
      <w:r w:rsidRPr="00A929EF">
        <w:rPr>
          <w:rFonts w:cs="Arial"/>
        </w:rPr>
        <w:t>Cognitive Domain: Comprehension</w:t>
      </w:r>
    </w:p>
    <w:p w14:paraId="65FBBEE3" w14:textId="77777777" w:rsidR="0042096D" w:rsidRDefault="0042096D">
      <w:pPr>
        <w:rPr>
          <w:rFonts w:cs="Arial"/>
        </w:rPr>
      </w:pPr>
      <w:r w:rsidRPr="003F32A3">
        <w:rPr>
          <w:rFonts w:cs="Arial"/>
        </w:rPr>
        <w:t xml:space="preserve">Answer </w:t>
      </w:r>
      <w:r>
        <w:rPr>
          <w:rFonts w:cs="Arial"/>
        </w:rPr>
        <w:t>L</w:t>
      </w:r>
      <w:r w:rsidRPr="003F32A3">
        <w:rPr>
          <w:rFonts w:cs="Arial"/>
        </w:rPr>
        <w:t>ocation: Aggression and Violence</w:t>
      </w:r>
    </w:p>
    <w:p w14:paraId="05D702BB" w14:textId="77777777" w:rsidR="00DB7825" w:rsidRPr="00DB7825" w:rsidRDefault="00DB7825" w:rsidP="00DB7825">
      <w:pPr>
        <w:rPr>
          <w:rFonts w:cs="Arial"/>
        </w:rPr>
      </w:pPr>
      <w:r w:rsidRPr="00DB7825">
        <w:rPr>
          <w:rFonts w:cs="Arial"/>
        </w:rPr>
        <w:t>Difficulty Level:</w:t>
      </w:r>
      <w:r>
        <w:rPr>
          <w:rFonts w:cs="Arial"/>
        </w:rPr>
        <w:t xml:space="preserve"> Medium</w:t>
      </w:r>
    </w:p>
    <w:p w14:paraId="24906181" w14:textId="77777777" w:rsidR="008E2F6B" w:rsidRPr="00A929EF" w:rsidRDefault="00E50094" w:rsidP="00A929EF">
      <w:pPr>
        <w:rPr>
          <w:rFonts w:cs="Arial"/>
        </w:rPr>
      </w:pPr>
      <w:r>
        <w:rPr>
          <w:rFonts w:cs="Arial"/>
        </w:rPr>
        <w:t xml:space="preserve"> </w:t>
      </w:r>
    </w:p>
    <w:p w14:paraId="51F953B9" w14:textId="77777777" w:rsidR="00936B69" w:rsidRPr="004E0F52" w:rsidRDefault="00936B69">
      <w:pPr>
        <w:rPr>
          <w:rFonts w:cs="Arial"/>
        </w:rPr>
      </w:pPr>
    </w:p>
    <w:p w14:paraId="650DD372" w14:textId="77777777" w:rsidR="00936B69" w:rsidRPr="004E0F52" w:rsidRDefault="00E942D3">
      <w:pPr>
        <w:rPr>
          <w:rFonts w:cs="Arial"/>
        </w:rPr>
      </w:pPr>
      <w:r w:rsidRPr="00A929EF">
        <w:rPr>
          <w:rFonts w:cs="Arial"/>
        </w:rPr>
        <w:t>2. Men in the U</w:t>
      </w:r>
      <w:r w:rsidR="00A929EF">
        <w:rPr>
          <w:rFonts w:cs="Arial"/>
        </w:rPr>
        <w:t xml:space="preserve">nited </w:t>
      </w:r>
      <w:r w:rsidRPr="00A929EF">
        <w:rPr>
          <w:rFonts w:cs="Arial"/>
        </w:rPr>
        <w:t>S</w:t>
      </w:r>
      <w:r w:rsidR="00A929EF">
        <w:rPr>
          <w:rFonts w:cs="Arial"/>
        </w:rPr>
        <w:t>tates</w:t>
      </w:r>
      <w:r w:rsidRPr="00A929EF">
        <w:rPr>
          <w:rFonts w:cs="Arial"/>
        </w:rPr>
        <w:t xml:space="preserve"> account for about 80% of violent crime arrests and this pattern is consistent across culture.</w:t>
      </w:r>
    </w:p>
    <w:p w14:paraId="5E75A430" w14:textId="77777777" w:rsidR="008E2F6B" w:rsidRPr="00A929EF" w:rsidRDefault="0042096D" w:rsidP="00A929EF">
      <w:pPr>
        <w:rPr>
          <w:rFonts w:cs="Arial"/>
        </w:rPr>
      </w:pPr>
      <w:r>
        <w:rPr>
          <w:rFonts w:cs="Arial"/>
        </w:rPr>
        <w:t>Ans: T</w:t>
      </w:r>
    </w:p>
    <w:p w14:paraId="6228B53B"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14-1: Analyze research on sex differences and similarities across different types of aggression.</w:t>
      </w:r>
    </w:p>
    <w:p w14:paraId="4EBD7292" w14:textId="77777777" w:rsidR="0042096D" w:rsidRPr="003F32A3" w:rsidRDefault="0042096D">
      <w:pPr>
        <w:rPr>
          <w:rFonts w:cs="Arial"/>
        </w:rPr>
      </w:pPr>
      <w:r w:rsidRPr="003F32A3">
        <w:rPr>
          <w:rFonts w:cs="Arial"/>
        </w:rPr>
        <w:t>Cognitive Domain: Knowledge</w:t>
      </w:r>
    </w:p>
    <w:p w14:paraId="54E13895" w14:textId="77777777" w:rsidR="00DB7825" w:rsidRDefault="00E942D3">
      <w:pPr>
        <w:rPr>
          <w:rFonts w:cs="Arial"/>
        </w:rPr>
      </w:pPr>
      <w:r w:rsidRPr="00A929EF">
        <w:rPr>
          <w:rFonts w:cs="Arial"/>
        </w:rPr>
        <w:t xml:space="preserve">Answer </w:t>
      </w:r>
      <w:r w:rsidR="0042096D">
        <w:rPr>
          <w:rFonts w:cs="Arial"/>
        </w:rPr>
        <w:t>L</w:t>
      </w:r>
      <w:r w:rsidRPr="00A929EF">
        <w:rPr>
          <w:rFonts w:cs="Arial"/>
        </w:rPr>
        <w:t>ocation: Physical Aggression</w:t>
      </w:r>
    </w:p>
    <w:p w14:paraId="5F449B65" w14:textId="1B6E8C86" w:rsidR="00936B69" w:rsidRPr="00A929EF" w:rsidRDefault="00DB7825">
      <w:pPr>
        <w:rPr>
          <w:rFonts w:cs="Arial"/>
        </w:rPr>
      </w:pPr>
      <w:r w:rsidRPr="00DB7825">
        <w:rPr>
          <w:rFonts w:cs="Arial"/>
        </w:rPr>
        <w:t xml:space="preserve">Difficulty Level: </w:t>
      </w:r>
      <w:r>
        <w:rPr>
          <w:rFonts w:cs="Arial"/>
        </w:rPr>
        <w:t>Easy</w:t>
      </w:r>
    </w:p>
    <w:p w14:paraId="660A67C7" w14:textId="77777777" w:rsidR="00936B69" w:rsidRPr="00A929EF" w:rsidRDefault="00936B69">
      <w:pPr>
        <w:rPr>
          <w:rFonts w:cs="Arial"/>
        </w:rPr>
      </w:pPr>
    </w:p>
    <w:p w14:paraId="383C2153" w14:textId="77777777" w:rsidR="00936B69" w:rsidRPr="004E0F52" w:rsidRDefault="00E942D3">
      <w:pPr>
        <w:rPr>
          <w:rFonts w:cs="Arial"/>
        </w:rPr>
      </w:pPr>
      <w:r w:rsidRPr="00A929EF">
        <w:rPr>
          <w:rFonts w:cs="Arial"/>
        </w:rPr>
        <w:lastRenderedPageBreak/>
        <w:t>3. Sex differences in physical aggression emerge as early as age 3 and fall in the medium to large effect size range.</w:t>
      </w:r>
    </w:p>
    <w:p w14:paraId="75D7336F" w14:textId="77777777" w:rsidR="008E2F6B" w:rsidRDefault="0042096D" w:rsidP="00A929EF">
      <w:pPr>
        <w:rPr>
          <w:rFonts w:cs="Arial"/>
        </w:rPr>
      </w:pPr>
      <w:r>
        <w:rPr>
          <w:rFonts w:cs="Arial"/>
        </w:rPr>
        <w:t>Ans: T</w:t>
      </w:r>
    </w:p>
    <w:p w14:paraId="5BDD11B3"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4AFCDAEA" w14:textId="77777777" w:rsidR="0042096D" w:rsidRPr="003F32A3" w:rsidRDefault="0042096D">
      <w:pPr>
        <w:rPr>
          <w:rFonts w:cs="Arial"/>
        </w:rPr>
      </w:pPr>
      <w:r w:rsidRPr="003F32A3">
        <w:rPr>
          <w:rFonts w:cs="Arial"/>
        </w:rPr>
        <w:t>Cognitive Domain: Knowledge</w:t>
      </w:r>
    </w:p>
    <w:p w14:paraId="61672982" w14:textId="77777777" w:rsidR="00DB7825" w:rsidRDefault="00E942D3">
      <w:pPr>
        <w:rPr>
          <w:rFonts w:cs="Arial"/>
        </w:rPr>
      </w:pPr>
      <w:r w:rsidRPr="00A929EF">
        <w:rPr>
          <w:rFonts w:cs="Arial"/>
        </w:rPr>
        <w:t xml:space="preserve">Answer </w:t>
      </w:r>
      <w:r w:rsidR="0042096D">
        <w:rPr>
          <w:rFonts w:cs="Arial"/>
        </w:rPr>
        <w:t>L</w:t>
      </w:r>
      <w:r w:rsidRPr="00A929EF">
        <w:rPr>
          <w:rFonts w:cs="Arial"/>
        </w:rPr>
        <w:t>ocation: Physical Aggression</w:t>
      </w:r>
    </w:p>
    <w:p w14:paraId="4DB04CA6" w14:textId="7B11C2A6" w:rsidR="00936B69" w:rsidRPr="00A929EF" w:rsidRDefault="00DB7825">
      <w:pPr>
        <w:rPr>
          <w:rFonts w:cs="Arial"/>
        </w:rPr>
      </w:pPr>
      <w:r w:rsidRPr="00DB7825">
        <w:rPr>
          <w:rFonts w:cs="Arial"/>
        </w:rPr>
        <w:t xml:space="preserve">Difficulty Level: </w:t>
      </w:r>
      <w:r>
        <w:rPr>
          <w:rFonts w:cs="Arial"/>
        </w:rPr>
        <w:t>Easy</w:t>
      </w:r>
    </w:p>
    <w:p w14:paraId="7F794FC5" w14:textId="77777777" w:rsidR="00936B69" w:rsidRPr="00A929EF" w:rsidRDefault="00936B69">
      <w:pPr>
        <w:rPr>
          <w:rFonts w:cs="Arial"/>
        </w:rPr>
      </w:pPr>
    </w:p>
    <w:p w14:paraId="6BF6461B" w14:textId="77777777" w:rsidR="008E2F6B" w:rsidRPr="004E0F52" w:rsidRDefault="00E942D3" w:rsidP="00A929EF">
      <w:pPr>
        <w:rPr>
          <w:rFonts w:cs="Arial"/>
        </w:rPr>
      </w:pPr>
      <w:r w:rsidRPr="00A929EF">
        <w:rPr>
          <w:rFonts w:cs="Arial"/>
        </w:rPr>
        <w:t>4. Girls and women are more likely than men to aggress via insults.</w:t>
      </w:r>
    </w:p>
    <w:p w14:paraId="61EC584B" w14:textId="77777777" w:rsidR="008E2F6B" w:rsidRDefault="0042096D" w:rsidP="00A929EF">
      <w:pPr>
        <w:rPr>
          <w:rFonts w:cs="Arial"/>
        </w:rPr>
      </w:pPr>
      <w:r>
        <w:rPr>
          <w:rFonts w:cs="Arial"/>
        </w:rPr>
        <w:t>Ans: F</w:t>
      </w:r>
    </w:p>
    <w:p w14:paraId="43041109"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14-1: Analyze research on sex differences and similarities across different types of aggression.</w:t>
      </w:r>
    </w:p>
    <w:p w14:paraId="0E0E4D4E" w14:textId="77777777" w:rsidR="0042096D" w:rsidRPr="003F32A3" w:rsidRDefault="0042096D">
      <w:pPr>
        <w:rPr>
          <w:rFonts w:cs="Arial"/>
        </w:rPr>
      </w:pPr>
      <w:r w:rsidRPr="003F32A3">
        <w:rPr>
          <w:rFonts w:cs="Arial"/>
        </w:rPr>
        <w:t>Cognitive Domain: Knowledge</w:t>
      </w:r>
    </w:p>
    <w:p w14:paraId="55B8644E" w14:textId="77777777" w:rsidR="00DB7825" w:rsidRDefault="00E942D3">
      <w:pPr>
        <w:rPr>
          <w:rFonts w:cs="Arial"/>
        </w:rPr>
      </w:pPr>
      <w:r w:rsidRPr="00A929EF">
        <w:rPr>
          <w:rFonts w:cs="Arial"/>
        </w:rPr>
        <w:t xml:space="preserve">Answer </w:t>
      </w:r>
      <w:r w:rsidR="0042096D">
        <w:rPr>
          <w:rFonts w:cs="Arial"/>
        </w:rPr>
        <w:t>L</w:t>
      </w:r>
      <w:r w:rsidRPr="00A929EF">
        <w:rPr>
          <w:rFonts w:cs="Arial"/>
        </w:rPr>
        <w:t>ocation: Verbal Aggression</w:t>
      </w:r>
    </w:p>
    <w:p w14:paraId="1DECDC4E" w14:textId="73654F91" w:rsidR="00936B69" w:rsidRPr="00A929EF" w:rsidRDefault="00DB7825">
      <w:pPr>
        <w:rPr>
          <w:rFonts w:cs="Arial"/>
        </w:rPr>
      </w:pPr>
      <w:r w:rsidRPr="00DB7825">
        <w:rPr>
          <w:rFonts w:cs="Arial"/>
        </w:rPr>
        <w:t xml:space="preserve">Difficulty Level: </w:t>
      </w:r>
      <w:r>
        <w:rPr>
          <w:rFonts w:cs="Arial"/>
        </w:rPr>
        <w:t>Easy</w:t>
      </w:r>
    </w:p>
    <w:p w14:paraId="22CC5941" w14:textId="77777777" w:rsidR="00936B69" w:rsidRPr="00A929EF" w:rsidRDefault="00936B69">
      <w:pPr>
        <w:rPr>
          <w:rFonts w:cs="Arial"/>
        </w:rPr>
      </w:pPr>
    </w:p>
    <w:p w14:paraId="1488DFF1" w14:textId="77777777" w:rsidR="00936B69" w:rsidRPr="004E0F52" w:rsidRDefault="00E942D3">
      <w:pPr>
        <w:rPr>
          <w:rFonts w:cs="Arial"/>
        </w:rPr>
      </w:pPr>
      <w:r w:rsidRPr="00A929EF">
        <w:rPr>
          <w:rFonts w:cs="Arial"/>
        </w:rPr>
        <w:t>5. Substantial sex differences exist in overall relational aggression (e.g., gossip)</w:t>
      </w:r>
      <w:r w:rsidR="00A929EF">
        <w:rPr>
          <w:rFonts w:cs="Arial"/>
        </w:rPr>
        <w:t>.</w:t>
      </w:r>
    </w:p>
    <w:p w14:paraId="6203E568" w14:textId="77777777" w:rsidR="008E2F6B" w:rsidRDefault="00BC2792" w:rsidP="00A929EF">
      <w:pPr>
        <w:rPr>
          <w:rFonts w:cs="Arial"/>
        </w:rPr>
      </w:pPr>
      <w:r>
        <w:rPr>
          <w:rFonts w:cs="Arial"/>
        </w:rPr>
        <w:t>Ans: F</w:t>
      </w:r>
    </w:p>
    <w:p w14:paraId="4A84C436"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14-1: Analyze research on sex differences and similarities across different types of aggression.</w:t>
      </w:r>
    </w:p>
    <w:p w14:paraId="62682801" w14:textId="77777777" w:rsidR="0042096D" w:rsidRPr="003F32A3" w:rsidRDefault="0042096D">
      <w:pPr>
        <w:rPr>
          <w:rFonts w:cs="Arial"/>
        </w:rPr>
      </w:pPr>
      <w:r w:rsidRPr="003F32A3">
        <w:rPr>
          <w:rFonts w:cs="Arial"/>
        </w:rPr>
        <w:t>Cognitive Domain: Knowledge</w:t>
      </w:r>
    </w:p>
    <w:p w14:paraId="50D386C7" w14:textId="77777777" w:rsidR="00DB7825" w:rsidRDefault="00E942D3">
      <w:pPr>
        <w:rPr>
          <w:rFonts w:cs="Arial"/>
        </w:rPr>
      </w:pPr>
      <w:r w:rsidRPr="00A929EF">
        <w:rPr>
          <w:rFonts w:cs="Arial"/>
        </w:rPr>
        <w:t xml:space="preserve">Answer </w:t>
      </w:r>
      <w:r w:rsidR="0042096D">
        <w:rPr>
          <w:rFonts w:cs="Arial"/>
        </w:rPr>
        <w:t>L</w:t>
      </w:r>
      <w:r w:rsidRPr="00A929EF">
        <w:rPr>
          <w:rFonts w:cs="Arial"/>
        </w:rPr>
        <w:t>ocation: Relational Aggression</w:t>
      </w:r>
    </w:p>
    <w:p w14:paraId="5DE66705" w14:textId="10AA51DC" w:rsidR="00936B69" w:rsidRPr="00A929EF" w:rsidRDefault="00DB7825">
      <w:pPr>
        <w:rPr>
          <w:rFonts w:cs="Arial"/>
        </w:rPr>
      </w:pPr>
      <w:r w:rsidRPr="00DB7825">
        <w:rPr>
          <w:rFonts w:cs="Arial"/>
        </w:rPr>
        <w:t xml:space="preserve">Difficulty Level: </w:t>
      </w:r>
      <w:r>
        <w:rPr>
          <w:rFonts w:cs="Arial"/>
        </w:rPr>
        <w:t>Easy</w:t>
      </w:r>
    </w:p>
    <w:p w14:paraId="6B0B05C7" w14:textId="77777777" w:rsidR="00936B69" w:rsidRPr="00A929EF" w:rsidRDefault="00936B69">
      <w:pPr>
        <w:rPr>
          <w:rFonts w:cs="Arial"/>
        </w:rPr>
      </w:pPr>
    </w:p>
    <w:p w14:paraId="20E990C4" w14:textId="77777777" w:rsidR="00936B69" w:rsidRPr="004E0F52" w:rsidRDefault="00E942D3">
      <w:pPr>
        <w:rPr>
          <w:rFonts w:cs="Arial"/>
        </w:rPr>
      </w:pPr>
      <w:r w:rsidRPr="00A929EF">
        <w:rPr>
          <w:rFonts w:cs="Arial"/>
        </w:rPr>
        <w:t>6. Being the perpetrator of bullying, as well as the victim, is associated with increased suicide risk.</w:t>
      </w:r>
    </w:p>
    <w:p w14:paraId="3B637137" w14:textId="77777777" w:rsidR="008E2F6B" w:rsidRDefault="00BC2792" w:rsidP="00A929EF">
      <w:pPr>
        <w:rPr>
          <w:rFonts w:cs="Arial"/>
        </w:rPr>
      </w:pPr>
      <w:r>
        <w:rPr>
          <w:rFonts w:cs="Arial"/>
        </w:rPr>
        <w:t>Ans: T</w:t>
      </w:r>
    </w:p>
    <w:p w14:paraId="70FB25CA"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14-1: Analyze research on sex differences and similarities across different types of aggression.</w:t>
      </w:r>
    </w:p>
    <w:p w14:paraId="6DE5BC47" w14:textId="77777777" w:rsidR="00BC2792" w:rsidRPr="003F32A3" w:rsidRDefault="00BC2792">
      <w:pPr>
        <w:rPr>
          <w:rFonts w:cs="Arial"/>
        </w:rPr>
      </w:pPr>
      <w:r w:rsidRPr="003F32A3">
        <w:rPr>
          <w:rFonts w:cs="Arial"/>
        </w:rPr>
        <w:t>Cognitive Domain: Knowledge</w:t>
      </w:r>
    </w:p>
    <w:p w14:paraId="2174E06A" w14:textId="77777777" w:rsidR="00DB7825" w:rsidRDefault="00E942D3">
      <w:pPr>
        <w:rPr>
          <w:rFonts w:cs="Arial"/>
        </w:rPr>
      </w:pPr>
      <w:r w:rsidRPr="00A929EF">
        <w:rPr>
          <w:rFonts w:cs="Arial"/>
        </w:rPr>
        <w:t xml:space="preserve">Answer </w:t>
      </w:r>
      <w:r w:rsidR="00BC2792">
        <w:rPr>
          <w:rFonts w:cs="Arial"/>
        </w:rPr>
        <w:t>L</w:t>
      </w:r>
      <w:r w:rsidRPr="00A929EF">
        <w:rPr>
          <w:rFonts w:cs="Arial"/>
        </w:rPr>
        <w:t>ocation: Cyberbullying</w:t>
      </w:r>
    </w:p>
    <w:p w14:paraId="1BD1F649" w14:textId="711312DA" w:rsidR="00936B69" w:rsidRPr="00A929EF" w:rsidRDefault="00DB7825">
      <w:pPr>
        <w:rPr>
          <w:rFonts w:cs="Arial"/>
        </w:rPr>
      </w:pPr>
      <w:r w:rsidRPr="00DB7825">
        <w:rPr>
          <w:rFonts w:cs="Arial"/>
        </w:rPr>
        <w:t xml:space="preserve">Difficulty Level: </w:t>
      </w:r>
      <w:r>
        <w:rPr>
          <w:rFonts w:cs="Arial"/>
        </w:rPr>
        <w:t>Easy</w:t>
      </w:r>
    </w:p>
    <w:p w14:paraId="60E215B3" w14:textId="77777777" w:rsidR="00936B69" w:rsidRPr="00A929EF" w:rsidRDefault="00936B69">
      <w:pPr>
        <w:rPr>
          <w:rFonts w:cs="Arial"/>
        </w:rPr>
      </w:pPr>
    </w:p>
    <w:p w14:paraId="5C67634B" w14:textId="77777777" w:rsidR="00936B69" w:rsidRPr="004E0F52" w:rsidRDefault="00E942D3">
      <w:pPr>
        <w:rPr>
          <w:rFonts w:cs="Arial"/>
        </w:rPr>
      </w:pPr>
      <w:r w:rsidRPr="00A929EF">
        <w:rPr>
          <w:rFonts w:cs="Arial"/>
        </w:rPr>
        <w:t>7. Both men and women are about equally as likely to be the targets of intimate partner violence, although women tend to suffer more serious physical injury than men do.</w:t>
      </w:r>
    </w:p>
    <w:p w14:paraId="05592A56" w14:textId="77777777" w:rsidR="008E2F6B" w:rsidRPr="00A929EF" w:rsidRDefault="00BC2792" w:rsidP="00A929EF">
      <w:pPr>
        <w:rPr>
          <w:rFonts w:cs="Arial"/>
        </w:rPr>
      </w:pPr>
      <w:r>
        <w:rPr>
          <w:rFonts w:cs="Arial"/>
        </w:rPr>
        <w:t>Ans: T</w:t>
      </w:r>
    </w:p>
    <w:p w14:paraId="48B9E2E8"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14-1: Analyze research on sex differences and similarities across different types of aggression.</w:t>
      </w:r>
    </w:p>
    <w:p w14:paraId="1E42CAEE" w14:textId="77777777" w:rsidR="00BC2792" w:rsidRPr="003F32A3" w:rsidRDefault="00BC2792">
      <w:pPr>
        <w:rPr>
          <w:rFonts w:cs="Arial"/>
        </w:rPr>
      </w:pPr>
      <w:r w:rsidRPr="003F32A3">
        <w:rPr>
          <w:rFonts w:cs="Arial"/>
        </w:rPr>
        <w:t>Cognitive Domain: Knowledge</w:t>
      </w:r>
    </w:p>
    <w:p w14:paraId="036FCE7A" w14:textId="77777777" w:rsidR="00DB7825" w:rsidRDefault="00E942D3">
      <w:pPr>
        <w:rPr>
          <w:rFonts w:cs="Arial"/>
        </w:rPr>
      </w:pPr>
      <w:r w:rsidRPr="00A929EF">
        <w:rPr>
          <w:rFonts w:cs="Arial"/>
        </w:rPr>
        <w:t xml:space="preserve">Answer </w:t>
      </w:r>
      <w:r w:rsidR="00BC2792">
        <w:rPr>
          <w:rFonts w:cs="Arial"/>
        </w:rPr>
        <w:t>L</w:t>
      </w:r>
      <w:r w:rsidRPr="00A929EF">
        <w:rPr>
          <w:rFonts w:cs="Arial"/>
        </w:rPr>
        <w:t>ocation: Sex Differences in Experiencing Aggression</w:t>
      </w:r>
    </w:p>
    <w:p w14:paraId="7350D2C4" w14:textId="03C71C4D" w:rsidR="00936B69" w:rsidRPr="00A929EF" w:rsidRDefault="00DB7825">
      <w:pPr>
        <w:rPr>
          <w:rFonts w:cs="Arial"/>
        </w:rPr>
      </w:pPr>
      <w:r w:rsidRPr="00DB7825">
        <w:rPr>
          <w:rFonts w:cs="Arial"/>
        </w:rPr>
        <w:t xml:space="preserve">Difficulty Level: </w:t>
      </w:r>
      <w:r>
        <w:rPr>
          <w:rFonts w:cs="Arial"/>
        </w:rPr>
        <w:t>Easy</w:t>
      </w:r>
    </w:p>
    <w:p w14:paraId="7EB2AF19" w14:textId="77777777" w:rsidR="00936B69" w:rsidRPr="00A929EF" w:rsidRDefault="00936B69">
      <w:pPr>
        <w:rPr>
          <w:rFonts w:cs="Arial"/>
        </w:rPr>
      </w:pPr>
    </w:p>
    <w:p w14:paraId="27F442B3" w14:textId="77777777" w:rsidR="00936B69" w:rsidRPr="004E0F52" w:rsidRDefault="00E942D3">
      <w:pPr>
        <w:rPr>
          <w:rFonts w:cs="Arial"/>
        </w:rPr>
      </w:pPr>
      <w:r w:rsidRPr="00A929EF">
        <w:rPr>
          <w:rFonts w:cs="Arial"/>
        </w:rPr>
        <w:t>8. Nearly 20% of women in the U</w:t>
      </w:r>
      <w:r w:rsidR="00A929EF">
        <w:rPr>
          <w:rFonts w:cs="Arial"/>
        </w:rPr>
        <w:t>.</w:t>
      </w:r>
      <w:r w:rsidRPr="00A929EF">
        <w:rPr>
          <w:rFonts w:cs="Arial"/>
        </w:rPr>
        <w:t>S</w:t>
      </w:r>
      <w:r w:rsidR="00A929EF">
        <w:rPr>
          <w:rFonts w:cs="Arial"/>
        </w:rPr>
        <w:t>.</w:t>
      </w:r>
      <w:r w:rsidRPr="00A929EF">
        <w:rPr>
          <w:rFonts w:cs="Arial"/>
        </w:rPr>
        <w:t xml:space="preserve"> report being raped at least once in their lifetime.</w:t>
      </w:r>
    </w:p>
    <w:p w14:paraId="60AFA72A" w14:textId="77777777" w:rsidR="008E2F6B" w:rsidRDefault="00BC2792" w:rsidP="00A929EF">
      <w:pPr>
        <w:rPr>
          <w:rFonts w:cs="Arial"/>
        </w:rPr>
      </w:pPr>
      <w:r>
        <w:rPr>
          <w:rFonts w:cs="Arial"/>
        </w:rPr>
        <w:t>Ans: T</w:t>
      </w:r>
    </w:p>
    <w:p w14:paraId="4DACE3CD" w14:textId="77777777" w:rsidR="008E2F6B" w:rsidRPr="00A929EF" w:rsidRDefault="00A559D4" w:rsidP="00A929EF">
      <w:pPr>
        <w:rPr>
          <w:rFonts w:cs="Arial"/>
        </w:rPr>
      </w:pPr>
      <w:r>
        <w:rPr>
          <w:rFonts w:cs="Arial"/>
        </w:rPr>
        <w:lastRenderedPageBreak/>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7CAC1EBD" w14:textId="77777777" w:rsidR="00BC2792" w:rsidRPr="003F32A3" w:rsidRDefault="00BC2792">
      <w:pPr>
        <w:rPr>
          <w:rFonts w:cs="Arial"/>
        </w:rPr>
      </w:pPr>
      <w:r w:rsidRPr="003F32A3">
        <w:rPr>
          <w:rFonts w:cs="Arial"/>
        </w:rPr>
        <w:t>Cognitive Domain: Knowledge</w:t>
      </w:r>
    </w:p>
    <w:p w14:paraId="72242EBF" w14:textId="77777777" w:rsidR="00DB7825" w:rsidRDefault="00E942D3">
      <w:pPr>
        <w:rPr>
          <w:rFonts w:cs="Arial"/>
        </w:rPr>
      </w:pPr>
      <w:r w:rsidRPr="00A929EF">
        <w:rPr>
          <w:rFonts w:cs="Arial"/>
        </w:rPr>
        <w:t xml:space="preserve">Answer </w:t>
      </w:r>
      <w:r w:rsidR="00BC2792">
        <w:rPr>
          <w:rFonts w:cs="Arial"/>
        </w:rPr>
        <w:t>L</w:t>
      </w:r>
      <w:r w:rsidRPr="00A929EF">
        <w:rPr>
          <w:rFonts w:cs="Arial"/>
        </w:rPr>
        <w:t xml:space="preserve">ocation: How Common </w:t>
      </w:r>
      <w:r w:rsidR="00A929EF">
        <w:rPr>
          <w:rFonts w:cs="Arial"/>
        </w:rPr>
        <w:t>I</w:t>
      </w:r>
      <w:r w:rsidRPr="00A929EF">
        <w:rPr>
          <w:rFonts w:cs="Arial"/>
        </w:rPr>
        <w:t>s Sexual Violence</w:t>
      </w:r>
      <w:r w:rsidR="00555F96">
        <w:rPr>
          <w:rFonts w:cs="Arial"/>
        </w:rPr>
        <w:t>?</w:t>
      </w:r>
    </w:p>
    <w:p w14:paraId="7122396A" w14:textId="0895670E" w:rsidR="00936B69" w:rsidRPr="004E0F52" w:rsidRDefault="00DB7825">
      <w:pPr>
        <w:rPr>
          <w:rFonts w:cs="Arial"/>
        </w:rPr>
      </w:pPr>
      <w:r w:rsidRPr="00DB7825">
        <w:rPr>
          <w:rFonts w:cs="Arial"/>
        </w:rPr>
        <w:t xml:space="preserve">Difficulty Level: </w:t>
      </w:r>
      <w:r>
        <w:rPr>
          <w:rFonts w:cs="Arial"/>
        </w:rPr>
        <w:t>Easy</w:t>
      </w:r>
    </w:p>
    <w:p w14:paraId="4901843B" w14:textId="77777777" w:rsidR="00936B69" w:rsidRPr="00A929EF" w:rsidRDefault="00936B69">
      <w:pPr>
        <w:rPr>
          <w:rFonts w:cs="Arial"/>
        </w:rPr>
      </w:pPr>
    </w:p>
    <w:p w14:paraId="5A3A947D" w14:textId="77777777" w:rsidR="00936B69" w:rsidRPr="004E0F52" w:rsidRDefault="00E942D3">
      <w:pPr>
        <w:rPr>
          <w:rFonts w:cs="Arial"/>
        </w:rPr>
      </w:pPr>
      <w:r w:rsidRPr="00A929EF">
        <w:rPr>
          <w:rFonts w:cs="Arial"/>
        </w:rPr>
        <w:t>9. Polyvictimization predicts more severe trauma symptoms than experience the same type of aggression repeatedly.</w:t>
      </w:r>
    </w:p>
    <w:p w14:paraId="145F5D13" w14:textId="77777777" w:rsidR="008E2F6B" w:rsidRDefault="00BC2792" w:rsidP="00A929EF">
      <w:pPr>
        <w:rPr>
          <w:rFonts w:cs="Arial"/>
        </w:rPr>
      </w:pPr>
      <w:r>
        <w:rPr>
          <w:rFonts w:cs="Arial"/>
        </w:rPr>
        <w:t>Ans: T</w:t>
      </w:r>
    </w:p>
    <w:p w14:paraId="29825754"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085CF88D" w14:textId="77777777" w:rsidR="00BC2792" w:rsidRPr="003F32A3" w:rsidRDefault="00BC2792">
      <w:pPr>
        <w:rPr>
          <w:rFonts w:cs="Arial"/>
        </w:rPr>
      </w:pPr>
      <w:r w:rsidRPr="003F32A3">
        <w:rPr>
          <w:rFonts w:cs="Arial"/>
        </w:rPr>
        <w:t>Cognitive Domain: Knowledge</w:t>
      </w:r>
    </w:p>
    <w:p w14:paraId="71B7F430" w14:textId="77777777" w:rsidR="00DB7825" w:rsidRDefault="00E942D3">
      <w:pPr>
        <w:rPr>
          <w:rFonts w:cs="Arial"/>
        </w:rPr>
      </w:pPr>
      <w:r w:rsidRPr="00A929EF">
        <w:rPr>
          <w:rFonts w:cs="Arial"/>
        </w:rPr>
        <w:t xml:space="preserve">Answer </w:t>
      </w:r>
      <w:r w:rsidR="00BC2792">
        <w:rPr>
          <w:rFonts w:cs="Arial"/>
        </w:rPr>
        <w:t>L</w:t>
      </w:r>
      <w:r w:rsidRPr="00A929EF">
        <w:rPr>
          <w:rFonts w:cs="Arial"/>
        </w:rPr>
        <w:t>ocation: How Common is Sexual Violence</w:t>
      </w:r>
      <w:r w:rsidR="00555F96">
        <w:rPr>
          <w:rFonts w:cs="Arial"/>
        </w:rPr>
        <w:t>?</w:t>
      </w:r>
    </w:p>
    <w:p w14:paraId="391FD3C4" w14:textId="669F3696" w:rsidR="00936B69" w:rsidRPr="004E0F52" w:rsidRDefault="00DB7825">
      <w:pPr>
        <w:rPr>
          <w:rFonts w:cs="Arial"/>
        </w:rPr>
      </w:pPr>
      <w:r w:rsidRPr="00DB7825">
        <w:rPr>
          <w:rFonts w:cs="Arial"/>
        </w:rPr>
        <w:t xml:space="preserve">Difficulty Level: </w:t>
      </w:r>
      <w:r>
        <w:rPr>
          <w:rFonts w:cs="Arial"/>
        </w:rPr>
        <w:t>Easy</w:t>
      </w:r>
    </w:p>
    <w:p w14:paraId="150BE9A3" w14:textId="77777777" w:rsidR="00936B69" w:rsidRPr="00A929EF" w:rsidRDefault="00936B69">
      <w:pPr>
        <w:rPr>
          <w:rFonts w:cs="Arial"/>
          <w:b/>
        </w:rPr>
      </w:pPr>
    </w:p>
    <w:p w14:paraId="050EC71E" w14:textId="77777777" w:rsidR="00936B69" w:rsidRPr="004E0F52" w:rsidRDefault="00A224D4">
      <w:pPr>
        <w:rPr>
          <w:rFonts w:cs="Arial"/>
        </w:rPr>
      </w:pPr>
      <w:r>
        <w:rPr>
          <w:rFonts w:cs="Arial"/>
        </w:rPr>
        <w:t>1</w:t>
      </w:r>
      <w:r w:rsidR="00E942D3" w:rsidRPr="00A929EF">
        <w:rPr>
          <w:rFonts w:cs="Arial"/>
        </w:rPr>
        <w:t>0. Rape typically occurs between strangers.</w:t>
      </w:r>
    </w:p>
    <w:p w14:paraId="22F98684" w14:textId="77777777" w:rsidR="008E2F6B" w:rsidRPr="00A929EF" w:rsidRDefault="00BC2792" w:rsidP="00A929EF">
      <w:pPr>
        <w:rPr>
          <w:rFonts w:cs="Arial"/>
        </w:rPr>
      </w:pPr>
      <w:r>
        <w:rPr>
          <w:rFonts w:cs="Arial"/>
        </w:rPr>
        <w:t>Ans: F</w:t>
      </w:r>
    </w:p>
    <w:p w14:paraId="59AA4DC5" w14:textId="77777777" w:rsid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757653E8" w14:textId="77777777" w:rsidR="008E2F6B" w:rsidRPr="00A929EF" w:rsidRDefault="00E942D3" w:rsidP="00A929EF">
      <w:pPr>
        <w:rPr>
          <w:rFonts w:cs="Arial"/>
        </w:rPr>
      </w:pPr>
      <w:r w:rsidRPr="00A929EF">
        <w:rPr>
          <w:rFonts w:cs="Arial"/>
        </w:rPr>
        <w:t>Cognitive Domain: Knowledge</w:t>
      </w:r>
    </w:p>
    <w:p w14:paraId="577DE736" w14:textId="77777777" w:rsidR="00BC2792" w:rsidRDefault="00BC2792">
      <w:pPr>
        <w:rPr>
          <w:rFonts w:cs="Arial"/>
        </w:rPr>
      </w:pPr>
      <w:r w:rsidRPr="003F32A3">
        <w:rPr>
          <w:rFonts w:cs="Arial"/>
        </w:rPr>
        <w:t xml:space="preserve">Answer </w:t>
      </w:r>
      <w:r>
        <w:rPr>
          <w:rFonts w:cs="Arial"/>
        </w:rPr>
        <w:t>L</w:t>
      </w:r>
      <w:r w:rsidRPr="003F32A3">
        <w:rPr>
          <w:rFonts w:cs="Arial"/>
        </w:rPr>
        <w:t>ocation: Who Commits Sexual Violence</w:t>
      </w:r>
      <w:r w:rsidR="00CC49F9">
        <w:rPr>
          <w:rFonts w:cs="Arial"/>
        </w:rPr>
        <w:t>?</w:t>
      </w:r>
    </w:p>
    <w:p w14:paraId="141BED3E" w14:textId="77777777" w:rsidR="00DB7825" w:rsidRPr="00DB7825" w:rsidRDefault="00DB7825" w:rsidP="00DB7825">
      <w:pPr>
        <w:rPr>
          <w:rFonts w:cs="Arial"/>
        </w:rPr>
      </w:pPr>
      <w:r w:rsidRPr="00DB7825">
        <w:rPr>
          <w:rFonts w:cs="Arial"/>
        </w:rPr>
        <w:t>Difficulty Level:</w:t>
      </w:r>
      <w:r>
        <w:rPr>
          <w:rFonts w:cs="Arial"/>
        </w:rPr>
        <w:t xml:space="preserve"> Easy</w:t>
      </w:r>
    </w:p>
    <w:p w14:paraId="0E692936" w14:textId="77777777" w:rsidR="00936B69" w:rsidRPr="00A929EF" w:rsidRDefault="00E50094">
      <w:pPr>
        <w:rPr>
          <w:rFonts w:cs="Arial"/>
        </w:rPr>
      </w:pPr>
      <w:r>
        <w:rPr>
          <w:rFonts w:cs="Arial"/>
        </w:rPr>
        <w:t xml:space="preserve"> </w:t>
      </w:r>
    </w:p>
    <w:p w14:paraId="735EAD3E" w14:textId="77777777" w:rsidR="00936B69" w:rsidRPr="00A929EF" w:rsidRDefault="00936B69">
      <w:pPr>
        <w:rPr>
          <w:rFonts w:cs="Arial"/>
        </w:rPr>
      </w:pPr>
    </w:p>
    <w:p w14:paraId="12291F4F" w14:textId="77777777" w:rsidR="00936B69" w:rsidRPr="004E0F52" w:rsidRDefault="00A224D4">
      <w:pPr>
        <w:rPr>
          <w:rFonts w:cs="Arial"/>
        </w:rPr>
      </w:pPr>
      <w:r>
        <w:rPr>
          <w:rFonts w:cs="Arial"/>
        </w:rPr>
        <w:t>1</w:t>
      </w:r>
      <w:r w:rsidR="00E942D3" w:rsidRPr="00A929EF">
        <w:rPr>
          <w:rFonts w:cs="Arial"/>
        </w:rPr>
        <w:t>1. A recent meta-analysis concluded that roughly one in five rape allegations are false.</w:t>
      </w:r>
    </w:p>
    <w:p w14:paraId="4EA2CFDF" w14:textId="77777777" w:rsidR="008E2F6B" w:rsidRDefault="00BC2792" w:rsidP="00A929EF">
      <w:pPr>
        <w:rPr>
          <w:rFonts w:cs="Arial"/>
        </w:rPr>
      </w:pPr>
      <w:r>
        <w:rPr>
          <w:rFonts w:cs="Arial"/>
        </w:rPr>
        <w:t>Ans: F</w:t>
      </w:r>
    </w:p>
    <w:p w14:paraId="570D845D"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3C9BC245" w14:textId="77777777" w:rsidR="00BC2792" w:rsidRPr="003F32A3" w:rsidRDefault="00BC2792">
      <w:pPr>
        <w:rPr>
          <w:rFonts w:cs="Arial"/>
        </w:rPr>
      </w:pPr>
      <w:r w:rsidRPr="003F32A3">
        <w:rPr>
          <w:rFonts w:cs="Arial"/>
        </w:rPr>
        <w:t>Cognitive Domain: Knowledge</w:t>
      </w:r>
    </w:p>
    <w:p w14:paraId="3E78ACC7" w14:textId="77777777" w:rsidR="00DB7825" w:rsidRDefault="00E942D3">
      <w:pPr>
        <w:rPr>
          <w:rFonts w:cs="Arial"/>
        </w:rPr>
      </w:pPr>
      <w:r w:rsidRPr="00A929EF">
        <w:rPr>
          <w:rFonts w:cs="Arial"/>
        </w:rPr>
        <w:t xml:space="preserve">Answer </w:t>
      </w:r>
      <w:r w:rsidR="00BC2792">
        <w:rPr>
          <w:rFonts w:cs="Arial"/>
        </w:rPr>
        <w:t>L</w:t>
      </w:r>
      <w:r w:rsidRPr="00A929EF">
        <w:rPr>
          <w:rFonts w:cs="Arial"/>
        </w:rPr>
        <w:t>ocation: The Aftermath of Sexual Violence</w:t>
      </w:r>
    </w:p>
    <w:p w14:paraId="368934B9" w14:textId="04FE02AB" w:rsidR="00936B69" w:rsidRPr="00A929EF" w:rsidRDefault="00DB7825">
      <w:pPr>
        <w:rPr>
          <w:rFonts w:cs="Arial"/>
        </w:rPr>
      </w:pPr>
      <w:r w:rsidRPr="00DB7825">
        <w:rPr>
          <w:rFonts w:cs="Arial"/>
        </w:rPr>
        <w:t xml:space="preserve">Difficulty Level: </w:t>
      </w:r>
      <w:r>
        <w:rPr>
          <w:rFonts w:cs="Arial"/>
        </w:rPr>
        <w:t>Easy</w:t>
      </w:r>
    </w:p>
    <w:p w14:paraId="48B85C4C" w14:textId="77777777" w:rsidR="00936B69" w:rsidRPr="00A929EF" w:rsidRDefault="00936B69">
      <w:pPr>
        <w:rPr>
          <w:rFonts w:cs="Arial"/>
        </w:rPr>
      </w:pPr>
    </w:p>
    <w:p w14:paraId="63B9A733" w14:textId="77777777" w:rsidR="00936B69" w:rsidRPr="004E0F52" w:rsidRDefault="00A224D4">
      <w:pPr>
        <w:rPr>
          <w:rFonts w:cs="Arial"/>
        </w:rPr>
      </w:pPr>
      <w:r>
        <w:rPr>
          <w:rFonts w:cs="Arial"/>
        </w:rPr>
        <w:t>1</w:t>
      </w:r>
      <w:r w:rsidR="00E942D3" w:rsidRPr="00A929EF">
        <w:rPr>
          <w:rFonts w:cs="Arial"/>
        </w:rPr>
        <w:t>2. The most common form of sex-based harassment is unwanted touching or groping.</w:t>
      </w:r>
    </w:p>
    <w:p w14:paraId="64503654" w14:textId="77777777" w:rsidR="008E2F6B" w:rsidRDefault="00BC2792" w:rsidP="00A929EF">
      <w:pPr>
        <w:rPr>
          <w:rFonts w:cs="Arial"/>
        </w:rPr>
      </w:pPr>
      <w:r>
        <w:rPr>
          <w:rFonts w:cs="Arial"/>
        </w:rPr>
        <w:t>Ans: F</w:t>
      </w:r>
    </w:p>
    <w:p w14:paraId="74411672"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0006FCC4" w14:textId="77777777" w:rsidR="00BC2792" w:rsidRPr="003F32A3" w:rsidRDefault="00BC2792">
      <w:pPr>
        <w:rPr>
          <w:rFonts w:cs="Arial"/>
        </w:rPr>
      </w:pPr>
      <w:r w:rsidRPr="003F32A3">
        <w:rPr>
          <w:rFonts w:cs="Arial"/>
        </w:rPr>
        <w:t>Cognitive Domain: Knowledge</w:t>
      </w:r>
    </w:p>
    <w:p w14:paraId="271BADAB" w14:textId="77777777" w:rsidR="00DB7825" w:rsidRDefault="00E942D3">
      <w:pPr>
        <w:rPr>
          <w:rFonts w:cs="Arial"/>
        </w:rPr>
      </w:pPr>
      <w:r w:rsidRPr="00A929EF">
        <w:rPr>
          <w:rFonts w:cs="Arial"/>
        </w:rPr>
        <w:t xml:space="preserve">Answer </w:t>
      </w:r>
      <w:r w:rsidR="00BC2792">
        <w:rPr>
          <w:rFonts w:cs="Arial"/>
        </w:rPr>
        <w:t>L</w:t>
      </w:r>
      <w:r w:rsidRPr="00A929EF">
        <w:rPr>
          <w:rFonts w:cs="Arial"/>
        </w:rPr>
        <w:t>ocation: Sex-</w:t>
      </w:r>
      <w:r w:rsidR="00C5622F">
        <w:rPr>
          <w:rFonts w:cs="Arial"/>
        </w:rPr>
        <w:t>B</w:t>
      </w:r>
      <w:r w:rsidRPr="00A929EF">
        <w:rPr>
          <w:rFonts w:cs="Arial"/>
        </w:rPr>
        <w:t>ased Harassment</w:t>
      </w:r>
    </w:p>
    <w:p w14:paraId="6BE23104" w14:textId="1FB91C5C" w:rsidR="00936B69" w:rsidRPr="004E0F52" w:rsidRDefault="00DB7825">
      <w:pPr>
        <w:rPr>
          <w:rFonts w:cs="Arial"/>
        </w:rPr>
      </w:pPr>
      <w:r w:rsidRPr="00DB7825">
        <w:rPr>
          <w:rFonts w:cs="Arial"/>
        </w:rPr>
        <w:t xml:space="preserve">Difficulty Level: </w:t>
      </w:r>
      <w:r>
        <w:rPr>
          <w:rFonts w:cs="Arial"/>
        </w:rPr>
        <w:t>Easy</w:t>
      </w:r>
    </w:p>
    <w:p w14:paraId="5F7F6142" w14:textId="77777777" w:rsidR="00936B69" w:rsidRPr="00A929EF" w:rsidRDefault="00936B69">
      <w:pPr>
        <w:rPr>
          <w:rFonts w:cs="Arial"/>
        </w:rPr>
      </w:pPr>
    </w:p>
    <w:p w14:paraId="34C31617" w14:textId="77777777" w:rsidR="00936B69" w:rsidRPr="004E0F52" w:rsidRDefault="00A224D4">
      <w:pPr>
        <w:rPr>
          <w:rFonts w:cs="Arial"/>
        </w:rPr>
      </w:pPr>
      <w:r>
        <w:rPr>
          <w:rFonts w:cs="Arial"/>
        </w:rPr>
        <w:t>1</w:t>
      </w:r>
      <w:r w:rsidR="00E942D3" w:rsidRPr="00A929EF">
        <w:rPr>
          <w:rFonts w:cs="Arial"/>
        </w:rPr>
        <w:t>3. Sex-based harassment tends to be more common and less harshly punished in individualistic, Western cultures.</w:t>
      </w:r>
    </w:p>
    <w:p w14:paraId="3B334686" w14:textId="77777777" w:rsidR="008E2F6B" w:rsidRPr="00A929EF" w:rsidRDefault="00BC2792" w:rsidP="00A929EF">
      <w:pPr>
        <w:rPr>
          <w:rFonts w:cs="Arial"/>
        </w:rPr>
      </w:pPr>
      <w:r>
        <w:rPr>
          <w:rFonts w:cs="Arial"/>
        </w:rPr>
        <w:t>Ans: F</w:t>
      </w:r>
    </w:p>
    <w:p w14:paraId="3925582C" w14:textId="77777777" w:rsidR="008E2F6B" w:rsidRPr="00A929EF" w:rsidRDefault="00A559D4" w:rsidP="00A929EF">
      <w:pPr>
        <w:rPr>
          <w:rFonts w:cs="Arial"/>
        </w:rPr>
      </w:pPr>
      <w:r>
        <w:rPr>
          <w:rFonts w:cs="Arial"/>
        </w:rPr>
        <w:t>Learning</w:t>
      </w:r>
      <w:r w:rsidR="00E942D3" w:rsidRPr="00A929EF">
        <w:rPr>
          <w:rFonts w:cs="Arial"/>
        </w:rPr>
        <w:t xml:space="preserve"> Objective: </w:t>
      </w:r>
      <w:r w:rsidR="00A224D4">
        <w:rPr>
          <w:rFonts w:cs="Arial"/>
        </w:rPr>
        <w:t>14-2: Evaluate the gender dynamics of intimate partner violence, sexual assault, and sex-based harassment.</w:t>
      </w:r>
    </w:p>
    <w:p w14:paraId="68B4737D" w14:textId="77777777" w:rsidR="00BC2792" w:rsidRPr="003F32A3" w:rsidRDefault="00BC2792">
      <w:pPr>
        <w:rPr>
          <w:rFonts w:cs="Arial"/>
        </w:rPr>
      </w:pPr>
      <w:r w:rsidRPr="003F32A3">
        <w:rPr>
          <w:rFonts w:cs="Arial"/>
        </w:rPr>
        <w:t>Cognitive Domain: Knowledge</w:t>
      </w:r>
    </w:p>
    <w:p w14:paraId="6DBF64A4" w14:textId="77777777" w:rsidR="00DB7825" w:rsidRDefault="00E942D3">
      <w:pPr>
        <w:rPr>
          <w:rFonts w:cs="Arial"/>
        </w:rPr>
      </w:pPr>
      <w:r w:rsidRPr="00A929EF">
        <w:rPr>
          <w:rFonts w:cs="Arial"/>
        </w:rPr>
        <w:lastRenderedPageBreak/>
        <w:t xml:space="preserve">Answer </w:t>
      </w:r>
      <w:r w:rsidR="00BC2792">
        <w:rPr>
          <w:rFonts w:cs="Arial"/>
        </w:rPr>
        <w:t>L</w:t>
      </w:r>
      <w:r w:rsidRPr="00A929EF">
        <w:rPr>
          <w:rFonts w:cs="Arial"/>
        </w:rPr>
        <w:t>ocation: Sex-</w:t>
      </w:r>
      <w:r w:rsidR="006A3812">
        <w:rPr>
          <w:rFonts w:cs="Arial"/>
        </w:rPr>
        <w:t>B</w:t>
      </w:r>
      <w:r w:rsidRPr="00A929EF">
        <w:rPr>
          <w:rFonts w:cs="Arial"/>
        </w:rPr>
        <w:t>ased Harassment</w:t>
      </w:r>
    </w:p>
    <w:p w14:paraId="6284C670" w14:textId="1B81BEC7" w:rsidR="00936B69" w:rsidRPr="00A929EF" w:rsidRDefault="00DB7825">
      <w:pPr>
        <w:rPr>
          <w:rFonts w:cs="Arial"/>
        </w:rPr>
      </w:pPr>
      <w:r w:rsidRPr="00DB7825">
        <w:rPr>
          <w:rFonts w:cs="Arial"/>
        </w:rPr>
        <w:t xml:space="preserve">Difficulty Level: </w:t>
      </w:r>
      <w:r>
        <w:rPr>
          <w:rFonts w:cs="Arial"/>
        </w:rPr>
        <w:t>Easy</w:t>
      </w:r>
    </w:p>
    <w:p w14:paraId="1ABD8F08" w14:textId="77777777" w:rsidR="00936B69" w:rsidRPr="00A929EF" w:rsidRDefault="00936B69">
      <w:pPr>
        <w:rPr>
          <w:rFonts w:cs="Arial"/>
        </w:rPr>
      </w:pPr>
    </w:p>
    <w:p w14:paraId="7524DF4C" w14:textId="77777777" w:rsidR="00936B69" w:rsidRPr="004E0F52" w:rsidRDefault="00A224D4">
      <w:pPr>
        <w:rPr>
          <w:rFonts w:cs="Arial"/>
        </w:rPr>
      </w:pPr>
      <w:r>
        <w:rPr>
          <w:rFonts w:cs="Arial"/>
        </w:rPr>
        <w:t>1</w:t>
      </w:r>
      <w:r w:rsidR="00E942D3" w:rsidRPr="00A929EF">
        <w:rPr>
          <w:rFonts w:cs="Arial"/>
        </w:rPr>
        <w:t>4. The countries in the European Union with the highest levels of intimate partner violence also tend to consistently rank highest in the world in gender equality.</w:t>
      </w:r>
    </w:p>
    <w:p w14:paraId="22976C0F" w14:textId="77777777" w:rsidR="008E2F6B" w:rsidRPr="00A929EF" w:rsidRDefault="00BC2792" w:rsidP="00A929EF">
      <w:pPr>
        <w:rPr>
          <w:rFonts w:cs="Arial"/>
        </w:rPr>
      </w:pPr>
      <w:r>
        <w:rPr>
          <w:rFonts w:cs="Arial"/>
        </w:rPr>
        <w:t>Ans: T</w:t>
      </w:r>
    </w:p>
    <w:p w14:paraId="26194242" w14:textId="77777777" w:rsidR="008E2F6B" w:rsidRPr="00A929EF" w:rsidRDefault="00E942D3" w:rsidP="00A929EF">
      <w:pPr>
        <w:rPr>
          <w:rFonts w:cs="Arial"/>
        </w:rPr>
      </w:pPr>
      <w:r w:rsidRPr="00A929EF">
        <w:rPr>
          <w:rFonts w:cs="Arial"/>
        </w:rPr>
        <w:t xml:space="preserve">Learning Objective: </w:t>
      </w:r>
      <w:r w:rsidR="00A224D4">
        <w:rPr>
          <w:rFonts w:cs="Arial"/>
        </w:rPr>
        <w:t>14-3: Discuss biological and sociocultural factors that explain sex differences in gender-based aggression.</w:t>
      </w:r>
    </w:p>
    <w:p w14:paraId="320FAA68" w14:textId="77777777" w:rsidR="00BC2792" w:rsidRPr="003F32A3" w:rsidRDefault="00BC2792">
      <w:pPr>
        <w:rPr>
          <w:rFonts w:cs="Arial"/>
        </w:rPr>
      </w:pPr>
      <w:r w:rsidRPr="003F32A3">
        <w:rPr>
          <w:rFonts w:cs="Arial"/>
        </w:rPr>
        <w:t>Cognitive Domain: Knowledge</w:t>
      </w:r>
    </w:p>
    <w:p w14:paraId="1E0915C0" w14:textId="77777777" w:rsidR="00DB7825" w:rsidRDefault="00E942D3">
      <w:r w:rsidRPr="00A929EF">
        <w:rPr>
          <w:rFonts w:cs="Arial"/>
        </w:rPr>
        <w:t xml:space="preserve">Answer </w:t>
      </w:r>
      <w:r w:rsidR="00BC2792">
        <w:rPr>
          <w:rFonts w:cs="Arial"/>
        </w:rPr>
        <w:t>L</w:t>
      </w:r>
      <w:r w:rsidRPr="00A929EF">
        <w:rPr>
          <w:rFonts w:cs="Arial"/>
        </w:rPr>
        <w:t xml:space="preserve">ocation: </w:t>
      </w:r>
      <w:r w:rsidR="00836ABF" w:rsidRPr="00A929EF">
        <w:t>Power and Structural Gender Inequality</w:t>
      </w:r>
    </w:p>
    <w:p w14:paraId="5D94228B" w14:textId="77777777" w:rsidR="00DB7825" w:rsidRPr="00DB7825" w:rsidRDefault="00DB7825" w:rsidP="00DB7825">
      <w:pPr>
        <w:rPr>
          <w:rFonts w:cs="Arial"/>
        </w:rPr>
      </w:pPr>
      <w:r w:rsidRPr="00DB7825">
        <w:rPr>
          <w:rFonts w:cs="Arial"/>
        </w:rPr>
        <w:t>Difficulty Level:</w:t>
      </w:r>
      <w:r>
        <w:rPr>
          <w:rFonts w:cs="Arial"/>
        </w:rPr>
        <w:t xml:space="preserve"> Easy</w:t>
      </w:r>
    </w:p>
    <w:p w14:paraId="2A47E047" w14:textId="77777777" w:rsidR="00936B69" w:rsidRPr="00A929EF" w:rsidRDefault="00936B69">
      <w:pPr>
        <w:rPr>
          <w:rFonts w:cs="Arial"/>
        </w:rPr>
      </w:pPr>
    </w:p>
    <w:p w14:paraId="2273D53E" w14:textId="77777777" w:rsidR="00936B69" w:rsidRPr="004E0F52" w:rsidRDefault="00A224D4">
      <w:pPr>
        <w:rPr>
          <w:rFonts w:cs="Arial"/>
        </w:rPr>
      </w:pPr>
      <w:r>
        <w:rPr>
          <w:rFonts w:cs="Arial"/>
        </w:rPr>
        <w:t>1</w:t>
      </w:r>
      <w:r w:rsidR="00E942D3" w:rsidRPr="00A929EF">
        <w:rPr>
          <w:rFonts w:cs="Arial"/>
        </w:rPr>
        <w:t>5. Literature reviews consistently find evidence of a causal relationship between pornography exposure and sexual aggression</w:t>
      </w:r>
      <w:r w:rsidR="00A929EF">
        <w:rPr>
          <w:rFonts w:cs="Arial"/>
        </w:rPr>
        <w:t>.</w:t>
      </w:r>
    </w:p>
    <w:p w14:paraId="50C87002" w14:textId="77777777" w:rsidR="008E2F6B" w:rsidRPr="00A929EF" w:rsidRDefault="00BC2792" w:rsidP="00A929EF">
      <w:pPr>
        <w:rPr>
          <w:rFonts w:cs="Arial"/>
        </w:rPr>
      </w:pPr>
      <w:r>
        <w:rPr>
          <w:rFonts w:cs="Arial"/>
        </w:rPr>
        <w:t>Ans: F</w:t>
      </w:r>
    </w:p>
    <w:p w14:paraId="347DD751" w14:textId="77777777" w:rsidR="008E2F6B" w:rsidRPr="00A929EF" w:rsidRDefault="00E942D3" w:rsidP="00A929EF">
      <w:pPr>
        <w:rPr>
          <w:rFonts w:cs="Arial"/>
        </w:rPr>
      </w:pPr>
      <w:r w:rsidRPr="00A929EF">
        <w:rPr>
          <w:rFonts w:cs="Arial"/>
        </w:rPr>
        <w:t xml:space="preserve">Learning Objective: </w:t>
      </w:r>
      <w:r w:rsidR="00A224D4">
        <w:rPr>
          <w:rFonts w:cs="Arial"/>
        </w:rPr>
        <w:t>14.4: Use research findings on gender-based violence to understand the relationship between pornography and sexual aggression.</w:t>
      </w:r>
    </w:p>
    <w:p w14:paraId="5ABA090E" w14:textId="77777777" w:rsidR="00BC2792" w:rsidRPr="003F32A3" w:rsidRDefault="00BC2792">
      <w:pPr>
        <w:rPr>
          <w:rFonts w:cs="Arial"/>
        </w:rPr>
      </w:pPr>
      <w:r w:rsidRPr="003F32A3">
        <w:rPr>
          <w:rFonts w:cs="Arial"/>
        </w:rPr>
        <w:t>Cognitive Domain: Knowledge</w:t>
      </w:r>
    </w:p>
    <w:p w14:paraId="2DFA34A1" w14:textId="77777777" w:rsidR="00DB7825" w:rsidRDefault="00E942D3">
      <w:pPr>
        <w:rPr>
          <w:rFonts w:cs="Arial"/>
        </w:rPr>
      </w:pPr>
      <w:r w:rsidRPr="00A929EF">
        <w:rPr>
          <w:rFonts w:cs="Arial"/>
        </w:rPr>
        <w:t xml:space="preserve">Answer </w:t>
      </w:r>
      <w:r w:rsidR="00BC2792">
        <w:rPr>
          <w:rFonts w:cs="Arial"/>
        </w:rPr>
        <w:t>L</w:t>
      </w:r>
      <w:r w:rsidRPr="00A929EF">
        <w:rPr>
          <w:rFonts w:cs="Arial"/>
        </w:rPr>
        <w:t>ocation: Pornography and Sexual Aggression</w:t>
      </w:r>
    </w:p>
    <w:p w14:paraId="72C1D675" w14:textId="6C46B34C" w:rsidR="00936B69" w:rsidRPr="00DB7825" w:rsidRDefault="00DB7825" w:rsidP="00DB7825">
      <w:pPr>
        <w:rPr>
          <w:rFonts w:cs="Arial"/>
        </w:rPr>
      </w:pPr>
      <w:r w:rsidRPr="00DB7825">
        <w:rPr>
          <w:rFonts w:cs="Arial"/>
        </w:rPr>
        <w:t>Difficulty Level:</w:t>
      </w:r>
      <w:r>
        <w:rPr>
          <w:rFonts w:cs="Arial"/>
        </w:rPr>
        <w:t xml:space="preserve"> Easy</w:t>
      </w:r>
    </w:p>
    <w:p w14:paraId="114D3BC5" w14:textId="77777777" w:rsidR="00936B69" w:rsidRDefault="00936B69">
      <w:pPr>
        <w:rPr>
          <w:rFonts w:cs="Arial"/>
        </w:rPr>
      </w:pPr>
    </w:p>
    <w:p w14:paraId="5AFAB262" w14:textId="77777777" w:rsidR="008E2F6B" w:rsidRDefault="00A224D4" w:rsidP="00A929EF">
      <w:pPr>
        <w:pStyle w:val="Heading1"/>
      </w:pPr>
      <w:r>
        <w:t>Short Answer</w:t>
      </w:r>
    </w:p>
    <w:p w14:paraId="5E9A2DD2" w14:textId="77777777" w:rsidR="00A224D4" w:rsidRPr="00A929EF" w:rsidRDefault="00A224D4">
      <w:pPr>
        <w:rPr>
          <w:rFonts w:cs="Arial"/>
        </w:rPr>
      </w:pPr>
    </w:p>
    <w:p w14:paraId="5BDCB16C" w14:textId="77777777" w:rsidR="00936B69" w:rsidRPr="00A929EF" w:rsidRDefault="00A224D4">
      <w:pPr>
        <w:rPr>
          <w:rFonts w:cs="Arial"/>
        </w:rPr>
      </w:pPr>
      <w:r>
        <w:rPr>
          <w:rFonts w:cs="Arial"/>
        </w:rPr>
        <w:t>1</w:t>
      </w:r>
      <w:r w:rsidR="00E942D3" w:rsidRPr="00A929EF">
        <w:rPr>
          <w:rFonts w:cs="Arial"/>
        </w:rPr>
        <w:t>. According to the definitions typically used by psychologists, what is the difference between aggression and violence? Provide an example of behavior that is considered violence and an example that is considered aggression but not violence.</w:t>
      </w:r>
    </w:p>
    <w:p w14:paraId="3C8F57CC" w14:textId="77777777" w:rsidR="00153271" w:rsidRPr="00A929EF" w:rsidRDefault="00E50094">
      <w:pPr>
        <w:rPr>
          <w:rFonts w:cs="Arial"/>
        </w:rPr>
      </w:pPr>
      <w:r>
        <w:rPr>
          <w:rFonts w:cs="Arial"/>
        </w:rPr>
        <w:t xml:space="preserve">Ans: </w:t>
      </w:r>
      <w:r w:rsidR="00E942D3" w:rsidRPr="00A929EF">
        <w:rPr>
          <w:rFonts w:cs="Arial"/>
        </w:rPr>
        <w:t xml:space="preserve">Aggression is any behavior that is intended to cause psychological or physical harm to another person or animal. Violence is a specific form of aggression that is typically more severe and physical. Homicide is an example of violence and malicious gossip is considered aggression but not violence. </w:t>
      </w:r>
    </w:p>
    <w:p w14:paraId="62280599" w14:textId="77777777" w:rsidR="00936B69" w:rsidRPr="00A929EF" w:rsidRDefault="00E942D3">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346BAC47" w14:textId="77777777" w:rsidR="00AA6BB0" w:rsidRPr="003F32A3" w:rsidRDefault="00AA6BB0">
      <w:pPr>
        <w:rPr>
          <w:rFonts w:cs="Arial"/>
        </w:rPr>
      </w:pPr>
      <w:r w:rsidRPr="003F32A3">
        <w:rPr>
          <w:rFonts w:cs="Arial"/>
        </w:rPr>
        <w:t>Cognitive Domain: Comprehension</w:t>
      </w:r>
    </w:p>
    <w:p w14:paraId="21BCF6A3" w14:textId="77777777" w:rsidR="00DB7825" w:rsidRDefault="00E942D3">
      <w:pPr>
        <w:rPr>
          <w:rFonts w:cs="Arial"/>
        </w:rPr>
      </w:pPr>
      <w:r w:rsidRPr="00A929EF">
        <w:rPr>
          <w:rFonts w:cs="Arial"/>
        </w:rPr>
        <w:t xml:space="preserve">Answer </w:t>
      </w:r>
      <w:r w:rsidR="00AA6BB0">
        <w:rPr>
          <w:rFonts w:cs="Arial"/>
        </w:rPr>
        <w:t>L</w:t>
      </w:r>
      <w:r w:rsidRPr="00A929EF">
        <w:rPr>
          <w:rFonts w:cs="Arial"/>
        </w:rPr>
        <w:t>ocation: Aggression and Violence</w:t>
      </w:r>
    </w:p>
    <w:p w14:paraId="694E92B2" w14:textId="6F596437" w:rsidR="00936B69" w:rsidRPr="00A929EF" w:rsidRDefault="00DB7825">
      <w:pPr>
        <w:rPr>
          <w:rFonts w:cs="Arial"/>
        </w:rPr>
      </w:pPr>
      <w:r w:rsidRPr="00DB7825">
        <w:rPr>
          <w:rFonts w:cs="Arial"/>
        </w:rPr>
        <w:t xml:space="preserve">Difficulty Level: </w:t>
      </w:r>
      <w:r>
        <w:rPr>
          <w:rFonts w:cs="Arial"/>
        </w:rPr>
        <w:t>Medium</w:t>
      </w:r>
    </w:p>
    <w:p w14:paraId="065E9B72" w14:textId="77777777" w:rsidR="00936B69" w:rsidRPr="00A929EF" w:rsidRDefault="00936B69">
      <w:pPr>
        <w:rPr>
          <w:rFonts w:cs="Arial"/>
        </w:rPr>
      </w:pPr>
    </w:p>
    <w:p w14:paraId="767E23A7" w14:textId="77777777" w:rsidR="00936B69" w:rsidRPr="00A929EF" w:rsidRDefault="00A224D4">
      <w:pPr>
        <w:rPr>
          <w:rFonts w:cs="Arial"/>
        </w:rPr>
      </w:pPr>
      <w:r>
        <w:rPr>
          <w:rFonts w:cs="Arial"/>
        </w:rPr>
        <w:t>2</w:t>
      </w:r>
      <w:r w:rsidR="00E942D3" w:rsidRPr="00A929EF">
        <w:rPr>
          <w:rFonts w:cs="Arial"/>
        </w:rPr>
        <w:t>. Describe two factors that have been shown to influence the size of the sex difference in physical aggression.</w:t>
      </w:r>
    </w:p>
    <w:p w14:paraId="602AA332" w14:textId="77777777" w:rsidR="00936B69" w:rsidRPr="00A929EF" w:rsidRDefault="00E50094">
      <w:pPr>
        <w:rPr>
          <w:rFonts w:cs="Arial"/>
        </w:rPr>
      </w:pPr>
      <w:r>
        <w:rPr>
          <w:rFonts w:cs="Arial"/>
        </w:rPr>
        <w:t xml:space="preserve">Ans: </w:t>
      </w:r>
      <w:r w:rsidR="00E942D3" w:rsidRPr="00A929EF">
        <w:rPr>
          <w:rFonts w:cs="Arial"/>
        </w:rPr>
        <w:t xml:space="preserve">Answers may mention any of the following. Sex differences are larger with younger, compared to older participants. They are also larger in natural, compared to laboratory settings. Sex differences are larger when the aggression is unprovoked than when it is provoked. Research also shows that sex differences tend to be larger when men’s identities are salient to observers. </w:t>
      </w:r>
    </w:p>
    <w:p w14:paraId="5EC393CC"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1009E2C3" w14:textId="77777777" w:rsidR="00AA6BB0" w:rsidRPr="003F32A3" w:rsidRDefault="00AA6BB0">
      <w:pPr>
        <w:rPr>
          <w:rFonts w:cs="Arial"/>
        </w:rPr>
      </w:pPr>
      <w:r w:rsidRPr="003F32A3">
        <w:rPr>
          <w:rFonts w:cs="Arial"/>
        </w:rPr>
        <w:lastRenderedPageBreak/>
        <w:t>Cognitive Domain: Comprehension</w:t>
      </w:r>
    </w:p>
    <w:p w14:paraId="664D0AA9" w14:textId="77777777" w:rsidR="00DB7825" w:rsidRDefault="00E942D3">
      <w:pPr>
        <w:rPr>
          <w:rFonts w:cs="Arial"/>
        </w:rPr>
      </w:pPr>
      <w:r w:rsidRPr="00A929EF">
        <w:rPr>
          <w:rFonts w:cs="Arial"/>
        </w:rPr>
        <w:t xml:space="preserve">Answer </w:t>
      </w:r>
      <w:r w:rsidR="00AA6BB0">
        <w:rPr>
          <w:rFonts w:cs="Arial"/>
        </w:rPr>
        <w:t>L</w:t>
      </w:r>
      <w:r w:rsidRPr="00A929EF">
        <w:rPr>
          <w:rFonts w:cs="Arial"/>
        </w:rPr>
        <w:t>ocation: Physical Aggression</w:t>
      </w:r>
    </w:p>
    <w:p w14:paraId="349EDB99" w14:textId="53668AB0" w:rsidR="00936B69" w:rsidRPr="00A929EF" w:rsidRDefault="00DB7825">
      <w:pPr>
        <w:rPr>
          <w:rFonts w:cs="Arial"/>
        </w:rPr>
      </w:pPr>
      <w:r w:rsidRPr="00DB7825">
        <w:rPr>
          <w:rFonts w:cs="Arial"/>
        </w:rPr>
        <w:t xml:space="preserve">Difficulty Level: </w:t>
      </w:r>
      <w:r>
        <w:rPr>
          <w:rFonts w:cs="Arial"/>
        </w:rPr>
        <w:t>Medium</w:t>
      </w:r>
    </w:p>
    <w:p w14:paraId="4D5B4D21" w14:textId="77777777" w:rsidR="00936B69" w:rsidRPr="00A929EF" w:rsidRDefault="00936B69">
      <w:pPr>
        <w:rPr>
          <w:rFonts w:cs="Arial"/>
        </w:rPr>
      </w:pPr>
    </w:p>
    <w:p w14:paraId="42AACEF1" w14:textId="77777777" w:rsidR="00936B69" w:rsidRPr="00A929EF" w:rsidRDefault="00A224D4">
      <w:pPr>
        <w:rPr>
          <w:rFonts w:cs="Arial"/>
        </w:rPr>
      </w:pPr>
      <w:r>
        <w:rPr>
          <w:rFonts w:cs="Arial"/>
        </w:rPr>
        <w:t>3</w:t>
      </w:r>
      <w:r w:rsidR="00E942D3" w:rsidRPr="00A929EF">
        <w:rPr>
          <w:rFonts w:cs="Arial"/>
        </w:rPr>
        <w:t>. Briefly describe what evidence, if any, supports the “mean girls” stereotype (that women are especially likely to hurt each other with social exclusion and false rumors).</w:t>
      </w:r>
    </w:p>
    <w:p w14:paraId="2DD1D93B" w14:textId="77777777" w:rsidR="00936B69" w:rsidRPr="00A929EF" w:rsidRDefault="00E50094">
      <w:pPr>
        <w:rPr>
          <w:rFonts w:cs="Arial"/>
        </w:rPr>
      </w:pPr>
      <w:r>
        <w:rPr>
          <w:rFonts w:cs="Arial"/>
        </w:rPr>
        <w:t xml:space="preserve">Ans: </w:t>
      </w:r>
      <w:r w:rsidR="00E942D3" w:rsidRPr="00A929EF">
        <w:rPr>
          <w:rFonts w:cs="Arial"/>
        </w:rPr>
        <w:t>Recent meta-analysis find evidence of small or no sex differences in relational aggression. When sex differences do emerge, favoring women, they tend to be in samples of older participants rather than younger children and with methods other than self-report.</w:t>
      </w:r>
    </w:p>
    <w:p w14:paraId="66877290" w14:textId="77777777" w:rsidR="008E2F6B" w:rsidRPr="00A929EF" w:rsidRDefault="00E942D3" w:rsidP="00A929EF">
      <w:pPr>
        <w:rPr>
          <w:rFonts w:cs="Arial"/>
        </w:rPr>
      </w:pPr>
      <w:r w:rsidRPr="00A929EF">
        <w:rPr>
          <w:rFonts w:cs="Arial"/>
        </w:rPr>
        <w:t xml:space="preserve">Learning Objective: </w:t>
      </w:r>
      <w:r w:rsidR="00A224D4">
        <w:rPr>
          <w:rFonts w:cs="Arial"/>
        </w:rPr>
        <w:t>14-1: Analyze research on sex differences and similarities across different types of aggression.</w:t>
      </w:r>
    </w:p>
    <w:p w14:paraId="7542FF1C" w14:textId="77777777" w:rsidR="00AA6BB0" w:rsidRPr="003F32A3" w:rsidRDefault="00AA6BB0">
      <w:pPr>
        <w:rPr>
          <w:rFonts w:cs="Arial"/>
        </w:rPr>
      </w:pPr>
      <w:r w:rsidRPr="003F32A3">
        <w:rPr>
          <w:rFonts w:cs="Arial"/>
        </w:rPr>
        <w:t>Cognitive Domain: Comprehension</w:t>
      </w:r>
    </w:p>
    <w:p w14:paraId="2641DE98" w14:textId="77777777" w:rsidR="00DB7825" w:rsidRDefault="00E942D3">
      <w:pPr>
        <w:rPr>
          <w:rFonts w:cs="Arial"/>
        </w:rPr>
      </w:pPr>
      <w:r w:rsidRPr="00A929EF">
        <w:rPr>
          <w:rFonts w:cs="Arial"/>
        </w:rPr>
        <w:t xml:space="preserve">Answer </w:t>
      </w:r>
      <w:r w:rsidR="00AA6BB0">
        <w:rPr>
          <w:rFonts w:cs="Arial"/>
        </w:rPr>
        <w:t>L</w:t>
      </w:r>
      <w:r w:rsidRPr="00A929EF">
        <w:rPr>
          <w:rFonts w:cs="Arial"/>
        </w:rPr>
        <w:t>ocation: Relational Aggression</w:t>
      </w:r>
    </w:p>
    <w:p w14:paraId="480525CA" w14:textId="1FE373C1" w:rsidR="00936B69" w:rsidRPr="00A929EF" w:rsidRDefault="00DB7825">
      <w:pPr>
        <w:rPr>
          <w:rFonts w:cs="Arial"/>
        </w:rPr>
      </w:pPr>
      <w:r w:rsidRPr="00DB7825">
        <w:rPr>
          <w:rFonts w:cs="Arial"/>
        </w:rPr>
        <w:t xml:space="preserve">Difficulty Level: </w:t>
      </w:r>
      <w:r>
        <w:rPr>
          <w:rFonts w:cs="Arial"/>
        </w:rPr>
        <w:t>Medium</w:t>
      </w:r>
    </w:p>
    <w:p w14:paraId="0887958C" w14:textId="77777777" w:rsidR="00936B69" w:rsidRPr="00A929EF" w:rsidRDefault="00936B69">
      <w:pPr>
        <w:rPr>
          <w:rFonts w:cs="Arial"/>
        </w:rPr>
      </w:pPr>
    </w:p>
    <w:p w14:paraId="5480C332" w14:textId="77777777" w:rsidR="00936B69" w:rsidRPr="00A929EF" w:rsidRDefault="00A224D4">
      <w:pPr>
        <w:rPr>
          <w:rFonts w:cs="Arial"/>
        </w:rPr>
      </w:pPr>
      <w:r>
        <w:rPr>
          <w:rFonts w:cs="Arial"/>
        </w:rPr>
        <w:t>4</w:t>
      </w:r>
      <w:r w:rsidR="00E942D3" w:rsidRPr="00A929EF">
        <w:rPr>
          <w:rFonts w:cs="Arial"/>
        </w:rPr>
        <w:t>. Describe the two types of intimate partner violence identified by Johnson (2008). How do they help explain the frequency of intimate partner violence committed by men and women respectively?</w:t>
      </w:r>
    </w:p>
    <w:p w14:paraId="6ACD3CDD" w14:textId="77777777" w:rsidR="00936B69" w:rsidRPr="00A929EF" w:rsidRDefault="00E50094">
      <w:pPr>
        <w:rPr>
          <w:rFonts w:cs="Arial"/>
        </w:rPr>
      </w:pPr>
      <w:r>
        <w:rPr>
          <w:rFonts w:cs="Arial"/>
        </w:rPr>
        <w:t xml:space="preserve">Ans: </w:t>
      </w:r>
      <w:r w:rsidR="00E942D3" w:rsidRPr="00A929EF">
        <w:rPr>
          <w:rFonts w:cs="Arial"/>
        </w:rPr>
        <w:t>Situational couple violence occurs when heated conflicts get out of hand and escalate unpredictably into violence. Intimate terrorism is relatively rare and occurs when one partner consistently uses violence and fear to dominate and control the other. The former is committed at slightly higher rates by women than men. While the latter is committed more frequently by men than women. However, collapsing across these two types of intimate partner violence reveals that men and women report being the victims of intimate partner violence at similar rates.</w:t>
      </w:r>
      <w:r w:rsidR="001C3457">
        <w:rPr>
          <w:rFonts w:cs="Arial"/>
        </w:rPr>
        <w:t xml:space="preserve"> </w:t>
      </w:r>
    </w:p>
    <w:p w14:paraId="5EA4D31C"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7443B781" w14:textId="77777777" w:rsidR="00AA6BB0" w:rsidRPr="003F32A3" w:rsidRDefault="00AA6BB0">
      <w:pPr>
        <w:rPr>
          <w:rFonts w:cs="Arial"/>
        </w:rPr>
      </w:pPr>
      <w:r w:rsidRPr="003F32A3">
        <w:rPr>
          <w:rFonts w:cs="Arial"/>
        </w:rPr>
        <w:t>Cognitive Domain: Comprehension</w:t>
      </w:r>
    </w:p>
    <w:p w14:paraId="64E3C400" w14:textId="77777777" w:rsidR="00DB7825" w:rsidRDefault="00E942D3">
      <w:pPr>
        <w:rPr>
          <w:rFonts w:cs="Arial"/>
        </w:rPr>
      </w:pPr>
      <w:r w:rsidRPr="00A929EF">
        <w:rPr>
          <w:rFonts w:cs="Arial"/>
        </w:rPr>
        <w:t xml:space="preserve">Answer </w:t>
      </w:r>
      <w:r w:rsidR="00AA6BB0">
        <w:rPr>
          <w:rFonts w:cs="Arial"/>
        </w:rPr>
        <w:t>L</w:t>
      </w:r>
      <w:r w:rsidRPr="00A929EF">
        <w:rPr>
          <w:rFonts w:cs="Arial"/>
        </w:rPr>
        <w:t>ocation: Situational Couple Violence Versus Intimate Terrorism</w:t>
      </w:r>
    </w:p>
    <w:p w14:paraId="10E322D2" w14:textId="73DC8994" w:rsidR="00936B69" w:rsidRPr="00A929EF" w:rsidRDefault="00DB7825">
      <w:pPr>
        <w:rPr>
          <w:rFonts w:cs="Arial"/>
        </w:rPr>
      </w:pPr>
      <w:r w:rsidRPr="00DB7825">
        <w:rPr>
          <w:rFonts w:cs="Arial"/>
        </w:rPr>
        <w:t xml:space="preserve">Difficulty Level: </w:t>
      </w:r>
      <w:r>
        <w:rPr>
          <w:rFonts w:cs="Arial"/>
        </w:rPr>
        <w:t>Medium</w:t>
      </w:r>
    </w:p>
    <w:p w14:paraId="74BB9E90" w14:textId="77777777" w:rsidR="00936B69" w:rsidRPr="00A929EF" w:rsidRDefault="00936B69">
      <w:pPr>
        <w:rPr>
          <w:rFonts w:cs="Arial"/>
        </w:rPr>
      </w:pPr>
    </w:p>
    <w:p w14:paraId="5CBEF711" w14:textId="77777777" w:rsidR="00936B69" w:rsidRPr="00A929EF" w:rsidRDefault="00A224D4">
      <w:pPr>
        <w:rPr>
          <w:rFonts w:cs="Arial"/>
        </w:rPr>
      </w:pPr>
      <w:r>
        <w:rPr>
          <w:rFonts w:cs="Arial"/>
        </w:rPr>
        <w:t>5</w:t>
      </w:r>
      <w:r w:rsidR="00E942D3" w:rsidRPr="00A929EF">
        <w:rPr>
          <w:rFonts w:cs="Arial"/>
        </w:rPr>
        <w:t>. What are “rape myths” (provide an example in your answer) and how do they contribute to the phenomenon of unacknowledged rape?</w:t>
      </w:r>
    </w:p>
    <w:p w14:paraId="251931A7" w14:textId="77777777" w:rsidR="00936B69" w:rsidRPr="00A929EF" w:rsidRDefault="00E50094">
      <w:pPr>
        <w:rPr>
          <w:rFonts w:cs="Arial"/>
        </w:rPr>
      </w:pPr>
      <w:r>
        <w:rPr>
          <w:rFonts w:cs="Arial"/>
        </w:rPr>
        <w:t xml:space="preserve">Ans: </w:t>
      </w:r>
      <w:r w:rsidR="00E942D3" w:rsidRPr="00A929EF">
        <w:rPr>
          <w:rFonts w:cs="Arial"/>
        </w:rPr>
        <w:t xml:space="preserve">Rape myths are false beliefs about rape, rape victims, and rapists (e.g., “if a woman doesn’t resist, it can’t be considered rape”). People who more strongly endorse rape myths tend to interpret sexual violence as rape less often. This can lead to more instances where individuals have experiences that meet legal definitions of rape without labeling their experiences at such. </w:t>
      </w:r>
    </w:p>
    <w:p w14:paraId="52928B6A" w14:textId="77777777" w:rsidR="00936B69" w:rsidRPr="00A929EF" w:rsidRDefault="00E942D3">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5AFB40BE" w14:textId="77777777" w:rsidR="00AA6BB0" w:rsidRPr="003F32A3" w:rsidRDefault="00AA6BB0">
      <w:pPr>
        <w:rPr>
          <w:rFonts w:cs="Arial"/>
        </w:rPr>
      </w:pPr>
      <w:r w:rsidRPr="003F32A3">
        <w:rPr>
          <w:rFonts w:cs="Arial"/>
        </w:rPr>
        <w:t>Cognitive Domain: Comprehension</w:t>
      </w:r>
    </w:p>
    <w:p w14:paraId="73EF8DB1" w14:textId="77777777" w:rsidR="00DB7825" w:rsidRDefault="00E942D3">
      <w:pPr>
        <w:rPr>
          <w:rFonts w:cs="Arial"/>
        </w:rPr>
      </w:pPr>
      <w:r w:rsidRPr="00A929EF">
        <w:rPr>
          <w:rFonts w:cs="Arial"/>
        </w:rPr>
        <w:t xml:space="preserve">Answer </w:t>
      </w:r>
      <w:r w:rsidR="00AA6BB0">
        <w:rPr>
          <w:rFonts w:cs="Arial"/>
        </w:rPr>
        <w:t>L</w:t>
      </w:r>
      <w:r w:rsidRPr="00A929EF">
        <w:rPr>
          <w:rFonts w:cs="Arial"/>
        </w:rPr>
        <w:t>ocation: How Common Is Sexual Violence</w:t>
      </w:r>
      <w:r w:rsidR="00555F96">
        <w:rPr>
          <w:rFonts w:cs="Arial"/>
        </w:rPr>
        <w:t>?</w:t>
      </w:r>
    </w:p>
    <w:p w14:paraId="481BA2E1" w14:textId="6E96E421" w:rsidR="00936B69" w:rsidRPr="00A929EF" w:rsidRDefault="00DB7825">
      <w:pPr>
        <w:rPr>
          <w:rFonts w:cs="Arial"/>
        </w:rPr>
      </w:pPr>
      <w:r w:rsidRPr="00DB7825">
        <w:rPr>
          <w:rFonts w:cs="Arial"/>
        </w:rPr>
        <w:t xml:space="preserve">Difficulty Level: </w:t>
      </w:r>
      <w:r>
        <w:rPr>
          <w:rFonts w:cs="Arial"/>
        </w:rPr>
        <w:t>Medium</w:t>
      </w:r>
    </w:p>
    <w:p w14:paraId="67447B03" w14:textId="77777777" w:rsidR="00936B69" w:rsidRPr="00A929EF" w:rsidRDefault="00936B69">
      <w:pPr>
        <w:rPr>
          <w:rFonts w:cs="Arial"/>
        </w:rPr>
      </w:pPr>
    </w:p>
    <w:p w14:paraId="493003CC" w14:textId="77777777" w:rsidR="00936B69" w:rsidRPr="00A929EF" w:rsidRDefault="00A224D4">
      <w:pPr>
        <w:rPr>
          <w:rFonts w:cs="Arial"/>
        </w:rPr>
      </w:pPr>
      <w:r>
        <w:rPr>
          <w:rFonts w:cs="Arial"/>
        </w:rPr>
        <w:lastRenderedPageBreak/>
        <w:t>6</w:t>
      </w:r>
      <w:r w:rsidR="00E942D3" w:rsidRPr="00A929EF">
        <w:rPr>
          <w:rFonts w:cs="Arial"/>
        </w:rPr>
        <w:t>. Briefly explain what Berdahl (2007) proposes is the primary motivation for sex-based harassment.</w:t>
      </w:r>
    </w:p>
    <w:p w14:paraId="520E7D8E" w14:textId="77777777" w:rsidR="00936B69" w:rsidRPr="00A929EF" w:rsidRDefault="00E50094">
      <w:pPr>
        <w:rPr>
          <w:rFonts w:cs="Arial"/>
        </w:rPr>
      </w:pPr>
      <w:r>
        <w:rPr>
          <w:rFonts w:cs="Arial"/>
        </w:rPr>
        <w:t xml:space="preserve">Ans: </w:t>
      </w:r>
      <w:r w:rsidR="00E942D3" w:rsidRPr="00A929EF">
        <w:rPr>
          <w:rFonts w:cs="Arial"/>
        </w:rPr>
        <w:t>According to Berdahl (2007)</w:t>
      </w:r>
      <w:r w:rsidR="00A929EF">
        <w:rPr>
          <w:rFonts w:cs="Arial"/>
        </w:rPr>
        <w:t>,</w:t>
      </w:r>
      <w:r w:rsidR="00E942D3" w:rsidRPr="00A929EF">
        <w:rPr>
          <w:rFonts w:cs="Arial"/>
        </w:rPr>
        <w:t xml:space="preserve"> the primary motivation for sex-based harassment is the desire to protect one’s own sex-based status and to punish people who deviate from traditional gender norms. </w:t>
      </w:r>
    </w:p>
    <w:p w14:paraId="10F37F44" w14:textId="77777777" w:rsidR="008E2F6B" w:rsidRPr="00A929EF" w:rsidRDefault="00E942D3" w:rsidP="00A929EF">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6865FC89" w14:textId="77777777" w:rsidR="00AA6BB0" w:rsidRPr="003F32A3" w:rsidRDefault="00AA6BB0">
      <w:pPr>
        <w:rPr>
          <w:rFonts w:cs="Arial"/>
        </w:rPr>
      </w:pPr>
      <w:r w:rsidRPr="003F32A3">
        <w:rPr>
          <w:rFonts w:cs="Arial"/>
        </w:rPr>
        <w:t>Cognitive Domain: Comprehension</w:t>
      </w:r>
    </w:p>
    <w:p w14:paraId="2B9613C0" w14:textId="77777777" w:rsidR="00DB7825" w:rsidRDefault="00E942D3">
      <w:pPr>
        <w:rPr>
          <w:rFonts w:cs="Arial"/>
        </w:rPr>
      </w:pPr>
      <w:r w:rsidRPr="00A929EF">
        <w:rPr>
          <w:rFonts w:cs="Arial"/>
        </w:rPr>
        <w:t xml:space="preserve">Answer </w:t>
      </w:r>
      <w:r w:rsidR="00AA6BB0">
        <w:rPr>
          <w:rFonts w:cs="Arial"/>
        </w:rPr>
        <w:t>L</w:t>
      </w:r>
      <w:r w:rsidRPr="00A929EF">
        <w:rPr>
          <w:rFonts w:cs="Arial"/>
        </w:rPr>
        <w:t>ocation: Sex-</w:t>
      </w:r>
      <w:r w:rsidR="008717F2">
        <w:rPr>
          <w:rFonts w:cs="Arial"/>
        </w:rPr>
        <w:t>B</w:t>
      </w:r>
      <w:r w:rsidRPr="00A929EF">
        <w:rPr>
          <w:rFonts w:cs="Arial"/>
        </w:rPr>
        <w:t>ased Harassment</w:t>
      </w:r>
    </w:p>
    <w:p w14:paraId="37806985" w14:textId="2DBABF73" w:rsidR="00936B69" w:rsidRPr="00A929EF" w:rsidRDefault="00DB7825">
      <w:pPr>
        <w:rPr>
          <w:rFonts w:cs="Arial"/>
        </w:rPr>
      </w:pPr>
      <w:r w:rsidRPr="00DB7825">
        <w:rPr>
          <w:rFonts w:cs="Arial"/>
        </w:rPr>
        <w:t xml:space="preserve">Difficulty Level: </w:t>
      </w:r>
      <w:r>
        <w:rPr>
          <w:rFonts w:cs="Arial"/>
        </w:rPr>
        <w:t>Medium</w:t>
      </w:r>
    </w:p>
    <w:p w14:paraId="545CD2B4" w14:textId="77777777" w:rsidR="00936B69" w:rsidRPr="00A929EF" w:rsidRDefault="00936B69">
      <w:pPr>
        <w:rPr>
          <w:rFonts w:cs="Arial"/>
        </w:rPr>
      </w:pPr>
    </w:p>
    <w:p w14:paraId="080C36DC" w14:textId="77777777" w:rsidR="00936B69" w:rsidRPr="00A929EF" w:rsidRDefault="00E942D3">
      <w:pPr>
        <w:rPr>
          <w:rFonts w:cs="Arial"/>
        </w:rPr>
      </w:pPr>
      <w:r w:rsidRPr="00A929EF">
        <w:rPr>
          <w:rFonts w:cs="Arial"/>
        </w:rPr>
        <w:t>7. Explain both the predictions of the socioeconomic dependence perspective and the status and consistency perspective regarding intimate partner violence.</w:t>
      </w:r>
    </w:p>
    <w:p w14:paraId="57A145E0" w14:textId="77777777" w:rsidR="00936B69" w:rsidRPr="00A929EF" w:rsidRDefault="00E50094">
      <w:pPr>
        <w:rPr>
          <w:rFonts w:cs="Arial"/>
        </w:rPr>
      </w:pPr>
      <w:r>
        <w:rPr>
          <w:rFonts w:cs="Arial"/>
        </w:rPr>
        <w:t xml:space="preserve">Ans: </w:t>
      </w:r>
      <w:r w:rsidR="00E942D3" w:rsidRPr="00A929EF">
        <w:rPr>
          <w:rFonts w:cs="Arial"/>
        </w:rPr>
        <w:t>According to the socioeconomic dependence perspective, men are more likely to use intimate power violence as a means of exerting control when they have more power and resources that women. In contrast, the status and consistency perspective claims that men in relationships with women who have greater status and power will feel emasculated and use intimate partner violence to restore the balance of power.</w:t>
      </w:r>
    </w:p>
    <w:p w14:paraId="610285CE" w14:textId="77777777" w:rsidR="008E2F6B" w:rsidRPr="00A929EF" w:rsidRDefault="00E942D3" w:rsidP="00A929EF">
      <w:pPr>
        <w:rPr>
          <w:rFonts w:cs="Arial"/>
        </w:rPr>
      </w:pPr>
      <w:r w:rsidRPr="00A929EF">
        <w:rPr>
          <w:rFonts w:cs="Arial"/>
        </w:rPr>
        <w:t xml:space="preserve">Learning Objective: </w:t>
      </w:r>
      <w:r w:rsidR="00A224D4">
        <w:rPr>
          <w:rFonts w:cs="Arial"/>
        </w:rPr>
        <w:t>14-3: Discuss biological and sociocultural factors that explain sex differences in gender-based aggression.</w:t>
      </w:r>
    </w:p>
    <w:p w14:paraId="38D40B19" w14:textId="77777777" w:rsidR="00AA6BB0" w:rsidRPr="003F32A3" w:rsidRDefault="00AA6BB0">
      <w:pPr>
        <w:rPr>
          <w:rFonts w:cs="Arial"/>
        </w:rPr>
      </w:pPr>
      <w:r w:rsidRPr="003F32A3">
        <w:rPr>
          <w:rFonts w:cs="Arial"/>
        </w:rPr>
        <w:t>Cognitive Domain: Comprehension</w:t>
      </w:r>
    </w:p>
    <w:p w14:paraId="39BAA110" w14:textId="77777777" w:rsidR="00DB7825" w:rsidRDefault="00E942D3">
      <w:pPr>
        <w:rPr>
          <w:rFonts w:cs="Arial"/>
        </w:rPr>
      </w:pPr>
      <w:r w:rsidRPr="00A929EF">
        <w:rPr>
          <w:rFonts w:cs="Arial"/>
        </w:rPr>
        <w:t xml:space="preserve">Answer </w:t>
      </w:r>
      <w:r w:rsidR="00AA6BB0">
        <w:rPr>
          <w:rFonts w:cs="Arial"/>
        </w:rPr>
        <w:t>L</w:t>
      </w:r>
      <w:r w:rsidRPr="00A929EF">
        <w:rPr>
          <w:rFonts w:cs="Arial"/>
        </w:rPr>
        <w:t>ocation: Power and Structural Gender Inequality</w:t>
      </w:r>
    </w:p>
    <w:p w14:paraId="47C1BAA1" w14:textId="704F632F" w:rsidR="00936B69" w:rsidRPr="00A929EF" w:rsidRDefault="00DB7825">
      <w:pPr>
        <w:rPr>
          <w:rFonts w:cs="Arial"/>
        </w:rPr>
      </w:pPr>
      <w:r w:rsidRPr="00DB7825">
        <w:rPr>
          <w:rFonts w:cs="Arial"/>
        </w:rPr>
        <w:t xml:space="preserve">Difficulty Level: </w:t>
      </w:r>
      <w:r>
        <w:rPr>
          <w:rFonts w:cs="Arial"/>
        </w:rPr>
        <w:t>Medium</w:t>
      </w:r>
    </w:p>
    <w:p w14:paraId="6E2187D4" w14:textId="77777777" w:rsidR="00936B69" w:rsidRPr="00A929EF" w:rsidRDefault="00936B69">
      <w:pPr>
        <w:rPr>
          <w:rFonts w:cs="Arial"/>
        </w:rPr>
      </w:pPr>
    </w:p>
    <w:p w14:paraId="1764CBF3" w14:textId="77777777" w:rsidR="008E2F6B" w:rsidRDefault="00A224D4" w:rsidP="00A929EF">
      <w:pPr>
        <w:pStyle w:val="Heading1"/>
      </w:pPr>
      <w:r>
        <w:t>Essay</w:t>
      </w:r>
    </w:p>
    <w:p w14:paraId="10F0ED8A" w14:textId="77777777" w:rsidR="00A224D4" w:rsidRDefault="00A224D4">
      <w:pPr>
        <w:rPr>
          <w:rFonts w:cs="Arial"/>
        </w:rPr>
      </w:pPr>
    </w:p>
    <w:p w14:paraId="05D58CD2" w14:textId="77777777" w:rsidR="00936B69" w:rsidRPr="00A929EF" w:rsidRDefault="00A224D4">
      <w:pPr>
        <w:rPr>
          <w:rFonts w:cs="Arial"/>
        </w:rPr>
      </w:pPr>
      <w:r>
        <w:rPr>
          <w:rFonts w:cs="Arial"/>
        </w:rPr>
        <w:t>1</w:t>
      </w:r>
      <w:r w:rsidR="00E942D3" w:rsidRPr="00A929EF">
        <w:rPr>
          <w:rFonts w:cs="Arial"/>
        </w:rPr>
        <w:t>. Identify one biological and one socio-cultural factor that contribute to gender-based aggression. Summarize the evidence that supports each of these factors influencing gender-based aggression.</w:t>
      </w:r>
    </w:p>
    <w:p w14:paraId="6C8804EA" w14:textId="77777777" w:rsidR="00693F23" w:rsidRPr="00A929EF" w:rsidRDefault="00E50094">
      <w:pPr>
        <w:rPr>
          <w:rFonts w:cs="Arial"/>
        </w:rPr>
      </w:pPr>
      <w:r>
        <w:rPr>
          <w:rFonts w:cs="Arial"/>
        </w:rPr>
        <w:t xml:space="preserve">Ans: </w:t>
      </w:r>
      <w:r w:rsidR="00A929EF">
        <w:rPr>
          <w:rFonts w:cs="Arial"/>
        </w:rPr>
        <w:t>Varies</w:t>
      </w:r>
      <w:r w:rsidR="00E942D3" w:rsidRPr="00A929EF">
        <w:rPr>
          <w:rFonts w:cs="Arial"/>
        </w:rPr>
        <w:t>. For biological factors responses may mention testosterone or evolve the jealousy. For sociocultural factors responses may mention honor cultures, precarious manhood, power and structural gender inequality, or I</w:t>
      </w:r>
      <w:r w:rsidR="00E942D3" w:rsidRPr="00A929EF">
        <w:rPr>
          <w:rFonts w:cs="Arial"/>
          <w:vertAlign w:val="superscript"/>
        </w:rPr>
        <w:t>3</w:t>
      </w:r>
      <w:r w:rsidR="00E942D3" w:rsidRPr="00A929EF">
        <w:rPr>
          <w:rFonts w:cs="Arial"/>
        </w:rPr>
        <w:t xml:space="preserve"> theory. An example answer may proceed as follows. </w:t>
      </w:r>
    </w:p>
    <w:p w14:paraId="393180CA" w14:textId="77777777" w:rsidR="008E2F6B" w:rsidRPr="00A929EF" w:rsidRDefault="00E942D3" w:rsidP="00A929EF">
      <w:pPr>
        <w:rPr>
          <w:rFonts w:cs="Arial"/>
        </w:rPr>
      </w:pPr>
      <w:r w:rsidRPr="00A929EF">
        <w:rPr>
          <w:rFonts w:cs="Arial"/>
        </w:rPr>
        <w:t xml:space="preserve">Evolutionary psychologists propose that males evolved an increased tendency for jealousy in order to avoid the problem of paternity uncertainty. In other words, males evolved a heightened sensitivity to partner infidelity in order to avoid the risk of investing resources into offspring that doesn’t carry one’s genes. Jealousy may contribute to gender-based aggression by motivating men to control their partners using violent or aggressive tactics. In support of this, studies show that jealousy is the most frequently cited reason for mail initiated intimate partner violence. Cultures of honor provide a socio-cultural account of gender-based aggression. Men in honor cultures are expected to defend their own reputations and those of their family members even with violence. In these cultures women are expected to avoid any behavior that could bring shame to their family. Marital infidelity, refusing marriage proposals, or denying partners’ sex is </w:t>
      </w:r>
      <w:r w:rsidRPr="00A929EF">
        <w:rPr>
          <w:rFonts w:cs="Arial"/>
        </w:rPr>
        <w:lastRenderedPageBreak/>
        <w:t xml:space="preserve">often met with violence towards women in these cultures because of the affronts on family honor associated with each of these behaviors. </w:t>
      </w:r>
    </w:p>
    <w:p w14:paraId="3B26A1EB" w14:textId="77777777" w:rsidR="008E2F6B" w:rsidRPr="00A929EF" w:rsidRDefault="00E942D3" w:rsidP="00A929EF">
      <w:pPr>
        <w:rPr>
          <w:rFonts w:cs="Arial"/>
        </w:rPr>
      </w:pPr>
      <w:r w:rsidRPr="00A929EF">
        <w:rPr>
          <w:rFonts w:cs="Arial"/>
        </w:rPr>
        <w:t xml:space="preserve">Learning Objective: </w:t>
      </w:r>
      <w:r w:rsidR="00A224D4">
        <w:rPr>
          <w:rFonts w:cs="Arial"/>
        </w:rPr>
        <w:t>14-3: Discuss biological and sociocultural factors that explain sex differences in gender-based aggression.</w:t>
      </w:r>
    </w:p>
    <w:p w14:paraId="541E9AB9" w14:textId="77777777" w:rsidR="00AA6BB0" w:rsidRPr="003F32A3" w:rsidRDefault="00AA6BB0">
      <w:pPr>
        <w:rPr>
          <w:rFonts w:cs="Arial"/>
        </w:rPr>
      </w:pPr>
      <w:r w:rsidRPr="003F32A3">
        <w:rPr>
          <w:rFonts w:cs="Arial"/>
        </w:rPr>
        <w:t>Cognitive Domain: Analysis</w:t>
      </w:r>
    </w:p>
    <w:p w14:paraId="352289B1" w14:textId="77777777" w:rsidR="00DB7825" w:rsidRDefault="00E942D3">
      <w:pPr>
        <w:rPr>
          <w:rFonts w:cs="Arial"/>
        </w:rPr>
      </w:pPr>
      <w:r w:rsidRPr="00A929EF">
        <w:rPr>
          <w:rFonts w:cs="Arial"/>
        </w:rPr>
        <w:t xml:space="preserve">Answer </w:t>
      </w:r>
      <w:r w:rsidR="00AA6BB0">
        <w:rPr>
          <w:rFonts w:cs="Arial"/>
        </w:rPr>
        <w:t>L</w:t>
      </w:r>
      <w:r w:rsidRPr="00A929EF">
        <w:rPr>
          <w:rFonts w:cs="Arial"/>
        </w:rPr>
        <w:t>ocation: What Explains Gender-Based Aggression and Violence?</w:t>
      </w:r>
    </w:p>
    <w:p w14:paraId="09092704" w14:textId="309CFC0F" w:rsidR="00936B69" w:rsidRPr="00A929EF" w:rsidRDefault="00DB7825">
      <w:pPr>
        <w:rPr>
          <w:rFonts w:cs="Arial"/>
        </w:rPr>
      </w:pPr>
      <w:r w:rsidRPr="00DB7825">
        <w:rPr>
          <w:rFonts w:cs="Arial"/>
        </w:rPr>
        <w:t xml:space="preserve">Difficulty Level: </w:t>
      </w:r>
      <w:r>
        <w:rPr>
          <w:rFonts w:cs="Arial"/>
        </w:rPr>
        <w:t>Medium</w:t>
      </w:r>
    </w:p>
    <w:p w14:paraId="3F2A8484" w14:textId="77777777" w:rsidR="00936B69" w:rsidRPr="00A929EF" w:rsidRDefault="00936B69">
      <w:pPr>
        <w:rPr>
          <w:rFonts w:cs="Arial"/>
        </w:rPr>
      </w:pPr>
    </w:p>
    <w:p w14:paraId="5D2AA168" w14:textId="77777777" w:rsidR="00936B69" w:rsidRPr="00A929EF" w:rsidRDefault="00A224D4">
      <w:pPr>
        <w:rPr>
          <w:rFonts w:cs="Arial"/>
        </w:rPr>
      </w:pPr>
      <w:r>
        <w:rPr>
          <w:rFonts w:cs="Arial"/>
        </w:rPr>
        <w:t>2</w:t>
      </w:r>
      <w:r w:rsidR="00E942D3" w:rsidRPr="00A929EF">
        <w:rPr>
          <w:rFonts w:cs="Arial"/>
        </w:rPr>
        <w:t xml:space="preserve">. Define sex-based harassment and describe the three different types of relevant behavior identified by psychologists. Describe what type of sex-based harassment tends to be the most common and explain differences in the prevalence of sex-based harassment across Eastern and Western cultures. Explain the role of both power distance and collectivism versus individualism in your response. </w:t>
      </w:r>
    </w:p>
    <w:p w14:paraId="477EEA5F" w14:textId="77777777" w:rsidR="00936B69" w:rsidRPr="004E0F52" w:rsidRDefault="00E50094">
      <w:pPr>
        <w:rPr>
          <w:rFonts w:cs="Arial"/>
        </w:rPr>
      </w:pPr>
      <w:r>
        <w:rPr>
          <w:rFonts w:cs="Arial"/>
        </w:rPr>
        <w:t xml:space="preserve">Ans: </w:t>
      </w:r>
      <w:r w:rsidR="00E942D3" w:rsidRPr="00A929EF">
        <w:rPr>
          <w:rFonts w:cs="Arial"/>
        </w:rPr>
        <w:t>Sex-based harassment refers to behavior that derogates or humiliates an individual based on their sex, sexual orientation, or gender identity. Psychologists identify three different types of sex-based harassment behavior. Gender harassment refers to sexual or sexist remarks or gestures. Unwanted sexual attention refers to initiating unwanted sexual discussions or touching. Sexual coercion refers to compelling sexual favors through job threats or rewards. Unwelcome comments, jokes, and gestures tend to be the most common forms of sex-based harassment reported. Interestingly, sex-based harassment tends to be more prevalent among Eastern, collectivist cultures than Western, individualistic cultures. Part of this may be because collectivist cultures also tend to be higher in power distance, or the extent to which a culture has and accepts unequally distributed levels of status and power among its members. This has been shown to be associated with the frequency of sex-based harassment. However, the greater tendency in individualistic cultures to focus on individual rights, as opposed to collectivist cultures focus on preserving social harmony, may also contribute to increased tendencies to victim blame and rationalize sex-based harassment in collectivist cultures.</w:t>
      </w:r>
    </w:p>
    <w:p w14:paraId="6AF22550" w14:textId="77777777" w:rsidR="00936B69" w:rsidRPr="00A929EF" w:rsidRDefault="00E942D3">
      <w:pPr>
        <w:rPr>
          <w:rFonts w:cs="Arial"/>
        </w:rPr>
      </w:pPr>
      <w:r w:rsidRPr="00A929EF">
        <w:rPr>
          <w:rFonts w:cs="Arial"/>
        </w:rPr>
        <w:t xml:space="preserve">Learning Objective: </w:t>
      </w:r>
      <w:r w:rsidR="00A224D4">
        <w:rPr>
          <w:rFonts w:cs="Arial"/>
        </w:rPr>
        <w:t>14-2: Evaluate the gender dynamics of intimate partner violence, sexual assault, and sex-based harassment.</w:t>
      </w:r>
    </w:p>
    <w:p w14:paraId="668E4FFE" w14:textId="77777777" w:rsidR="00AA6BB0" w:rsidRPr="003F32A3" w:rsidRDefault="00AA6BB0">
      <w:pPr>
        <w:rPr>
          <w:rFonts w:cs="Arial"/>
        </w:rPr>
      </w:pPr>
      <w:r w:rsidRPr="003F32A3">
        <w:rPr>
          <w:rFonts w:cs="Arial"/>
        </w:rPr>
        <w:t>Cognitive Domain: Analysis</w:t>
      </w:r>
    </w:p>
    <w:p w14:paraId="7C9FACB2" w14:textId="77777777" w:rsidR="00DB7825" w:rsidRDefault="00E942D3">
      <w:pPr>
        <w:rPr>
          <w:rFonts w:cs="Arial"/>
        </w:rPr>
      </w:pPr>
      <w:r w:rsidRPr="00A929EF">
        <w:rPr>
          <w:rFonts w:cs="Arial"/>
        </w:rPr>
        <w:t xml:space="preserve">Answer </w:t>
      </w:r>
      <w:r w:rsidR="00AA6BB0">
        <w:rPr>
          <w:rFonts w:cs="Arial"/>
        </w:rPr>
        <w:t>L</w:t>
      </w:r>
      <w:r w:rsidRPr="00A929EF">
        <w:rPr>
          <w:rFonts w:cs="Arial"/>
        </w:rPr>
        <w:t>ocation: Sex-</w:t>
      </w:r>
      <w:r w:rsidR="008717F2">
        <w:rPr>
          <w:rFonts w:cs="Arial"/>
        </w:rPr>
        <w:t>B</w:t>
      </w:r>
      <w:r w:rsidRPr="00A929EF">
        <w:rPr>
          <w:rFonts w:cs="Arial"/>
        </w:rPr>
        <w:t>ased Harassment</w:t>
      </w:r>
    </w:p>
    <w:p w14:paraId="14B1184F" w14:textId="117E9A34" w:rsidR="00936B69" w:rsidRPr="00A929EF" w:rsidRDefault="00DB7825">
      <w:pPr>
        <w:rPr>
          <w:rFonts w:cs="Arial"/>
        </w:rPr>
      </w:pPr>
      <w:r w:rsidRPr="00DB7825">
        <w:rPr>
          <w:rFonts w:cs="Arial"/>
        </w:rPr>
        <w:t xml:space="preserve">Difficulty Level: </w:t>
      </w:r>
      <w:r>
        <w:rPr>
          <w:rFonts w:cs="Arial"/>
        </w:rPr>
        <w:t>Medium</w:t>
      </w:r>
    </w:p>
    <w:p w14:paraId="68FE5B0D" w14:textId="77777777" w:rsidR="00936B69" w:rsidRPr="00A929EF" w:rsidRDefault="00936B69">
      <w:pPr>
        <w:rPr>
          <w:rFonts w:cs="Arial"/>
        </w:rPr>
      </w:pPr>
    </w:p>
    <w:p w14:paraId="00F7DF16" w14:textId="77777777" w:rsidR="00936B69" w:rsidRPr="00A929EF" w:rsidRDefault="00A224D4">
      <w:pPr>
        <w:rPr>
          <w:rFonts w:cs="Arial"/>
        </w:rPr>
      </w:pPr>
      <w:r>
        <w:rPr>
          <w:rFonts w:cs="Arial"/>
        </w:rPr>
        <w:t>3</w:t>
      </w:r>
      <w:r w:rsidR="00E942D3" w:rsidRPr="00A929EF">
        <w:rPr>
          <w:rFonts w:cs="Arial"/>
        </w:rPr>
        <w:t>. Summarize the current state of the evidence supporting a link between pornography consumption and sexual aggression. What is the sexual callousness model and what evidence is there supporting or conflicting with it? Describe both correlational and experimental evidence in your response.</w:t>
      </w:r>
    </w:p>
    <w:p w14:paraId="40360EE8" w14:textId="77777777" w:rsidR="00936B69" w:rsidRPr="004E0F52" w:rsidRDefault="00E50094">
      <w:pPr>
        <w:rPr>
          <w:rFonts w:cs="Arial"/>
        </w:rPr>
      </w:pPr>
      <w:r>
        <w:rPr>
          <w:rFonts w:cs="Arial"/>
        </w:rPr>
        <w:t xml:space="preserve">Ans: </w:t>
      </w:r>
      <w:r w:rsidR="00E942D3" w:rsidRPr="00A929EF">
        <w:rPr>
          <w:rFonts w:cs="Arial"/>
        </w:rPr>
        <w:t xml:space="preserve">The evidence surrounding the relationship between pornography consumption and sexual aggression produces mixed conclusions. The sexual callousness model argues that repeated exposure to pornography desensitizes and habituate your viewers leading to more callous attitudes toward sex. The model argues that this desensitization can disinhibit viewers’ sexual aggressive tendencies and undermine men’s inhibitions against acting on rape desires. In support of this theory, a meta-analysis of correlational studies found that greater exposure to pornography predicted more real-life sexual </w:t>
      </w:r>
      <w:r w:rsidR="00E942D3" w:rsidRPr="00A929EF">
        <w:rPr>
          <w:rFonts w:cs="Arial"/>
        </w:rPr>
        <w:lastRenderedPageBreak/>
        <w:t xml:space="preserve">aggression among men and women. In contrast, studies also show that the availability of pornography does not consistently relate to increases in sexual assault rates. Results from experimental studies also provide mixed results, with some reviews concluding that causal relationships exist between exposure to pornography and aggressive behavior, while others conclude there is slim evidence for such a causal relationship. These inconsistencies however may be partly explained by the type of pornography consumed (i.e., how aggressive it is) and the aggressive tendencies among the men studied. Overall, researchers have not reached a consensus on the impact of exposure to pornography upon sexual aggression. </w:t>
      </w:r>
    </w:p>
    <w:p w14:paraId="74E6B1CC" w14:textId="77777777" w:rsidR="00936B69" w:rsidRPr="00A929EF" w:rsidRDefault="00E942D3">
      <w:pPr>
        <w:rPr>
          <w:rFonts w:cs="Arial"/>
        </w:rPr>
      </w:pPr>
      <w:r w:rsidRPr="00A929EF">
        <w:rPr>
          <w:rFonts w:cs="Arial"/>
        </w:rPr>
        <w:t xml:space="preserve">Learning Objective: </w:t>
      </w:r>
      <w:r w:rsidR="00A224D4">
        <w:rPr>
          <w:rFonts w:cs="Arial"/>
        </w:rPr>
        <w:t>14.4: Use research findings on gender-based violence to understand the relationship between pornography and sexual aggression.</w:t>
      </w:r>
    </w:p>
    <w:p w14:paraId="513FCA68" w14:textId="77777777" w:rsidR="00AA6BB0" w:rsidRPr="003F32A3" w:rsidRDefault="00AA6BB0">
      <w:pPr>
        <w:rPr>
          <w:rFonts w:cs="Arial"/>
        </w:rPr>
      </w:pPr>
      <w:r w:rsidRPr="003F32A3">
        <w:rPr>
          <w:rFonts w:cs="Arial"/>
        </w:rPr>
        <w:t>Cognitive Domain: Analysis</w:t>
      </w:r>
    </w:p>
    <w:p w14:paraId="1744D5D2" w14:textId="77777777" w:rsidR="00DB7825" w:rsidRDefault="00E942D3">
      <w:pPr>
        <w:rPr>
          <w:rFonts w:cs="Arial"/>
        </w:rPr>
      </w:pPr>
      <w:r w:rsidRPr="00A929EF">
        <w:rPr>
          <w:rFonts w:cs="Arial"/>
        </w:rPr>
        <w:t xml:space="preserve">Answer </w:t>
      </w:r>
      <w:r w:rsidR="00AA6BB0">
        <w:rPr>
          <w:rFonts w:cs="Arial"/>
        </w:rPr>
        <w:t>L</w:t>
      </w:r>
      <w:r w:rsidRPr="00A929EF">
        <w:rPr>
          <w:rFonts w:cs="Arial"/>
        </w:rPr>
        <w:t>ocation: Pornography and Sexual Aggression</w:t>
      </w:r>
    </w:p>
    <w:p w14:paraId="46CB8B31" w14:textId="40EE6CB2" w:rsidR="00556E52" w:rsidRPr="00A929EF" w:rsidRDefault="00DB7825">
      <w:pPr>
        <w:rPr>
          <w:rFonts w:cs="Arial"/>
        </w:rPr>
      </w:pPr>
      <w:r w:rsidRPr="00DB7825">
        <w:rPr>
          <w:rFonts w:cs="Arial"/>
        </w:rPr>
        <w:t xml:space="preserve">Difficulty Level: </w:t>
      </w:r>
      <w:r>
        <w:rPr>
          <w:rFonts w:cs="Arial"/>
        </w:rPr>
        <w:t>Medium</w:t>
      </w:r>
    </w:p>
    <w:sectPr w:rsidR="00556E52" w:rsidRPr="00A929EF" w:rsidSect="00E942D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A5DF7" w14:textId="77777777" w:rsidR="0044212C" w:rsidRDefault="0044212C" w:rsidP="005B5F02">
      <w:r>
        <w:separator/>
      </w:r>
    </w:p>
  </w:endnote>
  <w:endnote w:type="continuationSeparator" w:id="0">
    <w:p w14:paraId="058E25F6" w14:textId="77777777" w:rsidR="0044212C" w:rsidRDefault="0044212C" w:rsidP="005B5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Trade Gothic LT Std">
    <w:altName w:val="Trade Gothic LT St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4C386" w14:textId="77777777" w:rsidR="0044212C" w:rsidRDefault="0044212C" w:rsidP="005B5F02">
      <w:r>
        <w:separator/>
      </w:r>
    </w:p>
  </w:footnote>
  <w:footnote w:type="continuationSeparator" w:id="0">
    <w:p w14:paraId="2A5AFBFC" w14:textId="77777777" w:rsidR="0044212C" w:rsidRDefault="0044212C" w:rsidP="005B5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6662DC" w14:textId="77777777" w:rsidR="008E2F6B" w:rsidRPr="004C7A88" w:rsidRDefault="008E2F6B" w:rsidP="00A224D4">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Instructor Resource</w:t>
    </w:r>
  </w:p>
  <w:p w14:paraId="65EB42A0" w14:textId="77777777" w:rsidR="008E2F6B" w:rsidRPr="004C7A88" w:rsidRDefault="008E2F6B" w:rsidP="00A224D4">
    <w:pPr>
      <w:pStyle w:val="NormalWeb"/>
      <w:shd w:val="clear" w:color="auto" w:fill="FFFFFF"/>
      <w:spacing w:before="0" w:beforeAutospacing="0" w:after="0" w:afterAutospacing="0"/>
      <w:jc w:val="right"/>
      <w:rPr>
        <w:rFonts w:ascii="Arial" w:hAnsi="Arial" w:cs="Arial"/>
        <w:color w:val="000000"/>
      </w:rPr>
    </w:pPr>
    <w:r w:rsidRPr="004C7A88">
      <w:rPr>
        <w:rFonts w:ascii="Arial" w:hAnsi="Arial" w:cs="Arial"/>
        <w:color w:val="000000"/>
      </w:rPr>
      <w:t xml:space="preserve">Bosson, </w:t>
    </w:r>
    <w:r w:rsidRPr="004C7A88">
      <w:rPr>
        <w:rFonts w:ascii="Arial" w:hAnsi="Arial" w:cs="Arial"/>
        <w:i/>
        <w:iCs/>
        <w:color w:val="000000"/>
      </w:rPr>
      <w:t>The Psychology of Sex and Gender 1e</w:t>
    </w:r>
  </w:p>
  <w:p w14:paraId="0D67D084" w14:textId="77777777" w:rsidR="008E2F6B" w:rsidRPr="00A929EF" w:rsidRDefault="008E2F6B" w:rsidP="00A929EF">
    <w:pPr>
      <w:pStyle w:val="NormalWeb"/>
      <w:shd w:val="clear" w:color="auto" w:fill="FFFFFF"/>
      <w:spacing w:before="0" w:beforeAutospacing="0" w:after="0" w:afterAutospacing="0"/>
      <w:jc w:val="right"/>
      <w:rPr>
        <w:rFonts w:cs="Arial"/>
        <w:color w:val="000000"/>
      </w:rPr>
    </w:pPr>
    <w:r w:rsidRPr="004C7A88">
      <w:rPr>
        <w:rFonts w:ascii="Arial" w:hAnsi="Arial" w:cs="Arial"/>
        <w:color w:val="000000"/>
      </w:rPr>
      <w:t>SAGE Publishing,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AD604A"/>
    <w:multiLevelType w:val="hybridMultilevel"/>
    <w:tmpl w:val="61BAB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F943CF"/>
    <w:multiLevelType w:val="hybridMultilevel"/>
    <w:tmpl w:val="B7362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0C1DBB"/>
    <w:multiLevelType w:val="hybridMultilevel"/>
    <w:tmpl w:val="C794F6C6"/>
    <w:lvl w:ilvl="0" w:tplc="B34043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F542FB8"/>
    <w:multiLevelType w:val="hybridMultilevel"/>
    <w:tmpl w:val="D868CB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dgnword-docGUID" w:val="{18CDA6FD-27AB-4BA3-A7F8-428EF5AAB1A9}"/>
    <w:docVar w:name="dgnword-eventsink" w:val="2040824900752"/>
  </w:docVars>
  <w:rsids>
    <w:rsidRoot w:val="005D7322"/>
    <w:rsid w:val="00003AEB"/>
    <w:rsid w:val="00004362"/>
    <w:rsid w:val="00006ADF"/>
    <w:rsid w:val="000119C1"/>
    <w:rsid w:val="00012250"/>
    <w:rsid w:val="00012DEB"/>
    <w:rsid w:val="00012DEF"/>
    <w:rsid w:val="000150A6"/>
    <w:rsid w:val="000176CB"/>
    <w:rsid w:val="00024A87"/>
    <w:rsid w:val="00030D74"/>
    <w:rsid w:val="000613D0"/>
    <w:rsid w:val="00062111"/>
    <w:rsid w:val="00063916"/>
    <w:rsid w:val="000709FF"/>
    <w:rsid w:val="00071463"/>
    <w:rsid w:val="00073AF6"/>
    <w:rsid w:val="00075FD8"/>
    <w:rsid w:val="0008039E"/>
    <w:rsid w:val="00093AB0"/>
    <w:rsid w:val="000943CB"/>
    <w:rsid w:val="00094A7A"/>
    <w:rsid w:val="000A701F"/>
    <w:rsid w:val="000B2A3E"/>
    <w:rsid w:val="000B2BE2"/>
    <w:rsid w:val="000B783B"/>
    <w:rsid w:val="000C61AB"/>
    <w:rsid w:val="000C6932"/>
    <w:rsid w:val="000C6AFE"/>
    <w:rsid w:val="000D0D96"/>
    <w:rsid w:val="000D45E5"/>
    <w:rsid w:val="000D7ED8"/>
    <w:rsid w:val="000E6EDC"/>
    <w:rsid w:val="000F20C7"/>
    <w:rsid w:val="00107451"/>
    <w:rsid w:val="00117468"/>
    <w:rsid w:val="001204C7"/>
    <w:rsid w:val="00124065"/>
    <w:rsid w:val="001501C7"/>
    <w:rsid w:val="00151C63"/>
    <w:rsid w:val="00153271"/>
    <w:rsid w:val="0015342A"/>
    <w:rsid w:val="001542BE"/>
    <w:rsid w:val="00162271"/>
    <w:rsid w:val="001751EE"/>
    <w:rsid w:val="00175E40"/>
    <w:rsid w:val="00177261"/>
    <w:rsid w:val="00185770"/>
    <w:rsid w:val="00185DDD"/>
    <w:rsid w:val="00187687"/>
    <w:rsid w:val="001961A8"/>
    <w:rsid w:val="001A3FA0"/>
    <w:rsid w:val="001A610E"/>
    <w:rsid w:val="001B13E8"/>
    <w:rsid w:val="001B313B"/>
    <w:rsid w:val="001B7A30"/>
    <w:rsid w:val="001C042B"/>
    <w:rsid w:val="001C0A37"/>
    <w:rsid w:val="001C3457"/>
    <w:rsid w:val="001C7863"/>
    <w:rsid w:val="001D1E68"/>
    <w:rsid w:val="001D27F5"/>
    <w:rsid w:val="001D3B0B"/>
    <w:rsid w:val="001D5189"/>
    <w:rsid w:val="001D7B41"/>
    <w:rsid w:val="001E092E"/>
    <w:rsid w:val="001E12BA"/>
    <w:rsid w:val="001E1F9B"/>
    <w:rsid w:val="001E5693"/>
    <w:rsid w:val="001F0676"/>
    <w:rsid w:val="001F229E"/>
    <w:rsid w:val="001F33D6"/>
    <w:rsid w:val="002051A0"/>
    <w:rsid w:val="002103C1"/>
    <w:rsid w:val="00211861"/>
    <w:rsid w:val="00214458"/>
    <w:rsid w:val="00215221"/>
    <w:rsid w:val="00217340"/>
    <w:rsid w:val="0022561E"/>
    <w:rsid w:val="002372BF"/>
    <w:rsid w:val="00241E7E"/>
    <w:rsid w:val="0024446F"/>
    <w:rsid w:val="002460D2"/>
    <w:rsid w:val="00246689"/>
    <w:rsid w:val="00250ED4"/>
    <w:rsid w:val="002542C9"/>
    <w:rsid w:val="00256EB4"/>
    <w:rsid w:val="0025744A"/>
    <w:rsid w:val="0026155F"/>
    <w:rsid w:val="00262D0A"/>
    <w:rsid w:val="00263E98"/>
    <w:rsid w:val="00267B43"/>
    <w:rsid w:val="0027098C"/>
    <w:rsid w:val="0027424A"/>
    <w:rsid w:val="0028172F"/>
    <w:rsid w:val="00294496"/>
    <w:rsid w:val="0029532F"/>
    <w:rsid w:val="002A57C6"/>
    <w:rsid w:val="002B499F"/>
    <w:rsid w:val="002B58D9"/>
    <w:rsid w:val="002B6511"/>
    <w:rsid w:val="002C0AEC"/>
    <w:rsid w:val="002C3AA0"/>
    <w:rsid w:val="002C79CD"/>
    <w:rsid w:val="002D3BB9"/>
    <w:rsid w:val="002D4FCF"/>
    <w:rsid w:val="002D72F4"/>
    <w:rsid w:val="002E0735"/>
    <w:rsid w:val="002F08C9"/>
    <w:rsid w:val="002F6A73"/>
    <w:rsid w:val="00300BC7"/>
    <w:rsid w:val="00300FBB"/>
    <w:rsid w:val="00302AA1"/>
    <w:rsid w:val="0030311F"/>
    <w:rsid w:val="00304417"/>
    <w:rsid w:val="00323F09"/>
    <w:rsid w:val="003314BF"/>
    <w:rsid w:val="00335B88"/>
    <w:rsid w:val="0033616A"/>
    <w:rsid w:val="0034148C"/>
    <w:rsid w:val="0034263E"/>
    <w:rsid w:val="003503E4"/>
    <w:rsid w:val="003620E0"/>
    <w:rsid w:val="00375256"/>
    <w:rsid w:val="0037660D"/>
    <w:rsid w:val="00385EC0"/>
    <w:rsid w:val="003871ED"/>
    <w:rsid w:val="00392752"/>
    <w:rsid w:val="00395479"/>
    <w:rsid w:val="003975BC"/>
    <w:rsid w:val="003A2B30"/>
    <w:rsid w:val="003B61DE"/>
    <w:rsid w:val="003D5570"/>
    <w:rsid w:val="003D5EB5"/>
    <w:rsid w:val="003D74E0"/>
    <w:rsid w:val="003D7E58"/>
    <w:rsid w:val="003E1BB5"/>
    <w:rsid w:val="003E1D5B"/>
    <w:rsid w:val="003E38B7"/>
    <w:rsid w:val="003E725A"/>
    <w:rsid w:val="003E7E61"/>
    <w:rsid w:val="003F2ABF"/>
    <w:rsid w:val="003F6CDE"/>
    <w:rsid w:val="0042096D"/>
    <w:rsid w:val="00423505"/>
    <w:rsid w:val="00434B97"/>
    <w:rsid w:val="0043707B"/>
    <w:rsid w:val="0044212C"/>
    <w:rsid w:val="00442618"/>
    <w:rsid w:val="00442BF3"/>
    <w:rsid w:val="00442CD2"/>
    <w:rsid w:val="00445425"/>
    <w:rsid w:val="004517A9"/>
    <w:rsid w:val="00463EE9"/>
    <w:rsid w:val="00473EBC"/>
    <w:rsid w:val="00497467"/>
    <w:rsid w:val="004A182B"/>
    <w:rsid w:val="004A1B17"/>
    <w:rsid w:val="004A5438"/>
    <w:rsid w:val="004A6639"/>
    <w:rsid w:val="004B4897"/>
    <w:rsid w:val="004B72FE"/>
    <w:rsid w:val="004D20D5"/>
    <w:rsid w:val="004D264A"/>
    <w:rsid w:val="004D3A87"/>
    <w:rsid w:val="004D5045"/>
    <w:rsid w:val="004E0F52"/>
    <w:rsid w:val="004E2396"/>
    <w:rsid w:val="004E2E71"/>
    <w:rsid w:val="004E3C17"/>
    <w:rsid w:val="004F29E8"/>
    <w:rsid w:val="004F4684"/>
    <w:rsid w:val="00500CF0"/>
    <w:rsid w:val="00501B69"/>
    <w:rsid w:val="005045F6"/>
    <w:rsid w:val="00510B1F"/>
    <w:rsid w:val="0051338D"/>
    <w:rsid w:val="00524316"/>
    <w:rsid w:val="0052469D"/>
    <w:rsid w:val="00536EEE"/>
    <w:rsid w:val="00545545"/>
    <w:rsid w:val="005468B6"/>
    <w:rsid w:val="00547805"/>
    <w:rsid w:val="005509F5"/>
    <w:rsid w:val="005541C2"/>
    <w:rsid w:val="00555F96"/>
    <w:rsid w:val="00556E52"/>
    <w:rsid w:val="005612DF"/>
    <w:rsid w:val="00563CD8"/>
    <w:rsid w:val="0056603F"/>
    <w:rsid w:val="005708B3"/>
    <w:rsid w:val="00571E51"/>
    <w:rsid w:val="0057262C"/>
    <w:rsid w:val="005750D1"/>
    <w:rsid w:val="00575E77"/>
    <w:rsid w:val="005807D8"/>
    <w:rsid w:val="005811D9"/>
    <w:rsid w:val="00582DCC"/>
    <w:rsid w:val="00583677"/>
    <w:rsid w:val="00584DB6"/>
    <w:rsid w:val="00587918"/>
    <w:rsid w:val="005A1741"/>
    <w:rsid w:val="005A55F5"/>
    <w:rsid w:val="005B1BB6"/>
    <w:rsid w:val="005B42C4"/>
    <w:rsid w:val="005B5F02"/>
    <w:rsid w:val="005B7F22"/>
    <w:rsid w:val="005C0206"/>
    <w:rsid w:val="005C1DEA"/>
    <w:rsid w:val="005C3892"/>
    <w:rsid w:val="005D0AD0"/>
    <w:rsid w:val="005D1933"/>
    <w:rsid w:val="005D28A9"/>
    <w:rsid w:val="005D2F9E"/>
    <w:rsid w:val="005D6044"/>
    <w:rsid w:val="005D6610"/>
    <w:rsid w:val="005D7322"/>
    <w:rsid w:val="005E0787"/>
    <w:rsid w:val="005E0E03"/>
    <w:rsid w:val="005F13F3"/>
    <w:rsid w:val="005F2D0B"/>
    <w:rsid w:val="005F716B"/>
    <w:rsid w:val="006004E3"/>
    <w:rsid w:val="00600BD0"/>
    <w:rsid w:val="00605EB9"/>
    <w:rsid w:val="00620E9A"/>
    <w:rsid w:val="00624789"/>
    <w:rsid w:val="00625165"/>
    <w:rsid w:val="00626410"/>
    <w:rsid w:val="00626A50"/>
    <w:rsid w:val="006275E3"/>
    <w:rsid w:val="00634217"/>
    <w:rsid w:val="0063539E"/>
    <w:rsid w:val="00646D61"/>
    <w:rsid w:val="006472BF"/>
    <w:rsid w:val="006502C3"/>
    <w:rsid w:val="00651D91"/>
    <w:rsid w:val="0065676B"/>
    <w:rsid w:val="0066117A"/>
    <w:rsid w:val="006766C9"/>
    <w:rsid w:val="006769F9"/>
    <w:rsid w:val="00677217"/>
    <w:rsid w:val="0068109B"/>
    <w:rsid w:val="006820CB"/>
    <w:rsid w:val="006843CF"/>
    <w:rsid w:val="00691446"/>
    <w:rsid w:val="00691919"/>
    <w:rsid w:val="00693F23"/>
    <w:rsid w:val="006951E4"/>
    <w:rsid w:val="00695389"/>
    <w:rsid w:val="006A3812"/>
    <w:rsid w:val="006A743C"/>
    <w:rsid w:val="006B3728"/>
    <w:rsid w:val="006B43B7"/>
    <w:rsid w:val="006D617F"/>
    <w:rsid w:val="006E1FBC"/>
    <w:rsid w:val="006E209D"/>
    <w:rsid w:val="006E35B2"/>
    <w:rsid w:val="006E7EB5"/>
    <w:rsid w:val="006F1271"/>
    <w:rsid w:val="006F2083"/>
    <w:rsid w:val="006F3AFF"/>
    <w:rsid w:val="006F6217"/>
    <w:rsid w:val="006F6566"/>
    <w:rsid w:val="006F6E66"/>
    <w:rsid w:val="006F7934"/>
    <w:rsid w:val="007066B6"/>
    <w:rsid w:val="0071026A"/>
    <w:rsid w:val="00710DC1"/>
    <w:rsid w:val="00716704"/>
    <w:rsid w:val="00725237"/>
    <w:rsid w:val="00726592"/>
    <w:rsid w:val="007270BE"/>
    <w:rsid w:val="00730539"/>
    <w:rsid w:val="007328FF"/>
    <w:rsid w:val="00733E7B"/>
    <w:rsid w:val="007603D7"/>
    <w:rsid w:val="00762FE2"/>
    <w:rsid w:val="00764C7E"/>
    <w:rsid w:val="00766035"/>
    <w:rsid w:val="00766F26"/>
    <w:rsid w:val="00773B08"/>
    <w:rsid w:val="0077469C"/>
    <w:rsid w:val="00774900"/>
    <w:rsid w:val="007755BD"/>
    <w:rsid w:val="00776727"/>
    <w:rsid w:val="00777D87"/>
    <w:rsid w:val="00791BA0"/>
    <w:rsid w:val="0079587D"/>
    <w:rsid w:val="00796224"/>
    <w:rsid w:val="007971C9"/>
    <w:rsid w:val="007A10BD"/>
    <w:rsid w:val="007A46A6"/>
    <w:rsid w:val="007A4A6A"/>
    <w:rsid w:val="007B13A6"/>
    <w:rsid w:val="007B50FD"/>
    <w:rsid w:val="007B5818"/>
    <w:rsid w:val="007C4CE2"/>
    <w:rsid w:val="007D12D8"/>
    <w:rsid w:val="007D2517"/>
    <w:rsid w:val="007E0B4C"/>
    <w:rsid w:val="007E512E"/>
    <w:rsid w:val="007E5318"/>
    <w:rsid w:val="007F1974"/>
    <w:rsid w:val="007F3779"/>
    <w:rsid w:val="007F4502"/>
    <w:rsid w:val="007F727F"/>
    <w:rsid w:val="008028E3"/>
    <w:rsid w:val="00806B63"/>
    <w:rsid w:val="008120B4"/>
    <w:rsid w:val="00814D28"/>
    <w:rsid w:val="0082152A"/>
    <w:rsid w:val="00826B28"/>
    <w:rsid w:val="00833F7E"/>
    <w:rsid w:val="0083466C"/>
    <w:rsid w:val="00835170"/>
    <w:rsid w:val="00836ABF"/>
    <w:rsid w:val="0084625D"/>
    <w:rsid w:val="008533DB"/>
    <w:rsid w:val="00854C17"/>
    <w:rsid w:val="00861EFC"/>
    <w:rsid w:val="0086446D"/>
    <w:rsid w:val="008717F2"/>
    <w:rsid w:val="0087245E"/>
    <w:rsid w:val="008807B1"/>
    <w:rsid w:val="00885612"/>
    <w:rsid w:val="00886B10"/>
    <w:rsid w:val="008975B1"/>
    <w:rsid w:val="008A1B41"/>
    <w:rsid w:val="008A218E"/>
    <w:rsid w:val="008A7762"/>
    <w:rsid w:val="008A7D02"/>
    <w:rsid w:val="008B4089"/>
    <w:rsid w:val="008C030D"/>
    <w:rsid w:val="008D59EE"/>
    <w:rsid w:val="008E2F6B"/>
    <w:rsid w:val="008F2A80"/>
    <w:rsid w:val="008F2E33"/>
    <w:rsid w:val="00905222"/>
    <w:rsid w:val="00906C35"/>
    <w:rsid w:val="00906ECB"/>
    <w:rsid w:val="0092295B"/>
    <w:rsid w:val="009325D9"/>
    <w:rsid w:val="00935250"/>
    <w:rsid w:val="00936B69"/>
    <w:rsid w:val="00954328"/>
    <w:rsid w:val="00956B56"/>
    <w:rsid w:val="009630DD"/>
    <w:rsid w:val="00963636"/>
    <w:rsid w:val="0096647C"/>
    <w:rsid w:val="00970BD3"/>
    <w:rsid w:val="009719B8"/>
    <w:rsid w:val="00977750"/>
    <w:rsid w:val="0098561F"/>
    <w:rsid w:val="00994ACA"/>
    <w:rsid w:val="009A238E"/>
    <w:rsid w:val="009A3422"/>
    <w:rsid w:val="009A525B"/>
    <w:rsid w:val="009B1C14"/>
    <w:rsid w:val="009C71E0"/>
    <w:rsid w:val="009C7319"/>
    <w:rsid w:val="009C73B8"/>
    <w:rsid w:val="009D006B"/>
    <w:rsid w:val="009D67F1"/>
    <w:rsid w:val="009D7700"/>
    <w:rsid w:val="009D7960"/>
    <w:rsid w:val="009E13A0"/>
    <w:rsid w:val="009E2F82"/>
    <w:rsid w:val="009E5401"/>
    <w:rsid w:val="009F1428"/>
    <w:rsid w:val="009F2E65"/>
    <w:rsid w:val="009F3093"/>
    <w:rsid w:val="009F5908"/>
    <w:rsid w:val="009F66D7"/>
    <w:rsid w:val="00A01556"/>
    <w:rsid w:val="00A06260"/>
    <w:rsid w:val="00A224D4"/>
    <w:rsid w:val="00A24D05"/>
    <w:rsid w:val="00A338E7"/>
    <w:rsid w:val="00A47D79"/>
    <w:rsid w:val="00A51312"/>
    <w:rsid w:val="00A559D4"/>
    <w:rsid w:val="00A56D01"/>
    <w:rsid w:val="00A57E2F"/>
    <w:rsid w:val="00A70833"/>
    <w:rsid w:val="00A87A18"/>
    <w:rsid w:val="00A9286E"/>
    <w:rsid w:val="00A929EF"/>
    <w:rsid w:val="00A95A9B"/>
    <w:rsid w:val="00AA6BB0"/>
    <w:rsid w:val="00AB6587"/>
    <w:rsid w:val="00AC18EA"/>
    <w:rsid w:val="00AC3161"/>
    <w:rsid w:val="00AC3411"/>
    <w:rsid w:val="00AC4AF4"/>
    <w:rsid w:val="00AD7437"/>
    <w:rsid w:val="00AF00F8"/>
    <w:rsid w:val="00AF0CB7"/>
    <w:rsid w:val="00AF0F06"/>
    <w:rsid w:val="00AF1306"/>
    <w:rsid w:val="00AF2A54"/>
    <w:rsid w:val="00AF6851"/>
    <w:rsid w:val="00B03783"/>
    <w:rsid w:val="00B05370"/>
    <w:rsid w:val="00B06C47"/>
    <w:rsid w:val="00B10ADC"/>
    <w:rsid w:val="00B17AE8"/>
    <w:rsid w:val="00B22059"/>
    <w:rsid w:val="00B30BB5"/>
    <w:rsid w:val="00B33AE5"/>
    <w:rsid w:val="00B35218"/>
    <w:rsid w:val="00B43E8C"/>
    <w:rsid w:val="00B448EE"/>
    <w:rsid w:val="00B448FF"/>
    <w:rsid w:val="00B44F3E"/>
    <w:rsid w:val="00B50D96"/>
    <w:rsid w:val="00B629BC"/>
    <w:rsid w:val="00B64A0E"/>
    <w:rsid w:val="00B65264"/>
    <w:rsid w:val="00B65AC9"/>
    <w:rsid w:val="00B6626D"/>
    <w:rsid w:val="00B72FD7"/>
    <w:rsid w:val="00B73B4C"/>
    <w:rsid w:val="00B740E6"/>
    <w:rsid w:val="00B835B8"/>
    <w:rsid w:val="00B8659C"/>
    <w:rsid w:val="00B92C37"/>
    <w:rsid w:val="00B95FAF"/>
    <w:rsid w:val="00BA30A6"/>
    <w:rsid w:val="00BA71EA"/>
    <w:rsid w:val="00BB46EB"/>
    <w:rsid w:val="00BB58BF"/>
    <w:rsid w:val="00BC2792"/>
    <w:rsid w:val="00BC3766"/>
    <w:rsid w:val="00BC7427"/>
    <w:rsid w:val="00BD0DDB"/>
    <w:rsid w:val="00BD1A64"/>
    <w:rsid w:val="00BD4B0A"/>
    <w:rsid w:val="00BF4146"/>
    <w:rsid w:val="00BF5503"/>
    <w:rsid w:val="00C02040"/>
    <w:rsid w:val="00C04D7E"/>
    <w:rsid w:val="00C152CF"/>
    <w:rsid w:val="00C20E79"/>
    <w:rsid w:val="00C210D9"/>
    <w:rsid w:val="00C22020"/>
    <w:rsid w:val="00C224BF"/>
    <w:rsid w:val="00C2756A"/>
    <w:rsid w:val="00C27B27"/>
    <w:rsid w:val="00C346FF"/>
    <w:rsid w:val="00C36AB9"/>
    <w:rsid w:val="00C40E95"/>
    <w:rsid w:val="00C51EFF"/>
    <w:rsid w:val="00C53CAB"/>
    <w:rsid w:val="00C5551F"/>
    <w:rsid w:val="00C55994"/>
    <w:rsid w:val="00C5622F"/>
    <w:rsid w:val="00C56C52"/>
    <w:rsid w:val="00C63F1F"/>
    <w:rsid w:val="00C660C7"/>
    <w:rsid w:val="00C660D3"/>
    <w:rsid w:val="00C6768F"/>
    <w:rsid w:val="00C74EA2"/>
    <w:rsid w:val="00C7549A"/>
    <w:rsid w:val="00C76034"/>
    <w:rsid w:val="00C77A4A"/>
    <w:rsid w:val="00C8078F"/>
    <w:rsid w:val="00C823FE"/>
    <w:rsid w:val="00C84C1D"/>
    <w:rsid w:val="00C872CA"/>
    <w:rsid w:val="00C91E45"/>
    <w:rsid w:val="00C94545"/>
    <w:rsid w:val="00C9543E"/>
    <w:rsid w:val="00C96EFF"/>
    <w:rsid w:val="00C979FE"/>
    <w:rsid w:val="00CB3058"/>
    <w:rsid w:val="00CB4FCF"/>
    <w:rsid w:val="00CC49F9"/>
    <w:rsid w:val="00CC716C"/>
    <w:rsid w:val="00CD2F5D"/>
    <w:rsid w:val="00CD3A5F"/>
    <w:rsid w:val="00CD3E98"/>
    <w:rsid w:val="00CE2180"/>
    <w:rsid w:val="00CF1256"/>
    <w:rsid w:val="00D03332"/>
    <w:rsid w:val="00D13A51"/>
    <w:rsid w:val="00D16502"/>
    <w:rsid w:val="00D20DD6"/>
    <w:rsid w:val="00D22FE1"/>
    <w:rsid w:val="00D24AB0"/>
    <w:rsid w:val="00D33361"/>
    <w:rsid w:val="00D342D7"/>
    <w:rsid w:val="00D423DF"/>
    <w:rsid w:val="00D427D6"/>
    <w:rsid w:val="00D446D8"/>
    <w:rsid w:val="00D451BA"/>
    <w:rsid w:val="00D45642"/>
    <w:rsid w:val="00D515F8"/>
    <w:rsid w:val="00D534F7"/>
    <w:rsid w:val="00D54621"/>
    <w:rsid w:val="00D54C10"/>
    <w:rsid w:val="00D57FC7"/>
    <w:rsid w:val="00D6173C"/>
    <w:rsid w:val="00D62208"/>
    <w:rsid w:val="00D750BE"/>
    <w:rsid w:val="00D7569E"/>
    <w:rsid w:val="00D77E4B"/>
    <w:rsid w:val="00DA14C9"/>
    <w:rsid w:val="00DA3F50"/>
    <w:rsid w:val="00DA4F10"/>
    <w:rsid w:val="00DA585F"/>
    <w:rsid w:val="00DB1CDD"/>
    <w:rsid w:val="00DB5576"/>
    <w:rsid w:val="00DB7825"/>
    <w:rsid w:val="00DC0066"/>
    <w:rsid w:val="00DC4413"/>
    <w:rsid w:val="00DD001D"/>
    <w:rsid w:val="00DD1D27"/>
    <w:rsid w:val="00DE4E82"/>
    <w:rsid w:val="00DE5693"/>
    <w:rsid w:val="00DF1D35"/>
    <w:rsid w:val="00DF271C"/>
    <w:rsid w:val="00DF73A9"/>
    <w:rsid w:val="00E02F9B"/>
    <w:rsid w:val="00E132EA"/>
    <w:rsid w:val="00E134C1"/>
    <w:rsid w:val="00E21141"/>
    <w:rsid w:val="00E25CAE"/>
    <w:rsid w:val="00E27660"/>
    <w:rsid w:val="00E327DA"/>
    <w:rsid w:val="00E40B37"/>
    <w:rsid w:val="00E50094"/>
    <w:rsid w:val="00E50C54"/>
    <w:rsid w:val="00E548F7"/>
    <w:rsid w:val="00E574E2"/>
    <w:rsid w:val="00E6048D"/>
    <w:rsid w:val="00E6151C"/>
    <w:rsid w:val="00E631D7"/>
    <w:rsid w:val="00E66B42"/>
    <w:rsid w:val="00E71447"/>
    <w:rsid w:val="00E80776"/>
    <w:rsid w:val="00E83B21"/>
    <w:rsid w:val="00E85597"/>
    <w:rsid w:val="00E942D3"/>
    <w:rsid w:val="00E976FC"/>
    <w:rsid w:val="00EA1F80"/>
    <w:rsid w:val="00EA3CBC"/>
    <w:rsid w:val="00EA5ACA"/>
    <w:rsid w:val="00EB57F4"/>
    <w:rsid w:val="00EB5C6C"/>
    <w:rsid w:val="00EB6042"/>
    <w:rsid w:val="00EC287B"/>
    <w:rsid w:val="00EC5DBF"/>
    <w:rsid w:val="00EC7F35"/>
    <w:rsid w:val="00ED20BF"/>
    <w:rsid w:val="00ED26DA"/>
    <w:rsid w:val="00ED59C5"/>
    <w:rsid w:val="00ED7240"/>
    <w:rsid w:val="00EE02B9"/>
    <w:rsid w:val="00EE285F"/>
    <w:rsid w:val="00EE4145"/>
    <w:rsid w:val="00EF2208"/>
    <w:rsid w:val="00EF2812"/>
    <w:rsid w:val="00EF4436"/>
    <w:rsid w:val="00EF4463"/>
    <w:rsid w:val="00EF59AD"/>
    <w:rsid w:val="00F039C5"/>
    <w:rsid w:val="00F07929"/>
    <w:rsid w:val="00F27957"/>
    <w:rsid w:val="00F30C88"/>
    <w:rsid w:val="00F31402"/>
    <w:rsid w:val="00F32016"/>
    <w:rsid w:val="00F33655"/>
    <w:rsid w:val="00F4058F"/>
    <w:rsid w:val="00F47182"/>
    <w:rsid w:val="00F55940"/>
    <w:rsid w:val="00F55FB5"/>
    <w:rsid w:val="00F602E9"/>
    <w:rsid w:val="00F63FEC"/>
    <w:rsid w:val="00F640F9"/>
    <w:rsid w:val="00F6695C"/>
    <w:rsid w:val="00F74FC7"/>
    <w:rsid w:val="00F77492"/>
    <w:rsid w:val="00F850CF"/>
    <w:rsid w:val="00FA0E18"/>
    <w:rsid w:val="00FA32CC"/>
    <w:rsid w:val="00FC1F67"/>
    <w:rsid w:val="00FD2D50"/>
    <w:rsid w:val="00FD3810"/>
    <w:rsid w:val="00FD3A01"/>
    <w:rsid w:val="00FE2714"/>
    <w:rsid w:val="00FE6217"/>
    <w:rsid w:val="00FE6A7D"/>
    <w:rsid w:val="00FF11A2"/>
    <w:rsid w:val="00FF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70E6"/>
  <w15:docId w15:val="{77F4494D-10D4-47D3-A654-42820136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position w:val="-4"/>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2E65"/>
    <w:rPr>
      <w:rFonts w:ascii="Arial" w:eastAsia="Times New Roman" w:hAnsi="Arial"/>
      <w:position w:val="0"/>
      <w:szCs w:val="24"/>
    </w:rPr>
  </w:style>
  <w:style w:type="paragraph" w:styleId="Heading1">
    <w:name w:val="heading 1"/>
    <w:basedOn w:val="Normal"/>
    <w:next w:val="Normal"/>
    <w:link w:val="Heading1Char"/>
    <w:qFormat/>
    <w:rsid w:val="009F2E65"/>
    <w:pPr>
      <w:keepNext/>
      <w:spacing w:before="240" w:after="60" w:line="240" w:lineRule="exact"/>
      <w:outlineLvl w:val="0"/>
    </w:pPr>
    <w:rPr>
      <w:rFonts w:cs="Arial"/>
      <w:b/>
      <w:bCs/>
      <w:kern w:val="32"/>
      <w:szCs w:val="32"/>
    </w:rPr>
  </w:style>
  <w:style w:type="paragraph" w:styleId="Heading2">
    <w:name w:val="heading 2"/>
    <w:basedOn w:val="Normal"/>
    <w:next w:val="Heading1"/>
    <w:link w:val="Heading2Char"/>
    <w:qFormat/>
    <w:rsid w:val="009F2E65"/>
    <w:pPr>
      <w:keepNext/>
      <w:spacing w:before="240" w:after="60" w:line="240" w:lineRule="exact"/>
      <w:ind w:left="600" w:firstLine="240"/>
      <w:jc w:val="both"/>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24D4"/>
    <w:rPr>
      <w:rFonts w:ascii="Arial" w:eastAsia="Times New Roman" w:hAnsi="Arial"/>
      <w:position w:val="0"/>
      <w:szCs w:val="24"/>
    </w:rPr>
  </w:style>
  <w:style w:type="character" w:customStyle="1" w:styleId="NoSpacingChar">
    <w:name w:val="No Spacing Char"/>
    <w:basedOn w:val="DefaultParagraphFont"/>
    <w:link w:val="NoSpacing"/>
    <w:uiPriority w:val="1"/>
    <w:rsid w:val="005D7322"/>
    <w:rPr>
      <w:rFonts w:ascii="Arial" w:eastAsia="Times New Roman" w:hAnsi="Arial"/>
      <w:position w:val="0"/>
      <w:szCs w:val="24"/>
    </w:rPr>
  </w:style>
  <w:style w:type="paragraph" w:styleId="BalloonText">
    <w:name w:val="Balloon Text"/>
    <w:basedOn w:val="Normal"/>
    <w:link w:val="BalloonTextChar"/>
    <w:rsid w:val="009F2E65"/>
    <w:rPr>
      <w:rFonts w:ascii="Tahoma" w:hAnsi="Tahoma" w:cs="Tahoma"/>
      <w:sz w:val="16"/>
      <w:szCs w:val="16"/>
    </w:rPr>
  </w:style>
  <w:style w:type="character" w:customStyle="1" w:styleId="BalloonTextChar">
    <w:name w:val="Balloon Text Char"/>
    <w:link w:val="BalloonText"/>
    <w:rsid w:val="009F2E65"/>
    <w:rPr>
      <w:rFonts w:ascii="Tahoma" w:eastAsia="Times New Roman" w:hAnsi="Tahoma" w:cs="Tahoma"/>
      <w:position w:val="0"/>
      <w:sz w:val="16"/>
      <w:szCs w:val="16"/>
    </w:rPr>
  </w:style>
  <w:style w:type="character" w:styleId="CommentReference">
    <w:name w:val="annotation reference"/>
    <w:rsid w:val="009F2E65"/>
    <w:rPr>
      <w:sz w:val="16"/>
      <w:szCs w:val="16"/>
    </w:rPr>
  </w:style>
  <w:style w:type="paragraph" w:styleId="CommentText">
    <w:name w:val="annotation text"/>
    <w:basedOn w:val="Normal"/>
    <w:link w:val="CommentTextChar"/>
    <w:rsid w:val="009F2E65"/>
    <w:rPr>
      <w:sz w:val="20"/>
      <w:szCs w:val="20"/>
    </w:rPr>
  </w:style>
  <w:style w:type="character" w:customStyle="1" w:styleId="CommentTextChar">
    <w:name w:val="Comment Text Char"/>
    <w:basedOn w:val="DefaultParagraphFont"/>
    <w:link w:val="CommentText"/>
    <w:rsid w:val="009F2E65"/>
    <w:rPr>
      <w:rFonts w:ascii="Arial" w:eastAsia="Times New Roman" w:hAnsi="Arial"/>
      <w:position w:val="0"/>
      <w:sz w:val="20"/>
      <w:szCs w:val="20"/>
    </w:rPr>
  </w:style>
  <w:style w:type="paragraph" w:styleId="CommentSubject">
    <w:name w:val="annotation subject"/>
    <w:basedOn w:val="CommentText"/>
    <w:next w:val="CommentText"/>
    <w:link w:val="CommentSubjectChar"/>
    <w:rsid w:val="009F2E65"/>
    <w:rPr>
      <w:b/>
      <w:bCs/>
    </w:rPr>
  </w:style>
  <w:style w:type="character" w:customStyle="1" w:styleId="CommentSubjectChar">
    <w:name w:val="Comment Subject Char"/>
    <w:link w:val="CommentSubject"/>
    <w:rsid w:val="009F2E65"/>
    <w:rPr>
      <w:rFonts w:ascii="Arial" w:eastAsia="Times New Roman" w:hAnsi="Arial"/>
      <w:b/>
      <w:bCs/>
      <w:position w:val="0"/>
      <w:sz w:val="20"/>
      <w:szCs w:val="20"/>
    </w:rPr>
  </w:style>
  <w:style w:type="paragraph" w:styleId="ListParagraph">
    <w:name w:val="List Paragraph"/>
    <w:basedOn w:val="Normal"/>
    <w:uiPriority w:val="34"/>
    <w:qFormat/>
    <w:rsid w:val="006E7EB5"/>
    <w:pPr>
      <w:ind w:left="720"/>
      <w:contextualSpacing/>
    </w:pPr>
  </w:style>
  <w:style w:type="character" w:customStyle="1" w:styleId="Heading1Char">
    <w:name w:val="Heading 1 Char"/>
    <w:basedOn w:val="DefaultParagraphFont"/>
    <w:link w:val="Heading1"/>
    <w:rsid w:val="00A224D4"/>
    <w:rPr>
      <w:rFonts w:ascii="Arial" w:eastAsia="Times New Roman" w:hAnsi="Arial" w:cs="Arial"/>
      <w:b/>
      <w:bCs/>
      <w:kern w:val="32"/>
      <w:position w:val="0"/>
      <w:szCs w:val="32"/>
    </w:rPr>
  </w:style>
  <w:style w:type="paragraph" w:styleId="Title">
    <w:name w:val="Title"/>
    <w:basedOn w:val="Normal"/>
    <w:next w:val="Normal"/>
    <w:link w:val="TitleChar"/>
    <w:qFormat/>
    <w:rsid w:val="009F2E65"/>
    <w:pPr>
      <w:spacing w:before="240" w:after="60"/>
      <w:outlineLvl w:val="0"/>
    </w:pPr>
    <w:rPr>
      <w:b/>
      <w:bCs/>
      <w:kern w:val="28"/>
      <w:sz w:val="32"/>
      <w:szCs w:val="32"/>
    </w:rPr>
  </w:style>
  <w:style w:type="character" w:customStyle="1" w:styleId="TitleChar">
    <w:name w:val="Title Char"/>
    <w:link w:val="Title"/>
    <w:rsid w:val="009F2E65"/>
    <w:rPr>
      <w:rFonts w:ascii="Arial" w:eastAsia="Times New Roman" w:hAnsi="Arial"/>
      <w:b/>
      <w:bCs/>
      <w:kern w:val="28"/>
      <w:position w:val="0"/>
      <w:sz w:val="32"/>
      <w:szCs w:val="32"/>
    </w:rPr>
  </w:style>
  <w:style w:type="paragraph" w:styleId="Header">
    <w:name w:val="header"/>
    <w:basedOn w:val="Normal"/>
    <w:link w:val="HeaderChar"/>
    <w:rsid w:val="009F2E65"/>
    <w:pPr>
      <w:tabs>
        <w:tab w:val="center" w:pos="4320"/>
        <w:tab w:val="right" w:pos="8640"/>
      </w:tabs>
    </w:pPr>
  </w:style>
  <w:style w:type="character" w:customStyle="1" w:styleId="HeaderChar">
    <w:name w:val="Header Char"/>
    <w:basedOn w:val="DefaultParagraphFont"/>
    <w:link w:val="Header"/>
    <w:rsid w:val="005B5F02"/>
    <w:rPr>
      <w:rFonts w:ascii="Arial" w:eastAsia="Times New Roman" w:hAnsi="Arial"/>
      <w:position w:val="0"/>
      <w:szCs w:val="24"/>
    </w:rPr>
  </w:style>
  <w:style w:type="paragraph" w:styleId="Footer">
    <w:name w:val="footer"/>
    <w:basedOn w:val="Normal"/>
    <w:link w:val="FooterChar"/>
    <w:rsid w:val="009F2E65"/>
    <w:pPr>
      <w:tabs>
        <w:tab w:val="center" w:pos="4680"/>
        <w:tab w:val="right" w:pos="9360"/>
      </w:tabs>
    </w:pPr>
  </w:style>
  <w:style w:type="character" w:customStyle="1" w:styleId="FooterChar">
    <w:name w:val="Footer Char"/>
    <w:link w:val="Footer"/>
    <w:rsid w:val="009F2E65"/>
    <w:rPr>
      <w:rFonts w:ascii="Arial" w:eastAsia="Times New Roman" w:hAnsi="Arial"/>
      <w:position w:val="0"/>
      <w:szCs w:val="24"/>
    </w:rPr>
  </w:style>
  <w:style w:type="character" w:customStyle="1" w:styleId="Heading2Char">
    <w:name w:val="Heading 2 Char"/>
    <w:basedOn w:val="DefaultParagraphFont"/>
    <w:link w:val="Heading2"/>
    <w:rsid w:val="00A224D4"/>
    <w:rPr>
      <w:rFonts w:ascii="Arial" w:eastAsia="Times New Roman" w:hAnsi="Arial" w:cs="Arial"/>
      <w:b/>
      <w:bCs/>
      <w:i/>
      <w:iCs/>
      <w:position w:val="0"/>
      <w:sz w:val="28"/>
      <w:szCs w:val="28"/>
    </w:rPr>
  </w:style>
  <w:style w:type="paragraph" w:customStyle="1" w:styleId="Heading10">
    <w:name w:val="Heading1"/>
    <w:basedOn w:val="Normal"/>
    <w:rsid w:val="009F2E65"/>
    <w:pPr>
      <w:pBdr>
        <w:bottom w:val="single" w:sz="4" w:space="1" w:color="auto"/>
      </w:pBdr>
      <w:spacing w:after="240"/>
    </w:pPr>
    <w:rPr>
      <w:rFonts w:cs="Arial"/>
      <w:b/>
      <w:smallCaps/>
      <w:color w:val="000080"/>
      <w:sz w:val="28"/>
    </w:rPr>
  </w:style>
  <w:style w:type="character" w:customStyle="1" w:styleId="Term">
    <w:name w:val="Term"/>
    <w:rsid w:val="009F2E65"/>
    <w:rPr>
      <w:rFonts w:ascii="Impact" w:hAnsi="Impact"/>
      <w:b/>
      <w:sz w:val="20"/>
    </w:rPr>
  </w:style>
  <w:style w:type="paragraph" w:customStyle="1" w:styleId="QuestionNumber">
    <w:name w:val="Question Number"/>
    <w:basedOn w:val="Normal"/>
    <w:rsid w:val="009F2E65"/>
  </w:style>
  <w:style w:type="paragraph" w:customStyle="1" w:styleId="Heaidng1">
    <w:name w:val="Heaidng 1"/>
    <w:basedOn w:val="NoSpacing"/>
    <w:autoRedefine/>
    <w:qFormat/>
    <w:rsid w:val="00A224D4"/>
    <w:rPr>
      <w:rFonts w:eastAsiaTheme="minorHAnsi" w:cs="Arial"/>
      <w:b/>
      <w:szCs w:val="20"/>
    </w:rPr>
  </w:style>
  <w:style w:type="paragraph" w:styleId="NormalWeb">
    <w:name w:val="Normal (Web)"/>
    <w:basedOn w:val="Normal"/>
    <w:uiPriority w:val="99"/>
    <w:unhideWhenUsed/>
    <w:rsid w:val="00A224D4"/>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40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ma_cm035\AppData\Roaming\Microsoft\Templates\CDC%20Assess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CDC Assessment Template.dotx</Template>
  <TotalTime>142</TotalTime>
  <Pages>1</Pages>
  <Words>6212</Words>
  <Characters>35414</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Puryear</dc:creator>
  <cp:keywords/>
  <dc:description/>
  <cp:lastModifiedBy>Heidi Grauel</cp:lastModifiedBy>
  <cp:revision>47</cp:revision>
  <dcterms:created xsi:type="dcterms:W3CDTF">2017-12-12T10:43:00Z</dcterms:created>
  <dcterms:modified xsi:type="dcterms:W3CDTF">2018-02-02T04:55:00Z</dcterms:modified>
</cp:coreProperties>
</file>