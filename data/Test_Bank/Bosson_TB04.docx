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DA8" w:rsidRPr="00A404F0" w:rsidRDefault="00880187" w:rsidP="00A404F0">
      <w:pPr>
        <w:pStyle w:val="Title"/>
        <w:spacing w:before="0" w:after="0"/>
        <w:rPr>
          <w:b w:val="0"/>
        </w:rPr>
      </w:pPr>
      <w:r w:rsidRPr="00A404F0">
        <w:rPr>
          <w:shd w:val="clear" w:color="auto" w:fill="FFFFFF"/>
        </w:rPr>
        <w:t>Chapter 4: Gender Development</w:t>
      </w:r>
    </w:p>
    <w:p w:rsidR="001A7DA8" w:rsidRDefault="001A7DA8" w:rsidP="00A404F0">
      <w:pPr>
        <w:pStyle w:val="Title"/>
        <w:spacing w:before="0" w:after="0"/>
      </w:pPr>
      <w:bookmarkStart w:id="0" w:name="_GoBack"/>
      <w:bookmarkEnd w:id="0"/>
    </w:p>
    <w:p w:rsidR="001A7DA8" w:rsidRDefault="00D23A79" w:rsidP="00A404F0">
      <w:pPr>
        <w:pStyle w:val="Title"/>
        <w:spacing w:before="0" w:after="0"/>
      </w:pPr>
      <w:r>
        <w:t>Test Bank</w:t>
      </w:r>
    </w:p>
    <w:p w:rsidR="001A7DA8" w:rsidRDefault="001A7DA8" w:rsidP="00A404F0">
      <w:pPr>
        <w:pStyle w:val="Title"/>
        <w:spacing w:before="0" w:after="0"/>
      </w:pPr>
    </w:p>
    <w:p w:rsidR="001A7DA8" w:rsidRDefault="00D23A79" w:rsidP="00A404F0">
      <w:pPr>
        <w:pStyle w:val="Heading1"/>
      </w:pPr>
      <w:r>
        <w:t>Multiple Choice</w:t>
      </w:r>
    </w:p>
    <w:p w:rsidR="00D23A79" w:rsidRPr="00A404F0" w:rsidRDefault="00D23A79"/>
    <w:p w:rsidR="00250ED4" w:rsidRPr="00A404F0" w:rsidRDefault="00880187">
      <w:r w:rsidRPr="00A404F0">
        <w:t>1. One study in the 1970s (and replicated in the 1990s) asked parents to rate their newborn infants on a series of adjective</w:t>
      </w:r>
      <w:r w:rsidR="00912894" w:rsidRPr="00880187">
        <w:t>s.</w:t>
      </w:r>
      <w:r w:rsidRPr="00A404F0">
        <w:t xml:space="preserve"> Researchers found that parents</w:t>
      </w:r>
      <w:r w:rsidR="0038550F">
        <w:t xml:space="preserve"> ______.</w:t>
      </w:r>
    </w:p>
    <w:p w:rsidR="001A7DA8" w:rsidRPr="00A404F0" w:rsidRDefault="00912894" w:rsidP="00A404F0">
      <w:r w:rsidRPr="00880187">
        <w:t>A.</w:t>
      </w:r>
      <w:r w:rsidR="00880187" w:rsidRPr="00A404F0">
        <w:t xml:space="preserve"> used a larger number of adjectives when describing boys than girls</w:t>
      </w:r>
    </w:p>
    <w:p w:rsidR="001A7DA8" w:rsidRPr="00A404F0" w:rsidRDefault="00912894" w:rsidP="00A404F0">
      <w:r>
        <w:t>B</w:t>
      </w:r>
      <w:r w:rsidRPr="00880187">
        <w:t>.</w:t>
      </w:r>
      <w:r w:rsidR="00880187" w:rsidRPr="00A404F0">
        <w:t xml:space="preserve"> rated boys as stronger and more coordinated than girls</w:t>
      </w:r>
    </w:p>
    <w:p w:rsidR="001A7DA8" w:rsidRPr="00A404F0" w:rsidRDefault="00912894" w:rsidP="00A404F0">
      <w:r w:rsidRPr="00880187">
        <w:t>C.</w:t>
      </w:r>
      <w:r w:rsidR="00ED2A65">
        <w:t xml:space="preserve"> </w:t>
      </w:r>
      <w:r w:rsidR="00880187" w:rsidRPr="00A404F0">
        <w:t>accurately accounted for gender differences in infants’ physical traits</w:t>
      </w:r>
    </w:p>
    <w:p w:rsidR="001A7DA8" w:rsidRPr="00A404F0" w:rsidRDefault="00912894" w:rsidP="00A404F0">
      <w:r w:rsidRPr="00880187">
        <w:t>D.</w:t>
      </w:r>
      <w:r w:rsidR="00880187" w:rsidRPr="00A404F0">
        <w:t xml:space="preserve"> rely on bottom up perceptions rather than top down stereotypes</w:t>
      </w:r>
    </w:p>
    <w:p w:rsidR="001A7DA8" w:rsidRDefault="00DF4C81" w:rsidP="00A404F0">
      <w:r w:rsidRPr="00DF4C81">
        <w:t>Ans: B</w:t>
      </w:r>
    </w:p>
    <w:p w:rsidR="001A7DA8" w:rsidRPr="00A404F0" w:rsidRDefault="00880187" w:rsidP="00A404F0">
      <w:r w:rsidRPr="00A404F0">
        <w:t xml:space="preserve">Learning Objective: </w:t>
      </w:r>
      <w:r w:rsidR="00DF4C81">
        <w:t xml:space="preserve">4-1: </w:t>
      </w:r>
      <w:r w:rsidR="007A2692">
        <w:t>Explain how gender stereotypes influence expectant parents and early child developmen</w:t>
      </w:r>
      <w:r w:rsidR="00912894">
        <w:t>t.</w:t>
      </w:r>
      <w:r w:rsidR="007A2692">
        <w:t xml:space="preserve"> </w:t>
      </w:r>
    </w:p>
    <w:p w:rsidR="001A7DA8" w:rsidRDefault="00DF4C81" w:rsidP="00A404F0">
      <w:r w:rsidRPr="00DD09E2">
        <w:t>Cognitive Domain: Knowledge</w:t>
      </w:r>
    </w:p>
    <w:p w:rsidR="001A7DA8" w:rsidRDefault="00880187" w:rsidP="00A404F0">
      <w:r w:rsidRPr="00A404F0">
        <w:t xml:space="preserve">Answer </w:t>
      </w:r>
      <w:r w:rsidR="00DF4C81">
        <w:t>L</w:t>
      </w:r>
      <w:r w:rsidRPr="00A404F0">
        <w:t>ocation: How Central Are Sex and Gender in Early Development</w:t>
      </w:r>
      <w:r w:rsidR="00143D28">
        <w:t>?</w:t>
      </w:r>
    </w:p>
    <w:p w:rsidR="008E1468" w:rsidRDefault="008E1468" w:rsidP="00A404F0">
      <w:r>
        <w:t>Difficulty Level: Easy</w:t>
      </w:r>
    </w:p>
    <w:p w:rsidR="001A7DA8" w:rsidRPr="00A404F0" w:rsidRDefault="001A7DA8" w:rsidP="00A404F0"/>
    <w:p w:rsidR="00956B56" w:rsidRPr="00A404F0" w:rsidRDefault="00880187">
      <w:r w:rsidRPr="00A404F0">
        <w:t>2. According to Quinn and colleagues (2002), what is the first social category infants recognize?</w:t>
      </w:r>
    </w:p>
    <w:p w:rsidR="001A7DA8" w:rsidRPr="00A404F0" w:rsidRDefault="00912894" w:rsidP="00A404F0">
      <w:r w:rsidRPr="00880187">
        <w:t>A.</w:t>
      </w:r>
      <w:r w:rsidR="00880187" w:rsidRPr="00A404F0">
        <w:t xml:space="preserve"> </w:t>
      </w:r>
      <w:r w:rsidR="00485377">
        <w:t>s</w:t>
      </w:r>
      <w:r w:rsidR="00880187" w:rsidRPr="00A404F0">
        <w:t>exual orientation</w:t>
      </w:r>
    </w:p>
    <w:p w:rsidR="001A7DA8" w:rsidRPr="00A404F0" w:rsidRDefault="00912894" w:rsidP="00A404F0">
      <w:r>
        <w:t>B</w:t>
      </w:r>
      <w:r w:rsidRPr="00880187">
        <w:t>.</w:t>
      </w:r>
      <w:r w:rsidR="00880187" w:rsidRPr="00A404F0">
        <w:t xml:space="preserve"> </w:t>
      </w:r>
      <w:r w:rsidR="00485377">
        <w:t>s</w:t>
      </w:r>
      <w:r w:rsidR="00880187" w:rsidRPr="00A404F0">
        <w:t>ex</w:t>
      </w:r>
    </w:p>
    <w:p w:rsidR="001A7DA8" w:rsidRPr="00A404F0" w:rsidRDefault="00912894" w:rsidP="00A404F0">
      <w:r w:rsidRPr="00880187">
        <w:t>C.</w:t>
      </w:r>
      <w:r w:rsidR="00ED2A65">
        <w:t xml:space="preserve"> </w:t>
      </w:r>
      <w:r w:rsidR="00485377">
        <w:t>f</w:t>
      </w:r>
      <w:r w:rsidR="00880187" w:rsidRPr="00A404F0">
        <w:t>amily</w:t>
      </w:r>
    </w:p>
    <w:p w:rsidR="001A7DA8" w:rsidRPr="00A404F0" w:rsidRDefault="00912894" w:rsidP="00A404F0">
      <w:r w:rsidRPr="00880187">
        <w:t>D.</w:t>
      </w:r>
      <w:r w:rsidR="00880187" w:rsidRPr="00A404F0">
        <w:t xml:space="preserve"> </w:t>
      </w:r>
      <w:r w:rsidR="00485377">
        <w:t>r</w:t>
      </w:r>
      <w:r w:rsidR="00880187" w:rsidRPr="00A404F0">
        <w:t>ace</w:t>
      </w:r>
    </w:p>
    <w:p w:rsidR="001A7DA8" w:rsidRDefault="00DF4C81" w:rsidP="00A404F0">
      <w:r w:rsidRPr="00DF4C81">
        <w:t>Ans: B</w:t>
      </w:r>
    </w:p>
    <w:p w:rsidR="001A7DA8" w:rsidRPr="00A404F0" w:rsidRDefault="00880187" w:rsidP="00A404F0">
      <w:r w:rsidRPr="00A404F0">
        <w:t xml:space="preserve">Learning Objective: </w:t>
      </w:r>
      <w:r w:rsidR="00DF4C81">
        <w:t xml:space="preserve">4-1: </w:t>
      </w:r>
      <w:r w:rsidR="007A2692">
        <w:t>Explain how gender stereotypes influence expectant parents and early child developmen</w:t>
      </w:r>
      <w:r w:rsidR="00912894">
        <w:t>t.</w:t>
      </w:r>
      <w:r w:rsidR="007A2692">
        <w:t xml:space="preserve"> </w:t>
      </w:r>
    </w:p>
    <w:p w:rsidR="001A7DA8" w:rsidRDefault="00DF4C81" w:rsidP="00A404F0">
      <w:r w:rsidRPr="00DD09E2">
        <w:t>Cognitive Domain: Knowledge</w:t>
      </w:r>
    </w:p>
    <w:p w:rsidR="001A7DA8" w:rsidRDefault="00880187" w:rsidP="00A404F0">
      <w:r w:rsidRPr="00A404F0">
        <w:t xml:space="preserve">Answer </w:t>
      </w:r>
      <w:r w:rsidR="00DF4C81">
        <w:t>L</w:t>
      </w:r>
      <w:r w:rsidRPr="00A404F0">
        <w:t>ocation: How Central Are Sex and Gender in Early Development</w:t>
      </w:r>
      <w:r w:rsidR="00143D28">
        <w:t>?</w:t>
      </w:r>
    </w:p>
    <w:p w:rsidR="008E1468" w:rsidRPr="008E1468" w:rsidRDefault="008E1468" w:rsidP="008E1468">
      <w:r w:rsidRPr="008E1468">
        <w:t>Difficulty Level:</w:t>
      </w:r>
      <w:r>
        <w:t xml:space="preserve"> Easy</w:t>
      </w:r>
    </w:p>
    <w:p w:rsidR="00250ED4" w:rsidRPr="00A404F0" w:rsidRDefault="00250ED4"/>
    <w:p w:rsidR="005D7322" w:rsidRPr="00A404F0" w:rsidRDefault="00880187">
      <w:r w:rsidRPr="00A404F0">
        <w:t>3. Major theories of gender development fall into two broad categories: ______ and _____</w:t>
      </w:r>
      <w:r w:rsidR="00143D28">
        <w:t>_</w:t>
      </w:r>
      <w:r w:rsidRPr="00A404F0">
        <w:t>.</w:t>
      </w:r>
    </w:p>
    <w:p w:rsidR="001A7DA8" w:rsidRPr="00A404F0" w:rsidRDefault="00912894" w:rsidP="00A404F0">
      <w:r>
        <w:t>A</w:t>
      </w:r>
      <w:r w:rsidRPr="00880187">
        <w:t>.</w:t>
      </w:r>
      <w:r w:rsidR="00880187" w:rsidRPr="00A404F0">
        <w:t xml:space="preserve"> social learning; cognitive</w:t>
      </w:r>
    </w:p>
    <w:p w:rsidR="001A7DA8" w:rsidRPr="00A404F0" w:rsidRDefault="00912894" w:rsidP="00A404F0">
      <w:r w:rsidRPr="00880187">
        <w:t>B.</w:t>
      </w:r>
      <w:r w:rsidR="00880187" w:rsidRPr="00A404F0">
        <w:t xml:space="preserve"> social learning; neurological</w:t>
      </w:r>
    </w:p>
    <w:p w:rsidR="001A7DA8" w:rsidRPr="00A404F0" w:rsidRDefault="00912894" w:rsidP="00A404F0">
      <w:r w:rsidRPr="00880187">
        <w:t>C.</w:t>
      </w:r>
      <w:r w:rsidR="00ED2A65">
        <w:t xml:space="preserve"> </w:t>
      </w:r>
      <w:r w:rsidR="00880187" w:rsidRPr="00A404F0">
        <w:t>neurological; cognitive</w:t>
      </w:r>
    </w:p>
    <w:p w:rsidR="001A7DA8" w:rsidRPr="00A404F0" w:rsidRDefault="00912894" w:rsidP="00A404F0">
      <w:r w:rsidRPr="00880187">
        <w:t>D.</w:t>
      </w:r>
      <w:r w:rsidR="00880187" w:rsidRPr="00A404F0">
        <w:t xml:space="preserve"> comparative; social learning</w:t>
      </w:r>
    </w:p>
    <w:p w:rsidR="001A7DA8" w:rsidRDefault="00DF4C81" w:rsidP="00A404F0">
      <w:r w:rsidRPr="00DF4C81">
        <w:t>Ans: A</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Knowledge</w:t>
      </w:r>
    </w:p>
    <w:p w:rsidR="001A7DA8" w:rsidRDefault="00DF4C81" w:rsidP="00A404F0">
      <w:r w:rsidRPr="00DD09E2">
        <w:t xml:space="preserve">Answer </w:t>
      </w:r>
      <w:r>
        <w:t>L</w:t>
      </w:r>
      <w:r w:rsidRPr="00DD09E2">
        <w:t>ocation: What Are the Major Theoretical Approaches to Gender Development?</w:t>
      </w:r>
    </w:p>
    <w:p w:rsidR="008E1468" w:rsidRPr="008E1468" w:rsidRDefault="008E1468" w:rsidP="008E1468">
      <w:r w:rsidRPr="008E1468">
        <w:t>Difficulty Level:</w:t>
      </w:r>
      <w:r>
        <w:t xml:space="preserve"> Easy</w:t>
      </w:r>
    </w:p>
    <w:p w:rsidR="001A7DA8" w:rsidRDefault="001A7DA8" w:rsidP="00A404F0"/>
    <w:p w:rsidR="001A7DA8" w:rsidRPr="00A404F0" w:rsidRDefault="001A7DA8" w:rsidP="00A404F0"/>
    <w:p w:rsidR="00814D28" w:rsidRPr="00A404F0" w:rsidRDefault="00880187">
      <w:r w:rsidRPr="00A404F0">
        <w:t>4. A study examining the influence of parents and peers upon gender development would most likely come from the ______ perspectiv</w:t>
      </w:r>
      <w:r w:rsidR="00912894" w:rsidRPr="00880187">
        <w:t>e.</w:t>
      </w:r>
    </w:p>
    <w:p w:rsidR="001A7DA8" w:rsidRPr="00A404F0" w:rsidRDefault="00912894" w:rsidP="00A404F0">
      <w:r w:rsidRPr="00880187">
        <w:t>A.</w:t>
      </w:r>
      <w:r w:rsidR="00880187" w:rsidRPr="00A404F0">
        <w:t xml:space="preserve"> cognitive</w:t>
      </w:r>
    </w:p>
    <w:p w:rsidR="001A7DA8" w:rsidRPr="00A404F0" w:rsidRDefault="00912894" w:rsidP="00A404F0">
      <w:r w:rsidRPr="00880187">
        <w:t>B.</w:t>
      </w:r>
      <w:r w:rsidR="00880187" w:rsidRPr="00A404F0">
        <w:t xml:space="preserve"> comparative</w:t>
      </w:r>
    </w:p>
    <w:p w:rsidR="001A7DA8" w:rsidRPr="00A404F0" w:rsidRDefault="00912894" w:rsidP="00A404F0">
      <w:r w:rsidRPr="00880187">
        <w:t>C.</w:t>
      </w:r>
      <w:r w:rsidR="00ED2A65">
        <w:t xml:space="preserve"> </w:t>
      </w:r>
      <w:r w:rsidR="00880187" w:rsidRPr="00A404F0">
        <w:t>neurological</w:t>
      </w:r>
    </w:p>
    <w:p w:rsidR="001A7DA8" w:rsidRPr="00A404F0" w:rsidRDefault="00912894" w:rsidP="00A404F0">
      <w:r>
        <w:t>D</w:t>
      </w:r>
      <w:r w:rsidRPr="00880187">
        <w:t>.</w:t>
      </w:r>
      <w:r w:rsidR="00ED2A65">
        <w:t xml:space="preserve"> </w:t>
      </w:r>
      <w:r w:rsidR="00880187" w:rsidRPr="00A404F0">
        <w:t>social learning</w:t>
      </w:r>
    </w:p>
    <w:p w:rsidR="001A7DA8" w:rsidRDefault="00DF4C81" w:rsidP="00A404F0">
      <w:r w:rsidRPr="00DF4C81">
        <w:t>Ans: D</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DF4C81" w:rsidP="00A404F0">
      <w:r w:rsidRPr="00DD09E2">
        <w:t>Cognitive Domain: Application</w:t>
      </w:r>
    </w:p>
    <w:p w:rsidR="001A7DA8" w:rsidRDefault="00880187" w:rsidP="00A404F0">
      <w:r w:rsidRPr="00A404F0">
        <w:t xml:space="preserve">Answer </w:t>
      </w:r>
      <w:r w:rsidR="00DF4C81">
        <w:t>L</w:t>
      </w:r>
      <w:r w:rsidRPr="00A404F0">
        <w:t>ocation: What Are the Major Theoretical Approaches to Gender Development?</w:t>
      </w:r>
    </w:p>
    <w:p w:rsidR="008E1468" w:rsidRPr="008E1468" w:rsidRDefault="008E1468" w:rsidP="008E1468">
      <w:r w:rsidRPr="008E1468">
        <w:t>Difficulty Level:</w:t>
      </w:r>
      <w:r>
        <w:t xml:space="preserve"> Hard</w:t>
      </w:r>
    </w:p>
    <w:p w:rsidR="009B0AF5" w:rsidRPr="00D23A79" w:rsidRDefault="009B0AF5"/>
    <w:p w:rsidR="00B448FF" w:rsidRPr="0006397A" w:rsidRDefault="00880187">
      <w:r w:rsidRPr="00A404F0">
        <w:t xml:space="preserve">5. Which of the following best describes what Walter </w:t>
      </w:r>
      <w:proofErr w:type="spellStart"/>
      <w:r w:rsidRPr="00A404F0">
        <w:t>Mischel</w:t>
      </w:r>
      <w:proofErr w:type="spellEnd"/>
      <w:r w:rsidRPr="00A404F0">
        <w:t xml:space="preserve"> (1966) meant by the term sex-typing?</w:t>
      </w:r>
    </w:p>
    <w:p w:rsidR="00B448FF" w:rsidRPr="00A404F0" w:rsidRDefault="00912894">
      <w:r>
        <w:t>A</w:t>
      </w:r>
      <w:r w:rsidRPr="00880187">
        <w:t>.</w:t>
      </w:r>
      <w:r w:rsidR="00880187" w:rsidRPr="00A404F0">
        <w:t xml:space="preserve"> </w:t>
      </w:r>
      <w:r w:rsidR="00485377">
        <w:t>t</w:t>
      </w:r>
      <w:r w:rsidR="00880187" w:rsidRPr="00A404F0">
        <w:t>he process by which individuals acquire gendered behavior patterns through social reward and punishment</w:t>
      </w:r>
    </w:p>
    <w:p w:rsidR="001A7DA8" w:rsidRPr="00A404F0" w:rsidRDefault="00912894" w:rsidP="00A404F0">
      <w:r w:rsidRPr="00880187">
        <w:t>B.</w:t>
      </w:r>
      <w:r w:rsidR="00880187" w:rsidRPr="00A404F0">
        <w:t xml:space="preserve"> </w:t>
      </w:r>
      <w:r w:rsidR="00485377">
        <w:t>t</w:t>
      </w:r>
      <w:r w:rsidR="00880187" w:rsidRPr="00A404F0">
        <w:t>he process by which hormones cause sexual differentiation during early childhood</w:t>
      </w:r>
    </w:p>
    <w:p w:rsidR="001A7DA8" w:rsidRPr="00A404F0" w:rsidRDefault="00912894" w:rsidP="00A404F0">
      <w:r w:rsidRPr="00880187">
        <w:t>C.</w:t>
      </w:r>
      <w:r w:rsidR="00ED2A65">
        <w:t xml:space="preserve"> </w:t>
      </w:r>
      <w:r w:rsidR="00485377">
        <w:t>t</w:t>
      </w:r>
      <w:r w:rsidR="00880187" w:rsidRPr="00A404F0">
        <w:t>he different rates of cognitive development among boys and girls that produce gender stereotypes</w:t>
      </w:r>
    </w:p>
    <w:p w:rsidR="001A7DA8" w:rsidRPr="00A404F0" w:rsidRDefault="00912894" w:rsidP="00A404F0">
      <w:r w:rsidRPr="00880187">
        <w:t>D.</w:t>
      </w:r>
      <w:r w:rsidR="00ED2A65">
        <w:t xml:space="preserve"> </w:t>
      </w:r>
      <w:r w:rsidR="00485377">
        <w:t>t</w:t>
      </w:r>
      <w:r w:rsidR="00880187" w:rsidRPr="00A404F0">
        <w:t>he rigid categorization of infants into binary sex categories</w:t>
      </w:r>
    </w:p>
    <w:p w:rsidR="001A7DA8" w:rsidRDefault="008820A9" w:rsidP="00A404F0">
      <w:r w:rsidRPr="008820A9">
        <w:t>Ans: A</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820A9" w:rsidP="00A404F0">
      <w:r w:rsidRPr="00DD09E2">
        <w:t>Cognitive Domain: Knowledge</w:t>
      </w:r>
    </w:p>
    <w:p w:rsidR="001A7DA8" w:rsidRDefault="00880187" w:rsidP="00A404F0">
      <w:r w:rsidRPr="00A404F0">
        <w:t xml:space="preserve">Answer </w:t>
      </w:r>
      <w:r w:rsidR="008820A9">
        <w:t>L</w:t>
      </w:r>
      <w:r w:rsidRPr="00A404F0">
        <w:t>ocation: Social Learning Theories and Sources of Socialization</w:t>
      </w:r>
    </w:p>
    <w:p w:rsidR="008E1468" w:rsidRPr="008E1468" w:rsidRDefault="008E1468" w:rsidP="008E1468">
      <w:r w:rsidRPr="008E1468">
        <w:t>Difficulty Level:</w:t>
      </w:r>
      <w:r>
        <w:t xml:space="preserve"> Easy</w:t>
      </w:r>
    </w:p>
    <w:p w:rsidR="00B448FF" w:rsidRPr="0006397A" w:rsidRDefault="00B448FF"/>
    <w:p w:rsidR="001A7DA8" w:rsidRPr="00A404F0" w:rsidRDefault="00880187" w:rsidP="00A404F0">
      <w:r w:rsidRPr="00A404F0">
        <w:t>6. Based on research studying the influence of parents in gender socialization, which of the following findings would you NOT expect to find?</w:t>
      </w:r>
    </w:p>
    <w:p w:rsidR="001A7DA8" w:rsidRPr="00A404F0" w:rsidRDefault="00912894" w:rsidP="00A404F0">
      <w:r w:rsidRPr="00880187">
        <w:t>A.</w:t>
      </w:r>
      <w:r w:rsidR="00880187" w:rsidRPr="00A404F0">
        <w:t xml:space="preserve"> Children raised by same-sex parents are less likely to endorse certain gender stereotypes</w:t>
      </w:r>
      <w:r w:rsidR="00485377">
        <w:t>.</w:t>
      </w:r>
    </w:p>
    <w:p w:rsidR="001A7DA8" w:rsidRPr="00A404F0" w:rsidRDefault="00912894" w:rsidP="00A404F0">
      <w:r w:rsidRPr="00880187">
        <w:t>B.</w:t>
      </w:r>
      <w:r w:rsidR="00880187" w:rsidRPr="00A404F0">
        <w:t xml:space="preserve"> Mothers estimate that their sons can crawl down steeper slopes than their daughters</w:t>
      </w:r>
      <w:r w:rsidR="00485377">
        <w:t>.</w:t>
      </w:r>
    </w:p>
    <w:p w:rsidR="001A7DA8" w:rsidRPr="00A404F0" w:rsidRDefault="00912894" w:rsidP="00A404F0">
      <w:r w:rsidRPr="00880187">
        <w:t>C.</w:t>
      </w:r>
      <w:r w:rsidR="00ED2A65">
        <w:t xml:space="preserve"> </w:t>
      </w:r>
      <w:r w:rsidR="00880187" w:rsidRPr="00A404F0">
        <w:t>Parents assign girls more household chores than boys</w:t>
      </w:r>
      <w:r w:rsidR="00485377">
        <w:t>.</w:t>
      </w:r>
    </w:p>
    <w:p w:rsidR="001A7DA8" w:rsidRPr="00A404F0" w:rsidRDefault="00912894" w:rsidP="00A404F0">
      <w:r>
        <w:t>D</w:t>
      </w:r>
      <w:r w:rsidRPr="00880187">
        <w:t>.</w:t>
      </w:r>
      <w:r w:rsidR="00ED2A65">
        <w:t xml:space="preserve"> </w:t>
      </w:r>
      <w:r w:rsidR="00880187" w:rsidRPr="00A404F0">
        <w:t>Parents are less flexible in allowing girls to pursue behavior associated with the other sex</w:t>
      </w:r>
      <w:r w:rsidR="00485377">
        <w:t>.</w:t>
      </w:r>
    </w:p>
    <w:p w:rsidR="001A7DA8" w:rsidRDefault="003C7E13" w:rsidP="00A404F0">
      <w:r w:rsidRPr="003C7E13">
        <w:t>Ans: D</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Application</w:t>
      </w:r>
    </w:p>
    <w:p w:rsidR="001A7DA8" w:rsidRDefault="003C7E13" w:rsidP="00A404F0">
      <w:r w:rsidRPr="00DD09E2">
        <w:t xml:space="preserve">Answer </w:t>
      </w:r>
      <w:r>
        <w:t>L</w:t>
      </w:r>
      <w:r w:rsidRPr="00DD09E2">
        <w:t>ocation: Social Learning Theories and Sources of Socialization</w:t>
      </w:r>
    </w:p>
    <w:p w:rsidR="008E1468" w:rsidRPr="008E1468" w:rsidRDefault="008E1468" w:rsidP="008E1468">
      <w:r w:rsidRPr="008E1468">
        <w:t>Difficulty Level:</w:t>
      </w:r>
      <w:r>
        <w:t xml:space="preserve"> Hard</w:t>
      </w:r>
    </w:p>
    <w:p w:rsidR="001A7DA8" w:rsidRDefault="001A7DA8" w:rsidP="00A404F0"/>
    <w:p w:rsidR="00B448FF" w:rsidRPr="0006397A" w:rsidRDefault="00B448FF"/>
    <w:p w:rsidR="0063539E" w:rsidRPr="00A404F0" w:rsidRDefault="00880187">
      <w:r w:rsidRPr="00A404F0">
        <w:lastRenderedPageBreak/>
        <w:t>7. Little Jonny’s parents always smile at him when they see him rough housing with his friend</w:t>
      </w:r>
      <w:r w:rsidR="00912894" w:rsidRPr="00880187">
        <w:t>s.</w:t>
      </w:r>
      <w:r w:rsidRPr="00A404F0">
        <w:t xml:space="preserve"> Which element of social learning theory is this an example of?</w:t>
      </w:r>
    </w:p>
    <w:p w:rsidR="001A7DA8" w:rsidRPr="00A404F0" w:rsidRDefault="00912894" w:rsidP="00A404F0">
      <w:r>
        <w:t>A</w:t>
      </w:r>
      <w:r w:rsidRPr="00880187">
        <w:t>.</w:t>
      </w:r>
      <w:r w:rsidR="00880187" w:rsidRPr="00A404F0">
        <w:t xml:space="preserve"> </w:t>
      </w:r>
      <w:r w:rsidR="00485377">
        <w:t>r</w:t>
      </w:r>
      <w:r w:rsidR="00880187" w:rsidRPr="00A404F0">
        <w:t>einforcement</w:t>
      </w:r>
    </w:p>
    <w:p w:rsidR="001A7DA8" w:rsidRPr="00A404F0" w:rsidRDefault="00912894" w:rsidP="00A404F0">
      <w:r w:rsidRPr="00880187">
        <w:t>B.</w:t>
      </w:r>
      <w:r w:rsidR="00880187" w:rsidRPr="00A404F0">
        <w:t xml:space="preserve"> </w:t>
      </w:r>
      <w:r w:rsidR="00485377">
        <w:t>p</w:t>
      </w:r>
      <w:r w:rsidR="00880187" w:rsidRPr="00A404F0">
        <w:t>unishment</w:t>
      </w:r>
    </w:p>
    <w:p w:rsidR="001A7DA8" w:rsidRPr="00A404F0" w:rsidRDefault="00912894" w:rsidP="00A404F0">
      <w:r w:rsidRPr="00880187">
        <w:t>C.</w:t>
      </w:r>
      <w:r w:rsidR="00880187" w:rsidRPr="00A404F0">
        <w:t xml:space="preserve"> </w:t>
      </w:r>
      <w:r w:rsidR="00485377">
        <w:t>i</w:t>
      </w:r>
      <w:r w:rsidR="00880187" w:rsidRPr="00A404F0">
        <w:t>mitation</w:t>
      </w:r>
    </w:p>
    <w:p w:rsidR="001A7DA8" w:rsidRPr="00A404F0" w:rsidRDefault="00912894" w:rsidP="00A404F0">
      <w:r w:rsidRPr="00880187">
        <w:t>D.</w:t>
      </w:r>
      <w:r w:rsidR="00ED2A65">
        <w:t xml:space="preserve"> </w:t>
      </w:r>
      <w:r w:rsidR="00485377">
        <w:t>o</w:t>
      </w:r>
      <w:r w:rsidR="00880187" w:rsidRPr="00A404F0">
        <w:t>bservation</w:t>
      </w:r>
    </w:p>
    <w:p w:rsidR="001A7DA8" w:rsidRDefault="003C7E13" w:rsidP="00A404F0">
      <w:r w:rsidRPr="003C7E13">
        <w:t>Ans: A</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Application</w:t>
      </w:r>
    </w:p>
    <w:p w:rsidR="001A7DA8" w:rsidRDefault="00880187" w:rsidP="00A404F0">
      <w:r w:rsidRPr="00A404F0">
        <w:t xml:space="preserve">Answer </w:t>
      </w:r>
      <w:r w:rsidR="003C7E13">
        <w:t>L</w:t>
      </w:r>
      <w:r w:rsidRPr="00A404F0">
        <w:t>ocation: Social Learning Theories and Sources of Socialization</w:t>
      </w:r>
    </w:p>
    <w:p w:rsidR="008E1468" w:rsidRPr="008E1468" w:rsidRDefault="008E1468" w:rsidP="008E1468">
      <w:r w:rsidRPr="008E1468">
        <w:t>Difficulty Level:</w:t>
      </w:r>
      <w:r>
        <w:t xml:space="preserve"> Hard</w:t>
      </w:r>
    </w:p>
    <w:p w:rsidR="001A7DA8" w:rsidRPr="00A404F0" w:rsidRDefault="001A7DA8" w:rsidP="00A404F0"/>
    <w:p w:rsidR="00B06C47" w:rsidRPr="00A404F0" w:rsidRDefault="00880187">
      <w:r w:rsidRPr="00A404F0">
        <w:t>8. In which of the following ways do children raised by same-sex parents differ from children with parents of both sexes?</w:t>
      </w:r>
    </w:p>
    <w:p w:rsidR="001A7DA8" w:rsidRPr="00A404F0" w:rsidRDefault="00912894" w:rsidP="00A404F0">
      <w:r w:rsidRPr="00880187">
        <w:t>A.</w:t>
      </w:r>
      <w:r w:rsidR="00880187" w:rsidRPr="00A404F0">
        <w:t xml:space="preserve"> They tend to have reduced psychological adjustment or well-being</w:t>
      </w:r>
      <w:r w:rsidR="00485377">
        <w:t>.</w:t>
      </w:r>
    </w:p>
    <w:p w:rsidR="001A7DA8" w:rsidRDefault="00912894" w:rsidP="00A404F0">
      <w:r w:rsidRPr="00880187">
        <w:t>B.</w:t>
      </w:r>
      <w:r w:rsidR="00880187" w:rsidRPr="00A404F0">
        <w:t xml:space="preserve"> They are more artistic and score higher on openness to experience</w:t>
      </w:r>
      <w:r w:rsidR="00485377">
        <w:t>.</w:t>
      </w:r>
    </w:p>
    <w:p w:rsidR="001A7DA8" w:rsidRPr="00A404F0" w:rsidRDefault="00912894" w:rsidP="00A404F0">
      <w:r w:rsidRPr="00880187">
        <w:t>C.</w:t>
      </w:r>
      <w:r w:rsidR="00880187" w:rsidRPr="00A404F0">
        <w:t xml:space="preserve"> They are more likely to be transgender</w:t>
      </w:r>
      <w:r w:rsidR="00485377">
        <w:t>.</w:t>
      </w:r>
    </w:p>
    <w:p w:rsidR="001A7DA8" w:rsidRPr="00A404F0" w:rsidRDefault="00912894" w:rsidP="00A404F0">
      <w:r>
        <w:t>D</w:t>
      </w:r>
      <w:r w:rsidRPr="00880187">
        <w:t>.</w:t>
      </w:r>
      <w:r w:rsidR="00880187" w:rsidRPr="00A404F0">
        <w:t xml:space="preserve"> They endorse fewer gender stereotypes</w:t>
      </w:r>
      <w:r w:rsidR="00485377">
        <w:t>.</w:t>
      </w:r>
    </w:p>
    <w:p w:rsidR="001A7DA8" w:rsidRDefault="003C7E13" w:rsidP="00A404F0">
      <w:r w:rsidRPr="003C7E13">
        <w:t>Ans: D</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Knowledge</w:t>
      </w:r>
    </w:p>
    <w:p w:rsidR="001A7DA8" w:rsidRDefault="003C7E13" w:rsidP="00A404F0">
      <w:r w:rsidRPr="00DD09E2">
        <w:t xml:space="preserve">Answer </w:t>
      </w:r>
      <w:r>
        <w:t>L</w:t>
      </w:r>
      <w:r w:rsidRPr="00DD09E2">
        <w:t>ocation: Social Learning Theories and Sources of Socialization</w:t>
      </w:r>
    </w:p>
    <w:p w:rsidR="008E1468" w:rsidRPr="008E1468" w:rsidRDefault="008E1468" w:rsidP="008E1468">
      <w:r w:rsidRPr="008E1468">
        <w:t>Difficulty Level:</w:t>
      </w:r>
      <w:r>
        <w:t xml:space="preserve"> Easy</w:t>
      </w:r>
    </w:p>
    <w:p w:rsidR="001A7DA8" w:rsidRDefault="001A7DA8" w:rsidP="00A404F0"/>
    <w:p w:rsidR="001A7DA8" w:rsidRPr="00A404F0" w:rsidRDefault="001A7DA8" w:rsidP="00A404F0"/>
    <w:p w:rsidR="006F6E66" w:rsidRPr="00A404F0" w:rsidRDefault="00880187">
      <w:r w:rsidRPr="00A404F0">
        <w:t>9. Which of the following would be an example of a parent-child interaction?</w:t>
      </w:r>
    </w:p>
    <w:p w:rsidR="001A7DA8" w:rsidRPr="00A404F0" w:rsidRDefault="00912894" w:rsidP="00A404F0">
      <w:r w:rsidRPr="00880187">
        <w:t>A.</w:t>
      </w:r>
      <w:r w:rsidR="00880187" w:rsidRPr="00A404F0">
        <w:t xml:space="preserve"> </w:t>
      </w:r>
      <w:r w:rsidR="00485377">
        <w:t>p</w:t>
      </w:r>
      <w:r w:rsidR="00880187" w:rsidRPr="00A404F0">
        <w:t>arents buying Barbies and pink toys for their daughters because of gendered expectations</w:t>
      </w:r>
    </w:p>
    <w:p w:rsidR="001A7DA8" w:rsidRPr="00A404F0" w:rsidRDefault="00912894" w:rsidP="00A404F0">
      <w:r w:rsidRPr="00880187">
        <w:t>B.</w:t>
      </w:r>
      <w:r w:rsidR="00880187" w:rsidRPr="00A404F0">
        <w:t xml:space="preserve"> </w:t>
      </w:r>
      <w:r w:rsidR="00485377">
        <w:t>b</w:t>
      </w:r>
      <w:r w:rsidR="00880187" w:rsidRPr="00A404F0">
        <w:t>oys exhibiting rougher play following encouragement from their father</w:t>
      </w:r>
    </w:p>
    <w:p w:rsidR="001A7DA8" w:rsidRPr="00A404F0" w:rsidRDefault="00912894" w:rsidP="00A404F0">
      <w:r>
        <w:t>C</w:t>
      </w:r>
      <w:r w:rsidRPr="00880187">
        <w:t>.</w:t>
      </w:r>
      <w:r w:rsidR="00880187" w:rsidRPr="00A404F0">
        <w:t xml:space="preserve"> </w:t>
      </w:r>
      <w:r w:rsidR="00485377">
        <w:t>b</w:t>
      </w:r>
      <w:r w:rsidR="00880187" w:rsidRPr="00A404F0">
        <w:t>oys receiving harsher discipline because they do not respond to gentle punishment</w:t>
      </w:r>
    </w:p>
    <w:p w:rsidR="001A7DA8" w:rsidRPr="00A404F0" w:rsidRDefault="00912894" w:rsidP="00A404F0">
      <w:r w:rsidRPr="00880187">
        <w:t>D.</w:t>
      </w:r>
      <w:r w:rsidR="00ED2A65">
        <w:t xml:space="preserve"> </w:t>
      </w:r>
      <w:r w:rsidR="00485377">
        <w:t>g</w:t>
      </w:r>
      <w:r w:rsidR="00880187" w:rsidRPr="00A404F0">
        <w:t>irls learning to internalize failure based on feedback from their parents</w:t>
      </w:r>
    </w:p>
    <w:p w:rsidR="001A7DA8" w:rsidRDefault="003C7E13" w:rsidP="00A404F0">
      <w:r w:rsidRPr="003C7E13">
        <w:t>Ans: C</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Application</w:t>
      </w:r>
    </w:p>
    <w:p w:rsidR="001A7DA8" w:rsidRDefault="00880187" w:rsidP="00A404F0">
      <w:r w:rsidRPr="00A404F0">
        <w:t xml:space="preserve">Answer </w:t>
      </w:r>
      <w:r w:rsidR="003C7E13">
        <w:t>L</w:t>
      </w:r>
      <w:r w:rsidRPr="00A404F0">
        <w:t>ocation: Social Learning Theories and Sources of Socialization</w:t>
      </w:r>
    </w:p>
    <w:p w:rsidR="008E1468" w:rsidRPr="008E1468" w:rsidRDefault="008E1468" w:rsidP="008E1468">
      <w:r w:rsidRPr="008E1468">
        <w:t>Difficulty Level:</w:t>
      </w:r>
      <w:r>
        <w:t xml:space="preserve"> Hard</w:t>
      </w:r>
    </w:p>
    <w:p w:rsidR="001A7DA8" w:rsidRPr="00A404F0" w:rsidRDefault="001A7DA8" w:rsidP="00A404F0"/>
    <w:p w:rsidR="001A7DA8" w:rsidRPr="00A404F0" w:rsidRDefault="00880187" w:rsidP="00A404F0">
      <w:r w:rsidRPr="00A404F0">
        <w:t>10. Which of the following describes how having siblings influences gender development?</w:t>
      </w:r>
    </w:p>
    <w:p w:rsidR="001A7DA8" w:rsidRPr="00A404F0" w:rsidRDefault="00912894" w:rsidP="00A404F0">
      <w:r w:rsidRPr="00880187">
        <w:t>A.</w:t>
      </w:r>
      <w:r w:rsidR="00880187" w:rsidRPr="00A404F0">
        <w:t xml:space="preserve"> Children without siblings exhibit the most gender typical behavior</w:t>
      </w:r>
      <w:r w:rsidR="003C667D">
        <w:t>.</w:t>
      </w:r>
    </w:p>
    <w:p w:rsidR="001A7DA8" w:rsidRPr="00A404F0" w:rsidRDefault="00912894" w:rsidP="00A404F0">
      <w:r w:rsidRPr="00880187">
        <w:t>B.</w:t>
      </w:r>
      <w:r w:rsidR="00880187" w:rsidRPr="00A404F0">
        <w:t xml:space="preserve"> Children with or without siblings exhibit the same degree of gender typical behavior</w:t>
      </w:r>
      <w:r w:rsidR="003C667D">
        <w:t>.</w:t>
      </w:r>
    </w:p>
    <w:p w:rsidR="001A7DA8" w:rsidRPr="00A404F0" w:rsidRDefault="00912894" w:rsidP="00A404F0">
      <w:r w:rsidRPr="00880187">
        <w:t>C.</w:t>
      </w:r>
      <w:r w:rsidR="00880187" w:rsidRPr="00A404F0">
        <w:t xml:space="preserve"> Children with older siblings of the </w:t>
      </w:r>
      <w:r w:rsidR="00880187" w:rsidRPr="00A404F0">
        <w:rPr>
          <w:i/>
        </w:rPr>
        <w:t>opposite</w:t>
      </w:r>
      <w:r w:rsidR="00880187" w:rsidRPr="00A404F0">
        <w:t xml:space="preserve"> gender display the most gender typical behavior</w:t>
      </w:r>
      <w:r w:rsidR="003C667D">
        <w:t>.</w:t>
      </w:r>
    </w:p>
    <w:p w:rsidR="001A7DA8" w:rsidRPr="00A404F0" w:rsidRDefault="00912894" w:rsidP="00A404F0">
      <w:r>
        <w:lastRenderedPageBreak/>
        <w:t>D</w:t>
      </w:r>
      <w:r w:rsidRPr="00880187">
        <w:t>.</w:t>
      </w:r>
      <w:r w:rsidR="00880187" w:rsidRPr="00A404F0">
        <w:t xml:space="preserve"> Children with older siblings of the </w:t>
      </w:r>
      <w:r w:rsidR="00880187" w:rsidRPr="00A404F0">
        <w:rPr>
          <w:i/>
        </w:rPr>
        <w:t>same</w:t>
      </w:r>
      <w:r w:rsidR="00880187" w:rsidRPr="00A404F0">
        <w:t xml:space="preserve"> gender display the most gender typical behavior</w:t>
      </w:r>
      <w:r w:rsidR="003C667D">
        <w:t>.</w:t>
      </w:r>
    </w:p>
    <w:p w:rsidR="001A7DA8" w:rsidRDefault="003C7E13" w:rsidP="00A404F0">
      <w:r w:rsidRPr="003C7E13">
        <w:t>Ans: D</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Comprehension</w:t>
      </w:r>
    </w:p>
    <w:p w:rsidR="001A7DA8" w:rsidRDefault="003C7E13" w:rsidP="00A404F0">
      <w:r w:rsidRPr="00DD09E2">
        <w:t xml:space="preserve">Answer </w:t>
      </w:r>
      <w:r>
        <w:t>L</w:t>
      </w:r>
      <w:r w:rsidRPr="00DD09E2">
        <w:t>ocation: Social Learning Theories and Sources of Socialization</w:t>
      </w:r>
    </w:p>
    <w:p w:rsidR="008E1468" w:rsidRPr="008E1468" w:rsidRDefault="008E1468" w:rsidP="008E1468">
      <w:r w:rsidRPr="008E1468">
        <w:t>Difficulty Level:</w:t>
      </w:r>
      <w:r>
        <w:t xml:space="preserve"> Medium</w:t>
      </w:r>
    </w:p>
    <w:p w:rsidR="001A7DA8" w:rsidRDefault="001A7DA8" w:rsidP="00A404F0"/>
    <w:p w:rsidR="001A7DA8" w:rsidRPr="00A404F0" w:rsidRDefault="001A7DA8" w:rsidP="00A404F0"/>
    <w:p w:rsidR="00B448FF" w:rsidRPr="0006397A" w:rsidRDefault="00616B55">
      <w:r w:rsidRPr="0006397A">
        <w:t>11</w:t>
      </w:r>
      <w:r w:rsidR="00880187" w:rsidRPr="00A404F0">
        <w:t>. Children’s peer and friendship circles tend to</w:t>
      </w:r>
      <w:r w:rsidR="003C667D">
        <w:t xml:space="preserve"> ______.</w:t>
      </w:r>
    </w:p>
    <w:p w:rsidR="001A7DA8" w:rsidRPr="00A404F0" w:rsidRDefault="00912894" w:rsidP="00A404F0">
      <w:r w:rsidRPr="00880187">
        <w:t>A.</w:t>
      </w:r>
      <w:r w:rsidR="00880187" w:rsidRPr="00A404F0">
        <w:t xml:space="preserve"> be segregated by sex for only about a quarter of the time</w:t>
      </w:r>
    </w:p>
    <w:p w:rsidR="001A7DA8" w:rsidRPr="00A404F0" w:rsidRDefault="00912894" w:rsidP="00A404F0">
      <w:r>
        <w:t>B</w:t>
      </w:r>
      <w:r w:rsidRPr="00880187">
        <w:t>.</w:t>
      </w:r>
      <w:r w:rsidR="00880187" w:rsidRPr="00A404F0">
        <w:t xml:space="preserve"> encourage gender typical behaviors when sex-segregated</w:t>
      </w:r>
    </w:p>
    <w:p w:rsidR="001A7DA8" w:rsidRPr="00A404F0" w:rsidRDefault="00912894" w:rsidP="00A404F0">
      <w:r w:rsidRPr="00880187">
        <w:t>C.</w:t>
      </w:r>
      <w:r w:rsidR="00ED2A65">
        <w:t xml:space="preserve"> </w:t>
      </w:r>
      <w:r w:rsidR="00880187" w:rsidRPr="00A404F0">
        <w:t>be segregated by sex due to the preferences of adults and teachers</w:t>
      </w:r>
    </w:p>
    <w:p w:rsidR="001A7DA8" w:rsidRPr="00A404F0" w:rsidRDefault="00912894" w:rsidP="00A404F0">
      <w:r w:rsidRPr="00880187">
        <w:t>D.</w:t>
      </w:r>
      <w:r w:rsidR="00ED2A65">
        <w:t xml:space="preserve"> </w:t>
      </w:r>
      <w:r w:rsidR="00880187" w:rsidRPr="00A404F0">
        <w:t>increase productivity in school when sex-segregated</w:t>
      </w:r>
    </w:p>
    <w:p w:rsidR="001A7DA8" w:rsidRDefault="003C7E13" w:rsidP="00A404F0">
      <w:r w:rsidRPr="003C7E13">
        <w:t>Ans: B</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Knowledge</w:t>
      </w:r>
    </w:p>
    <w:p w:rsidR="001A7DA8" w:rsidRDefault="003C7E13" w:rsidP="00A404F0">
      <w:r w:rsidRPr="00DD09E2">
        <w:t xml:space="preserve">Answer </w:t>
      </w:r>
      <w:r>
        <w:t>L</w:t>
      </w:r>
      <w:r w:rsidRPr="00DD09E2">
        <w:t>ocation: Social Learning Theories and Sources of Socialization</w:t>
      </w:r>
    </w:p>
    <w:p w:rsidR="008E1468" w:rsidRPr="008E1468" w:rsidRDefault="008E1468" w:rsidP="008E1468">
      <w:r w:rsidRPr="008E1468">
        <w:t>Difficulty Level:</w:t>
      </w:r>
      <w:r>
        <w:t xml:space="preserve"> Easy</w:t>
      </w:r>
    </w:p>
    <w:p w:rsidR="001A7DA8" w:rsidRDefault="001A7DA8" w:rsidP="00A404F0"/>
    <w:p w:rsidR="00B448FF" w:rsidRPr="0006397A" w:rsidRDefault="00B448FF"/>
    <w:p w:rsidR="00B448FF" w:rsidRPr="0006397A" w:rsidRDefault="00880187">
      <w:pPr>
        <w:rPr>
          <w:b/>
        </w:rPr>
      </w:pPr>
      <w:r w:rsidRPr="00A404F0">
        <w:t xml:space="preserve">12. Which of the following is NOT </w:t>
      </w:r>
      <w:r w:rsidR="006C178F" w:rsidRPr="00D23A79">
        <w:t xml:space="preserve">true </w:t>
      </w:r>
      <w:r w:rsidRPr="00A404F0">
        <w:t>of the representation of girls and women in children’s media?</w:t>
      </w:r>
    </w:p>
    <w:p w:rsidR="001A7DA8" w:rsidRPr="00A404F0" w:rsidRDefault="00912894" w:rsidP="00A404F0">
      <w:r w:rsidRPr="00880187">
        <w:t>A.</w:t>
      </w:r>
      <w:r w:rsidR="00880187" w:rsidRPr="00A404F0">
        <w:t xml:space="preserve"> In the 1990s</w:t>
      </w:r>
      <w:r w:rsidR="003C667D">
        <w:t>,</w:t>
      </w:r>
      <w:r w:rsidR="00880187" w:rsidRPr="00A404F0">
        <w:t xml:space="preserve"> roughly a third of lead characters in children’s books were female</w:t>
      </w:r>
      <w:r w:rsidR="003C667D">
        <w:t>.</w:t>
      </w:r>
    </w:p>
    <w:p w:rsidR="001A7DA8" w:rsidRPr="00A404F0" w:rsidRDefault="00912894" w:rsidP="00A404F0">
      <w:r w:rsidRPr="00880187">
        <w:t>B.</w:t>
      </w:r>
      <w:r w:rsidR="00880187" w:rsidRPr="00A404F0">
        <w:t xml:space="preserve"> Gender bias in favor of male characters is more pronounced in non-human animal characters</w:t>
      </w:r>
      <w:r w:rsidR="003C667D">
        <w:t>.</w:t>
      </w:r>
    </w:p>
    <w:p w:rsidR="001A7DA8" w:rsidRPr="00A404F0" w:rsidRDefault="00912894" w:rsidP="00A404F0">
      <w:r>
        <w:t>C</w:t>
      </w:r>
      <w:r w:rsidRPr="00880187">
        <w:t>.</w:t>
      </w:r>
      <w:r w:rsidR="00ED2A65">
        <w:t xml:space="preserve"> </w:t>
      </w:r>
      <w:r w:rsidR="00880187" w:rsidRPr="00A404F0">
        <w:t>Gender bias in favor of male characters is unique to Western cultures</w:t>
      </w:r>
      <w:r w:rsidR="003C667D">
        <w:t>.</w:t>
      </w:r>
    </w:p>
    <w:p w:rsidR="001A7DA8" w:rsidRPr="00A404F0" w:rsidRDefault="00912894" w:rsidP="00A404F0">
      <w:r w:rsidRPr="00880187">
        <w:t>D.</w:t>
      </w:r>
      <w:r w:rsidR="00ED2A65">
        <w:t xml:space="preserve"> </w:t>
      </w:r>
      <w:r w:rsidR="00880187" w:rsidRPr="00A404F0">
        <w:t>Coloring books contain more male than female lead characters</w:t>
      </w:r>
      <w:r w:rsidR="003C667D">
        <w:t>.</w:t>
      </w:r>
    </w:p>
    <w:p w:rsidR="001A7DA8" w:rsidRDefault="003C7E13" w:rsidP="00A404F0">
      <w:r w:rsidRPr="003C7E13">
        <w:t>Ans: C</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Knowledge</w:t>
      </w:r>
    </w:p>
    <w:p w:rsidR="001A7DA8" w:rsidRDefault="00880187" w:rsidP="00A404F0">
      <w:r w:rsidRPr="00A404F0">
        <w:t xml:space="preserve">Answer </w:t>
      </w:r>
      <w:r w:rsidR="003C7E13">
        <w:t>L</w:t>
      </w:r>
      <w:r w:rsidRPr="00A404F0">
        <w:t>ocation: Social Learning Theories and Sources of Socialization</w:t>
      </w:r>
    </w:p>
    <w:p w:rsidR="008E1468" w:rsidRPr="008E1468" w:rsidRDefault="008E1468" w:rsidP="008E1468">
      <w:r w:rsidRPr="008E1468">
        <w:t>Difficulty Level:</w:t>
      </w:r>
      <w:r>
        <w:t xml:space="preserve"> Easy</w:t>
      </w:r>
    </w:p>
    <w:p w:rsidR="00B448FF" w:rsidRPr="0006397A" w:rsidRDefault="00B448FF"/>
    <w:p w:rsidR="005D2F9E" w:rsidRPr="00A404F0" w:rsidRDefault="00880187">
      <w:r w:rsidRPr="00A404F0">
        <w:t>13. Researchers using preferential looking techniques have discovered what regarding toy preferences in young infants?</w:t>
      </w:r>
    </w:p>
    <w:p w:rsidR="001A7DA8" w:rsidRPr="00A404F0" w:rsidRDefault="00912894" w:rsidP="00A404F0">
      <w:r>
        <w:t>A</w:t>
      </w:r>
      <w:r w:rsidRPr="00880187">
        <w:t>.</w:t>
      </w:r>
      <w:r w:rsidR="00880187" w:rsidRPr="00A404F0">
        <w:t xml:space="preserve"> Infants as young as 3</w:t>
      </w:r>
      <w:r w:rsidR="003C667D">
        <w:t>–</w:t>
      </w:r>
      <w:r w:rsidR="00880187" w:rsidRPr="00A404F0">
        <w:t>8 months prefer looking at gender typical toys</w:t>
      </w:r>
      <w:r w:rsidR="003C667D">
        <w:t>.</w:t>
      </w:r>
    </w:p>
    <w:p w:rsidR="001A7DA8" w:rsidRPr="00A404F0" w:rsidRDefault="00912894" w:rsidP="00A404F0">
      <w:r w:rsidRPr="00880187">
        <w:t>B.</w:t>
      </w:r>
      <w:r w:rsidR="00880187" w:rsidRPr="00A404F0">
        <w:t xml:space="preserve"> Infants show no preference for gender typical toys</w:t>
      </w:r>
      <w:r w:rsidR="003C667D">
        <w:t>.</w:t>
      </w:r>
    </w:p>
    <w:p w:rsidR="001A7DA8" w:rsidRPr="00A404F0" w:rsidRDefault="00912894" w:rsidP="00A404F0">
      <w:r w:rsidRPr="00880187">
        <w:t>C.</w:t>
      </w:r>
      <w:r w:rsidR="00ED2A65">
        <w:t xml:space="preserve"> </w:t>
      </w:r>
      <w:r w:rsidR="00880187" w:rsidRPr="00A404F0">
        <w:t>Infants fixate longer on gender atypical toys</w:t>
      </w:r>
      <w:r w:rsidR="003C667D">
        <w:t>.</w:t>
      </w:r>
    </w:p>
    <w:p w:rsidR="001A7DA8" w:rsidRPr="00A404F0" w:rsidRDefault="00912894" w:rsidP="00A404F0">
      <w:r w:rsidRPr="00880187">
        <w:t>D.</w:t>
      </w:r>
      <w:r w:rsidR="00880187" w:rsidRPr="00A404F0">
        <w:t xml:space="preserve"> Infants are quicker to identify an object as a gender atypical than as gender typical</w:t>
      </w:r>
      <w:r w:rsidR="003C667D">
        <w:t>.</w:t>
      </w:r>
    </w:p>
    <w:p w:rsidR="001A7DA8" w:rsidRDefault="003C7E13" w:rsidP="00A404F0">
      <w:r w:rsidRPr="003C7E13">
        <w:t>Ans: A</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lastRenderedPageBreak/>
        <w:t>Cognitive Domain: Comprehension</w:t>
      </w:r>
    </w:p>
    <w:p w:rsidR="001A7DA8" w:rsidRDefault="00880187" w:rsidP="00A404F0">
      <w:r w:rsidRPr="00A404F0">
        <w:t xml:space="preserve">Answer </w:t>
      </w:r>
      <w:r w:rsidR="003C7E13">
        <w:t>L</w:t>
      </w:r>
      <w:r w:rsidRPr="00A404F0">
        <w:t>ocation: Social Learning Theories and Sources of Socialization</w:t>
      </w:r>
    </w:p>
    <w:p w:rsidR="008E1468" w:rsidRPr="008E1468" w:rsidRDefault="008E1468" w:rsidP="008E1468">
      <w:r w:rsidRPr="008E1468">
        <w:t>Difficulty Level:</w:t>
      </w:r>
      <w:r>
        <w:t xml:space="preserve"> Medium</w:t>
      </w:r>
    </w:p>
    <w:p w:rsidR="001A7DA8" w:rsidRPr="00A404F0" w:rsidRDefault="001A7DA8" w:rsidP="00A404F0"/>
    <w:p w:rsidR="00975975" w:rsidRPr="00A404F0" w:rsidRDefault="00880187">
      <w:r w:rsidRPr="00A404F0">
        <w:t>14. Cognitive theories differ from social learning theories in that cognitive theories focus more on</w:t>
      </w:r>
      <w:r w:rsidR="007A665F">
        <w:t xml:space="preserve"> ______.</w:t>
      </w:r>
    </w:p>
    <w:p w:rsidR="001A7DA8" w:rsidRPr="00A404F0" w:rsidRDefault="00912894" w:rsidP="00A404F0">
      <w:r w:rsidRPr="00880187">
        <w:t>A.</w:t>
      </w:r>
      <w:r w:rsidR="00880187" w:rsidRPr="00A404F0">
        <w:t xml:space="preserve"> the external forces that influence children’s identities and behaviors</w:t>
      </w:r>
    </w:p>
    <w:p w:rsidR="001A7DA8" w:rsidRPr="00A404F0" w:rsidRDefault="00912894" w:rsidP="00A404F0">
      <w:r w:rsidRPr="00880187">
        <w:t>B.</w:t>
      </w:r>
      <w:r w:rsidR="00880187" w:rsidRPr="00A404F0">
        <w:t xml:space="preserve"> individual level attitudes than group level stereotypes</w:t>
      </w:r>
    </w:p>
    <w:p w:rsidR="001A7DA8" w:rsidRPr="00A404F0" w:rsidRDefault="00912894" w:rsidP="00A404F0">
      <w:r w:rsidRPr="00880187">
        <w:t>C.</w:t>
      </w:r>
      <w:r w:rsidR="00ED2A65">
        <w:t xml:space="preserve"> </w:t>
      </w:r>
      <w:r w:rsidR="00880187" w:rsidRPr="00A404F0">
        <w:t>top-down processes rather than bottom-up processes</w:t>
      </w:r>
    </w:p>
    <w:p w:rsidR="001A7DA8" w:rsidRPr="00A404F0" w:rsidRDefault="00912894" w:rsidP="00A404F0">
      <w:r>
        <w:t>D</w:t>
      </w:r>
      <w:r w:rsidRPr="00880187">
        <w:t>.</w:t>
      </w:r>
      <w:r w:rsidR="00ED2A65">
        <w:t xml:space="preserve"> </w:t>
      </w:r>
      <w:r w:rsidR="00880187" w:rsidRPr="00A404F0">
        <w:t>the internal, mental changes children undergo as they understand their world</w:t>
      </w:r>
    </w:p>
    <w:p w:rsidR="001A7DA8" w:rsidRDefault="003C7E13" w:rsidP="00A404F0">
      <w:r w:rsidRPr="003C7E13">
        <w:t>Ans: D</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Comprehension</w:t>
      </w:r>
    </w:p>
    <w:p w:rsidR="001A7DA8" w:rsidRDefault="00880187" w:rsidP="00A404F0">
      <w:r w:rsidRPr="00A404F0">
        <w:t xml:space="preserve">Answer </w:t>
      </w:r>
      <w:r w:rsidR="003C7E13">
        <w:t>L</w:t>
      </w:r>
      <w:r w:rsidRPr="00A404F0">
        <w:t>ocation: Cognitive Theories</w:t>
      </w:r>
    </w:p>
    <w:p w:rsidR="008E1468" w:rsidRPr="008E1468" w:rsidRDefault="008E1468" w:rsidP="008E1468">
      <w:r w:rsidRPr="008E1468">
        <w:t>Difficulty Level:</w:t>
      </w:r>
      <w:r>
        <w:t xml:space="preserve"> Medium</w:t>
      </w:r>
    </w:p>
    <w:p w:rsidR="005D2F9E" w:rsidRPr="0006397A" w:rsidRDefault="005D2F9E"/>
    <w:p w:rsidR="00B448FF" w:rsidRPr="0006397A" w:rsidRDefault="00880187">
      <w:r w:rsidRPr="00A404F0">
        <w:t>15. According to cognitive developmental theory, what is the causal relationship between gender identity and gender typical behaviors?</w:t>
      </w:r>
    </w:p>
    <w:p w:rsidR="001A7DA8" w:rsidRPr="00A404F0" w:rsidRDefault="00912894" w:rsidP="00A404F0">
      <w:r w:rsidRPr="00880187">
        <w:t>A.</w:t>
      </w:r>
      <w:r w:rsidR="00880187" w:rsidRPr="00A404F0">
        <w:t xml:space="preserve"> Rewards for gender typical behavior cause children to develop gender identity</w:t>
      </w:r>
      <w:r w:rsidR="007A665F">
        <w:t>.</w:t>
      </w:r>
    </w:p>
    <w:p w:rsidR="001A7DA8" w:rsidRPr="00A404F0" w:rsidRDefault="00912894" w:rsidP="00A404F0">
      <w:r>
        <w:t>B</w:t>
      </w:r>
      <w:r w:rsidRPr="00880187">
        <w:t>.</w:t>
      </w:r>
      <w:r w:rsidR="00880187" w:rsidRPr="00A404F0">
        <w:t xml:space="preserve"> The emergence of gender identity causes children to perform gender typical behavior</w:t>
      </w:r>
      <w:r w:rsidR="007A665F">
        <w:t>.</w:t>
      </w:r>
    </w:p>
    <w:p w:rsidR="001A7DA8" w:rsidRPr="00A404F0" w:rsidRDefault="00912894" w:rsidP="00A404F0">
      <w:r w:rsidRPr="00880187">
        <w:t>C.</w:t>
      </w:r>
      <w:r w:rsidR="00ED2A65">
        <w:t xml:space="preserve"> </w:t>
      </w:r>
      <w:r w:rsidR="00880187" w:rsidRPr="00A404F0">
        <w:t>The relationship between gender identity and gender typical behavior is explained by a third variable</w:t>
      </w:r>
      <w:r w:rsidR="004D357F">
        <w:t>--</w:t>
      </w:r>
      <w:r w:rsidR="00880187" w:rsidRPr="00A404F0">
        <w:t>the presence or absence of androgens</w:t>
      </w:r>
      <w:r w:rsidR="007A665F">
        <w:t>.</w:t>
      </w:r>
    </w:p>
    <w:p w:rsidR="001A7DA8" w:rsidRPr="00A404F0" w:rsidRDefault="00912894" w:rsidP="00A404F0">
      <w:r w:rsidRPr="00880187">
        <w:t>D.</w:t>
      </w:r>
      <w:r w:rsidR="00ED2A65">
        <w:t xml:space="preserve"> </w:t>
      </w:r>
      <w:r w:rsidR="00880187" w:rsidRPr="00A404F0">
        <w:t>Gender identity only indirectly produces gender typical behavior by creating expectations in parents</w:t>
      </w:r>
      <w:r w:rsidR="007A665F">
        <w:t>.</w:t>
      </w:r>
    </w:p>
    <w:p w:rsidR="001A7DA8" w:rsidRDefault="003C7E13" w:rsidP="00A404F0">
      <w:r w:rsidRPr="003C7E13">
        <w:t>Ans: B</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Comprehension</w:t>
      </w:r>
    </w:p>
    <w:p w:rsidR="001A7DA8" w:rsidRDefault="00880187" w:rsidP="00A404F0">
      <w:r w:rsidRPr="00A404F0">
        <w:t xml:space="preserve">Answer </w:t>
      </w:r>
      <w:r w:rsidR="003C7E13">
        <w:t>L</w:t>
      </w:r>
      <w:r w:rsidRPr="00A404F0">
        <w:t>ocation: Cognitive-</w:t>
      </w:r>
      <w:r w:rsidR="002E1208">
        <w:t>D</w:t>
      </w:r>
      <w:r w:rsidRPr="00A404F0">
        <w:t>evelopmental Theory</w:t>
      </w:r>
    </w:p>
    <w:p w:rsidR="008E1468" w:rsidRPr="008E1468" w:rsidRDefault="008E1468" w:rsidP="008E1468">
      <w:r w:rsidRPr="008E1468">
        <w:t>Difficulty Level:</w:t>
      </w:r>
      <w:r>
        <w:t xml:space="preserve"> Medium</w:t>
      </w:r>
    </w:p>
    <w:p w:rsidR="008E1468" w:rsidRDefault="008E1468" w:rsidP="00A404F0"/>
    <w:p w:rsidR="00B448FF" w:rsidRPr="00A404F0" w:rsidRDefault="00B448FF"/>
    <w:p w:rsidR="00DE4E82" w:rsidRPr="00A404F0" w:rsidRDefault="00880187">
      <w:r w:rsidRPr="00A404F0">
        <w:t>16. According to cognitive developmental theory, what is the sequence in which children’s understanding of gender develops?</w:t>
      </w:r>
    </w:p>
    <w:p w:rsidR="001A7DA8" w:rsidRPr="00A404F0" w:rsidRDefault="00912894" w:rsidP="00A404F0">
      <w:r>
        <w:t>A</w:t>
      </w:r>
      <w:r w:rsidRPr="00880187">
        <w:t>.</w:t>
      </w:r>
      <w:r w:rsidR="00880187" w:rsidRPr="00A404F0">
        <w:t xml:space="preserve"> Gender Identity </w:t>
      </w:r>
      <w:r w:rsidR="00880187" w:rsidRPr="00A404F0">
        <w:sym w:font="Wingdings" w:char="F0E0"/>
      </w:r>
      <w:r w:rsidR="00880187" w:rsidRPr="00A404F0">
        <w:t xml:space="preserve"> Gender Stability </w:t>
      </w:r>
      <w:r w:rsidR="00880187" w:rsidRPr="00A404F0">
        <w:sym w:font="Wingdings" w:char="F0E0"/>
      </w:r>
      <w:r w:rsidR="00880187" w:rsidRPr="00A404F0">
        <w:t xml:space="preserve"> Gender Constancy</w:t>
      </w:r>
    </w:p>
    <w:p w:rsidR="001A7DA8" w:rsidRPr="00A404F0" w:rsidRDefault="00912894" w:rsidP="00A404F0">
      <w:r w:rsidRPr="00880187">
        <w:t>B.</w:t>
      </w:r>
      <w:r w:rsidR="00880187" w:rsidRPr="00A404F0">
        <w:t xml:space="preserve"> Gender Identity </w:t>
      </w:r>
      <w:r w:rsidR="00880187" w:rsidRPr="00A404F0">
        <w:sym w:font="Wingdings" w:char="F0E0"/>
      </w:r>
      <w:r w:rsidR="00880187" w:rsidRPr="00A404F0">
        <w:t xml:space="preserve"> Gender Constancy </w:t>
      </w:r>
      <w:r w:rsidR="00880187" w:rsidRPr="00A404F0">
        <w:sym w:font="Wingdings" w:char="F0E0"/>
      </w:r>
      <w:r w:rsidR="00880187" w:rsidRPr="00A404F0">
        <w:t xml:space="preserve"> Gender Stability</w:t>
      </w:r>
    </w:p>
    <w:p w:rsidR="001A7DA8" w:rsidRPr="00A404F0" w:rsidRDefault="00912894" w:rsidP="00A404F0">
      <w:r w:rsidRPr="00880187">
        <w:t>C.</w:t>
      </w:r>
      <w:r w:rsidR="00880187" w:rsidRPr="00A404F0">
        <w:t xml:space="preserve"> Gender Constancy </w:t>
      </w:r>
      <w:r w:rsidR="00880187" w:rsidRPr="00A404F0">
        <w:sym w:font="Wingdings" w:char="F0E0"/>
      </w:r>
      <w:r w:rsidR="00880187" w:rsidRPr="00A404F0">
        <w:t xml:space="preserve"> Gender Stability </w:t>
      </w:r>
      <w:r w:rsidR="00880187" w:rsidRPr="00A404F0">
        <w:sym w:font="Wingdings" w:char="F0E0"/>
      </w:r>
      <w:r w:rsidR="00880187" w:rsidRPr="00A404F0">
        <w:t xml:space="preserve"> Gender Identity</w:t>
      </w:r>
    </w:p>
    <w:p w:rsidR="001A7DA8" w:rsidRPr="00A404F0" w:rsidRDefault="00912894" w:rsidP="00A404F0">
      <w:r w:rsidRPr="00880187">
        <w:t>D.</w:t>
      </w:r>
      <w:r w:rsidR="00880187" w:rsidRPr="00A404F0">
        <w:t xml:space="preserve"> Gender Stability </w:t>
      </w:r>
      <w:r w:rsidR="00880187" w:rsidRPr="00A404F0">
        <w:sym w:font="Wingdings" w:char="F0E0"/>
      </w:r>
      <w:r w:rsidR="00880187" w:rsidRPr="00A404F0">
        <w:t xml:space="preserve"> Gender Constancy </w:t>
      </w:r>
      <w:r w:rsidR="00880187" w:rsidRPr="00A404F0">
        <w:sym w:font="Wingdings" w:char="F0E0"/>
      </w:r>
      <w:r w:rsidR="00880187" w:rsidRPr="00A404F0">
        <w:t xml:space="preserve"> Gender Identity</w:t>
      </w:r>
    </w:p>
    <w:p w:rsidR="001A7DA8" w:rsidRDefault="003C7E13" w:rsidP="00A404F0">
      <w:r w:rsidRPr="003C7E13">
        <w:t>Ans: A</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Comprehension</w:t>
      </w:r>
    </w:p>
    <w:p w:rsidR="001A7DA8" w:rsidRDefault="003C7E13" w:rsidP="00A404F0">
      <w:r w:rsidRPr="00DD09E2">
        <w:t xml:space="preserve">Answer </w:t>
      </w:r>
      <w:r>
        <w:t>L</w:t>
      </w:r>
      <w:r w:rsidRPr="00DD09E2">
        <w:t>ocation: Cognitive-</w:t>
      </w:r>
      <w:r w:rsidR="002E1208">
        <w:t>D</w:t>
      </w:r>
      <w:r w:rsidRPr="00DD09E2">
        <w:t>evelopmental Theory</w:t>
      </w:r>
    </w:p>
    <w:p w:rsidR="008E1468" w:rsidRPr="008E1468" w:rsidRDefault="008E1468" w:rsidP="008E1468">
      <w:r w:rsidRPr="008E1468">
        <w:t>Difficulty Level:</w:t>
      </w:r>
      <w:r>
        <w:t xml:space="preserve"> Medium</w:t>
      </w:r>
    </w:p>
    <w:p w:rsidR="001A7DA8" w:rsidRDefault="001A7DA8" w:rsidP="00A404F0"/>
    <w:p w:rsidR="00DE4E82" w:rsidRPr="00A404F0" w:rsidRDefault="00DE4E82"/>
    <w:p w:rsidR="001C0A37" w:rsidRPr="00A404F0" w:rsidRDefault="00880187">
      <w:r w:rsidRPr="00A404F0">
        <w:t>17. A mental structure for organizing networks of information about gender is called a gender ______.</w:t>
      </w:r>
    </w:p>
    <w:p w:rsidR="001A7DA8" w:rsidRPr="00A404F0" w:rsidRDefault="00912894" w:rsidP="00A404F0">
      <w:r w:rsidRPr="00880187">
        <w:t>A.</w:t>
      </w:r>
      <w:r w:rsidR="00880187" w:rsidRPr="00A404F0">
        <w:t xml:space="preserve"> category</w:t>
      </w:r>
    </w:p>
    <w:p w:rsidR="001A7DA8" w:rsidRPr="00A404F0" w:rsidRDefault="00912894" w:rsidP="00A404F0">
      <w:r w:rsidRPr="00880187">
        <w:t>B.</w:t>
      </w:r>
      <w:r w:rsidR="00880187" w:rsidRPr="00A404F0">
        <w:t xml:space="preserve"> script</w:t>
      </w:r>
    </w:p>
    <w:p w:rsidR="001A7DA8" w:rsidRPr="00A404F0" w:rsidRDefault="00912894" w:rsidP="00A404F0">
      <w:r w:rsidRPr="00880187">
        <w:t>C.</w:t>
      </w:r>
      <w:r w:rsidR="00ED2A65">
        <w:t xml:space="preserve"> </w:t>
      </w:r>
      <w:r w:rsidR="00880187" w:rsidRPr="00A404F0">
        <w:t>module</w:t>
      </w:r>
    </w:p>
    <w:p w:rsidR="001A7DA8" w:rsidRPr="00A404F0" w:rsidRDefault="00912894" w:rsidP="00A404F0">
      <w:r>
        <w:t>D</w:t>
      </w:r>
      <w:r w:rsidRPr="00880187">
        <w:t>.</w:t>
      </w:r>
      <w:r w:rsidR="00880187" w:rsidRPr="00A404F0">
        <w:t xml:space="preserve"> schema</w:t>
      </w:r>
    </w:p>
    <w:p w:rsidR="001A7DA8" w:rsidRDefault="003C7E13" w:rsidP="00A404F0">
      <w:r w:rsidRPr="003C7E13">
        <w:t>Ans: D</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Knowledge</w:t>
      </w:r>
    </w:p>
    <w:p w:rsidR="001A7DA8" w:rsidRDefault="00880187" w:rsidP="00A404F0">
      <w:r w:rsidRPr="00A404F0">
        <w:t xml:space="preserve">Answer </w:t>
      </w:r>
      <w:r w:rsidR="003C7E13">
        <w:t>L</w:t>
      </w:r>
      <w:r w:rsidRPr="00A404F0">
        <w:t>ocation: Gender Schema Theory</w:t>
      </w:r>
    </w:p>
    <w:p w:rsidR="008E1468" w:rsidRPr="008E1468" w:rsidRDefault="008E1468" w:rsidP="008E1468">
      <w:r w:rsidRPr="008E1468">
        <w:t>Difficulty Level:</w:t>
      </w:r>
      <w:r>
        <w:t xml:space="preserve"> Easy</w:t>
      </w:r>
    </w:p>
    <w:p w:rsidR="00DE4E82" w:rsidRPr="0006397A" w:rsidRDefault="00DE4E82"/>
    <w:p w:rsidR="00B448FF" w:rsidRPr="0006397A" w:rsidRDefault="00880187">
      <w:r w:rsidRPr="00A404F0">
        <w:t xml:space="preserve">18. According to Sandra </w:t>
      </w:r>
      <w:proofErr w:type="spellStart"/>
      <w:r w:rsidRPr="00A404F0">
        <w:t>Bem</w:t>
      </w:r>
      <w:proofErr w:type="spellEnd"/>
      <w:r w:rsidRPr="00A404F0">
        <w:t xml:space="preserve"> (1983) what is the difference between someone who is gender schematic versus someone who is gender </w:t>
      </w:r>
      <w:proofErr w:type="spellStart"/>
      <w:r w:rsidRPr="00A404F0">
        <w:t>aschematic</w:t>
      </w:r>
      <w:proofErr w:type="spellEnd"/>
      <w:r w:rsidRPr="00A404F0">
        <w:t>?</w:t>
      </w:r>
    </w:p>
    <w:p w:rsidR="001A7DA8" w:rsidRPr="00A404F0" w:rsidRDefault="00912894" w:rsidP="00A404F0">
      <w:r>
        <w:t>A</w:t>
      </w:r>
      <w:r w:rsidRPr="00880187">
        <w:t>.</w:t>
      </w:r>
      <w:r w:rsidR="00880187" w:rsidRPr="00A404F0">
        <w:t xml:space="preserve"> Someone who is gender schematic is more likely to use gender as a way of understanding and organizing the world</w:t>
      </w:r>
      <w:r w:rsidR="00FB43EF">
        <w:t>.</w:t>
      </w:r>
    </w:p>
    <w:p w:rsidR="001A7DA8" w:rsidRPr="00A404F0" w:rsidRDefault="00912894" w:rsidP="00A404F0">
      <w:r w:rsidRPr="00880187">
        <w:t>B.</w:t>
      </w:r>
      <w:r w:rsidR="00880187" w:rsidRPr="00A404F0">
        <w:t xml:space="preserve"> People who are gender </w:t>
      </w:r>
      <w:proofErr w:type="spellStart"/>
      <w:r w:rsidR="00880187" w:rsidRPr="00A404F0">
        <w:t>aschematic</w:t>
      </w:r>
      <w:proofErr w:type="spellEnd"/>
      <w:r w:rsidR="00880187" w:rsidRPr="00A404F0">
        <w:t xml:space="preserve"> do not strongly identify with any gender</w:t>
      </w:r>
      <w:r w:rsidR="00FB43EF">
        <w:t>.</w:t>
      </w:r>
    </w:p>
    <w:p w:rsidR="001A7DA8" w:rsidRPr="00A404F0" w:rsidRDefault="00912894" w:rsidP="00A404F0">
      <w:r w:rsidRPr="00880187">
        <w:t>C.</w:t>
      </w:r>
      <w:r w:rsidR="00880187" w:rsidRPr="00A404F0">
        <w:t xml:space="preserve"> Being gender </w:t>
      </w:r>
      <w:proofErr w:type="spellStart"/>
      <w:r w:rsidR="00880187" w:rsidRPr="00A404F0">
        <w:t>aschematic</w:t>
      </w:r>
      <w:proofErr w:type="spellEnd"/>
      <w:r w:rsidR="00880187" w:rsidRPr="00A404F0">
        <w:t xml:space="preserve"> entails holding strong, gendered attitudes that are atypical and inconsistent with gender norms</w:t>
      </w:r>
      <w:r w:rsidR="00FB43EF">
        <w:t>.</w:t>
      </w:r>
    </w:p>
    <w:p w:rsidR="001A7DA8" w:rsidRPr="00A404F0" w:rsidRDefault="00912894" w:rsidP="00A404F0">
      <w:r w:rsidRPr="00880187">
        <w:t>D.</w:t>
      </w:r>
      <w:r w:rsidR="00ED2A65">
        <w:t xml:space="preserve"> </w:t>
      </w:r>
      <w:r w:rsidR="00880187" w:rsidRPr="00A404F0">
        <w:t>A person who relies heavily on gender schematic processing thinks about gender in a more logical and deductive fashion</w:t>
      </w:r>
      <w:r w:rsidR="00FB43EF">
        <w:t>.</w:t>
      </w:r>
    </w:p>
    <w:p w:rsidR="001A7DA8" w:rsidRDefault="003C7E13" w:rsidP="00A404F0">
      <w:r w:rsidRPr="003C7E13">
        <w:t>Ans: A</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Comprehension</w:t>
      </w:r>
    </w:p>
    <w:p w:rsidR="001A7DA8" w:rsidRDefault="003C7E13" w:rsidP="00A404F0">
      <w:r w:rsidRPr="00DD09E2">
        <w:t xml:space="preserve">Answer </w:t>
      </w:r>
      <w:r>
        <w:t>L</w:t>
      </w:r>
      <w:r w:rsidRPr="00DD09E2">
        <w:t>ocation: Gender Schema Theory</w:t>
      </w:r>
    </w:p>
    <w:p w:rsidR="008E1468" w:rsidRPr="008E1468" w:rsidRDefault="008E1468" w:rsidP="008E1468">
      <w:r w:rsidRPr="008E1468">
        <w:t>Difficulty Level:</w:t>
      </w:r>
      <w:r>
        <w:t xml:space="preserve"> Easy</w:t>
      </w:r>
    </w:p>
    <w:p w:rsidR="001A7DA8" w:rsidRDefault="001A7DA8" w:rsidP="00A404F0"/>
    <w:p w:rsidR="001A7DA8" w:rsidRPr="00A404F0" w:rsidRDefault="001A7DA8" w:rsidP="00A404F0"/>
    <w:p w:rsidR="001A7DA8" w:rsidRPr="00A404F0" w:rsidRDefault="00880187" w:rsidP="00A404F0">
      <w:r w:rsidRPr="00A404F0">
        <w:t xml:space="preserve">19. Which of the following would you predict to be </w:t>
      </w:r>
      <w:r w:rsidR="00D03AFD" w:rsidRPr="00D23A79">
        <w:t xml:space="preserve">TRUE </w:t>
      </w:r>
      <w:r w:rsidRPr="00A404F0">
        <w:t xml:space="preserve">of someone who is gender </w:t>
      </w:r>
      <w:proofErr w:type="spellStart"/>
      <w:r w:rsidRPr="00A404F0">
        <w:t>aschematic</w:t>
      </w:r>
      <w:proofErr w:type="spellEnd"/>
      <w:r w:rsidRPr="00A404F0">
        <w:t>?</w:t>
      </w:r>
    </w:p>
    <w:p w:rsidR="001A7DA8" w:rsidRPr="00A404F0" w:rsidRDefault="00912894" w:rsidP="00A404F0">
      <w:r w:rsidRPr="00880187">
        <w:t>A.</w:t>
      </w:r>
      <w:r w:rsidR="00880187" w:rsidRPr="00A404F0">
        <w:t xml:space="preserve"> They will be able to identify faces as masculine or feminine more quickly than the average person</w:t>
      </w:r>
      <w:r w:rsidR="00FB43EF">
        <w:t>.</w:t>
      </w:r>
    </w:p>
    <w:p w:rsidR="001A7DA8" w:rsidRPr="00A404F0" w:rsidRDefault="00912894" w:rsidP="00A404F0">
      <w:r>
        <w:t>B</w:t>
      </w:r>
      <w:r w:rsidRPr="00880187">
        <w:t>.</w:t>
      </w:r>
      <w:r w:rsidR="00880187" w:rsidRPr="00A404F0">
        <w:t xml:space="preserve"> Attempts to prime gender stereotypes will have smaller effects upon their judgments and behavior</w:t>
      </w:r>
      <w:r w:rsidR="00FB43EF">
        <w:t>.</w:t>
      </w:r>
    </w:p>
    <w:p w:rsidR="001A7DA8" w:rsidRPr="00A404F0" w:rsidRDefault="00912894" w:rsidP="00A404F0">
      <w:r w:rsidRPr="00880187">
        <w:t>C.</w:t>
      </w:r>
      <w:r w:rsidR="00880187" w:rsidRPr="00A404F0">
        <w:t xml:space="preserve"> They will be more likely to experience gender dysphoria</w:t>
      </w:r>
      <w:r w:rsidR="00FB43EF">
        <w:t>.</w:t>
      </w:r>
    </w:p>
    <w:p w:rsidR="001A7DA8" w:rsidRDefault="00912894" w:rsidP="00A404F0">
      <w:r w:rsidRPr="00880187">
        <w:t>D.</w:t>
      </w:r>
      <w:r w:rsidR="00ED2A65">
        <w:t xml:space="preserve"> </w:t>
      </w:r>
      <w:r w:rsidR="00880187" w:rsidRPr="00A404F0">
        <w:t>Witnessing gender atypical behavior will be especially surprising to them</w:t>
      </w:r>
      <w:r w:rsidR="00FB43EF">
        <w:t>.</w:t>
      </w:r>
    </w:p>
    <w:p w:rsidR="001A7DA8" w:rsidRDefault="003C7E13" w:rsidP="00A404F0">
      <w:r w:rsidRPr="003C7E13">
        <w:t>Ans: B</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Application</w:t>
      </w:r>
    </w:p>
    <w:p w:rsidR="001A7DA8" w:rsidRDefault="003C7E13" w:rsidP="00A404F0">
      <w:r w:rsidRPr="00DD09E2">
        <w:t xml:space="preserve">Answer </w:t>
      </w:r>
      <w:r>
        <w:t>L</w:t>
      </w:r>
      <w:r w:rsidRPr="00DD09E2">
        <w:t>ocation: Gender Schema Theory</w:t>
      </w:r>
    </w:p>
    <w:p w:rsidR="008E1468" w:rsidRPr="008E1468" w:rsidRDefault="008E1468" w:rsidP="008E1468">
      <w:r w:rsidRPr="008E1468">
        <w:t>Difficulty Level:</w:t>
      </w:r>
      <w:r>
        <w:t xml:space="preserve"> Hard</w:t>
      </w:r>
    </w:p>
    <w:p w:rsidR="001A7DA8" w:rsidRDefault="001A7DA8" w:rsidP="00A404F0"/>
    <w:p w:rsidR="001A7DA8" w:rsidRPr="00A404F0" w:rsidRDefault="001A7DA8" w:rsidP="00A404F0"/>
    <w:p w:rsidR="00766035" w:rsidRPr="00A404F0" w:rsidRDefault="00880187">
      <w:r w:rsidRPr="00A404F0">
        <w:t xml:space="preserve">20. Bigler and </w:t>
      </w:r>
      <w:proofErr w:type="spellStart"/>
      <w:r w:rsidRPr="00A404F0">
        <w:t>Liben</w:t>
      </w:r>
      <w:proofErr w:type="spellEnd"/>
      <w:r w:rsidRPr="00A404F0">
        <w:t xml:space="preserve"> (2007) propose ______, a variant of gender schema theory that emphasizes how groups influence the formation of children’s gender stereotypes and prejudice</w:t>
      </w:r>
      <w:r w:rsidR="00912894" w:rsidRPr="00880187">
        <w:t>s.</w:t>
      </w:r>
    </w:p>
    <w:p w:rsidR="001A7DA8" w:rsidRPr="00A404F0" w:rsidRDefault="00912894" w:rsidP="00A404F0">
      <w:r w:rsidRPr="00880187">
        <w:t>A.</w:t>
      </w:r>
      <w:r w:rsidR="00880187" w:rsidRPr="00A404F0">
        <w:t xml:space="preserve"> comparative intergroup theory</w:t>
      </w:r>
    </w:p>
    <w:p w:rsidR="001A7DA8" w:rsidRPr="00A404F0" w:rsidRDefault="00912894" w:rsidP="00A404F0">
      <w:r w:rsidRPr="00880187">
        <w:t>B.</w:t>
      </w:r>
      <w:r w:rsidR="00880187" w:rsidRPr="00A404F0">
        <w:t xml:space="preserve"> developmental relations theory</w:t>
      </w:r>
    </w:p>
    <w:p w:rsidR="001A7DA8" w:rsidRPr="00A404F0" w:rsidRDefault="00912894" w:rsidP="00A404F0">
      <w:r w:rsidRPr="00880187">
        <w:t>C.</w:t>
      </w:r>
      <w:r w:rsidR="00880187" w:rsidRPr="00A404F0">
        <w:t xml:space="preserve"> intergroup stereotypes theory</w:t>
      </w:r>
    </w:p>
    <w:p w:rsidR="001A7DA8" w:rsidRPr="00A404F0" w:rsidRDefault="00912894" w:rsidP="00A404F0">
      <w:r>
        <w:t>D</w:t>
      </w:r>
      <w:r w:rsidRPr="00880187">
        <w:t>.</w:t>
      </w:r>
      <w:r w:rsidR="00ED2A65">
        <w:t xml:space="preserve"> </w:t>
      </w:r>
      <w:r w:rsidR="00880187" w:rsidRPr="00A404F0">
        <w:t>developmental intergroup theory</w:t>
      </w:r>
    </w:p>
    <w:p w:rsidR="001A7DA8" w:rsidRDefault="003C7E13" w:rsidP="00A404F0">
      <w:r w:rsidRPr="003C7E13">
        <w:t>Ans: D</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Knowledge</w:t>
      </w:r>
    </w:p>
    <w:p w:rsidR="001A7DA8" w:rsidRDefault="003C7E13" w:rsidP="00A404F0">
      <w:r w:rsidRPr="00DD09E2">
        <w:t xml:space="preserve">Answer </w:t>
      </w:r>
      <w:r>
        <w:t>L</w:t>
      </w:r>
      <w:r w:rsidRPr="00DD09E2">
        <w:t>ocation: Developmental Intergroup Theory</w:t>
      </w:r>
    </w:p>
    <w:p w:rsidR="008E1468" w:rsidRPr="008E1468" w:rsidRDefault="008E1468" w:rsidP="008E1468">
      <w:r w:rsidRPr="008E1468">
        <w:t>Difficulty Level:</w:t>
      </w:r>
      <w:r>
        <w:t xml:space="preserve"> Easy</w:t>
      </w:r>
    </w:p>
    <w:p w:rsidR="001A7DA8" w:rsidRDefault="001A7DA8" w:rsidP="00A404F0"/>
    <w:p w:rsidR="001A7DA8" w:rsidRPr="00A404F0" w:rsidRDefault="001A7DA8" w:rsidP="00A404F0"/>
    <w:p w:rsidR="006472BF" w:rsidRPr="00A404F0" w:rsidRDefault="00880187">
      <w:r w:rsidRPr="00A404F0">
        <w:t>21. Researchers manipulating the salience of sex as a grouping dimension in children’s classrooms have found that increasing the salience of sex leads to all the following EXCEPT</w:t>
      </w:r>
      <w:r w:rsidR="00FB43EF">
        <w:t xml:space="preserve"> ______.</w:t>
      </w:r>
    </w:p>
    <w:p w:rsidR="001A7DA8" w:rsidRPr="00A404F0" w:rsidRDefault="00912894" w:rsidP="00A404F0">
      <w:r w:rsidRPr="00880187">
        <w:t>A.</w:t>
      </w:r>
      <w:r w:rsidR="00880187" w:rsidRPr="00A404F0">
        <w:t xml:space="preserve"> decreased playtime with other sex peers</w:t>
      </w:r>
    </w:p>
    <w:p w:rsidR="001A7DA8" w:rsidRPr="00A404F0" w:rsidRDefault="00912894" w:rsidP="00A404F0">
      <w:r w:rsidRPr="00880187">
        <w:t>B.</w:t>
      </w:r>
      <w:r w:rsidR="00880187" w:rsidRPr="00A404F0">
        <w:t xml:space="preserve"> increased in-group bias</w:t>
      </w:r>
    </w:p>
    <w:p w:rsidR="001A7DA8" w:rsidRPr="00A404F0" w:rsidRDefault="00912894" w:rsidP="00A404F0">
      <w:r>
        <w:t>C</w:t>
      </w:r>
      <w:r w:rsidRPr="00880187">
        <w:t>.</w:t>
      </w:r>
      <w:r w:rsidR="00880187" w:rsidRPr="00A404F0">
        <w:t xml:space="preserve"> decreased enjoyment of recreational activity</w:t>
      </w:r>
    </w:p>
    <w:p w:rsidR="001A7DA8" w:rsidRDefault="00912894" w:rsidP="00A404F0">
      <w:r w:rsidRPr="00880187">
        <w:t>D.</w:t>
      </w:r>
      <w:r w:rsidR="00ED2A65">
        <w:t xml:space="preserve"> </w:t>
      </w:r>
      <w:r w:rsidR="00880187" w:rsidRPr="00A404F0">
        <w:t>increased gender stereotyping</w:t>
      </w:r>
    </w:p>
    <w:p w:rsidR="001A7DA8" w:rsidRDefault="003C7E13" w:rsidP="00A404F0">
      <w:r w:rsidRPr="003C7E13">
        <w:t>Ans: C</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Comprehension</w:t>
      </w:r>
    </w:p>
    <w:p w:rsidR="001A7DA8" w:rsidRDefault="00880187" w:rsidP="00A404F0">
      <w:r w:rsidRPr="00A404F0">
        <w:t xml:space="preserve">Answer </w:t>
      </w:r>
      <w:r w:rsidR="003C7E13">
        <w:t>L</w:t>
      </w:r>
      <w:r w:rsidRPr="00A404F0">
        <w:t>ocation: Developmental Intergroup Theory</w:t>
      </w:r>
    </w:p>
    <w:p w:rsidR="008E1468" w:rsidRPr="008E1468" w:rsidRDefault="008E1468" w:rsidP="008E1468">
      <w:r w:rsidRPr="008E1468">
        <w:t>Difficulty Level:</w:t>
      </w:r>
      <w:r>
        <w:t xml:space="preserve"> Medium</w:t>
      </w:r>
    </w:p>
    <w:p w:rsidR="001A7DA8" w:rsidRDefault="001A7DA8" w:rsidP="00A404F0"/>
    <w:p w:rsidR="001A7DA8" w:rsidRPr="00A404F0" w:rsidRDefault="001A7DA8" w:rsidP="00A404F0"/>
    <w:p w:rsidR="001C0A37" w:rsidRPr="00A404F0" w:rsidRDefault="00880187">
      <w:r w:rsidRPr="00A404F0">
        <w:t>22. According to the gender self-socialization model, what type of person will be most likely to develop gendered self-views?</w:t>
      </w:r>
    </w:p>
    <w:p w:rsidR="001A7DA8" w:rsidRPr="00A404F0" w:rsidRDefault="00912894" w:rsidP="00A404F0">
      <w:r>
        <w:t>A</w:t>
      </w:r>
      <w:r w:rsidRPr="00880187">
        <w:t>.</w:t>
      </w:r>
      <w:r w:rsidR="00880187" w:rsidRPr="00A404F0">
        <w:t xml:space="preserve"> Someone who identifies strongly with their sex and endorses gender stereotypes</w:t>
      </w:r>
      <w:r w:rsidR="00642F94">
        <w:t>.</w:t>
      </w:r>
    </w:p>
    <w:p w:rsidR="001A7DA8" w:rsidRPr="00A404F0" w:rsidRDefault="00912894" w:rsidP="00A404F0">
      <w:r w:rsidRPr="00880187">
        <w:t>B.</w:t>
      </w:r>
      <w:r w:rsidR="00880187" w:rsidRPr="00A404F0">
        <w:t xml:space="preserve"> Someone who rejects gender stereotypes but identifies strongly with their sex</w:t>
      </w:r>
      <w:r w:rsidR="00642F94">
        <w:t>.</w:t>
      </w:r>
    </w:p>
    <w:p w:rsidR="001A7DA8" w:rsidRPr="00A404F0" w:rsidRDefault="00912894" w:rsidP="00A404F0">
      <w:r w:rsidRPr="00880187">
        <w:t>C.</w:t>
      </w:r>
      <w:r w:rsidR="00ED2A65">
        <w:t xml:space="preserve"> </w:t>
      </w:r>
      <w:r w:rsidR="00880187" w:rsidRPr="00A404F0">
        <w:t>Someone who does not identify strongly with their sex but endorses gender stereotypes</w:t>
      </w:r>
      <w:r w:rsidR="00642F94">
        <w:t>.</w:t>
      </w:r>
    </w:p>
    <w:p w:rsidR="001A7DA8" w:rsidRPr="00A404F0" w:rsidRDefault="00912894" w:rsidP="00A404F0">
      <w:r w:rsidRPr="00880187">
        <w:t>D.</w:t>
      </w:r>
      <w:r w:rsidR="00880187" w:rsidRPr="00A404F0">
        <w:t xml:space="preserve"> Someone who rejects gender stereotypes and does not identify strongly with their sex</w:t>
      </w:r>
      <w:r w:rsidR="00642F94">
        <w:t>.</w:t>
      </w:r>
    </w:p>
    <w:p w:rsidR="001A7DA8" w:rsidRDefault="003C7E13" w:rsidP="00A404F0">
      <w:r w:rsidRPr="003C7E13">
        <w:t>Ans: A</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Application</w:t>
      </w:r>
    </w:p>
    <w:p w:rsidR="001A7DA8" w:rsidRDefault="003C7E13" w:rsidP="00A404F0">
      <w:r w:rsidRPr="00DD09E2">
        <w:t xml:space="preserve">Answer </w:t>
      </w:r>
      <w:r>
        <w:t>L</w:t>
      </w:r>
      <w:r w:rsidRPr="00DD09E2">
        <w:t>ocation: Gender Self</w:t>
      </w:r>
      <w:r w:rsidR="000621D0">
        <w:t>-</w:t>
      </w:r>
      <w:r w:rsidRPr="00DD09E2">
        <w:t>Socialization Model</w:t>
      </w:r>
    </w:p>
    <w:p w:rsidR="008E1468" w:rsidRPr="008E1468" w:rsidRDefault="008E1468" w:rsidP="008E1468">
      <w:r w:rsidRPr="008E1468">
        <w:t>Difficulty Level:</w:t>
      </w:r>
      <w:r>
        <w:t xml:space="preserve"> Hard</w:t>
      </w:r>
    </w:p>
    <w:p w:rsidR="001A7DA8" w:rsidRDefault="001A7DA8" w:rsidP="00A404F0"/>
    <w:p w:rsidR="001A7DA8" w:rsidRPr="00A404F0" w:rsidRDefault="001A7DA8" w:rsidP="00A404F0"/>
    <w:p w:rsidR="0004243B" w:rsidRPr="00A404F0" w:rsidRDefault="00880187">
      <w:r w:rsidRPr="00A404F0">
        <w:t>23. Social learning theories may be criticized for characterizing children as ______ while cognitive theories receive criticism for de-emphasizing the role of ______.</w:t>
      </w:r>
    </w:p>
    <w:p w:rsidR="001A7DA8" w:rsidRPr="00A404F0" w:rsidRDefault="00912894" w:rsidP="00A404F0">
      <w:r w:rsidRPr="00880187">
        <w:t>A.</w:t>
      </w:r>
      <w:r w:rsidR="00880187" w:rsidRPr="00A404F0">
        <w:t xml:space="preserve"> more intelligent learners than they really are; biological factors</w:t>
      </w:r>
    </w:p>
    <w:p w:rsidR="001A7DA8" w:rsidRPr="00A404F0" w:rsidRDefault="00912894" w:rsidP="00A404F0">
      <w:r w:rsidRPr="00880187">
        <w:t>B.</w:t>
      </w:r>
      <w:r w:rsidR="00880187" w:rsidRPr="00A404F0">
        <w:t xml:space="preserve"> prejudiced and dependent on stereotypes; social roles</w:t>
      </w:r>
    </w:p>
    <w:p w:rsidR="00A01556" w:rsidRPr="00A404F0" w:rsidRDefault="00912894">
      <w:r>
        <w:t>C</w:t>
      </w:r>
      <w:r w:rsidRPr="00880187">
        <w:t>.</w:t>
      </w:r>
      <w:r w:rsidR="00ED2A65">
        <w:t xml:space="preserve"> </w:t>
      </w:r>
      <w:r w:rsidR="00880187" w:rsidRPr="00A404F0">
        <w:t>passive recipients of their environment; culture</w:t>
      </w:r>
    </w:p>
    <w:p w:rsidR="001A7DA8" w:rsidRPr="00A404F0" w:rsidRDefault="00912894" w:rsidP="00A404F0">
      <w:r w:rsidRPr="00880187">
        <w:t>D.</w:t>
      </w:r>
      <w:r w:rsidR="00ED2A65">
        <w:t xml:space="preserve"> </w:t>
      </w:r>
      <w:r w:rsidR="00880187" w:rsidRPr="00A404F0">
        <w:t>cognitive misers; education</w:t>
      </w:r>
    </w:p>
    <w:p w:rsidR="001A7DA8" w:rsidRDefault="003C7E13" w:rsidP="00A404F0">
      <w:r w:rsidRPr="003C7E13">
        <w:t>Ans: C</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3C7E13" w:rsidP="00A404F0">
      <w:r w:rsidRPr="00DD09E2">
        <w:t>Cognitive Domain: Comprehension</w:t>
      </w:r>
    </w:p>
    <w:p w:rsidR="001A7DA8" w:rsidRDefault="00880187" w:rsidP="00A404F0">
      <w:r w:rsidRPr="00A404F0">
        <w:t xml:space="preserve">Answer </w:t>
      </w:r>
      <w:r w:rsidR="003C7E13">
        <w:t>L</w:t>
      </w:r>
      <w:r w:rsidRPr="00A404F0">
        <w:t>ocation: Evaluating Social Learning and Cognitive Theories</w:t>
      </w:r>
    </w:p>
    <w:p w:rsidR="008E1468" w:rsidRPr="008E1468" w:rsidRDefault="008E1468" w:rsidP="008E1468">
      <w:r w:rsidRPr="008E1468">
        <w:t>Difficulty Level:</w:t>
      </w:r>
      <w:r>
        <w:t xml:space="preserve"> Medium</w:t>
      </w:r>
    </w:p>
    <w:p w:rsidR="00B448FF" w:rsidRPr="0006397A" w:rsidRDefault="00B448FF"/>
    <w:p w:rsidR="00D03AFD" w:rsidRDefault="00880187">
      <w:r w:rsidRPr="00A404F0">
        <w:t>24. Which of the following is NOT consistent with Milton Diamond’s (2006) biased-interaction theory?</w:t>
      </w:r>
    </w:p>
    <w:p w:rsidR="001A7DA8" w:rsidRPr="00A404F0" w:rsidRDefault="00912894" w:rsidP="00A404F0">
      <w:r w:rsidRPr="00880187">
        <w:t>A.</w:t>
      </w:r>
      <w:r w:rsidR="00880187" w:rsidRPr="00A404F0">
        <w:t xml:space="preserve"> Biological factors predispose individuals to display temperaments that are classified as masculine or feminine</w:t>
      </w:r>
      <w:r w:rsidR="0075774C">
        <w:t>.</w:t>
      </w:r>
    </w:p>
    <w:p w:rsidR="001A7DA8" w:rsidRPr="00A404F0" w:rsidRDefault="00912894" w:rsidP="00A404F0">
      <w:r w:rsidRPr="00880187">
        <w:t>B.</w:t>
      </w:r>
      <w:r w:rsidR="00880187" w:rsidRPr="00A404F0">
        <w:t xml:space="preserve"> Gender identity emerges from the comparison of self to others</w:t>
      </w:r>
      <w:r w:rsidR="0075774C">
        <w:t>.</w:t>
      </w:r>
    </w:p>
    <w:p w:rsidR="001A7DA8" w:rsidRPr="00A404F0" w:rsidRDefault="00912894" w:rsidP="00A404F0">
      <w:r>
        <w:t>C</w:t>
      </w:r>
      <w:r w:rsidRPr="00880187">
        <w:t>.</w:t>
      </w:r>
      <w:r w:rsidR="00880187" w:rsidRPr="00A404F0">
        <w:t xml:space="preserve"> Children begin assessing their similarity to other “boys” and “girls” primarily in puberty</w:t>
      </w:r>
      <w:r w:rsidR="0075774C">
        <w:t>.</w:t>
      </w:r>
    </w:p>
    <w:p w:rsidR="001A7DA8" w:rsidRPr="00A404F0" w:rsidRDefault="00912894" w:rsidP="00A404F0">
      <w:r w:rsidRPr="00880187">
        <w:t>D.</w:t>
      </w:r>
      <w:r w:rsidR="00ED2A65">
        <w:t xml:space="preserve"> </w:t>
      </w:r>
      <w:r w:rsidR="00880187" w:rsidRPr="00A404F0">
        <w:t>“Social factors” are defined as the entire body of gender relevant information that children use as bases of self-other comparisons</w:t>
      </w:r>
      <w:r w:rsidR="0075774C">
        <w:t>.</w:t>
      </w:r>
    </w:p>
    <w:p w:rsidR="001A7DA8" w:rsidRDefault="003C7E13" w:rsidP="00A404F0">
      <w:r w:rsidRPr="003C7E13">
        <w:t>Ans: C</w:t>
      </w:r>
    </w:p>
    <w:p w:rsidR="001A7DA8" w:rsidRPr="00A404F0" w:rsidRDefault="00880187" w:rsidP="00A404F0">
      <w:r w:rsidRPr="00A404F0">
        <w:t xml:space="preserve">Learning Objective: </w:t>
      </w:r>
      <w:r w:rsidR="00DF4C81">
        <w:t xml:space="preserve">4-3: </w:t>
      </w:r>
      <w:r w:rsidR="007A2692">
        <w:t>Describe the experiences of gender-nonconforming children and the factors underlying gender nonconformity in childhoo</w:t>
      </w:r>
      <w:r w:rsidR="00912894">
        <w:t>d.</w:t>
      </w:r>
    </w:p>
    <w:p w:rsidR="001A7DA8" w:rsidRDefault="003C7E13" w:rsidP="00A404F0">
      <w:r w:rsidRPr="00DD09E2">
        <w:t>Cognitive Domain: Comprehension</w:t>
      </w:r>
    </w:p>
    <w:p w:rsidR="001A7DA8" w:rsidRDefault="00880187" w:rsidP="00A404F0">
      <w:r w:rsidRPr="00A404F0">
        <w:t xml:space="preserve">Answer </w:t>
      </w:r>
      <w:r w:rsidR="003C7E13">
        <w:t>L</w:t>
      </w:r>
      <w:r w:rsidRPr="00A404F0">
        <w:t>ocation: Biological and Social Contributions to Gender Nonconformity</w:t>
      </w:r>
    </w:p>
    <w:p w:rsidR="0002682E" w:rsidRPr="0002682E" w:rsidRDefault="0002682E" w:rsidP="0002682E">
      <w:r w:rsidRPr="0002682E">
        <w:t>Difficulty Level:</w:t>
      </w:r>
      <w:r>
        <w:t xml:space="preserve"> Medium</w:t>
      </w:r>
    </w:p>
    <w:p w:rsidR="001A7DA8" w:rsidRPr="00A404F0" w:rsidRDefault="001A7DA8" w:rsidP="00A404F0"/>
    <w:p w:rsidR="00D20DD6" w:rsidRPr="0006397A" w:rsidRDefault="00880187">
      <w:r w:rsidRPr="00A404F0">
        <w:t>25. Olson and colleagues’ (2015) study of transgender children between the ages of 5 and 12 discovered what about pre-pubertal transgender identity?</w:t>
      </w:r>
    </w:p>
    <w:p w:rsidR="001A7DA8" w:rsidRPr="00A404F0" w:rsidRDefault="00912894" w:rsidP="00A404F0">
      <w:r w:rsidRPr="00880187">
        <w:t>A.</w:t>
      </w:r>
      <w:r w:rsidR="00880187" w:rsidRPr="00A404F0">
        <w:t xml:space="preserve"> Transgender girls reported more masculine toy preferences than cisgender girls</w:t>
      </w:r>
      <w:r w:rsidR="0075774C">
        <w:t>.</w:t>
      </w:r>
    </w:p>
    <w:p w:rsidR="001A7DA8" w:rsidRPr="00A404F0" w:rsidRDefault="00912894" w:rsidP="00A404F0">
      <w:r>
        <w:t>B</w:t>
      </w:r>
      <w:r w:rsidRPr="00880187">
        <w:t>.</w:t>
      </w:r>
      <w:r w:rsidR="00880187" w:rsidRPr="00A404F0">
        <w:t xml:space="preserve"> Transgender and cisgender children look identical on measures for play preferences</w:t>
      </w:r>
      <w:r w:rsidR="0075774C">
        <w:t>.</w:t>
      </w:r>
    </w:p>
    <w:p w:rsidR="001A7DA8" w:rsidRPr="00A404F0" w:rsidRDefault="00912894" w:rsidP="00A404F0">
      <w:r w:rsidRPr="00880187">
        <w:t>C.</w:t>
      </w:r>
      <w:r w:rsidR="00880187" w:rsidRPr="00A404F0">
        <w:t xml:space="preserve"> Transgender boys explicitly report masculine play preferences but implicitly prefer feminine play activities</w:t>
      </w:r>
      <w:r w:rsidR="0075774C">
        <w:t>.</w:t>
      </w:r>
    </w:p>
    <w:p w:rsidR="001A7DA8" w:rsidRPr="00A404F0" w:rsidRDefault="00912894" w:rsidP="00A404F0">
      <w:r w:rsidRPr="00880187">
        <w:t>D.</w:t>
      </w:r>
      <w:r w:rsidR="00ED2A65">
        <w:t xml:space="preserve"> </w:t>
      </w:r>
      <w:r w:rsidR="00880187" w:rsidRPr="00A404F0">
        <w:t>Transgender identities are more authentic in transgender girls than in transgender boys</w:t>
      </w:r>
      <w:r w:rsidR="0075774C">
        <w:t>.</w:t>
      </w:r>
    </w:p>
    <w:p w:rsidR="001A7DA8" w:rsidRDefault="003C7E13" w:rsidP="00A404F0">
      <w:r w:rsidRPr="003C7E13">
        <w:t>Ans: B</w:t>
      </w:r>
    </w:p>
    <w:p w:rsidR="001A7DA8" w:rsidRPr="00A404F0" w:rsidRDefault="00880187" w:rsidP="00A404F0">
      <w:r w:rsidRPr="00A404F0">
        <w:t xml:space="preserve">Learning Objective: </w:t>
      </w:r>
      <w:r w:rsidR="00DF4C81">
        <w:t xml:space="preserve">4-3: </w:t>
      </w:r>
      <w:r w:rsidR="007A2692">
        <w:t>Describe the experiences of gender-nonconforming children and the factors underlying gender nonconformity in childhoo</w:t>
      </w:r>
      <w:r w:rsidR="00912894">
        <w:t>d.</w:t>
      </w:r>
    </w:p>
    <w:p w:rsidR="001A7DA8" w:rsidRDefault="003C7E13" w:rsidP="00A404F0">
      <w:r w:rsidRPr="00DD09E2">
        <w:t>Cognitive Domain: Knowledge</w:t>
      </w:r>
    </w:p>
    <w:p w:rsidR="00912894" w:rsidRDefault="00880187" w:rsidP="00A404F0">
      <w:r w:rsidRPr="00A404F0">
        <w:t xml:space="preserve">Answer </w:t>
      </w:r>
      <w:r w:rsidR="003C7E13">
        <w:t>L</w:t>
      </w:r>
      <w:r w:rsidRPr="00A404F0">
        <w:t>ocation: Nonconforming Identities and Milestones</w:t>
      </w:r>
    </w:p>
    <w:p w:rsidR="0002682E" w:rsidRPr="0002682E" w:rsidRDefault="0002682E" w:rsidP="0002682E">
      <w:r w:rsidRPr="0002682E">
        <w:t>Difficulty Level:</w:t>
      </w:r>
      <w:r>
        <w:t xml:space="preserve"> Easy</w:t>
      </w:r>
    </w:p>
    <w:p w:rsidR="001A7DA8" w:rsidRPr="00A404F0" w:rsidRDefault="001A7DA8" w:rsidP="00A404F0"/>
    <w:p w:rsidR="00BD1A64" w:rsidRPr="0006397A" w:rsidRDefault="00880187">
      <w:r w:rsidRPr="00A404F0">
        <w:lastRenderedPageBreak/>
        <w:t>26. Research has demonstrated what about the capacities of young, pre-pubertal children to develop stable transgender identities?</w:t>
      </w:r>
    </w:p>
    <w:p w:rsidR="001A7DA8" w:rsidRPr="00A404F0" w:rsidRDefault="00912894" w:rsidP="00A404F0">
      <w:r w:rsidRPr="00880187">
        <w:t>A.</w:t>
      </w:r>
      <w:r w:rsidR="00880187" w:rsidRPr="00A404F0">
        <w:t xml:space="preserve"> Most children do not have an understanding of gender that is nuanced enough to identify a lack of fit between their felt and assigned gender category</w:t>
      </w:r>
      <w:r w:rsidR="0075774C">
        <w:t>.</w:t>
      </w:r>
    </w:p>
    <w:p w:rsidR="001A7DA8" w:rsidRPr="00A404F0" w:rsidRDefault="00912894" w:rsidP="00A404F0">
      <w:r>
        <w:t>B</w:t>
      </w:r>
      <w:r w:rsidRPr="00880187">
        <w:t>.</w:t>
      </w:r>
      <w:r w:rsidR="00880187" w:rsidRPr="00A404F0">
        <w:t xml:space="preserve"> Even at a young age, children may develop a clear and consistent sense of themselves as belonging to a gender group that differs from their assigned sex</w:t>
      </w:r>
      <w:r w:rsidR="0075774C">
        <w:t>.</w:t>
      </w:r>
    </w:p>
    <w:p w:rsidR="001A7DA8" w:rsidRPr="00A404F0" w:rsidRDefault="00912894" w:rsidP="00A404F0">
      <w:r w:rsidRPr="00880187">
        <w:t>C.</w:t>
      </w:r>
      <w:r w:rsidR="00ED2A65">
        <w:t xml:space="preserve"> </w:t>
      </w:r>
      <w:r w:rsidR="00880187" w:rsidRPr="00A404F0">
        <w:t>While young children may identify that their assigned gender does not fit their experiences, they lack the cognitive resources to maintain a stable transgender identity</w:t>
      </w:r>
      <w:r w:rsidR="0075774C">
        <w:t>.</w:t>
      </w:r>
    </w:p>
    <w:p w:rsidR="001A7DA8" w:rsidRDefault="00912894" w:rsidP="00A404F0">
      <w:r w:rsidRPr="00880187">
        <w:t>D.</w:t>
      </w:r>
      <w:r w:rsidR="00880187" w:rsidRPr="00A404F0">
        <w:t xml:space="preserve"> Children’s gender identity is determined entirely by feedback from their parents and authority figure</w:t>
      </w:r>
      <w:r w:rsidRPr="00880187">
        <w:t>s.</w:t>
      </w:r>
    </w:p>
    <w:p w:rsidR="001A7DA8" w:rsidRDefault="003C7E13" w:rsidP="00A404F0">
      <w:r w:rsidRPr="003C7E13">
        <w:t>Ans: B</w:t>
      </w:r>
    </w:p>
    <w:p w:rsidR="00A404F0" w:rsidRDefault="00880187" w:rsidP="00A404F0">
      <w:r w:rsidRPr="00A404F0">
        <w:t xml:space="preserve">Learning Objective: </w:t>
      </w:r>
      <w:r w:rsidR="00DF4C81">
        <w:t xml:space="preserve">4-3: </w:t>
      </w:r>
      <w:r w:rsidR="007A2692">
        <w:t>Describe the experiences of gender-nonconforming children and the factors underlying gender nonconformity in childhoo</w:t>
      </w:r>
      <w:r w:rsidR="00912894">
        <w:t>d.</w:t>
      </w:r>
    </w:p>
    <w:p w:rsidR="001A7DA8" w:rsidRPr="00A404F0" w:rsidRDefault="00880187" w:rsidP="00A404F0">
      <w:r w:rsidRPr="00A404F0">
        <w:t>Cognitive Domain: Comprehension</w:t>
      </w:r>
    </w:p>
    <w:p w:rsidR="001A7DA8" w:rsidRDefault="003C7E13" w:rsidP="00A404F0">
      <w:r w:rsidRPr="00DD09E2">
        <w:t xml:space="preserve">Answer </w:t>
      </w:r>
      <w:r>
        <w:t>L</w:t>
      </w:r>
      <w:r w:rsidRPr="00DD09E2">
        <w:t>ocation: Nonconforming Identities and Milestones</w:t>
      </w:r>
    </w:p>
    <w:p w:rsidR="0002682E" w:rsidRPr="0002682E" w:rsidRDefault="0002682E" w:rsidP="0002682E">
      <w:r w:rsidRPr="0002682E">
        <w:t>Difficulty Level:</w:t>
      </w:r>
      <w:r>
        <w:t xml:space="preserve"> Medium</w:t>
      </w:r>
    </w:p>
    <w:p w:rsidR="001A7DA8" w:rsidRDefault="001A7DA8" w:rsidP="00A404F0"/>
    <w:p w:rsidR="00BD1A64" w:rsidRPr="00A404F0" w:rsidRDefault="00BD1A64"/>
    <w:p w:rsidR="00BB46EB" w:rsidRPr="0006397A" w:rsidRDefault="00880187">
      <w:r w:rsidRPr="00A404F0">
        <w:t>27. Which of the following is NOT true of risks faced by gender nonconforming children?</w:t>
      </w:r>
    </w:p>
    <w:p w:rsidR="001A7DA8" w:rsidRPr="00A404F0" w:rsidRDefault="00912894" w:rsidP="00A404F0">
      <w:r w:rsidRPr="00880187">
        <w:t>A.</w:t>
      </w:r>
      <w:r w:rsidR="00880187" w:rsidRPr="00A404F0">
        <w:t xml:space="preserve"> Gender nonconforming children who lack the support of their parents are at greater risk of drug and substance abuse</w:t>
      </w:r>
      <w:r w:rsidR="0075774C">
        <w:t>.</w:t>
      </w:r>
    </w:p>
    <w:p w:rsidR="001A7DA8" w:rsidRPr="00A404F0" w:rsidRDefault="00912894" w:rsidP="00A404F0">
      <w:r w:rsidRPr="00880187">
        <w:t>B.</w:t>
      </w:r>
      <w:r w:rsidR="00880187" w:rsidRPr="00A404F0">
        <w:t xml:space="preserve"> Gender nonconforming youth are more likely to be the targets of harassment and abuse from peers</w:t>
      </w:r>
      <w:r w:rsidR="0075774C">
        <w:t>.</w:t>
      </w:r>
    </w:p>
    <w:p w:rsidR="001A7DA8" w:rsidRPr="00A404F0" w:rsidRDefault="00912894" w:rsidP="00A404F0">
      <w:r w:rsidRPr="00880187">
        <w:t>C.</w:t>
      </w:r>
      <w:r w:rsidR="00ED2A65">
        <w:t xml:space="preserve"> </w:t>
      </w:r>
      <w:r w:rsidR="00880187" w:rsidRPr="00A404F0">
        <w:t>Gender nonconforming boys are at especially high rates of rejection and bullying</w:t>
      </w:r>
      <w:r w:rsidR="0075774C">
        <w:t>.</w:t>
      </w:r>
    </w:p>
    <w:p w:rsidR="001A7DA8" w:rsidRPr="00A404F0" w:rsidRDefault="00912894" w:rsidP="00A404F0">
      <w:r>
        <w:t>D</w:t>
      </w:r>
      <w:r w:rsidRPr="00880187">
        <w:t>.</w:t>
      </w:r>
      <w:r w:rsidR="00880187" w:rsidRPr="00A404F0">
        <w:t xml:space="preserve"> Gender nonconforming girls suffer greater increases in risks of depression than gender nonconforming boys</w:t>
      </w:r>
      <w:r w:rsidR="0075774C">
        <w:t>.</w:t>
      </w:r>
    </w:p>
    <w:p w:rsidR="001A7DA8" w:rsidRDefault="003C7E13" w:rsidP="00A404F0">
      <w:r w:rsidRPr="003C7E13">
        <w:t>Ans: D</w:t>
      </w:r>
    </w:p>
    <w:p w:rsidR="001A7DA8" w:rsidRPr="00A404F0" w:rsidRDefault="00880187" w:rsidP="00A404F0">
      <w:r w:rsidRPr="00A404F0">
        <w:t xml:space="preserve">Learning Objective: </w:t>
      </w:r>
      <w:r w:rsidR="00DF4C81">
        <w:t xml:space="preserve">4-3: </w:t>
      </w:r>
      <w:r w:rsidR="007A2692">
        <w:t>Describe the experiences of gender-nonconforming children and the factors underlying gender nonconformity in childhoo</w:t>
      </w:r>
      <w:r w:rsidR="00912894">
        <w:t>d.</w:t>
      </w:r>
    </w:p>
    <w:p w:rsidR="001A7DA8" w:rsidRDefault="003C7E13" w:rsidP="00A404F0">
      <w:r w:rsidRPr="00DD09E2">
        <w:t>Cognitive Domain: Knowledge</w:t>
      </w:r>
    </w:p>
    <w:p w:rsidR="001A7DA8" w:rsidRDefault="00880187" w:rsidP="00A404F0">
      <w:r w:rsidRPr="00A404F0">
        <w:t xml:space="preserve">Answer </w:t>
      </w:r>
      <w:r w:rsidR="003C7E13">
        <w:t>L</w:t>
      </w:r>
      <w:r w:rsidRPr="00A404F0">
        <w:t>ocation: Nonconforming Identities and Milestones</w:t>
      </w:r>
    </w:p>
    <w:p w:rsidR="0002682E" w:rsidRPr="0002682E" w:rsidRDefault="0002682E" w:rsidP="0002682E">
      <w:r w:rsidRPr="0002682E">
        <w:t>Difficulty Level:</w:t>
      </w:r>
      <w:r>
        <w:t xml:space="preserve"> Easy</w:t>
      </w:r>
    </w:p>
    <w:p w:rsidR="001A7DA8" w:rsidRPr="00A404F0" w:rsidRDefault="001A7DA8" w:rsidP="00A404F0"/>
    <w:p w:rsidR="001A7DA8" w:rsidRPr="00A404F0" w:rsidRDefault="00880187" w:rsidP="00A404F0">
      <w:r w:rsidRPr="00A404F0">
        <w:t xml:space="preserve">28. In Western cultures, what are some of the outcomes of undergoing early puberty for </w:t>
      </w:r>
      <w:r w:rsidRPr="00A404F0">
        <w:rPr>
          <w:i/>
        </w:rPr>
        <w:t>girls</w:t>
      </w:r>
      <w:r w:rsidRPr="00A404F0">
        <w:t>?</w:t>
      </w:r>
    </w:p>
    <w:p w:rsidR="001A7DA8" w:rsidRPr="00A404F0" w:rsidRDefault="00912894" w:rsidP="00A404F0">
      <w:r>
        <w:t>A.</w:t>
      </w:r>
      <w:r w:rsidR="00ED2A65">
        <w:t xml:space="preserve"> </w:t>
      </w:r>
      <w:r w:rsidR="00880187" w:rsidRPr="00A404F0">
        <w:t>increased popularity and self-esteem</w:t>
      </w:r>
    </w:p>
    <w:p w:rsidR="001A7DA8" w:rsidRPr="00A404F0" w:rsidRDefault="00912894" w:rsidP="00A404F0">
      <w:r>
        <w:t>B</w:t>
      </w:r>
      <w:r w:rsidRPr="00880187">
        <w:t>.</w:t>
      </w:r>
      <w:r w:rsidR="00880187" w:rsidRPr="00A404F0">
        <w:t xml:space="preserve"> negative body image, depression, and engagement in risky behaviors</w:t>
      </w:r>
    </w:p>
    <w:p w:rsidR="001A7DA8" w:rsidRDefault="00912894" w:rsidP="00A404F0">
      <w:r w:rsidRPr="00880187">
        <w:t>C.</w:t>
      </w:r>
      <w:r w:rsidR="00ED2A65">
        <w:t xml:space="preserve"> </w:t>
      </w:r>
      <w:r w:rsidR="00880187" w:rsidRPr="00A404F0">
        <w:t>increased academic success and participation in extracurricular activities</w:t>
      </w:r>
    </w:p>
    <w:p w:rsidR="001A7DA8" w:rsidRPr="00A404F0" w:rsidRDefault="00912894" w:rsidP="00A404F0">
      <w:r w:rsidRPr="00880187">
        <w:t>D.</w:t>
      </w:r>
      <w:r w:rsidR="00ED2A65">
        <w:t xml:space="preserve"> </w:t>
      </w:r>
      <w:r w:rsidR="00880187" w:rsidRPr="00A404F0">
        <w:t>a lack of social resources and smaller circles of friends</w:t>
      </w:r>
    </w:p>
    <w:p w:rsidR="001A7DA8" w:rsidRDefault="006B0066" w:rsidP="00A404F0">
      <w:r w:rsidRPr="006B0066">
        <w:t>Ans: B</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6B0066" w:rsidP="00A404F0">
      <w:r w:rsidRPr="00DD09E2">
        <w:t>Cognitive Domain: Knowledge</w:t>
      </w:r>
    </w:p>
    <w:p w:rsidR="001A7DA8" w:rsidRDefault="00880187" w:rsidP="00A404F0">
      <w:r w:rsidRPr="00A404F0">
        <w:t xml:space="preserve">Answer </w:t>
      </w:r>
      <w:r w:rsidR="006B0066">
        <w:t>L</w:t>
      </w:r>
      <w:r w:rsidRPr="00A404F0">
        <w:t>ocation: Puberty and the Transition to Young Adulthood</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1A7DA8" w:rsidRPr="00A404F0" w:rsidRDefault="00880187" w:rsidP="00A404F0">
      <w:r w:rsidRPr="00A404F0">
        <w:t xml:space="preserve">29. In Western cultures, what are some of the outcomes of undergoing early puberty for </w:t>
      </w:r>
      <w:r w:rsidRPr="00A404F0">
        <w:rPr>
          <w:i/>
        </w:rPr>
        <w:t>boys</w:t>
      </w:r>
      <w:r w:rsidRPr="00A404F0">
        <w:t>?</w:t>
      </w:r>
    </w:p>
    <w:p w:rsidR="001A7DA8" w:rsidRPr="00A404F0" w:rsidRDefault="00912894" w:rsidP="00A404F0">
      <w:r>
        <w:t>A.</w:t>
      </w:r>
      <w:r w:rsidR="00ED2A65">
        <w:t xml:space="preserve"> </w:t>
      </w:r>
      <w:r w:rsidR="00880187" w:rsidRPr="00A404F0">
        <w:t>increased popularity and self-esteem</w:t>
      </w:r>
    </w:p>
    <w:p w:rsidR="001A7DA8" w:rsidRPr="00A404F0" w:rsidRDefault="00912894" w:rsidP="00A404F0">
      <w:r w:rsidRPr="00880187">
        <w:t>B.</w:t>
      </w:r>
      <w:r w:rsidR="00880187" w:rsidRPr="00A404F0">
        <w:t xml:space="preserve"> negative body image, depression, and engagement in risky behaviors</w:t>
      </w:r>
    </w:p>
    <w:p w:rsidR="001A7DA8" w:rsidRDefault="00912894" w:rsidP="00A404F0">
      <w:r w:rsidRPr="00880187">
        <w:t>C.</w:t>
      </w:r>
      <w:r w:rsidR="00ED2A65">
        <w:t xml:space="preserve"> </w:t>
      </w:r>
      <w:r w:rsidR="00880187" w:rsidRPr="00A404F0">
        <w:t>increased academic success and participation in extracurricular activities</w:t>
      </w:r>
    </w:p>
    <w:p w:rsidR="001A7DA8" w:rsidRPr="00A404F0" w:rsidRDefault="00912894" w:rsidP="00A404F0">
      <w:r w:rsidRPr="00880187">
        <w:t>D.</w:t>
      </w:r>
      <w:r w:rsidR="00ED2A65">
        <w:t xml:space="preserve"> </w:t>
      </w:r>
      <w:r w:rsidR="00880187" w:rsidRPr="00A404F0">
        <w:t>a lack of social resources and smaller circles of friends</w:t>
      </w:r>
    </w:p>
    <w:p w:rsidR="001A7DA8" w:rsidRDefault="006B0066" w:rsidP="00A404F0">
      <w:r w:rsidRPr="006B0066">
        <w:t>Ans: A</w:t>
      </w:r>
    </w:p>
    <w:p w:rsid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Pr="00A404F0" w:rsidRDefault="00880187" w:rsidP="00A404F0">
      <w:r w:rsidRPr="00A404F0">
        <w:t>Cognitive Domain: Knowledge</w:t>
      </w:r>
    </w:p>
    <w:p w:rsidR="001A7DA8" w:rsidRDefault="006B0066" w:rsidP="00A404F0">
      <w:r w:rsidRPr="00DD09E2">
        <w:t xml:space="preserve">Answer </w:t>
      </w:r>
      <w:r>
        <w:t>L</w:t>
      </w:r>
      <w:r w:rsidRPr="00DD09E2">
        <w:t>ocation: Puberty and the Transition to Young Adulthood</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26155F" w:rsidRPr="00A404F0" w:rsidRDefault="00880187">
      <w:r w:rsidRPr="00A404F0">
        <w:t>30. McHale and colleagues (2005) study of Mexican American families found what regarding parental double standards in affording freedoms to sons and daughters?</w:t>
      </w:r>
    </w:p>
    <w:p w:rsidR="001A7DA8" w:rsidRDefault="00912894" w:rsidP="00A404F0">
      <w:r w:rsidRPr="00880187">
        <w:t>A.</w:t>
      </w:r>
      <w:r w:rsidR="00880187" w:rsidRPr="00A404F0">
        <w:t xml:space="preserve"> Parents gave sons more privileges and freedoms but also more chores</w:t>
      </w:r>
      <w:r w:rsidR="007E0FBE">
        <w:t>.</w:t>
      </w:r>
    </w:p>
    <w:p w:rsidR="001A7DA8" w:rsidRPr="00A404F0" w:rsidRDefault="00912894" w:rsidP="00A404F0">
      <w:r w:rsidRPr="00880187">
        <w:t>B.</w:t>
      </w:r>
      <w:r w:rsidR="00880187" w:rsidRPr="00A404F0">
        <w:t xml:space="preserve"> Parents afforded sons more freedom regardless of their views on gender roles</w:t>
      </w:r>
      <w:r w:rsidR="007E0FBE">
        <w:t>.</w:t>
      </w:r>
    </w:p>
    <w:p w:rsidR="001A7DA8" w:rsidRPr="00A404F0" w:rsidRDefault="00912894" w:rsidP="00A404F0">
      <w:r>
        <w:t>C</w:t>
      </w:r>
      <w:r w:rsidRPr="00880187">
        <w:t>.</w:t>
      </w:r>
      <w:r w:rsidR="00ED2A65">
        <w:t xml:space="preserve"> </w:t>
      </w:r>
      <w:r w:rsidR="00880187" w:rsidRPr="00A404F0">
        <w:t>Traditional parents allowed adolescent daughters fewer privileges</w:t>
      </w:r>
      <w:r w:rsidR="007E0FBE">
        <w:t>.</w:t>
      </w:r>
    </w:p>
    <w:p w:rsidR="001A7DA8" w:rsidRPr="00A404F0" w:rsidRDefault="00912894" w:rsidP="00A404F0">
      <w:r w:rsidRPr="00880187">
        <w:t>D.</w:t>
      </w:r>
      <w:r w:rsidR="00880187" w:rsidRPr="00A404F0">
        <w:t xml:space="preserve"> The double standard disappeared after researchers controlled for socioeconomic status</w:t>
      </w:r>
      <w:r w:rsidR="007E0FBE">
        <w:t>.</w:t>
      </w:r>
    </w:p>
    <w:p w:rsidR="001A7DA8" w:rsidRDefault="006B0066" w:rsidP="00A404F0">
      <w:r w:rsidRPr="006B0066">
        <w:t>Ans: C</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6B0066" w:rsidP="00A404F0">
      <w:r w:rsidRPr="00DD09E2">
        <w:t>Cognitive Domain: Knowledge</w:t>
      </w:r>
    </w:p>
    <w:p w:rsidR="001A7DA8" w:rsidRDefault="00880187" w:rsidP="00A404F0">
      <w:r w:rsidRPr="00A404F0">
        <w:t xml:space="preserve">Answer </w:t>
      </w:r>
      <w:r w:rsidR="006B0066">
        <w:t>L</w:t>
      </w:r>
      <w:r w:rsidRPr="00A404F0">
        <w:t>ocation: Relationships with Parents</w:t>
      </w:r>
    </w:p>
    <w:p w:rsidR="0002682E" w:rsidRPr="0002682E" w:rsidRDefault="0002682E" w:rsidP="0002682E">
      <w:r w:rsidRPr="0002682E">
        <w:t>Difficulty Level:</w:t>
      </w:r>
      <w:r>
        <w:t xml:space="preserve"> Easy</w:t>
      </w:r>
    </w:p>
    <w:p w:rsidR="001A7DA8" w:rsidRPr="00A404F0" w:rsidRDefault="001A7DA8" w:rsidP="00A404F0"/>
    <w:p w:rsidR="00BB46EB" w:rsidRPr="0006397A" w:rsidRDefault="00880187">
      <w:r w:rsidRPr="00A404F0">
        <w:t>31. Research shows that parents and young adults emphasize different criteria for determining when adolescents become adult</w:t>
      </w:r>
      <w:r w:rsidR="00912894" w:rsidRPr="00880187">
        <w:t>s.</w:t>
      </w:r>
      <w:r w:rsidRPr="00A404F0">
        <w:t xml:space="preserve"> For example, parents might place more emphasis on ______ whereas young adults are more likely to emphasize ______.</w:t>
      </w:r>
    </w:p>
    <w:p w:rsidR="001A7DA8" w:rsidRPr="00A404F0" w:rsidRDefault="00912894" w:rsidP="00A404F0">
      <w:r>
        <w:t>A</w:t>
      </w:r>
      <w:r w:rsidRPr="00880187">
        <w:t>.</w:t>
      </w:r>
      <w:r w:rsidR="00880187" w:rsidRPr="00A404F0">
        <w:t xml:space="preserve"> avoiding juvenile misbehavior; getting married</w:t>
      </w:r>
    </w:p>
    <w:p w:rsidR="001A7DA8" w:rsidRPr="00A404F0" w:rsidRDefault="00912894" w:rsidP="00A404F0">
      <w:r w:rsidRPr="00880187">
        <w:t>B.</w:t>
      </w:r>
      <w:r w:rsidR="00880187" w:rsidRPr="00A404F0">
        <w:t xml:space="preserve"> finishing college; having children</w:t>
      </w:r>
    </w:p>
    <w:p w:rsidR="001A7DA8" w:rsidRDefault="00912894" w:rsidP="00A404F0">
      <w:r w:rsidRPr="00880187">
        <w:t>C.</w:t>
      </w:r>
      <w:r w:rsidR="00880187" w:rsidRPr="00A404F0">
        <w:t xml:space="preserve"> biological changes; refraining from binge drinking</w:t>
      </w:r>
    </w:p>
    <w:p w:rsidR="001A7DA8" w:rsidRPr="00A404F0" w:rsidRDefault="00912894" w:rsidP="00A404F0">
      <w:r w:rsidRPr="00880187">
        <w:t>D.</w:t>
      </w:r>
      <w:r w:rsidR="00ED2A65">
        <w:t xml:space="preserve"> </w:t>
      </w:r>
      <w:r w:rsidR="00880187" w:rsidRPr="00A404F0">
        <w:t>having children; biological changes</w:t>
      </w:r>
    </w:p>
    <w:p w:rsidR="001A7DA8" w:rsidRDefault="00880F68" w:rsidP="00A404F0">
      <w:r w:rsidRPr="00880F68">
        <w:t>Ans: A</w:t>
      </w:r>
    </w:p>
    <w:p w:rsid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Pr="00A404F0" w:rsidRDefault="00880187" w:rsidP="00A404F0">
      <w:r w:rsidRPr="00A404F0">
        <w:t>Cognitive Domain: Comprehension</w:t>
      </w:r>
    </w:p>
    <w:p w:rsidR="001A7DA8" w:rsidRDefault="00880F68" w:rsidP="00A404F0">
      <w:r w:rsidRPr="00DD09E2">
        <w:t xml:space="preserve">Answer </w:t>
      </w:r>
      <w:r>
        <w:t>L</w:t>
      </w:r>
      <w:r w:rsidRPr="00DD09E2">
        <w:t>ocation: Relationships with Parents</w:t>
      </w:r>
    </w:p>
    <w:p w:rsidR="0002682E" w:rsidRPr="0002682E" w:rsidRDefault="0002682E" w:rsidP="0002682E">
      <w:r w:rsidRPr="0002682E">
        <w:t>Difficulty Level:</w:t>
      </w:r>
      <w:r>
        <w:t xml:space="preserve"> Medium</w:t>
      </w:r>
    </w:p>
    <w:p w:rsidR="001A7DA8" w:rsidRDefault="001A7DA8" w:rsidP="00A404F0"/>
    <w:p w:rsidR="001A7DA8" w:rsidRPr="00A404F0" w:rsidRDefault="001A7DA8" w:rsidP="00A404F0"/>
    <w:p w:rsidR="00BB46EB" w:rsidRPr="0006397A" w:rsidRDefault="00880187">
      <w:r w:rsidRPr="00A404F0">
        <w:t>32. Conflicts between daughters and sons and their parents tend to be highest</w:t>
      </w:r>
      <w:r w:rsidR="007E0FBE">
        <w:t xml:space="preserve"> ______.</w:t>
      </w:r>
    </w:p>
    <w:p w:rsidR="001A7DA8" w:rsidRPr="00A404F0" w:rsidRDefault="00912894" w:rsidP="00A404F0">
      <w:r w:rsidRPr="00880187">
        <w:t>A.</w:t>
      </w:r>
      <w:r w:rsidR="00880187" w:rsidRPr="00A404F0">
        <w:t xml:space="preserve"> in emerging adulthood</w:t>
      </w:r>
    </w:p>
    <w:p w:rsidR="001A7DA8" w:rsidRPr="00A404F0" w:rsidRDefault="00912894" w:rsidP="00A404F0">
      <w:r>
        <w:lastRenderedPageBreak/>
        <w:t>B</w:t>
      </w:r>
      <w:r w:rsidRPr="00880187">
        <w:t>.</w:t>
      </w:r>
      <w:r w:rsidR="00880187" w:rsidRPr="00A404F0">
        <w:t xml:space="preserve"> in early adolescence</w:t>
      </w:r>
    </w:p>
    <w:p w:rsidR="001A7DA8" w:rsidRPr="00A404F0" w:rsidRDefault="00912894" w:rsidP="00A404F0">
      <w:r w:rsidRPr="00880187">
        <w:t>C.</w:t>
      </w:r>
      <w:r w:rsidR="00880187" w:rsidRPr="00A404F0">
        <w:t xml:space="preserve"> immediately prior to the onset of puberty</w:t>
      </w:r>
    </w:p>
    <w:p w:rsidR="001A7DA8" w:rsidRDefault="00912894" w:rsidP="00A404F0">
      <w:r w:rsidRPr="00880187">
        <w:t>D.</w:t>
      </w:r>
      <w:r w:rsidR="00880187" w:rsidRPr="00A404F0">
        <w:t xml:space="preserve"> when they move from their parent’s house</w:t>
      </w:r>
    </w:p>
    <w:p w:rsidR="001A7DA8" w:rsidRDefault="00880F68" w:rsidP="00A404F0">
      <w:r w:rsidRPr="00880F68">
        <w:t>Ans: B</w:t>
      </w:r>
    </w:p>
    <w:p w:rsid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Pr="00A404F0" w:rsidRDefault="00880187" w:rsidP="00A404F0">
      <w:r w:rsidRPr="00A404F0">
        <w:t>Cognitive Domain: Knowledge</w:t>
      </w:r>
    </w:p>
    <w:p w:rsidR="001A7DA8" w:rsidRDefault="00880F68" w:rsidP="00A404F0">
      <w:r w:rsidRPr="00DD09E2">
        <w:t xml:space="preserve">Answer </w:t>
      </w:r>
      <w:r>
        <w:t>L</w:t>
      </w:r>
      <w:r w:rsidRPr="00DD09E2">
        <w:t>ocation: Relationships with Parents</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BB46EB" w:rsidRPr="0006397A" w:rsidRDefault="00880187">
      <w:r w:rsidRPr="00A404F0">
        <w:t>33. In the West, what are the long-term effects of parental tendencies to support or undermine adolescents’ expressions of autonomy?</w:t>
      </w:r>
    </w:p>
    <w:p w:rsidR="001A7DA8" w:rsidRPr="00A404F0" w:rsidRDefault="00912894" w:rsidP="00A404F0">
      <w:r>
        <w:t>A</w:t>
      </w:r>
      <w:r w:rsidRPr="00880187">
        <w:t>.</w:t>
      </w:r>
      <w:r w:rsidR="00880187" w:rsidRPr="00A404F0">
        <w:t xml:space="preserve"> Respecting adolescents’ opinions and positions predicts stronger relationship skills in adulthood</w:t>
      </w:r>
      <w:r w:rsidR="003372DA">
        <w:t>.</w:t>
      </w:r>
    </w:p>
    <w:p w:rsidR="001A7DA8" w:rsidRPr="00A404F0" w:rsidRDefault="00912894" w:rsidP="00A404F0">
      <w:r w:rsidRPr="00880187">
        <w:t>B.</w:t>
      </w:r>
      <w:r w:rsidR="00880187" w:rsidRPr="00A404F0">
        <w:t xml:space="preserve"> Supporting adolescents’ autonomy predicts greater academic and career success</w:t>
      </w:r>
      <w:r w:rsidR="003372DA">
        <w:t>.</w:t>
      </w:r>
    </w:p>
    <w:p w:rsidR="001A7DA8" w:rsidRPr="00A404F0" w:rsidRDefault="00912894" w:rsidP="00A404F0">
      <w:r w:rsidRPr="00880187">
        <w:t>C.</w:t>
      </w:r>
      <w:r w:rsidR="00ED2A65">
        <w:t xml:space="preserve"> </w:t>
      </w:r>
      <w:r w:rsidR="00880187" w:rsidRPr="00A404F0">
        <w:t>Strict, authoritative parenting predicts greater respect and care for others later in life</w:t>
      </w:r>
      <w:r w:rsidR="003372DA">
        <w:t>.</w:t>
      </w:r>
    </w:p>
    <w:p w:rsidR="001A7DA8" w:rsidRPr="00A404F0" w:rsidRDefault="00912894" w:rsidP="00A404F0">
      <w:r w:rsidRPr="00880187">
        <w:t>D.</w:t>
      </w:r>
      <w:r w:rsidR="00ED2A65">
        <w:t xml:space="preserve"> </w:t>
      </w:r>
      <w:r w:rsidR="00880187" w:rsidRPr="00A404F0">
        <w:t>Strict parental control predicts increased risks of depression and anxiety disorders</w:t>
      </w:r>
      <w:r w:rsidR="003372DA">
        <w:t>.</w:t>
      </w:r>
    </w:p>
    <w:p w:rsidR="001A7DA8" w:rsidRDefault="00880F68" w:rsidP="00A404F0">
      <w:r w:rsidRPr="00880F68">
        <w:t>Ans: A</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80F68" w:rsidP="00A404F0">
      <w:r w:rsidRPr="00DD09E2">
        <w:t>Cognitive Domain: Knowledge</w:t>
      </w:r>
    </w:p>
    <w:p w:rsidR="001A7DA8" w:rsidRDefault="00880187" w:rsidP="00A404F0">
      <w:r w:rsidRPr="00A404F0">
        <w:t xml:space="preserve">Answer </w:t>
      </w:r>
      <w:r w:rsidR="00880F68">
        <w:t>L</w:t>
      </w:r>
      <w:r w:rsidRPr="00A404F0">
        <w:t>ocation: Relationships with Parents</w:t>
      </w:r>
    </w:p>
    <w:p w:rsidR="0002682E" w:rsidRPr="0002682E" w:rsidRDefault="0002682E" w:rsidP="0002682E">
      <w:r w:rsidRPr="0002682E">
        <w:t>Difficulty Level:</w:t>
      </w:r>
      <w:r>
        <w:t xml:space="preserve"> Easy</w:t>
      </w:r>
    </w:p>
    <w:p w:rsidR="001A7DA8" w:rsidRPr="00A404F0" w:rsidRDefault="001A7DA8" w:rsidP="00A404F0"/>
    <w:p w:rsidR="00935250" w:rsidRPr="0006397A" w:rsidRDefault="00880187">
      <w:r w:rsidRPr="00A404F0">
        <w:t>34. Compared to the West, collectivist cultures are more likely to interpret strict parenting as ______.</w:t>
      </w:r>
    </w:p>
    <w:p w:rsidR="001A7DA8" w:rsidRDefault="00912894" w:rsidP="00A404F0">
      <w:r w:rsidRPr="00880187">
        <w:t>A.</w:t>
      </w:r>
      <w:r w:rsidR="00880187" w:rsidRPr="00A404F0">
        <w:t xml:space="preserve"> condescending</w:t>
      </w:r>
    </w:p>
    <w:p w:rsidR="001A7DA8" w:rsidRPr="00A404F0" w:rsidRDefault="00912894" w:rsidP="00A404F0">
      <w:r>
        <w:t>B</w:t>
      </w:r>
      <w:r w:rsidRPr="00880187">
        <w:t>.</w:t>
      </w:r>
      <w:r w:rsidR="00880187" w:rsidRPr="00A404F0">
        <w:t xml:space="preserve"> warm and caring</w:t>
      </w:r>
    </w:p>
    <w:p w:rsidR="001A7DA8" w:rsidRDefault="00912894" w:rsidP="00A404F0">
      <w:r w:rsidRPr="00880187">
        <w:t>C.</w:t>
      </w:r>
      <w:r w:rsidR="00880187" w:rsidRPr="00A404F0">
        <w:t xml:space="preserve"> effective in boys but not girls</w:t>
      </w:r>
    </w:p>
    <w:p w:rsidR="001A7DA8" w:rsidRPr="00A404F0" w:rsidRDefault="00912894" w:rsidP="00A404F0">
      <w:r w:rsidRPr="00880187">
        <w:t>D.</w:t>
      </w:r>
      <w:r w:rsidR="00ED2A65">
        <w:t xml:space="preserve"> </w:t>
      </w:r>
      <w:r w:rsidR="00880187" w:rsidRPr="00A404F0">
        <w:t>harsh and cruel</w:t>
      </w:r>
    </w:p>
    <w:p w:rsidR="001A7DA8" w:rsidRDefault="00880F68" w:rsidP="00A404F0">
      <w:r w:rsidRPr="00880F68">
        <w:t>Ans: B</w:t>
      </w:r>
    </w:p>
    <w:p w:rsid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Pr="00A404F0" w:rsidRDefault="00880187" w:rsidP="00A404F0">
      <w:r w:rsidRPr="00A404F0">
        <w:t>Cognitive Domain: Knowledge</w:t>
      </w:r>
    </w:p>
    <w:p w:rsidR="001A7DA8" w:rsidRDefault="00880F68" w:rsidP="00A404F0">
      <w:r w:rsidRPr="00DD09E2">
        <w:t xml:space="preserve">Answer </w:t>
      </w:r>
      <w:r>
        <w:t>L</w:t>
      </w:r>
      <w:r w:rsidRPr="00DD09E2">
        <w:t>ocation: Relationships with Parents</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26155F" w:rsidRPr="00D23A79" w:rsidRDefault="00880187">
      <w:r w:rsidRPr="00A404F0">
        <w:t xml:space="preserve">35. Which of the following is NOT </w:t>
      </w:r>
      <w:r w:rsidR="006C178F" w:rsidRPr="00D23A79">
        <w:t>true</w:t>
      </w:r>
      <w:r w:rsidRPr="00A404F0">
        <w:t xml:space="preserve"> of dating and cross-sex relationships in adolescence?</w:t>
      </w:r>
    </w:p>
    <w:p w:rsidR="001A7DA8" w:rsidRPr="00A404F0" w:rsidRDefault="00912894" w:rsidP="00A404F0">
      <w:r w:rsidRPr="00880187">
        <w:t>A.</w:t>
      </w:r>
      <w:r w:rsidR="00880187" w:rsidRPr="00A404F0">
        <w:t xml:space="preserve"> Mixed sex friendships increase from 10% in sixth grade to 22% in ninth grade</w:t>
      </w:r>
      <w:r w:rsidR="003372DA">
        <w:t>.</w:t>
      </w:r>
    </w:p>
    <w:p w:rsidR="001A7DA8" w:rsidRPr="00A404F0" w:rsidRDefault="00912894" w:rsidP="00A404F0">
      <w:r>
        <w:t>B</w:t>
      </w:r>
      <w:r w:rsidRPr="00880187">
        <w:t>.</w:t>
      </w:r>
      <w:r w:rsidR="00880187" w:rsidRPr="00A404F0">
        <w:t xml:space="preserve"> Adolescent boys report more same-sex relationships than adolescent girls</w:t>
      </w:r>
      <w:r w:rsidR="003372DA">
        <w:t>.</w:t>
      </w:r>
    </w:p>
    <w:p w:rsidR="001A7DA8" w:rsidRPr="00A404F0" w:rsidRDefault="00912894" w:rsidP="00A404F0">
      <w:r w:rsidRPr="00880187">
        <w:t>C.</w:t>
      </w:r>
      <w:r w:rsidR="00ED2A65">
        <w:t xml:space="preserve"> </w:t>
      </w:r>
      <w:r w:rsidR="00880187" w:rsidRPr="00A404F0">
        <w:t>The percentage of adolescents who report experiencing a romantic relationship in the past 18 months is around 70% at age 18</w:t>
      </w:r>
      <w:r w:rsidR="003372DA">
        <w:t>.</w:t>
      </w:r>
    </w:p>
    <w:p w:rsidR="001A7DA8" w:rsidRPr="00A404F0" w:rsidRDefault="00912894" w:rsidP="00A404F0">
      <w:r w:rsidRPr="00880187">
        <w:lastRenderedPageBreak/>
        <w:t>D.</w:t>
      </w:r>
      <w:r w:rsidR="00880187" w:rsidRPr="00A404F0">
        <w:t xml:space="preserve"> Around 3.5% of adolescent girls report a same-sex relationship in the past 18 months</w:t>
      </w:r>
      <w:r w:rsidR="003372DA">
        <w:t>.</w:t>
      </w:r>
    </w:p>
    <w:p w:rsidR="001A7DA8" w:rsidRDefault="00880F68" w:rsidP="00A404F0">
      <w:r w:rsidRPr="00880F68">
        <w:t>Ans: B</w:t>
      </w:r>
    </w:p>
    <w:p w:rsid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Pr="00A404F0" w:rsidRDefault="00880187" w:rsidP="00A404F0">
      <w:r w:rsidRPr="00A404F0">
        <w:t>Cognitive Domain: Knowledge</w:t>
      </w:r>
    </w:p>
    <w:p w:rsidR="001A7DA8" w:rsidRDefault="00880F68" w:rsidP="00A404F0">
      <w:r w:rsidRPr="00DD09E2">
        <w:t xml:space="preserve">Answer </w:t>
      </w:r>
      <w:r>
        <w:t>L</w:t>
      </w:r>
      <w:r w:rsidRPr="00DD09E2">
        <w:t>ocation: Friendship, Dating, and Social Networking</w:t>
      </w:r>
    </w:p>
    <w:p w:rsidR="0002682E" w:rsidRPr="0002682E" w:rsidRDefault="0002682E" w:rsidP="0002682E">
      <w:r w:rsidRPr="0002682E">
        <w:t>Difficulty Level:</w:t>
      </w:r>
      <w:r>
        <w:t xml:space="preserve"> Easy</w:t>
      </w:r>
    </w:p>
    <w:p w:rsidR="001A7DA8" w:rsidRPr="00A404F0" w:rsidRDefault="001A7DA8" w:rsidP="00A404F0"/>
    <w:p w:rsidR="00E21141" w:rsidRPr="00D23A79" w:rsidRDefault="00880187">
      <w:r w:rsidRPr="00A404F0">
        <w:t>36. In what ways do young women and young men use social networking sites differently?</w:t>
      </w:r>
    </w:p>
    <w:p w:rsidR="001A7DA8" w:rsidRPr="00A404F0" w:rsidRDefault="00912894" w:rsidP="00A404F0">
      <w:r w:rsidRPr="00880187">
        <w:t>A.</w:t>
      </w:r>
      <w:r w:rsidR="00880187" w:rsidRPr="00A404F0">
        <w:t xml:space="preserve"> Women are more likely to post photos of large groups of female friends whereas men are more likely to post photos of pairs of friends</w:t>
      </w:r>
      <w:r w:rsidR="00195177">
        <w:t>.</w:t>
      </w:r>
    </w:p>
    <w:p w:rsidR="001A7DA8" w:rsidRPr="00A404F0" w:rsidRDefault="00912894" w:rsidP="00A404F0">
      <w:r w:rsidRPr="00880187">
        <w:t>B.</w:t>
      </w:r>
      <w:r w:rsidR="00880187" w:rsidRPr="00A404F0">
        <w:t xml:space="preserve"> Men are more likely to use social networks to stay in touch with old and distant friends</w:t>
      </w:r>
      <w:r w:rsidR="00195177">
        <w:t>.</w:t>
      </w:r>
    </w:p>
    <w:p w:rsidR="001A7DA8" w:rsidRPr="00A404F0" w:rsidRDefault="00912894" w:rsidP="00A404F0">
      <w:r w:rsidRPr="00880187">
        <w:t>C.</w:t>
      </w:r>
      <w:r w:rsidR="00ED2A65">
        <w:t xml:space="preserve"> </w:t>
      </w:r>
      <w:r w:rsidR="00880187" w:rsidRPr="00A404F0">
        <w:t>Women use more exaggerated emotional tones when communicating online</w:t>
      </w:r>
      <w:r w:rsidR="00195177">
        <w:t>.</w:t>
      </w:r>
    </w:p>
    <w:p w:rsidR="001A7DA8" w:rsidRDefault="00912894" w:rsidP="00A404F0">
      <w:r>
        <w:t>D</w:t>
      </w:r>
      <w:r w:rsidRPr="00880187">
        <w:t>.</w:t>
      </w:r>
      <w:r w:rsidR="00ED2A65">
        <w:t xml:space="preserve"> </w:t>
      </w:r>
      <w:r w:rsidR="00880187" w:rsidRPr="00A404F0">
        <w:t>Men are more likely to discuss society and abstract problems</w:t>
      </w:r>
      <w:r w:rsidR="00195177">
        <w:t>.</w:t>
      </w:r>
    </w:p>
    <w:p w:rsidR="001A7DA8" w:rsidRDefault="00837FB7" w:rsidP="00A404F0">
      <w:r w:rsidRPr="00837FB7">
        <w:t>Ans: D</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37FB7" w:rsidP="00A404F0">
      <w:r w:rsidRPr="00DD09E2">
        <w:t>Cognitive Domain: Knowledge</w:t>
      </w:r>
    </w:p>
    <w:p w:rsidR="001A7DA8" w:rsidRDefault="00880187" w:rsidP="00A404F0">
      <w:r w:rsidRPr="00A404F0">
        <w:t xml:space="preserve">Answer </w:t>
      </w:r>
      <w:r w:rsidR="00837FB7">
        <w:t>L</w:t>
      </w:r>
      <w:r w:rsidRPr="00A404F0">
        <w:t>ocation: Friendship, Dating, and Social Networking</w:t>
      </w:r>
    </w:p>
    <w:p w:rsidR="0002682E" w:rsidRPr="0002682E" w:rsidRDefault="0002682E" w:rsidP="0002682E">
      <w:r w:rsidRPr="0002682E">
        <w:t>Difficulty Level:</w:t>
      </w:r>
      <w:r>
        <w:t xml:space="preserve"> Easy</w:t>
      </w:r>
    </w:p>
    <w:p w:rsidR="001A7DA8" w:rsidRPr="00A404F0" w:rsidRDefault="001A7DA8" w:rsidP="00A404F0"/>
    <w:p w:rsidR="00646D61" w:rsidRPr="00D23A79" w:rsidRDefault="00880187">
      <w:r w:rsidRPr="00A404F0">
        <w:t>37. Jean Twenge found what trend in gendered self-views across the years 1974</w:t>
      </w:r>
      <w:r w:rsidR="00195177">
        <w:t>–</w:t>
      </w:r>
      <w:r w:rsidRPr="00A404F0">
        <w:t>1994?</w:t>
      </w:r>
    </w:p>
    <w:p w:rsidR="001A7DA8" w:rsidRPr="00A404F0" w:rsidRDefault="00912894" w:rsidP="00A404F0">
      <w:r w:rsidRPr="00880187">
        <w:t>A.</w:t>
      </w:r>
      <w:r w:rsidR="00880187" w:rsidRPr="00A404F0">
        <w:t xml:space="preserve"> Men’s self-views became more agentic</w:t>
      </w:r>
      <w:r w:rsidR="00195177">
        <w:t>.</w:t>
      </w:r>
    </w:p>
    <w:p w:rsidR="001A7DA8" w:rsidRPr="00A404F0" w:rsidRDefault="00912894" w:rsidP="00A404F0">
      <w:r w:rsidRPr="00880187">
        <w:t>B.</w:t>
      </w:r>
      <w:r w:rsidR="00880187" w:rsidRPr="00A404F0">
        <w:t xml:space="preserve"> Men’s self-views became more communal</w:t>
      </w:r>
      <w:r w:rsidR="00195177">
        <w:t>.</w:t>
      </w:r>
    </w:p>
    <w:p w:rsidR="001A7DA8" w:rsidRPr="00A404F0" w:rsidRDefault="00912894" w:rsidP="00A404F0">
      <w:r>
        <w:t>C</w:t>
      </w:r>
      <w:r w:rsidRPr="00880187">
        <w:t>.</w:t>
      </w:r>
      <w:r w:rsidR="00ED2A65">
        <w:t xml:space="preserve"> </w:t>
      </w:r>
      <w:r w:rsidR="00880187" w:rsidRPr="00A404F0">
        <w:t>Women’s self-views became more agentic</w:t>
      </w:r>
      <w:r w:rsidR="00195177">
        <w:t>.</w:t>
      </w:r>
    </w:p>
    <w:p w:rsidR="001A7DA8" w:rsidRPr="00A404F0" w:rsidRDefault="00912894" w:rsidP="00A404F0">
      <w:r w:rsidRPr="00880187">
        <w:t>D.</w:t>
      </w:r>
      <w:r w:rsidR="00880187" w:rsidRPr="00A404F0">
        <w:t xml:space="preserve"> Women’s self-views became more communal</w:t>
      </w:r>
      <w:r w:rsidR="00195177">
        <w:t>.</w:t>
      </w:r>
    </w:p>
    <w:p w:rsidR="001A7DA8" w:rsidRDefault="00837FB7" w:rsidP="00A404F0">
      <w:r w:rsidRPr="00837FB7">
        <w:t>Ans: C</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37FB7" w:rsidP="00A404F0">
      <w:r w:rsidRPr="00DD09E2">
        <w:t>Cognitive Domain: Knowledge</w:t>
      </w:r>
    </w:p>
    <w:p w:rsidR="001A7DA8" w:rsidRDefault="00880187" w:rsidP="00A404F0">
      <w:r w:rsidRPr="00A404F0">
        <w:t xml:space="preserve">Answer </w:t>
      </w:r>
      <w:r w:rsidR="00837FB7">
        <w:t>L</w:t>
      </w:r>
      <w:r w:rsidRPr="00A404F0">
        <w:t>ocation: Gendered Self-Views Across Time and Cultures</w:t>
      </w:r>
    </w:p>
    <w:p w:rsidR="0002682E" w:rsidRPr="0002682E" w:rsidRDefault="0002682E" w:rsidP="0002682E">
      <w:r w:rsidRPr="0002682E">
        <w:t>Difficulty Level:</w:t>
      </w:r>
      <w:r>
        <w:t xml:space="preserve"> Easy</w:t>
      </w:r>
    </w:p>
    <w:p w:rsidR="001A7DA8" w:rsidRPr="00A404F0" w:rsidRDefault="001A7DA8" w:rsidP="00A404F0"/>
    <w:p w:rsidR="00175E40" w:rsidRPr="00D23A79" w:rsidRDefault="00880187">
      <w:r w:rsidRPr="00A404F0">
        <w:t>38. Sex differences in gendered self-views are larger in cultures that have more gender equalit</w:t>
      </w:r>
      <w:r w:rsidR="00912894" w:rsidRPr="00880187">
        <w:t>y.</w:t>
      </w:r>
      <w:r w:rsidRPr="00A404F0">
        <w:t xml:space="preserve"> How do </w:t>
      </w:r>
      <w:proofErr w:type="spellStart"/>
      <w:r w:rsidRPr="00A404F0">
        <w:t>Guimond</w:t>
      </w:r>
      <w:proofErr w:type="spellEnd"/>
      <w:r w:rsidRPr="00A404F0">
        <w:t xml:space="preserve"> and colleagues (2007) explain this counter-intuitive finding?</w:t>
      </w:r>
    </w:p>
    <w:p w:rsidR="001A7DA8" w:rsidRPr="00A404F0" w:rsidRDefault="00912894" w:rsidP="00A404F0">
      <w:r>
        <w:t>A</w:t>
      </w:r>
      <w:r w:rsidRPr="00880187">
        <w:t>.</w:t>
      </w:r>
      <w:r w:rsidR="00880187" w:rsidRPr="00A404F0">
        <w:t xml:space="preserve"> Women make more cross-sex self-comparisons in cultures high in gender equality</w:t>
      </w:r>
      <w:r w:rsidR="001A2FC8">
        <w:t>.</w:t>
      </w:r>
    </w:p>
    <w:p w:rsidR="001A7DA8" w:rsidRPr="00A404F0" w:rsidRDefault="00912894" w:rsidP="00A404F0">
      <w:r w:rsidRPr="00880187">
        <w:t>B.</w:t>
      </w:r>
      <w:r w:rsidR="00880187" w:rsidRPr="00A404F0">
        <w:t xml:space="preserve"> Women and men are freer to express their true values and attitudes in cultures high in gender equality</w:t>
      </w:r>
      <w:r w:rsidR="001A2FC8">
        <w:t>.</w:t>
      </w:r>
    </w:p>
    <w:p w:rsidR="001A7DA8" w:rsidRPr="00A404F0" w:rsidRDefault="00912894" w:rsidP="00A404F0">
      <w:r w:rsidRPr="00880187">
        <w:t>C.</w:t>
      </w:r>
      <w:r w:rsidR="00ED2A65">
        <w:t xml:space="preserve"> </w:t>
      </w:r>
      <w:r w:rsidR="00880187" w:rsidRPr="00A404F0">
        <w:t>Cultures low in gender equality also tend to be collectivistic</w:t>
      </w:r>
      <w:r w:rsidR="001A2FC8">
        <w:t>.</w:t>
      </w:r>
    </w:p>
    <w:p w:rsidR="001A7DA8" w:rsidRPr="00A404F0" w:rsidRDefault="00912894" w:rsidP="00A404F0">
      <w:r w:rsidRPr="00880187">
        <w:t>D.</w:t>
      </w:r>
      <w:r w:rsidR="00ED2A65">
        <w:t xml:space="preserve"> </w:t>
      </w:r>
      <w:r w:rsidR="00880187" w:rsidRPr="00A404F0">
        <w:t>Differences in the gene pool of European and non-European samples</w:t>
      </w:r>
      <w:r w:rsidR="001A2FC8">
        <w:t>.</w:t>
      </w:r>
    </w:p>
    <w:p w:rsidR="001A7DA8" w:rsidRDefault="00837FB7" w:rsidP="00A404F0">
      <w:r w:rsidRPr="00837FB7">
        <w:t>Ans: A</w:t>
      </w:r>
    </w:p>
    <w:p w:rsidR="00A404F0" w:rsidRDefault="00880187" w:rsidP="00A404F0">
      <w:r w:rsidRPr="00A404F0">
        <w:lastRenderedPageBreak/>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Pr="00A404F0" w:rsidRDefault="00880187" w:rsidP="00A404F0">
      <w:r w:rsidRPr="00A404F0">
        <w:t>Cognitive Domain: Comprehension</w:t>
      </w:r>
    </w:p>
    <w:p w:rsidR="001A7DA8" w:rsidRDefault="00837FB7" w:rsidP="00A404F0">
      <w:r w:rsidRPr="00DD09E2">
        <w:t xml:space="preserve">Answer </w:t>
      </w:r>
      <w:r>
        <w:t>L</w:t>
      </w:r>
      <w:r w:rsidRPr="00DD09E2">
        <w:t>ocation: Gendered Self-Views Across Time and Cultures</w:t>
      </w:r>
    </w:p>
    <w:p w:rsidR="0002682E" w:rsidRPr="0002682E" w:rsidRDefault="0002682E" w:rsidP="0002682E">
      <w:r w:rsidRPr="0002682E">
        <w:t>Difficulty Level:</w:t>
      </w:r>
      <w:r>
        <w:t xml:space="preserve"> Medium</w:t>
      </w:r>
    </w:p>
    <w:p w:rsidR="001A7DA8" w:rsidRDefault="001A7DA8" w:rsidP="00A404F0"/>
    <w:p w:rsidR="001A7DA8" w:rsidRPr="00A404F0" w:rsidRDefault="001A7DA8" w:rsidP="00A404F0"/>
    <w:p w:rsidR="00DE5693" w:rsidRPr="00D23A79" w:rsidRDefault="00880187">
      <w:r w:rsidRPr="00A404F0">
        <w:t>39. Sex differences in gendered self-views are larger in cultures that have more gender equalit</w:t>
      </w:r>
      <w:r w:rsidR="00912894" w:rsidRPr="00880187">
        <w:t>y.</w:t>
      </w:r>
      <w:r w:rsidRPr="00A404F0">
        <w:t xml:space="preserve"> Which of the following is consistent with this finding?</w:t>
      </w:r>
    </w:p>
    <w:p w:rsidR="001A7DA8" w:rsidRPr="00A404F0" w:rsidRDefault="00912894" w:rsidP="00A404F0">
      <w:r w:rsidRPr="00880187">
        <w:t>A.</w:t>
      </w:r>
      <w:r w:rsidR="00880187" w:rsidRPr="00A404F0">
        <w:t xml:space="preserve"> Men are less communal than women but this difference is smallest in European countries</w:t>
      </w:r>
      <w:r w:rsidR="001A2FC8">
        <w:t>.</w:t>
      </w:r>
    </w:p>
    <w:p w:rsidR="001A7DA8" w:rsidRPr="00A404F0" w:rsidRDefault="00912894" w:rsidP="00A404F0">
      <w:r w:rsidRPr="00880187">
        <w:t>B.</w:t>
      </w:r>
      <w:r w:rsidR="00880187" w:rsidRPr="00A404F0">
        <w:t xml:space="preserve"> Women are more aggressive than men in countries low on gender equality but are less aggressive than men in countries high on gender equality</w:t>
      </w:r>
      <w:r w:rsidR="001A2FC8">
        <w:t>.</w:t>
      </w:r>
    </w:p>
    <w:p w:rsidR="001A7DA8" w:rsidRPr="00A404F0" w:rsidRDefault="00912894" w:rsidP="00A404F0">
      <w:r w:rsidRPr="00880187">
        <w:t>C.</w:t>
      </w:r>
      <w:r w:rsidR="00ED2A65">
        <w:t xml:space="preserve"> </w:t>
      </w:r>
      <w:r w:rsidR="00880187" w:rsidRPr="00A404F0">
        <w:t>Men score higher on assertiveness than women, but only in countries low on gender equality</w:t>
      </w:r>
      <w:r w:rsidR="001A2FC8">
        <w:t>.</w:t>
      </w:r>
    </w:p>
    <w:p w:rsidR="001A7DA8" w:rsidRPr="00A404F0" w:rsidRDefault="00912894" w:rsidP="00A404F0">
      <w:r>
        <w:t>D</w:t>
      </w:r>
      <w:r w:rsidRPr="00880187">
        <w:t>.</w:t>
      </w:r>
      <w:r w:rsidR="00ED2A65">
        <w:t xml:space="preserve"> </w:t>
      </w:r>
      <w:r w:rsidR="00880187" w:rsidRPr="00A404F0">
        <w:t>Women score higher than men on warmth and this difference is largest in the West</w:t>
      </w:r>
      <w:r w:rsidR="001A2FC8">
        <w:t>.</w:t>
      </w:r>
    </w:p>
    <w:p w:rsidR="001A7DA8" w:rsidRDefault="00837FB7" w:rsidP="00A404F0">
      <w:r w:rsidRPr="00837FB7">
        <w:t>Ans: D</w:t>
      </w:r>
    </w:p>
    <w:p w:rsid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80187" w:rsidP="00A404F0">
      <w:r w:rsidRPr="00A404F0">
        <w:t>Cognitive Domain: Comprehension</w:t>
      </w:r>
    </w:p>
    <w:p w:rsidR="001A7DA8" w:rsidRDefault="00837FB7" w:rsidP="00A404F0">
      <w:r w:rsidRPr="00DD09E2">
        <w:t xml:space="preserve">Answer </w:t>
      </w:r>
      <w:r>
        <w:t>L</w:t>
      </w:r>
      <w:r w:rsidRPr="00DD09E2">
        <w:t>ocation: Gendered Self-Views Across Time and Cultures</w:t>
      </w:r>
    </w:p>
    <w:p w:rsidR="0002682E" w:rsidRPr="0002682E" w:rsidRDefault="0002682E" w:rsidP="0002682E">
      <w:r w:rsidRPr="0002682E">
        <w:t>Difficulty Level:</w:t>
      </w:r>
      <w:r>
        <w:t xml:space="preserve"> Medium</w:t>
      </w:r>
    </w:p>
    <w:p w:rsidR="001A7DA8" w:rsidRDefault="001A7DA8" w:rsidP="00A404F0"/>
    <w:p w:rsidR="001A7DA8" w:rsidRPr="00A404F0" w:rsidRDefault="001A7DA8" w:rsidP="00A404F0"/>
    <w:p w:rsidR="00BB46EB" w:rsidRPr="00D23A79" w:rsidRDefault="00880187">
      <w:r w:rsidRPr="00A404F0">
        <w:t xml:space="preserve">40. Heilman </w:t>
      </w:r>
      <w:r w:rsidR="002E1208">
        <w:t>and</w:t>
      </w:r>
      <w:r w:rsidRPr="00A404F0">
        <w:t xml:space="preserve"> </w:t>
      </w:r>
      <w:proofErr w:type="spellStart"/>
      <w:r w:rsidRPr="00A404F0">
        <w:t>Okimoto</w:t>
      </w:r>
      <w:proofErr w:type="spellEnd"/>
      <w:r w:rsidRPr="00A404F0">
        <w:t xml:space="preserve"> (2007) discovered that perceivers rate agentic women leaders less favorably than they rate agent take male leaders, but this difference disappears when</w:t>
      </w:r>
      <w:r w:rsidR="005B63CB">
        <w:t xml:space="preserve"> ______.</w:t>
      </w:r>
    </w:p>
    <w:p w:rsidR="001A7DA8" w:rsidRPr="00A404F0" w:rsidRDefault="00912894" w:rsidP="00A404F0">
      <w:r w:rsidRPr="00880187">
        <w:t>A.</w:t>
      </w:r>
      <w:r w:rsidR="00880187" w:rsidRPr="00A404F0">
        <w:t xml:space="preserve"> the male and female leaders have equivalent qualifications</w:t>
      </w:r>
    </w:p>
    <w:p w:rsidR="001A7DA8" w:rsidRPr="00A404F0" w:rsidRDefault="00912894" w:rsidP="00A404F0">
      <w:r>
        <w:t>B</w:t>
      </w:r>
      <w:r w:rsidRPr="00880187">
        <w:t>.</w:t>
      </w:r>
      <w:r w:rsidR="00880187" w:rsidRPr="00A404F0">
        <w:t xml:space="preserve"> perceivers learn that the agentic female leader has children</w:t>
      </w:r>
    </w:p>
    <w:p w:rsidR="001A7DA8" w:rsidRPr="00A404F0" w:rsidRDefault="00912894" w:rsidP="00A404F0">
      <w:r w:rsidRPr="00880187">
        <w:t>C.</w:t>
      </w:r>
      <w:r w:rsidR="00880187" w:rsidRPr="00A404F0">
        <w:t xml:space="preserve"> examining cultures high in gender equality</w:t>
      </w:r>
    </w:p>
    <w:p w:rsidR="001A7DA8" w:rsidRPr="00A404F0" w:rsidRDefault="00912894" w:rsidP="00A404F0">
      <w:r w:rsidRPr="00880187">
        <w:t>D.</w:t>
      </w:r>
      <w:r w:rsidR="00880187" w:rsidRPr="00A404F0">
        <w:t xml:space="preserve"> perceivers are primed with images of female leaders</w:t>
      </w:r>
    </w:p>
    <w:p w:rsidR="001A7DA8" w:rsidRDefault="00837FB7" w:rsidP="00A404F0">
      <w:r w:rsidRPr="00837FB7">
        <w:t>Ans: B</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Knowledge</w:t>
      </w:r>
    </w:p>
    <w:p w:rsidR="001A7DA8" w:rsidRDefault="00880187" w:rsidP="00A404F0">
      <w:r w:rsidRPr="00A404F0">
        <w:t xml:space="preserve">Answer </w:t>
      </w:r>
      <w:r w:rsidR="00837FB7">
        <w:t>L</w:t>
      </w:r>
      <w:r w:rsidRPr="00A404F0">
        <w:t>ocation: Cultural Ideals of Womanhood and Man</w:t>
      </w:r>
    </w:p>
    <w:p w:rsidR="0002682E" w:rsidRPr="0002682E" w:rsidRDefault="0002682E" w:rsidP="0002682E">
      <w:r w:rsidRPr="0002682E">
        <w:t>Difficulty Level:</w:t>
      </w:r>
      <w:r>
        <w:t xml:space="preserve"> Easy</w:t>
      </w:r>
    </w:p>
    <w:p w:rsidR="008A218E" w:rsidRPr="00A404F0" w:rsidRDefault="008A218E"/>
    <w:p w:rsidR="00BB46EB" w:rsidRPr="00A404F0" w:rsidRDefault="00880187">
      <w:r w:rsidRPr="00A404F0">
        <w:t>41. Which of the following expectations of women has been shown to produce feelings of shame and low self-esteem?</w:t>
      </w:r>
    </w:p>
    <w:p w:rsidR="002C79CD" w:rsidRPr="00D23A79" w:rsidRDefault="00912894">
      <w:r w:rsidRPr="00880187">
        <w:t>A.</w:t>
      </w:r>
      <w:r w:rsidR="00880187" w:rsidRPr="00A404F0">
        <w:t xml:space="preserve"> that they should embrace communal and nurturing roles</w:t>
      </w:r>
    </w:p>
    <w:p w:rsidR="001A7DA8" w:rsidRPr="00A404F0" w:rsidRDefault="00912894" w:rsidP="00A404F0">
      <w:r>
        <w:t>B</w:t>
      </w:r>
      <w:r w:rsidRPr="00880187">
        <w:t>.</w:t>
      </w:r>
      <w:r w:rsidR="00880187" w:rsidRPr="00A404F0">
        <w:t xml:space="preserve"> that they should exert time and effort into beautifying their appearance</w:t>
      </w:r>
    </w:p>
    <w:p w:rsidR="001A7DA8" w:rsidRPr="00A404F0" w:rsidRDefault="00912894" w:rsidP="00A404F0">
      <w:r w:rsidRPr="00880187">
        <w:t>C.</w:t>
      </w:r>
      <w:r w:rsidR="00ED2A65">
        <w:t xml:space="preserve"> </w:t>
      </w:r>
      <w:r w:rsidR="00880187" w:rsidRPr="00A404F0">
        <w:t>that they are less skilled in math</w:t>
      </w:r>
    </w:p>
    <w:p w:rsidR="001A7DA8" w:rsidRPr="00A404F0" w:rsidRDefault="00912894" w:rsidP="00A404F0">
      <w:r w:rsidRPr="00880187">
        <w:t>D.</w:t>
      </w:r>
      <w:r w:rsidR="00ED2A65">
        <w:t xml:space="preserve"> </w:t>
      </w:r>
      <w:r w:rsidR="00880187" w:rsidRPr="00A404F0">
        <w:t>that they are less athletic and physically capable</w:t>
      </w:r>
    </w:p>
    <w:p w:rsidR="001A7DA8" w:rsidRDefault="00837FB7" w:rsidP="00A404F0">
      <w:r w:rsidRPr="00837FB7">
        <w:t>Ans: B</w:t>
      </w:r>
    </w:p>
    <w:p w:rsidR="001A7DA8" w:rsidRPr="00A404F0" w:rsidRDefault="00880187" w:rsidP="00A404F0">
      <w:r w:rsidRPr="00A404F0">
        <w:lastRenderedPageBreak/>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Knowledge</w:t>
      </w:r>
    </w:p>
    <w:p w:rsidR="001A7DA8" w:rsidRDefault="00880187" w:rsidP="00A404F0">
      <w:r w:rsidRPr="00A404F0">
        <w:t xml:space="preserve">Answer </w:t>
      </w:r>
      <w:r w:rsidR="00837FB7">
        <w:t>L</w:t>
      </w:r>
      <w:r w:rsidRPr="00A404F0">
        <w:t>ocation: Cultural Ideals of Womanhood and Man</w:t>
      </w:r>
    </w:p>
    <w:p w:rsidR="0002682E" w:rsidRPr="0002682E" w:rsidRDefault="0002682E" w:rsidP="0002682E">
      <w:r w:rsidRPr="0002682E">
        <w:t>Difficulty Level:</w:t>
      </w:r>
      <w:r>
        <w:t xml:space="preserve"> Easy</w:t>
      </w:r>
    </w:p>
    <w:p w:rsidR="001A7DA8" w:rsidRPr="00A404F0" w:rsidRDefault="001A7DA8" w:rsidP="00A404F0"/>
    <w:p w:rsidR="00BB46EB" w:rsidRPr="00D23A79" w:rsidRDefault="00880187">
      <w:r w:rsidRPr="00A404F0">
        <w:t>42. ______ refers to a culturally idealized and exaggerated vision of manhood that consists of competition, aggression, success, and toughnes</w:t>
      </w:r>
      <w:r w:rsidR="00912894" w:rsidRPr="00880187">
        <w:t>s.</w:t>
      </w:r>
    </w:p>
    <w:p w:rsidR="001A7DA8" w:rsidRPr="00A404F0" w:rsidRDefault="00912894" w:rsidP="00A404F0">
      <w:r w:rsidRPr="00880187">
        <w:t>A.</w:t>
      </w:r>
      <w:r w:rsidR="00880187" w:rsidRPr="00A404F0">
        <w:t xml:space="preserve"> precarious manhood</w:t>
      </w:r>
    </w:p>
    <w:p w:rsidR="001A7DA8" w:rsidRPr="00A404F0" w:rsidRDefault="00912894" w:rsidP="00A404F0">
      <w:r w:rsidRPr="00880187">
        <w:t>B.</w:t>
      </w:r>
      <w:r w:rsidR="00880187" w:rsidRPr="00A404F0">
        <w:t xml:space="preserve"> competitive masculinity</w:t>
      </w:r>
    </w:p>
    <w:p w:rsidR="001A7DA8" w:rsidRPr="00A404F0" w:rsidRDefault="00912894" w:rsidP="00A404F0">
      <w:r>
        <w:t>C</w:t>
      </w:r>
      <w:r w:rsidRPr="00880187">
        <w:t>.</w:t>
      </w:r>
      <w:r w:rsidR="00ED2A65">
        <w:t xml:space="preserve"> </w:t>
      </w:r>
      <w:r w:rsidR="00880187" w:rsidRPr="00A404F0">
        <w:t>hegemonic masculinity</w:t>
      </w:r>
    </w:p>
    <w:p w:rsidR="001A7DA8" w:rsidRPr="00A404F0" w:rsidRDefault="00912894" w:rsidP="00A404F0">
      <w:r w:rsidRPr="00880187">
        <w:t>D.</w:t>
      </w:r>
      <w:r w:rsidR="00ED2A65">
        <w:t xml:space="preserve"> </w:t>
      </w:r>
      <w:r w:rsidR="00880187" w:rsidRPr="00A404F0">
        <w:t>Prodigious manhood</w:t>
      </w:r>
    </w:p>
    <w:p w:rsidR="001A7DA8" w:rsidRDefault="00837FB7" w:rsidP="00A404F0">
      <w:r w:rsidRPr="00837FB7">
        <w:t>Ans: C</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Knowledge</w:t>
      </w:r>
    </w:p>
    <w:p w:rsidR="001A7DA8" w:rsidRDefault="00880187" w:rsidP="00A404F0">
      <w:r w:rsidRPr="00A404F0">
        <w:t xml:space="preserve">Answer </w:t>
      </w:r>
      <w:r w:rsidR="00837FB7">
        <w:t>L</w:t>
      </w:r>
      <w:r w:rsidRPr="00A404F0">
        <w:t>ocation: Cultural Ideals of Womanhood and Man</w:t>
      </w:r>
    </w:p>
    <w:p w:rsidR="0002682E" w:rsidRPr="0002682E" w:rsidRDefault="0002682E" w:rsidP="0002682E">
      <w:r w:rsidRPr="0002682E">
        <w:t>Difficulty Level:</w:t>
      </w:r>
      <w:r>
        <w:t xml:space="preserve"> Easy</w:t>
      </w:r>
    </w:p>
    <w:p w:rsidR="001A7DA8" w:rsidRPr="00A404F0" w:rsidRDefault="001A7DA8" w:rsidP="00A404F0"/>
    <w:p w:rsidR="00BB46EB" w:rsidRPr="00D23A79" w:rsidRDefault="00880187">
      <w:r w:rsidRPr="00A404F0">
        <w:t>43. According to the precarious manhood hypothesis there is a cross-cultural tendency to understand manhood as ______ and womanhood as ______.</w:t>
      </w:r>
    </w:p>
    <w:p w:rsidR="001A7DA8" w:rsidRPr="00A404F0" w:rsidRDefault="00912894" w:rsidP="00A404F0">
      <w:r w:rsidRPr="00880187">
        <w:t>A.</w:t>
      </w:r>
      <w:r w:rsidR="00880187" w:rsidRPr="00A404F0">
        <w:t xml:space="preserve"> dominant; submissive</w:t>
      </w:r>
    </w:p>
    <w:p w:rsidR="001A7DA8" w:rsidRPr="00A404F0" w:rsidRDefault="00912894" w:rsidP="00A404F0">
      <w:r>
        <w:t>B</w:t>
      </w:r>
      <w:r w:rsidRPr="00880187">
        <w:t>.</w:t>
      </w:r>
      <w:r w:rsidR="00880187" w:rsidRPr="00A404F0">
        <w:t xml:space="preserve"> easy to lose; stable</w:t>
      </w:r>
    </w:p>
    <w:p w:rsidR="001A7DA8" w:rsidRPr="00A404F0" w:rsidRDefault="00912894" w:rsidP="00A404F0">
      <w:r w:rsidRPr="00880187">
        <w:t>C.</w:t>
      </w:r>
      <w:r w:rsidR="00880187" w:rsidRPr="00A404F0">
        <w:t xml:space="preserve"> socially desirable; undesirable</w:t>
      </w:r>
    </w:p>
    <w:p w:rsidR="001A7DA8" w:rsidRPr="00A404F0" w:rsidRDefault="00912894" w:rsidP="00A404F0">
      <w:r w:rsidRPr="00880187">
        <w:t>D.</w:t>
      </w:r>
      <w:r w:rsidR="00ED2A65">
        <w:t xml:space="preserve"> </w:t>
      </w:r>
      <w:r w:rsidR="00880187" w:rsidRPr="00A404F0">
        <w:t>earned through agentic achievements; earned through communal achievements</w:t>
      </w:r>
    </w:p>
    <w:p w:rsidR="001A7DA8" w:rsidRDefault="00837FB7" w:rsidP="00A404F0">
      <w:r w:rsidRPr="00837FB7">
        <w:t>Ans: B</w:t>
      </w:r>
    </w:p>
    <w:p w:rsid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Cultural Ideals of Womanhood and Man</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796224" w:rsidRPr="00D23A79" w:rsidRDefault="00880187">
      <w:r w:rsidRPr="00A404F0">
        <w:t>44.</w:t>
      </w:r>
      <w:r w:rsidR="00ED2A65">
        <w:t xml:space="preserve"> </w:t>
      </w:r>
      <w:r w:rsidRPr="00A404F0">
        <w:t>Which of the following outcomes would NOT be consistent with the precarious manhood hypothesis?</w:t>
      </w:r>
    </w:p>
    <w:p w:rsidR="001A7DA8" w:rsidRPr="00A404F0" w:rsidRDefault="00912894" w:rsidP="00A404F0">
      <w:r w:rsidRPr="00880187">
        <w:t>A.</w:t>
      </w:r>
      <w:r w:rsidR="00880187" w:rsidRPr="00A404F0">
        <w:t xml:space="preserve"> Men are more likely than women to expect losing their job will affect their reputation</w:t>
      </w:r>
      <w:r w:rsidR="005B63CB">
        <w:t>.</w:t>
      </w:r>
    </w:p>
    <w:p w:rsidR="001A7DA8" w:rsidRPr="00A404F0" w:rsidRDefault="00912894" w:rsidP="00A404F0">
      <w:r w:rsidRPr="00880187">
        <w:t>B.</w:t>
      </w:r>
      <w:r w:rsidR="00880187" w:rsidRPr="00A404F0">
        <w:t xml:space="preserve"> Men engage in more public displays of risky behavior</w:t>
      </w:r>
      <w:r w:rsidR="005B63CB">
        <w:t>.</w:t>
      </w:r>
    </w:p>
    <w:p w:rsidR="001A7DA8" w:rsidRPr="00A404F0" w:rsidRDefault="00912894" w:rsidP="00A404F0">
      <w:r w:rsidRPr="00880187">
        <w:t>C.</w:t>
      </w:r>
      <w:r w:rsidR="00880187" w:rsidRPr="00A404F0">
        <w:t xml:space="preserve"> Men who experience job loss as emasculating experience increased anxiety</w:t>
      </w:r>
      <w:r w:rsidR="005B63CB">
        <w:t>.</w:t>
      </w:r>
    </w:p>
    <w:p w:rsidR="001A7DA8" w:rsidRDefault="00912894" w:rsidP="00A404F0">
      <w:r>
        <w:t>D</w:t>
      </w:r>
      <w:r w:rsidRPr="00880187">
        <w:t>.</w:t>
      </w:r>
      <w:r w:rsidR="00880187" w:rsidRPr="00A404F0">
        <w:t xml:space="preserve"> When women feel they are seen as “less of a woman</w:t>
      </w:r>
      <w:r w:rsidR="005B63CB">
        <w:t>,</w:t>
      </w:r>
      <w:r w:rsidR="00880187" w:rsidRPr="00A404F0">
        <w:t>” they report greater depression</w:t>
      </w:r>
      <w:r w:rsidR="005B63CB">
        <w:t>.</w:t>
      </w:r>
    </w:p>
    <w:p w:rsidR="001A7DA8" w:rsidRDefault="00837FB7" w:rsidP="00A404F0">
      <w:r w:rsidRPr="00837FB7">
        <w:t>Ans: D</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Comprehension</w:t>
      </w:r>
    </w:p>
    <w:p w:rsidR="001A7DA8" w:rsidRDefault="00880187" w:rsidP="00A404F0">
      <w:r w:rsidRPr="00A404F0">
        <w:t xml:space="preserve">Answer </w:t>
      </w:r>
      <w:r w:rsidR="00837FB7">
        <w:t>L</w:t>
      </w:r>
      <w:r w:rsidRPr="00A404F0">
        <w:t>ocation: Cultural Ideals of Womanhood and Man</w:t>
      </w:r>
    </w:p>
    <w:p w:rsidR="0002682E" w:rsidRPr="0002682E" w:rsidRDefault="0002682E" w:rsidP="0002682E">
      <w:r w:rsidRPr="0002682E">
        <w:t>Difficulty Level:</w:t>
      </w:r>
      <w:r>
        <w:t xml:space="preserve"> Medium</w:t>
      </w:r>
    </w:p>
    <w:p w:rsidR="001A7DA8" w:rsidRPr="00A404F0" w:rsidRDefault="001A7DA8" w:rsidP="00A404F0"/>
    <w:p w:rsidR="00BB46EB" w:rsidRPr="00D23A79" w:rsidRDefault="00880187">
      <w:r w:rsidRPr="00A404F0">
        <w:t xml:space="preserve">45. </w:t>
      </w:r>
      <w:proofErr w:type="spellStart"/>
      <w:r w:rsidRPr="00A404F0">
        <w:t>Degendering</w:t>
      </w:r>
      <w:proofErr w:type="spellEnd"/>
      <w:r w:rsidRPr="00A404F0">
        <w:t xml:space="preserve"> theory proposes that</w:t>
      </w:r>
      <w:r w:rsidR="005B63CB">
        <w:t xml:space="preserve"> ______.</w:t>
      </w:r>
    </w:p>
    <w:p w:rsidR="001A7DA8" w:rsidRPr="00A404F0" w:rsidRDefault="00912894" w:rsidP="00A404F0">
      <w:r w:rsidRPr="00880187">
        <w:t>A.</w:t>
      </w:r>
      <w:r w:rsidR="00880187" w:rsidRPr="00A404F0">
        <w:t xml:space="preserve"> gender is most central to the self in adulthood</w:t>
      </w:r>
    </w:p>
    <w:p w:rsidR="001A7DA8" w:rsidRPr="00A404F0" w:rsidRDefault="00912894" w:rsidP="00A404F0">
      <w:r>
        <w:t>B</w:t>
      </w:r>
      <w:r w:rsidRPr="00880187">
        <w:t>.</w:t>
      </w:r>
      <w:r w:rsidR="00880187" w:rsidRPr="00A404F0">
        <w:t xml:space="preserve"> as people grow older gender becomes a less central aspect of the self</w:t>
      </w:r>
    </w:p>
    <w:p w:rsidR="001A7DA8" w:rsidRDefault="00912894" w:rsidP="00A404F0">
      <w:r w:rsidRPr="00880187">
        <w:t>C.</w:t>
      </w:r>
      <w:r w:rsidR="00ED2A65">
        <w:t xml:space="preserve"> </w:t>
      </w:r>
      <w:r w:rsidR="00880187" w:rsidRPr="00A404F0">
        <w:t>people are less likely to identify with any gender as gender equality increases</w:t>
      </w:r>
    </w:p>
    <w:p w:rsidR="001A7DA8" w:rsidRPr="00A404F0" w:rsidRDefault="00912894" w:rsidP="00A404F0">
      <w:r w:rsidRPr="00880187">
        <w:t>D.</w:t>
      </w:r>
      <w:r w:rsidR="00ED2A65">
        <w:t xml:space="preserve"> </w:t>
      </w:r>
      <w:r w:rsidR="00880187" w:rsidRPr="00A404F0">
        <w:t>sex differences become smaller as gender equality increases</w:t>
      </w:r>
    </w:p>
    <w:p w:rsidR="001A7DA8" w:rsidRDefault="00837FB7" w:rsidP="00A404F0">
      <w:r w:rsidRPr="00837FB7">
        <w:t>Ans: B</w:t>
      </w:r>
    </w:p>
    <w:p w:rsid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Gendered Self-Views</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796224" w:rsidRPr="00D23A79" w:rsidRDefault="00880187">
      <w:r w:rsidRPr="00A404F0">
        <w:t xml:space="preserve">46. Longitudinal and cross-sectional studies find what evidence relevant to </w:t>
      </w:r>
      <w:proofErr w:type="spellStart"/>
      <w:r w:rsidRPr="00A404F0">
        <w:t>degendering</w:t>
      </w:r>
      <w:proofErr w:type="spellEnd"/>
      <w:r w:rsidRPr="00A404F0">
        <w:t xml:space="preserve"> theory?</w:t>
      </w:r>
    </w:p>
    <w:p w:rsidR="001A7DA8" w:rsidRPr="00A404F0" w:rsidRDefault="00912894" w:rsidP="00A404F0">
      <w:r w:rsidRPr="00880187">
        <w:t>A.</w:t>
      </w:r>
      <w:r w:rsidR="00880187" w:rsidRPr="00A404F0">
        <w:t xml:space="preserve"> Western countries have higher rates of people who identify as “agender</w:t>
      </w:r>
      <w:r w:rsidR="00C5068B">
        <w:t>.</w:t>
      </w:r>
      <w:r w:rsidR="00880187" w:rsidRPr="00A404F0">
        <w:t>”</w:t>
      </w:r>
    </w:p>
    <w:p w:rsidR="001A7DA8" w:rsidRPr="00A404F0" w:rsidRDefault="00912894" w:rsidP="00A404F0">
      <w:r w:rsidRPr="00880187">
        <w:t>B.</w:t>
      </w:r>
      <w:r w:rsidR="00880187" w:rsidRPr="00A404F0">
        <w:t xml:space="preserve"> Older women are less likely to describe themselves as communal</w:t>
      </w:r>
      <w:r w:rsidR="00C5068B">
        <w:t>.</w:t>
      </w:r>
    </w:p>
    <w:p w:rsidR="001A7DA8" w:rsidRPr="00A404F0" w:rsidRDefault="00912894" w:rsidP="00A404F0">
      <w:r w:rsidRPr="00880187">
        <w:t>C.</w:t>
      </w:r>
      <w:r w:rsidR="00ED2A65">
        <w:t xml:space="preserve"> </w:t>
      </w:r>
      <w:r w:rsidR="00880187" w:rsidRPr="00A404F0">
        <w:t>Sex differences increase in countries with greater gender equality</w:t>
      </w:r>
      <w:r w:rsidR="00C5068B">
        <w:t>.</w:t>
      </w:r>
    </w:p>
    <w:p w:rsidR="001A7DA8" w:rsidRPr="00A404F0" w:rsidRDefault="00912894" w:rsidP="00A404F0">
      <w:r>
        <w:t>D</w:t>
      </w:r>
      <w:r w:rsidRPr="00880187">
        <w:t>.</w:t>
      </w:r>
      <w:r w:rsidR="00ED2A65">
        <w:t xml:space="preserve"> </w:t>
      </w:r>
      <w:r w:rsidR="00880187" w:rsidRPr="00A404F0">
        <w:t>Across all age groups, women rate themselves higher in communal traits and men rate themselves higher in agentic traits</w:t>
      </w:r>
      <w:r w:rsidR="00C5068B">
        <w:t>.</w:t>
      </w:r>
    </w:p>
    <w:p w:rsidR="001A7DA8" w:rsidRDefault="00837FB7" w:rsidP="00A404F0">
      <w:r w:rsidRPr="00837FB7">
        <w:t>Ans: D</w:t>
      </w:r>
    </w:p>
    <w:p w:rsid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Pr="00A404F0" w:rsidRDefault="00880187" w:rsidP="00A404F0">
      <w:r w:rsidRPr="00A404F0">
        <w:t>Cognitive Domain: Comprehension</w:t>
      </w:r>
    </w:p>
    <w:p w:rsidR="001A7DA8" w:rsidRDefault="00837FB7" w:rsidP="00A404F0">
      <w:r w:rsidRPr="00DD09E2">
        <w:t xml:space="preserve">Answer </w:t>
      </w:r>
      <w:r>
        <w:t>L</w:t>
      </w:r>
      <w:r w:rsidRPr="00DD09E2">
        <w:t>ocation: Gendered Self-Views</w:t>
      </w:r>
    </w:p>
    <w:p w:rsidR="0002682E" w:rsidRPr="0002682E" w:rsidRDefault="0002682E" w:rsidP="0002682E">
      <w:r w:rsidRPr="0002682E">
        <w:t>Difficulty Level:</w:t>
      </w:r>
      <w:r>
        <w:t xml:space="preserve"> Medium</w:t>
      </w:r>
    </w:p>
    <w:p w:rsidR="001A7DA8" w:rsidRDefault="001A7DA8" w:rsidP="00A404F0"/>
    <w:p w:rsidR="00392752" w:rsidRPr="00A404F0" w:rsidRDefault="00392752"/>
    <w:p w:rsidR="00BB46EB" w:rsidRPr="00A404F0" w:rsidRDefault="00880187">
      <w:r w:rsidRPr="00A404F0">
        <w:t>47. One advantage that socialization processes afford women over men is</w:t>
      </w:r>
      <w:r w:rsidR="00C5068B">
        <w:t xml:space="preserve"> ______</w:t>
      </w:r>
      <w:r w:rsidR="00921836">
        <w:t>.</w:t>
      </w:r>
    </w:p>
    <w:p w:rsidR="001A7DA8" w:rsidRDefault="00912894" w:rsidP="00A404F0">
      <w:r w:rsidRPr="00880187">
        <w:t>A.</w:t>
      </w:r>
      <w:r w:rsidR="00880187" w:rsidRPr="00A404F0">
        <w:t xml:space="preserve"> women are mentally sharper in old age</w:t>
      </w:r>
    </w:p>
    <w:p w:rsidR="001A7DA8" w:rsidRPr="00A404F0" w:rsidRDefault="00912894" w:rsidP="00A404F0">
      <w:r w:rsidRPr="00880187">
        <w:t>B.</w:t>
      </w:r>
      <w:r w:rsidR="00880187" w:rsidRPr="00A404F0">
        <w:t xml:space="preserve"> men lose power and influence more quickly as they grow older</w:t>
      </w:r>
    </w:p>
    <w:p w:rsidR="001A7DA8" w:rsidRPr="00A404F0" w:rsidRDefault="00912894" w:rsidP="00A404F0">
      <w:r>
        <w:t>C</w:t>
      </w:r>
      <w:r w:rsidRPr="00880187">
        <w:t>.</w:t>
      </w:r>
      <w:r w:rsidR="00880187" w:rsidRPr="00A404F0">
        <w:t xml:space="preserve"> women are more self-reliant in old age</w:t>
      </w:r>
    </w:p>
    <w:p w:rsidR="001A7DA8" w:rsidRPr="00A404F0" w:rsidRDefault="00912894" w:rsidP="00A404F0">
      <w:r w:rsidRPr="00880187">
        <w:t>D.</w:t>
      </w:r>
      <w:r w:rsidR="00880187" w:rsidRPr="00A404F0">
        <w:t xml:space="preserve"> women become more likeable as they grow older relative to men</w:t>
      </w:r>
    </w:p>
    <w:p w:rsidR="001A7DA8" w:rsidRDefault="00837FB7" w:rsidP="00A404F0">
      <w:r w:rsidRPr="00837FB7">
        <w:t>Ans: C</w:t>
      </w:r>
    </w:p>
    <w:p w:rsid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Pr="00A404F0" w:rsidRDefault="00880187" w:rsidP="00A404F0">
      <w:r w:rsidRPr="00A404F0">
        <w:t>Cognitive Domain: Knowl</w:t>
      </w:r>
      <w:r w:rsidR="002E1208">
        <w:t>e</w:t>
      </w:r>
      <w:r w:rsidRPr="00A404F0">
        <w:t>dge</w:t>
      </w:r>
    </w:p>
    <w:p w:rsidR="001A7DA8" w:rsidRDefault="00837FB7" w:rsidP="00A404F0">
      <w:r w:rsidRPr="00DD09E2">
        <w:t xml:space="preserve">Answer </w:t>
      </w:r>
      <w:r>
        <w:t>L</w:t>
      </w:r>
      <w:r w:rsidRPr="00DD09E2">
        <w:t>ocation: Women’s Gender Advantage?</w:t>
      </w:r>
    </w:p>
    <w:p w:rsidR="001A7DA8" w:rsidRPr="0002682E" w:rsidRDefault="0002682E" w:rsidP="0002682E">
      <w:r w:rsidRPr="0002682E">
        <w:t>Difficulty Level:</w:t>
      </w:r>
      <w:r>
        <w:t xml:space="preserve"> Easy</w:t>
      </w:r>
    </w:p>
    <w:p w:rsidR="001A7DA8" w:rsidRPr="00A404F0" w:rsidRDefault="001A7DA8" w:rsidP="00A404F0"/>
    <w:p w:rsidR="00385EC0" w:rsidRPr="00A404F0" w:rsidRDefault="00880187">
      <w:r w:rsidRPr="00A404F0">
        <w:t>48. The idea behind the double standard of aging is that</w:t>
      </w:r>
      <w:r w:rsidR="00265112">
        <w:t xml:space="preserve"> ______.</w:t>
      </w:r>
    </w:p>
    <w:p w:rsidR="00DB0B13" w:rsidRPr="00A404F0" w:rsidRDefault="00912894">
      <w:r>
        <w:t>A</w:t>
      </w:r>
      <w:r w:rsidRPr="00880187">
        <w:t>.</w:t>
      </w:r>
      <w:r w:rsidR="00880187" w:rsidRPr="00A404F0">
        <w:t xml:space="preserve"> women’s social value declines with age but men’s increases</w:t>
      </w:r>
    </w:p>
    <w:p w:rsidR="001A7DA8" w:rsidRPr="00A404F0" w:rsidRDefault="00912894" w:rsidP="00A404F0">
      <w:r w:rsidRPr="00880187">
        <w:t>B.</w:t>
      </w:r>
      <w:r w:rsidR="00880187" w:rsidRPr="00A404F0">
        <w:t xml:space="preserve"> older women </w:t>
      </w:r>
      <w:proofErr w:type="gramStart"/>
      <w:r w:rsidR="00880187" w:rsidRPr="00A404F0">
        <w:t>are viewed</w:t>
      </w:r>
      <w:proofErr w:type="gramEnd"/>
      <w:r w:rsidR="00880187" w:rsidRPr="00A404F0">
        <w:t xml:space="preserve"> as more warm but older men are viewed as more agentic</w:t>
      </w:r>
    </w:p>
    <w:p w:rsidR="001A7DA8" w:rsidRPr="00A404F0" w:rsidRDefault="00912894" w:rsidP="00A404F0">
      <w:r w:rsidRPr="00880187">
        <w:t>C.</w:t>
      </w:r>
      <w:r w:rsidR="00880187" w:rsidRPr="00A404F0">
        <w:t xml:space="preserve"> men fear growing older but women do not</w:t>
      </w:r>
    </w:p>
    <w:p w:rsidR="001A7DA8" w:rsidRPr="00A404F0" w:rsidRDefault="00912894" w:rsidP="00A404F0">
      <w:r w:rsidRPr="00880187">
        <w:lastRenderedPageBreak/>
        <w:t>D.</w:t>
      </w:r>
      <w:r w:rsidR="00880187" w:rsidRPr="00A404F0">
        <w:t xml:space="preserve"> women are viewed as more competent as they grow older but men are less competent</w:t>
      </w:r>
    </w:p>
    <w:p w:rsidR="001A7DA8" w:rsidRDefault="00837FB7" w:rsidP="00A404F0">
      <w:r w:rsidRPr="00837FB7">
        <w:t>Ans: A</w:t>
      </w:r>
    </w:p>
    <w:p w:rsid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The Double Standard of Aging</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DF271C" w:rsidRPr="00A404F0" w:rsidRDefault="00880187">
      <w:r w:rsidRPr="00A404F0">
        <w:t>49. Researchers examining the double standard of aging have found all of the following EXCEPT</w:t>
      </w:r>
      <w:r w:rsidR="00F23F52">
        <w:t xml:space="preserve"> ______.</w:t>
      </w:r>
    </w:p>
    <w:p w:rsidR="001A7DA8" w:rsidRPr="00A404F0" w:rsidRDefault="00912894" w:rsidP="00A404F0">
      <w:r w:rsidRPr="00880187">
        <w:t>A.</w:t>
      </w:r>
      <w:r w:rsidR="00880187" w:rsidRPr="00A404F0">
        <w:t xml:space="preserve"> women are perceived to be “old” at a younger age</w:t>
      </w:r>
    </w:p>
    <w:p w:rsidR="001A7DA8" w:rsidRDefault="00912894" w:rsidP="00A404F0">
      <w:r>
        <w:t>B</w:t>
      </w:r>
      <w:r w:rsidRPr="00880187">
        <w:t>.</w:t>
      </w:r>
      <w:r w:rsidR="00880187" w:rsidRPr="00A404F0">
        <w:t xml:space="preserve"> evaluations of women’s competence decline more with age</w:t>
      </w:r>
    </w:p>
    <w:p w:rsidR="001A7DA8" w:rsidRPr="00A404F0" w:rsidRDefault="00912894" w:rsidP="00A404F0">
      <w:r w:rsidRPr="00880187">
        <w:t>C.</w:t>
      </w:r>
      <w:r w:rsidR="00ED2A65">
        <w:t xml:space="preserve"> </w:t>
      </w:r>
      <w:r w:rsidR="00880187" w:rsidRPr="00A404F0">
        <w:t>evaluations of women’s likeability decrease more sharply with age</w:t>
      </w:r>
    </w:p>
    <w:p w:rsidR="001A7DA8" w:rsidRPr="00A404F0" w:rsidRDefault="00912894" w:rsidP="00A404F0">
      <w:r w:rsidRPr="00880187">
        <w:t>D.</w:t>
      </w:r>
      <w:r w:rsidR="00880187" w:rsidRPr="00A404F0">
        <w:t xml:space="preserve"> men express more concerns about physical health as they grow older</w:t>
      </w:r>
    </w:p>
    <w:p w:rsidR="001A7DA8" w:rsidRDefault="00837FB7" w:rsidP="00A404F0">
      <w:r w:rsidRPr="00837FB7">
        <w:t>Ans: B</w:t>
      </w:r>
    </w:p>
    <w:p w:rsid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The Double Standard of Aging</w:t>
      </w:r>
    </w:p>
    <w:p w:rsidR="0002682E" w:rsidRPr="0002682E" w:rsidRDefault="0002682E" w:rsidP="0002682E">
      <w:r w:rsidRPr="0002682E">
        <w:t>Difficulty Level:</w:t>
      </w:r>
      <w:r>
        <w:t xml:space="preserve"> Easy</w:t>
      </w:r>
    </w:p>
    <w:p w:rsidR="001A7DA8" w:rsidRDefault="001A7DA8" w:rsidP="00A404F0"/>
    <w:p w:rsidR="001A7DA8" w:rsidRPr="00A404F0" w:rsidRDefault="001A7DA8" w:rsidP="00A404F0"/>
    <w:p w:rsidR="00BB46EB" w:rsidRPr="00D23A79" w:rsidRDefault="00880187">
      <w:r w:rsidRPr="00A404F0">
        <w:t>50. Which of the following is an advantage adults report during gender development later in life?</w:t>
      </w:r>
    </w:p>
    <w:p w:rsidR="001A7DA8" w:rsidRPr="00A404F0" w:rsidRDefault="00912894" w:rsidP="00A404F0">
      <w:r w:rsidRPr="00880187">
        <w:t>A.</w:t>
      </w:r>
      <w:r w:rsidR="00880187" w:rsidRPr="00A404F0">
        <w:t xml:space="preserve"> </w:t>
      </w:r>
      <w:r w:rsidR="00F23F52">
        <w:t>o</w:t>
      </w:r>
      <w:r w:rsidR="00880187" w:rsidRPr="00A404F0">
        <w:t>verall decreases in sex differences on personality traits</w:t>
      </w:r>
    </w:p>
    <w:p w:rsidR="001A7DA8" w:rsidRPr="00A404F0" w:rsidRDefault="00912894" w:rsidP="00A404F0">
      <w:r w:rsidRPr="00880187">
        <w:t>B.</w:t>
      </w:r>
      <w:r w:rsidR="00880187" w:rsidRPr="00A404F0">
        <w:t xml:space="preserve"> </w:t>
      </w:r>
      <w:r w:rsidR="00F23F52">
        <w:t>i</w:t>
      </w:r>
      <w:r w:rsidR="00880187" w:rsidRPr="00A404F0">
        <w:t>nternalization and acceptance of gender roles</w:t>
      </w:r>
    </w:p>
    <w:p w:rsidR="001A7DA8" w:rsidRDefault="00912894" w:rsidP="00A404F0">
      <w:r w:rsidRPr="00880187">
        <w:t>C.</w:t>
      </w:r>
      <w:r w:rsidR="00880187" w:rsidRPr="00A404F0">
        <w:t xml:space="preserve"> </w:t>
      </w:r>
      <w:r w:rsidR="00F23F52">
        <w:t>i</w:t>
      </w:r>
      <w:r w:rsidR="00880187" w:rsidRPr="00A404F0">
        <w:t>ncreased independence from social relationships</w:t>
      </w:r>
    </w:p>
    <w:p w:rsidR="001A7DA8" w:rsidRPr="00A404F0" w:rsidRDefault="00912894" w:rsidP="00A404F0">
      <w:r>
        <w:t>D</w:t>
      </w:r>
      <w:r w:rsidRPr="00880187">
        <w:t>.</w:t>
      </w:r>
      <w:r w:rsidR="00880187" w:rsidRPr="00A404F0">
        <w:t xml:space="preserve"> </w:t>
      </w:r>
      <w:r w:rsidR="00F23F52">
        <w:t>r</w:t>
      </w:r>
      <w:r w:rsidR="00880187" w:rsidRPr="00A404F0">
        <w:t>elief from gendered expectations and responsibilities</w:t>
      </w:r>
    </w:p>
    <w:p w:rsidR="001A7DA8" w:rsidRDefault="00837FB7" w:rsidP="00A404F0">
      <w:r w:rsidRPr="00837FB7">
        <w:t>Ans: D</w:t>
      </w:r>
    </w:p>
    <w:p w:rsid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The Double Standard of Aging</w:t>
      </w:r>
    </w:p>
    <w:p w:rsidR="0002682E" w:rsidRPr="0002682E" w:rsidRDefault="0002682E" w:rsidP="0002682E">
      <w:r w:rsidRPr="0002682E">
        <w:t>Difficulty Level:</w:t>
      </w:r>
      <w:r>
        <w:t xml:space="preserve"> Easy</w:t>
      </w:r>
    </w:p>
    <w:p w:rsidR="001A7DA8" w:rsidRDefault="001A7DA8" w:rsidP="00A404F0"/>
    <w:p w:rsidR="00BB46EB" w:rsidRDefault="00BB46EB"/>
    <w:p w:rsidR="001A7DA8" w:rsidRDefault="006603A8" w:rsidP="00A404F0">
      <w:pPr>
        <w:pStyle w:val="Heading1"/>
      </w:pPr>
      <w:r>
        <w:t>True/False</w:t>
      </w:r>
    </w:p>
    <w:p w:rsidR="006603A8" w:rsidRPr="002E1208" w:rsidRDefault="006603A8">
      <w:pPr>
        <w:rPr>
          <w:rFonts w:cs="Arial"/>
        </w:rPr>
      </w:pPr>
    </w:p>
    <w:p w:rsidR="00D03AFD" w:rsidRDefault="00880187">
      <w:r w:rsidRPr="00A404F0">
        <w:t>1. A cisgender girl understands that she will grow up to be a “mommy” rather than a “daddy,” before she understands that a man wearing a dress does not turn him into a woma</w:t>
      </w:r>
      <w:r w:rsidR="00912894" w:rsidRPr="00880187">
        <w:t>n.</w:t>
      </w:r>
    </w:p>
    <w:p w:rsidR="001A7DA8" w:rsidRDefault="00837FB7" w:rsidP="00A404F0">
      <w:r w:rsidRPr="00837FB7">
        <w:t>Ans: T</w:t>
      </w:r>
    </w:p>
    <w:p w:rsidR="001A7DA8" w:rsidRPr="00A404F0" w:rsidRDefault="00880187" w:rsidP="00A404F0">
      <w:r w:rsidRPr="00A404F0">
        <w:lastRenderedPageBreak/>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Knowledge</w:t>
      </w:r>
    </w:p>
    <w:p w:rsidR="001A7DA8" w:rsidRDefault="00880187" w:rsidP="00A404F0">
      <w:r w:rsidRPr="00A404F0">
        <w:t xml:space="preserve">Answer </w:t>
      </w:r>
      <w:r w:rsidR="00837FB7">
        <w:t>L</w:t>
      </w:r>
      <w:r w:rsidRPr="00A404F0">
        <w:t>ocation: Cognitive Developmental Theory</w:t>
      </w:r>
    </w:p>
    <w:p w:rsidR="0002682E" w:rsidRPr="0002682E" w:rsidRDefault="0002682E" w:rsidP="0002682E">
      <w:r w:rsidRPr="0002682E">
        <w:t>Difficulty Level:</w:t>
      </w:r>
      <w:r>
        <w:t xml:space="preserve"> Easy</w:t>
      </w:r>
    </w:p>
    <w:p w:rsidR="00C872CA" w:rsidRPr="00A404F0" w:rsidRDefault="00C872CA"/>
    <w:p w:rsidR="00C872CA" w:rsidRPr="00A404F0" w:rsidRDefault="00880187">
      <w:r w:rsidRPr="00A404F0">
        <w:t>2. Adolescents who identify as lesbian or gay at age 15 are much more likely than their heterosexual peers to display cross-gender play preferences between the ages of 2 and 5</w:t>
      </w:r>
      <w:r w:rsidR="00D10B1B">
        <w:t>.</w:t>
      </w:r>
    </w:p>
    <w:p w:rsidR="001A7DA8" w:rsidRPr="00A404F0" w:rsidRDefault="00837FB7" w:rsidP="00A404F0">
      <w:r w:rsidRPr="00837FB7">
        <w:t>Ans: T</w:t>
      </w:r>
    </w:p>
    <w:p w:rsidR="00A404F0" w:rsidRDefault="00880187" w:rsidP="00A404F0">
      <w:r w:rsidRPr="00A404F0">
        <w:t xml:space="preserve">Learning Objective: </w:t>
      </w:r>
      <w:r w:rsidR="00DF4C81">
        <w:t xml:space="preserve">4-3: </w:t>
      </w:r>
      <w:r w:rsidR="007A2692">
        <w:t>Describe the experiences of gender-nonconforming children and the factors underlying gender nonconformity in childhoo</w:t>
      </w:r>
      <w:r w:rsidR="00912894">
        <w:t>d.</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Biological and Social Contributions to Gender Nonconformity</w:t>
      </w:r>
    </w:p>
    <w:p w:rsidR="0002682E" w:rsidRPr="0002682E" w:rsidRDefault="0002682E" w:rsidP="0002682E">
      <w:r w:rsidRPr="0002682E">
        <w:t>Difficulty Level:</w:t>
      </w:r>
      <w:r>
        <w:t xml:space="preserve"> Easy</w:t>
      </w:r>
    </w:p>
    <w:p w:rsidR="00D03AFD" w:rsidRDefault="00D03AFD"/>
    <w:p w:rsidR="00556E52" w:rsidRPr="00A404F0" w:rsidRDefault="00556E52"/>
    <w:p w:rsidR="00556E52" w:rsidRPr="00A404F0" w:rsidRDefault="00880187">
      <w:r w:rsidRPr="00A404F0">
        <w:t>3. In Western cultures, early puberty is related to more negative outcomes among girls than it is among boys</w:t>
      </w:r>
      <w:r w:rsidR="00D10B1B">
        <w:t>.</w:t>
      </w:r>
    </w:p>
    <w:p w:rsidR="001A7DA8" w:rsidRPr="00A404F0" w:rsidRDefault="00837FB7" w:rsidP="00A404F0">
      <w:r w:rsidRPr="00837FB7">
        <w:t>Ans: T</w:t>
      </w:r>
    </w:p>
    <w:p w:rsid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Puberty and the Transition to Young Adulthood</w:t>
      </w:r>
    </w:p>
    <w:p w:rsidR="0002682E" w:rsidRPr="0002682E" w:rsidRDefault="0002682E" w:rsidP="0002682E">
      <w:r w:rsidRPr="0002682E">
        <w:t>Difficulty Level:</w:t>
      </w:r>
      <w:r>
        <w:t xml:space="preserve"> Easy</w:t>
      </w:r>
    </w:p>
    <w:p w:rsidR="00D03AFD" w:rsidRDefault="00D03AFD"/>
    <w:p w:rsidR="00556E52" w:rsidRPr="00A404F0" w:rsidRDefault="00556E52"/>
    <w:p w:rsidR="00556E52" w:rsidRPr="00D23A79" w:rsidRDefault="00880187">
      <w:r w:rsidRPr="00A404F0">
        <w:t>4. Parents tend to accurately predict sex differences among their infant childre</w:t>
      </w:r>
      <w:r w:rsidR="00912894" w:rsidRPr="00880187">
        <w:t>n.</w:t>
      </w:r>
    </w:p>
    <w:p w:rsidR="001A7DA8" w:rsidRPr="00A404F0" w:rsidRDefault="00837FB7" w:rsidP="00A404F0">
      <w:r w:rsidRPr="00837FB7">
        <w:t>Ans: F</w:t>
      </w:r>
    </w:p>
    <w:p w:rsidR="001A7DA8" w:rsidRPr="00A404F0" w:rsidRDefault="00880187" w:rsidP="00A404F0">
      <w:r w:rsidRPr="00A404F0">
        <w:t xml:space="preserve">Learning Objective: </w:t>
      </w:r>
      <w:r w:rsidR="00DF4C81">
        <w:t xml:space="preserve">4-1: </w:t>
      </w:r>
      <w:r w:rsidR="007A2692">
        <w:t>Explain how gender stereotypes influence expectant parents and early child developmen</w:t>
      </w:r>
      <w:r w:rsidR="00912894">
        <w:t>t.</w:t>
      </w:r>
      <w:r w:rsidR="007A2692">
        <w:t xml:space="preserve"> </w:t>
      </w:r>
    </w:p>
    <w:p w:rsidR="001A7DA8" w:rsidRDefault="00837FB7" w:rsidP="00A404F0">
      <w:r w:rsidRPr="00DD09E2">
        <w:t>Cognitive Domain: Comprehension</w:t>
      </w:r>
    </w:p>
    <w:p w:rsidR="00D03AFD" w:rsidRDefault="00880187">
      <w:r w:rsidRPr="00A404F0">
        <w:t xml:space="preserve">Answer </w:t>
      </w:r>
      <w:r w:rsidR="00837FB7">
        <w:t>L</w:t>
      </w:r>
      <w:r w:rsidRPr="00A404F0">
        <w:t>ocation: How Central are Sex and Gender in Early Development</w:t>
      </w:r>
    </w:p>
    <w:p w:rsidR="0002682E" w:rsidRPr="0002682E" w:rsidRDefault="0002682E" w:rsidP="0002682E">
      <w:r w:rsidRPr="0002682E">
        <w:t>Difficulty Level:</w:t>
      </w:r>
      <w:r w:rsidR="00EA0FFB">
        <w:t xml:space="preserve"> Medium</w:t>
      </w:r>
    </w:p>
    <w:p w:rsidR="00556E52" w:rsidRPr="00A404F0" w:rsidRDefault="00556E52"/>
    <w:p w:rsidR="00556E52" w:rsidRPr="00D23A79" w:rsidRDefault="00880187">
      <w:r w:rsidRPr="00A404F0">
        <w:t>5. Childhood friends are typically the first source of socialization teaching gender norms to childre</w:t>
      </w:r>
      <w:r w:rsidR="00912894" w:rsidRPr="00880187">
        <w:t>n.</w:t>
      </w:r>
    </w:p>
    <w:p w:rsidR="001A7DA8" w:rsidRPr="00A404F0" w:rsidRDefault="00837FB7" w:rsidP="00A404F0">
      <w:r w:rsidRPr="00837FB7">
        <w:t>Ans: F</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Knowledge</w:t>
      </w:r>
    </w:p>
    <w:p w:rsidR="00D03AFD" w:rsidRDefault="00880187">
      <w:r w:rsidRPr="00A404F0">
        <w:t xml:space="preserve">Answer </w:t>
      </w:r>
      <w:r w:rsidR="00837FB7">
        <w:t>L</w:t>
      </w:r>
      <w:r w:rsidRPr="00A404F0">
        <w:t>ocation: Social Learning Theories and Sources of Socialization</w:t>
      </w:r>
    </w:p>
    <w:p w:rsidR="00EA0FFB" w:rsidRPr="00EA0FFB" w:rsidRDefault="00EA0FFB" w:rsidP="00EA0FFB">
      <w:r w:rsidRPr="00EA0FFB">
        <w:t>Difficulty Level:</w:t>
      </w:r>
      <w:r>
        <w:t xml:space="preserve"> Easy</w:t>
      </w:r>
    </w:p>
    <w:p w:rsidR="00556E52" w:rsidRPr="00A404F0" w:rsidRDefault="00556E52"/>
    <w:p w:rsidR="00556E52" w:rsidRPr="00D23A79" w:rsidRDefault="00880187">
      <w:r w:rsidRPr="00A404F0">
        <w:t>6. Parents are generally less flexible in allowing boys than girls to pursue cross gender behavio</w:t>
      </w:r>
      <w:r w:rsidR="00912894" w:rsidRPr="00880187">
        <w:t>r.</w:t>
      </w:r>
    </w:p>
    <w:p w:rsidR="001A7DA8" w:rsidRPr="00A404F0" w:rsidRDefault="00837FB7" w:rsidP="00A404F0">
      <w:r w:rsidRPr="00837FB7">
        <w:lastRenderedPageBreak/>
        <w:t>Ans: T</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Knowledge</w:t>
      </w:r>
    </w:p>
    <w:p w:rsidR="00D03AFD" w:rsidRDefault="00880187">
      <w:r w:rsidRPr="00A404F0">
        <w:t xml:space="preserve">Answer </w:t>
      </w:r>
      <w:r w:rsidR="00837FB7">
        <w:t>L</w:t>
      </w:r>
      <w:r w:rsidRPr="00A404F0">
        <w:t>ocation: Social Learning Theories and Sources of Socialization</w:t>
      </w:r>
    </w:p>
    <w:p w:rsidR="00EA0FFB" w:rsidRPr="00EA0FFB" w:rsidRDefault="00EA0FFB" w:rsidP="00EA0FFB">
      <w:r w:rsidRPr="00EA0FFB">
        <w:t>Difficulty Level:</w:t>
      </w:r>
      <w:r>
        <w:t xml:space="preserve"> Easy</w:t>
      </w:r>
    </w:p>
    <w:p w:rsidR="00C22020" w:rsidRPr="00A404F0" w:rsidRDefault="00C22020"/>
    <w:p w:rsidR="00C22020" w:rsidRPr="00D23A79" w:rsidRDefault="00880187">
      <w:r w:rsidRPr="00A404F0">
        <w:t>7. Children spend most of their playtime with gender-typical toy</w:t>
      </w:r>
      <w:r w:rsidR="00912894" w:rsidRPr="00880187">
        <w:t>s.</w:t>
      </w:r>
    </w:p>
    <w:p w:rsidR="001A7DA8" w:rsidRPr="00A404F0" w:rsidRDefault="00837FB7" w:rsidP="00A404F0">
      <w:r w:rsidRPr="00837FB7">
        <w:t>Ans: F</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Social Learning Theories and Sources of Socialization</w:t>
      </w:r>
    </w:p>
    <w:p w:rsidR="00EA0FFB" w:rsidRPr="00EA0FFB" w:rsidRDefault="00EA0FFB" w:rsidP="00EA0FFB">
      <w:r w:rsidRPr="00EA0FFB">
        <w:t>Difficulty Level:</w:t>
      </w:r>
      <w:r>
        <w:t xml:space="preserve"> Easy</w:t>
      </w:r>
    </w:p>
    <w:p w:rsidR="00D03AFD" w:rsidRDefault="00D03AFD"/>
    <w:p w:rsidR="00C22020" w:rsidRPr="00A404F0" w:rsidRDefault="00C22020"/>
    <w:p w:rsidR="00C22020" w:rsidRPr="00D23A79" w:rsidRDefault="00880187">
      <w:r w:rsidRPr="00A404F0">
        <w:t xml:space="preserve">8. People who are gender </w:t>
      </w:r>
      <w:proofErr w:type="spellStart"/>
      <w:r w:rsidRPr="00A404F0">
        <w:rPr>
          <w:i/>
        </w:rPr>
        <w:t>aschematic</w:t>
      </w:r>
      <w:proofErr w:type="spellEnd"/>
      <w:r w:rsidRPr="00A404F0">
        <w:t xml:space="preserve"> are especially likely to use gendered concepts as a way of understanding and organizing the worl</w:t>
      </w:r>
      <w:r w:rsidR="00912894" w:rsidRPr="00880187">
        <w:t>d.</w:t>
      </w:r>
    </w:p>
    <w:p w:rsidR="001A7DA8" w:rsidRDefault="00837FB7" w:rsidP="00A404F0">
      <w:r w:rsidRPr="00837FB7">
        <w:t>Ans: F</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Knowledge</w:t>
      </w:r>
    </w:p>
    <w:p w:rsidR="00D03AFD" w:rsidRDefault="00880187">
      <w:r w:rsidRPr="00A404F0">
        <w:t xml:space="preserve">Answer </w:t>
      </w:r>
      <w:r w:rsidR="00837FB7">
        <w:t>L</w:t>
      </w:r>
      <w:r w:rsidRPr="00A404F0">
        <w:t>ocation: Gender Schema Theory</w:t>
      </w:r>
    </w:p>
    <w:p w:rsidR="00EA0FFB" w:rsidRPr="00EA0FFB" w:rsidRDefault="00EA0FFB" w:rsidP="00EA0FFB">
      <w:r w:rsidRPr="00EA0FFB">
        <w:t>Difficulty Level:</w:t>
      </w:r>
      <w:r>
        <w:t xml:space="preserve"> Easy</w:t>
      </w:r>
    </w:p>
    <w:p w:rsidR="00C22020" w:rsidRPr="00A404F0" w:rsidRDefault="00C22020"/>
    <w:p w:rsidR="00524316" w:rsidRPr="00D23A79" w:rsidRDefault="00880187">
      <w:r w:rsidRPr="00A404F0">
        <w:t>9. Cognitive theories of gender development emphasize the influence of behavioral models and reinforcement from peers and authority figure</w:t>
      </w:r>
      <w:r w:rsidR="00912894" w:rsidRPr="00880187">
        <w:t>s.</w:t>
      </w:r>
    </w:p>
    <w:p w:rsidR="001A7DA8" w:rsidRDefault="00837FB7" w:rsidP="00A404F0">
      <w:r w:rsidRPr="00837FB7">
        <w:t>Ans: F</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Comprehension</w:t>
      </w:r>
    </w:p>
    <w:p w:rsidR="00D03AFD" w:rsidRDefault="00880187">
      <w:r w:rsidRPr="00A404F0">
        <w:t xml:space="preserve">Answer </w:t>
      </w:r>
      <w:r w:rsidR="00837FB7">
        <w:t>L</w:t>
      </w:r>
      <w:r w:rsidRPr="00A404F0">
        <w:t>ocation: Evaluating Social Learning and Cognitive Theories</w:t>
      </w:r>
    </w:p>
    <w:p w:rsidR="00EA0FFB" w:rsidRPr="00EA0FFB" w:rsidRDefault="00EA0FFB" w:rsidP="00EA0FFB">
      <w:r w:rsidRPr="00EA0FFB">
        <w:t>Difficulty Level:</w:t>
      </w:r>
      <w:r>
        <w:t xml:space="preserve"> Medium</w:t>
      </w:r>
    </w:p>
    <w:p w:rsidR="00556E52" w:rsidRPr="00A404F0" w:rsidRDefault="00556E52">
      <w:pPr>
        <w:rPr>
          <w:b/>
        </w:rPr>
      </w:pPr>
    </w:p>
    <w:p w:rsidR="00524316" w:rsidRPr="00D23A79" w:rsidRDefault="00B34355">
      <w:r>
        <w:t>1</w:t>
      </w:r>
      <w:r w:rsidR="00880187" w:rsidRPr="00A404F0">
        <w:t>0. Transgender identity in pre-puberty children is problematic because children tend to be either confused or simply pretending to be another gende</w:t>
      </w:r>
      <w:r w:rsidR="00912894" w:rsidRPr="00880187">
        <w:t>r.</w:t>
      </w:r>
    </w:p>
    <w:p w:rsidR="001A7DA8" w:rsidRPr="00A404F0" w:rsidRDefault="00837FB7" w:rsidP="00A404F0">
      <w:r w:rsidRPr="00837FB7">
        <w:t>Ans: F</w:t>
      </w:r>
    </w:p>
    <w:p w:rsidR="001A7DA8" w:rsidRPr="00A404F0" w:rsidRDefault="00880187" w:rsidP="00A404F0">
      <w:r w:rsidRPr="00A404F0">
        <w:t xml:space="preserve">Learning Objective: </w:t>
      </w:r>
      <w:r w:rsidR="00DF4C81">
        <w:t xml:space="preserve">4-3: </w:t>
      </w:r>
      <w:r w:rsidR="007A2692">
        <w:t>Describe the experiences of gender-nonconforming children and the factors underlying gender nonconformity in childhoo</w:t>
      </w:r>
      <w:r w:rsidR="00912894">
        <w:t>d.</w:t>
      </w:r>
    </w:p>
    <w:p w:rsidR="001A7DA8" w:rsidRDefault="00837FB7" w:rsidP="00A404F0">
      <w:r w:rsidRPr="00DD09E2">
        <w:t>Cognitive Domain: Knowledge</w:t>
      </w:r>
    </w:p>
    <w:p w:rsidR="00D03AFD" w:rsidRDefault="00880187">
      <w:r w:rsidRPr="00A404F0">
        <w:t xml:space="preserve">Answer </w:t>
      </w:r>
      <w:r w:rsidR="00837FB7">
        <w:t>L</w:t>
      </w:r>
      <w:r w:rsidRPr="00A404F0">
        <w:t>ocation: Nonconforming Identities and Milestones</w:t>
      </w:r>
    </w:p>
    <w:p w:rsidR="00EA0FFB" w:rsidRDefault="00EA0FFB">
      <w:r w:rsidRPr="00EA0FFB">
        <w:t xml:space="preserve">Difficulty Level: </w:t>
      </w:r>
      <w:r>
        <w:t>Easy</w:t>
      </w:r>
    </w:p>
    <w:p w:rsidR="00524316" w:rsidRPr="00A404F0" w:rsidRDefault="00524316"/>
    <w:p w:rsidR="00524316" w:rsidRPr="00D23A79" w:rsidRDefault="00B34355">
      <w:r>
        <w:t>1</w:t>
      </w:r>
      <w:r w:rsidR="00880187" w:rsidRPr="00A404F0">
        <w:t>1. Among more traditional families, parents tend to allow adolescent daughters fewer freedoms and assign them more chores compared to son</w:t>
      </w:r>
      <w:r w:rsidR="00912894" w:rsidRPr="00880187">
        <w:t>s.</w:t>
      </w:r>
    </w:p>
    <w:p w:rsidR="001A7DA8" w:rsidRPr="00A404F0" w:rsidRDefault="00837FB7" w:rsidP="00A404F0">
      <w:r w:rsidRPr="00837FB7">
        <w:t>Ans: T</w:t>
      </w:r>
    </w:p>
    <w:p w:rsidR="001A7DA8" w:rsidRPr="00A404F0" w:rsidRDefault="00880187" w:rsidP="00A404F0">
      <w:r w:rsidRPr="00A404F0">
        <w:lastRenderedPageBreak/>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37FB7" w:rsidP="00A404F0">
      <w:r w:rsidRPr="00DD09E2">
        <w:t>Cognitive Domain: Knowledge</w:t>
      </w:r>
    </w:p>
    <w:p w:rsidR="00D03AFD" w:rsidRDefault="00880187">
      <w:r w:rsidRPr="00A404F0">
        <w:t xml:space="preserve">Answer </w:t>
      </w:r>
      <w:r w:rsidR="00837FB7">
        <w:t>L</w:t>
      </w:r>
      <w:r w:rsidRPr="00A404F0">
        <w:t>ocation: Relationships with Parents</w:t>
      </w:r>
    </w:p>
    <w:p w:rsidR="00EA0FFB" w:rsidRPr="00EA0FFB" w:rsidRDefault="00EA0FFB" w:rsidP="00EA0FFB">
      <w:r w:rsidRPr="00EA0FFB">
        <w:t>Difficulty Level:</w:t>
      </w:r>
      <w:r>
        <w:t xml:space="preserve"> Easy</w:t>
      </w:r>
    </w:p>
    <w:p w:rsidR="008B4089" w:rsidRPr="00A404F0" w:rsidRDefault="008B4089"/>
    <w:p w:rsidR="008B4089" w:rsidRPr="00D23A79" w:rsidRDefault="00B34355">
      <w:r>
        <w:t>1</w:t>
      </w:r>
      <w:r w:rsidR="00880187" w:rsidRPr="00A404F0">
        <w:t>2. In Western cultures, when parents negotiate conflicts by supporting adolescents’ autonomy they display stronger relationship skills as they enter adulthoo</w:t>
      </w:r>
      <w:r w:rsidR="00912894" w:rsidRPr="00880187">
        <w:t>d.</w:t>
      </w:r>
    </w:p>
    <w:p w:rsidR="001A7DA8" w:rsidRDefault="00837FB7" w:rsidP="00A404F0">
      <w:r w:rsidRPr="00837FB7">
        <w:t>Ans: T</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37FB7" w:rsidP="00A404F0">
      <w:r w:rsidRPr="00DD09E2">
        <w:t>Cognitive Domain: Knowledge</w:t>
      </w:r>
    </w:p>
    <w:p w:rsidR="00D03AFD" w:rsidRDefault="00880187">
      <w:r w:rsidRPr="00A404F0">
        <w:t xml:space="preserve">Answer </w:t>
      </w:r>
      <w:r w:rsidR="00837FB7">
        <w:t>L</w:t>
      </w:r>
      <w:r w:rsidRPr="00A404F0">
        <w:t>ocation: Relationships with Parents</w:t>
      </w:r>
    </w:p>
    <w:p w:rsidR="00EA0FFB" w:rsidRPr="00EA0FFB" w:rsidRDefault="00EA0FFB" w:rsidP="00EA0FFB">
      <w:r w:rsidRPr="00EA0FFB">
        <w:t>Difficulty Level:</w:t>
      </w:r>
      <w:r>
        <w:t xml:space="preserve"> Easy</w:t>
      </w:r>
    </w:p>
    <w:p w:rsidR="008B4089" w:rsidRPr="00D23A79" w:rsidRDefault="008B4089"/>
    <w:p w:rsidR="008B4089" w:rsidRPr="00D23A79" w:rsidRDefault="00B34355">
      <w:r>
        <w:t>1</w:t>
      </w:r>
      <w:r w:rsidR="00880187" w:rsidRPr="00A404F0">
        <w:t>3. Overall, perceivers tend to rate agentic female leaders less favorably than they rate agentic male leaders, but this difference goes away if perceivers learn that the female leader has childre</w:t>
      </w:r>
      <w:r w:rsidR="00912894" w:rsidRPr="00880187">
        <w:t>n.</w:t>
      </w:r>
    </w:p>
    <w:p w:rsidR="001A7DA8" w:rsidRDefault="00837FB7" w:rsidP="00A404F0">
      <w:r w:rsidRPr="00837FB7">
        <w:t>Ans: T</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Knowledge</w:t>
      </w:r>
    </w:p>
    <w:p w:rsidR="00D03AFD" w:rsidRDefault="00880187">
      <w:r w:rsidRPr="00A404F0">
        <w:t xml:space="preserve">Answer </w:t>
      </w:r>
      <w:r w:rsidR="00837FB7">
        <w:t>L</w:t>
      </w:r>
      <w:r w:rsidRPr="00A404F0">
        <w:t>ocation: Cultural Ideals of Womanhood and Manhood</w:t>
      </w:r>
    </w:p>
    <w:p w:rsidR="00EA0FFB" w:rsidRPr="00EA0FFB" w:rsidRDefault="00EA0FFB" w:rsidP="00EA0FFB">
      <w:r w:rsidRPr="00EA0FFB">
        <w:t>Difficulty Level:</w:t>
      </w:r>
      <w:r>
        <w:t xml:space="preserve"> Easy</w:t>
      </w:r>
    </w:p>
    <w:p w:rsidR="008B4089" w:rsidRPr="00A404F0" w:rsidRDefault="008B4089"/>
    <w:p w:rsidR="008B4089" w:rsidRPr="00D23A79" w:rsidRDefault="00B34355">
      <w:r>
        <w:t>1</w:t>
      </w:r>
      <w:r w:rsidR="00880187" w:rsidRPr="00A404F0">
        <w:t xml:space="preserve">4. Across culture, manhood </w:t>
      </w:r>
      <w:proofErr w:type="gramStart"/>
      <w:r w:rsidR="00880187" w:rsidRPr="00A404F0">
        <w:t>is typically conceptualized</w:t>
      </w:r>
      <w:proofErr w:type="gramEnd"/>
      <w:r w:rsidR="00880187" w:rsidRPr="00A404F0">
        <w:t xml:space="preserve"> as a stable social status that emerges inevitably from biological change</w:t>
      </w:r>
      <w:r w:rsidR="00912894" w:rsidRPr="00880187">
        <w:t>s.</w:t>
      </w:r>
    </w:p>
    <w:p w:rsidR="001A7DA8" w:rsidRPr="00A404F0" w:rsidRDefault="00837FB7" w:rsidP="00A404F0">
      <w:r w:rsidRPr="00837FB7">
        <w:t>Ans: F</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Knowledge</w:t>
      </w:r>
    </w:p>
    <w:p w:rsidR="00D03AFD" w:rsidRDefault="00880187">
      <w:r w:rsidRPr="00A404F0">
        <w:t xml:space="preserve">Answer </w:t>
      </w:r>
      <w:r w:rsidR="00837FB7">
        <w:t>L</w:t>
      </w:r>
      <w:r w:rsidRPr="00A404F0">
        <w:t>ocation: Cultural Ideals of Womanhood and Manhood</w:t>
      </w:r>
    </w:p>
    <w:p w:rsidR="00EA0FFB" w:rsidRPr="00EA0FFB" w:rsidRDefault="00EA0FFB" w:rsidP="00EA0FFB">
      <w:r w:rsidRPr="00EA0FFB">
        <w:t>Difficulty Level:</w:t>
      </w:r>
      <w:r>
        <w:t xml:space="preserve"> Easy</w:t>
      </w:r>
    </w:p>
    <w:p w:rsidR="00583677" w:rsidRPr="00A404F0" w:rsidRDefault="00583677"/>
    <w:p w:rsidR="00583677" w:rsidRPr="00D23A79" w:rsidRDefault="00B34355">
      <w:r>
        <w:t>1</w:t>
      </w:r>
      <w:r w:rsidR="00880187" w:rsidRPr="00A404F0">
        <w:t>5. Elderly men tend to viewed as more idle and weak compared to elderly women, who are viewed as relatively more resourceful and stron</w:t>
      </w:r>
      <w:r w:rsidR="00912894" w:rsidRPr="00880187">
        <w:t>g.</w:t>
      </w:r>
    </w:p>
    <w:p w:rsidR="001A7DA8" w:rsidRPr="00A404F0" w:rsidRDefault="00837FB7" w:rsidP="00A404F0">
      <w:r w:rsidRPr="00837FB7">
        <w:t>Ans: T</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Knowledge</w:t>
      </w:r>
    </w:p>
    <w:p w:rsidR="00D03AFD" w:rsidRDefault="00880187">
      <w:r w:rsidRPr="00A404F0">
        <w:t xml:space="preserve">Answer </w:t>
      </w:r>
      <w:r w:rsidR="00837FB7">
        <w:t>L</w:t>
      </w:r>
      <w:r w:rsidRPr="00A404F0">
        <w:t>ocation: Women’s Gender Advantage?</w:t>
      </w:r>
    </w:p>
    <w:p w:rsidR="00EA0FFB" w:rsidRPr="00EA0FFB" w:rsidRDefault="00EA0FFB" w:rsidP="00EA0FFB">
      <w:r w:rsidRPr="00EA0FFB">
        <w:t>Difficulty Level:</w:t>
      </w:r>
      <w:r>
        <w:t xml:space="preserve"> Easy</w:t>
      </w:r>
    </w:p>
    <w:p w:rsidR="00C04D7E" w:rsidRDefault="00C04D7E">
      <w:pPr>
        <w:rPr>
          <w:rFonts w:cs="Arial"/>
        </w:rPr>
      </w:pPr>
    </w:p>
    <w:p w:rsidR="001A7DA8" w:rsidRDefault="00B34355" w:rsidP="00A404F0">
      <w:pPr>
        <w:pStyle w:val="Heading1"/>
      </w:pPr>
      <w:r w:rsidRPr="002E1208">
        <w:t>Short Answer</w:t>
      </w:r>
    </w:p>
    <w:p w:rsidR="00B34355" w:rsidRDefault="00B34355">
      <w:pPr>
        <w:rPr>
          <w:rFonts w:cs="Arial"/>
        </w:rPr>
      </w:pPr>
    </w:p>
    <w:p w:rsidR="00C04D7E" w:rsidRPr="00A404F0" w:rsidRDefault="00B34355">
      <w:r>
        <w:lastRenderedPageBreak/>
        <w:t>1.</w:t>
      </w:r>
      <w:r w:rsidR="00880187" w:rsidRPr="00A404F0">
        <w:t xml:space="preserve"> Briefly describe the difference in how social learning theories and cognitive theories explain how children acquire gendered beliefs and preferences?</w:t>
      </w:r>
    </w:p>
    <w:p w:rsidR="007A46A6" w:rsidRPr="00A404F0" w:rsidRDefault="00656057">
      <w:r w:rsidRPr="00656057">
        <w:t>Ans:</w:t>
      </w:r>
      <w:r w:rsidR="00880187" w:rsidRPr="00A404F0">
        <w:t xml:space="preserve"> Social learning theories emphasize how external factors such as socialization cause children to develop gender while cognitive theories emphasize how children’s growing cognitive abilities lead them to develop gender</w:t>
      </w:r>
      <w:r w:rsidR="00D10B1B">
        <w:t>.</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Comprehension</w:t>
      </w:r>
    </w:p>
    <w:p w:rsidR="00D03AFD" w:rsidRDefault="00880187">
      <w:r w:rsidRPr="00A404F0">
        <w:t xml:space="preserve">Answer </w:t>
      </w:r>
      <w:r w:rsidR="00837FB7">
        <w:t>L</w:t>
      </w:r>
      <w:r w:rsidRPr="00A404F0">
        <w:t>ocation: What Are the Major Theoretical Approaches to Gender Development?</w:t>
      </w:r>
    </w:p>
    <w:p w:rsidR="00EA0FFB" w:rsidRPr="00EA0FFB" w:rsidRDefault="00EA0FFB" w:rsidP="00EA0FFB">
      <w:r w:rsidRPr="00EA0FFB">
        <w:t>Difficulty Level:</w:t>
      </w:r>
      <w:r>
        <w:t xml:space="preserve"> Medium</w:t>
      </w:r>
    </w:p>
    <w:p w:rsidR="00C04D7E" w:rsidRPr="00A404F0" w:rsidRDefault="00C04D7E"/>
    <w:p w:rsidR="00C04D7E" w:rsidRPr="00A404F0" w:rsidRDefault="00B34355">
      <w:r>
        <w:t>2</w:t>
      </w:r>
      <w:r w:rsidR="00880187" w:rsidRPr="00A404F0">
        <w:t>. Being raised by same-sex parents has what (if any) effects upon the development of gender identity, sexual orientation, and beliefs about gender stereotypes?</w:t>
      </w:r>
    </w:p>
    <w:p w:rsidR="00D03AFD" w:rsidRDefault="00656057">
      <w:r w:rsidRPr="00656057">
        <w:t>Ans:</w:t>
      </w:r>
      <w:r w:rsidR="00880187" w:rsidRPr="00A404F0">
        <w:t xml:space="preserve"> Children of same-sex parents develop gender identity and sexual orientations similarly to children of heterosexual parent</w:t>
      </w:r>
      <w:r w:rsidR="00912894" w:rsidRPr="00880187">
        <w:t>s.</w:t>
      </w:r>
      <w:r w:rsidR="00880187" w:rsidRPr="00A404F0">
        <w:t xml:space="preserve"> However, children of same-sex parents endorse fewer gender stereotype</w:t>
      </w:r>
      <w:r w:rsidR="00912894" w:rsidRPr="00880187">
        <w:t>s.</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Knowledge</w:t>
      </w:r>
    </w:p>
    <w:p w:rsidR="00D03AFD" w:rsidRDefault="00880187">
      <w:r w:rsidRPr="00A404F0">
        <w:t xml:space="preserve">Answer </w:t>
      </w:r>
      <w:r w:rsidR="00837FB7">
        <w:t>L</w:t>
      </w:r>
      <w:r w:rsidRPr="00A404F0">
        <w:t>ocation: Social Learning Theories and Sources of Socialization</w:t>
      </w:r>
    </w:p>
    <w:p w:rsidR="00EA0FFB" w:rsidRPr="00EA0FFB" w:rsidRDefault="00EA0FFB" w:rsidP="00EA0FFB">
      <w:r w:rsidRPr="00EA0FFB">
        <w:t>Difficulty Level:</w:t>
      </w:r>
      <w:r>
        <w:t xml:space="preserve"> Easy</w:t>
      </w:r>
    </w:p>
    <w:p w:rsidR="00256EB4" w:rsidRPr="00A404F0" w:rsidRDefault="00256EB4"/>
    <w:p w:rsidR="00256EB4" w:rsidRPr="00A404F0" w:rsidRDefault="00B34355">
      <w:r>
        <w:t>3</w:t>
      </w:r>
      <w:r w:rsidR="00880187" w:rsidRPr="00A404F0">
        <w:t>. Across television programs and advertisements, how do portrayals of male and female characters tend to differ from one another?</w:t>
      </w:r>
    </w:p>
    <w:p w:rsidR="00256EB4" w:rsidRPr="00A404F0" w:rsidRDefault="00656057">
      <w:r w:rsidRPr="00656057">
        <w:t>Ans:</w:t>
      </w:r>
      <w:r w:rsidR="00880187" w:rsidRPr="00A404F0">
        <w:t xml:space="preserve"> Male characters are portrayed in more active and leadership roles, and female characters are more likely to be portrayed in a sexualized manne</w:t>
      </w:r>
      <w:r w:rsidR="00912894" w:rsidRPr="00880187">
        <w:t>r.</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Knowledge</w:t>
      </w:r>
    </w:p>
    <w:p w:rsidR="00D03AFD" w:rsidRDefault="00880187">
      <w:r w:rsidRPr="00A404F0">
        <w:t xml:space="preserve">Answer </w:t>
      </w:r>
      <w:r w:rsidR="00837FB7">
        <w:t>L</w:t>
      </w:r>
      <w:r w:rsidRPr="00A404F0">
        <w:t>ocation Social Learning Theories and Sources of Socialization</w:t>
      </w:r>
    </w:p>
    <w:p w:rsidR="00EA0FFB" w:rsidRPr="00EA0FFB" w:rsidRDefault="00EA0FFB" w:rsidP="00EA0FFB">
      <w:r w:rsidRPr="00EA0FFB">
        <w:t>Difficulty Level:</w:t>
      </w:r>
      <w:r>
        <w:t xml:space="preserve"> Easy</w:t>
      </w:r>
    </w:p>
    <w:p w:rsidR="005B1BB6" w:rsidRPr="00A404F0" w:rsidRDefault="005B1BB6"/>
    <w:p w:rsidR="005B1BB6" w:rsidRPr="00A404F0" w:rsidRDefault="00B34355">
      <w:r>
        <w:t>4</w:t>
      </w:r>
      <w:r w:rsidR="00880187" w:rsidRPr="00A404F0">
        <w:t xml:space="preserve">. Describe the difference between someone who relies on gender schematic processing versus someone who is gender </w:t>
      </w:r>
      <w:proofErr w:type="spellStart"/>
      <w:r w:rsidR="00880187" w:rsidRPr="00A404F0">
        <w:t>aschematic</w:t>
      </w:r>
      <w:proofErr w:type="spellEnd"/>
      <w:r w:rsidR="00880187" w:rsidRPr="00A404F0">
        <w:t>?</w:t>
      </w:r>
    </w:p>
    <w:p w:rsidR="005B1BB6" w:rsidRPr="00A404F0" w:rsidRDefault="00656057">
      <w:r w:rsidRPr="00656057">
        <w:t>Ans:</w:t>
      </w:r>
      <w:r w:rsidR="00880187" w:rsidRPr="00A404F0">
        <w:t xml:space="preserve"> People who rely on gender schematic processing are especially likely to notice gender and use it as a way of understanding the worl</w:t>
      </w:r>
      <w:r w:rsidR="00912894" w:rsidRPr="00880187">
        <w:t>d.</w:t>
      </w:r>
      <w:r w:rsidR="00880187" w:rsidRPr="00A404F0">
        <w:t xml:space="preserve"> In contrast, those who do not use gender as a dimension for interpreting the world are referred to as gender </w:t>
      </w:r>
      <w:proofErr w:type="spellStart"/>
      <w:r w:rsidR="00880187" w:rsidRPr="00A404F0">
        <w:t>aschemati</w:t>
      </w:r>
      <w:r w:rsidR="00912894" w:rsidRPr="00880187">
        <w:t>c</w:t>
      </w:r>
      <w:proofErr w:type="spellEnd"/>
      <w:r w:rsidR="00912894" w:rsidRPr="00880187">
        <w:t>.</w:t>
      </w:r>
    </w:p>
    <w:p w:rsid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Pr="00A404F0" w:rsidRDefault="00880187" w:rsidP="00A404F0">
      <w:r w:rsidRPr="00A404F0">
        <w:t>Cognitive Domain: Knowledge</w:t>
      </w:r>
    </w:p>
    <w:p w:rsidR="001A7DA8" w:rsidRDefault="00837FB7" w:rsidP="00A404F0">
      <w:r w:rsidRPr="00DD09E2">
        <w:t xml:space="preserve">Answer </w:t>
      </w:r>
      <w:r>
        <w:t>L</w:t>
      </w:r>
      <w:r w:rsidRPr="00DD09E2">
        <w:t>ocation: Gender Schema Theory</w:t>
      </w:r>
    </w:p>
    <w:p w:rsidR="00EA0FFB" w:rsidRPr="00EA0FFB" w:rsidRDefault="00EA0FFB" w:rsidP="00EA0FFB">
      <w:r w:rsidRPr="00EA0FFB">
        <w:t>Difficulty Level:</w:t>
      </w:r>
      <w:r>
        <w:t xml:space="preserve"> Easy</w:t>
      </w:r>
    </w:p>
    <w:p w:rsidR="00D03AFD" w:rsidRDefault="00D03AFD"/>
    <w:p w:rsidR="005B1BB6" w:rsidRPr="00A404F0" w:rsidRDefault="005B1BB6"/>
    <w:p w:rsidR="00605EB9" w:rsidRPr="00A404F0" w:rsidRDefault="00B34355">
      <w:r>
        <w:lastRenderedPageBreak/>
        <w:t>5</w:t>
      </w:r>
      <w:r w:rsidR="00880187" w:rsidRPr="00A404F0">
        <w:t>. What did Kristina Olson and colleagues (2015) find when they compared transgender children with cisgender children, and what do these findings say about the ability of pre-pubertal children to establish stable, transgender identities?</w:t>
      </w:r>
    </w:p>
    <w:p w:rsidR="00D03AFD" w:rsidRDefault="00656057">
      <w:r w:rsidRPr="00656057">
        <w:t>Ans:</w:t>
      </w:r>
      <w:r w:rsidR="00880187" w:rsidRPr="00A404F0">
        <w:t xml:space="preserve"> On both self-report and implicit measures, transgender children associate themselves just as strongly as cisgender children do with concepts that match their gender identit</w:t>
      </w:r>
      <w:r w:rsidR="00912894" w:rsidRPr="00880187">
        <w:t>y.</w:t>
      </w:r>
      <w:r w:rsidR="00880187" w:rsidRPr="00A404F0">
        <w:t xml:space="preserve"> This suggests that transgender children do have genuine, stable gender identitie</w:t>
      </w:r>
      <w:r w:rsidR="00912894" w:rsidRPr="00880187">
        <w:t>s.</w:t>
      </w:r>
    </w:p>
    <w:p w:rsidR="001A7DA8" w:rsidRPr="00A404F0" w:rsidRDefault="00880187" w:rsidP="00A404F0">
      <w:r w:rsidRPr="00A404F0">
        <w:t xml:space="preserve">Learning Objective: </w:t>
      </w:r>
      <w:r w:rsidR="00DF4C81">
        <w:t xml:space="preserve">4-3: </w:t>
      </w:r>
      <w:r w:rsidR="007A2692">
        <w:t>Describe the experiences of gender-nonconforming children and the factors underlying gender nonconformity in childhoo</w:t>
      </w:r>
      <w:r w:rsidR="00912894">
        <w:t>d.</w:t>
      </w:r>
    </w:p>
    <w:p w:rsidR="001A7DA8" w:rsidRDefault="00837FB7" w:rsidP="00A404F0">
      <w:r w:rsidRPr="00DD09E2">
        <w:t>Cognitive Domain: Comprehension</w:t>
      </w:r>
    </w:p>
    <w:p w:rsidR="00D03AFD" w:rsidRDefault="00880187">
      <w:r w:rsidRPr="00A404F0">
        <w:t xml:space="preserve">Answer </w:t>
      </w:r>
      <w:r w:rsidR="00837FB7">
        <w:t>L</w:t>
      </w:r>
      <w:r w:rsidRPr="00A404F0">
        <w:t>ocation: Nonconforming Identities and Milestones</w:t>
      </w:r>
    </w:p>
    <w:p w:rsidR="00EA0FFB" w:rsidRPr="00EA0FFB" w:rsidRDefault="00EA0FFB" w:rsidP="00EA0FFB">
      <w:r w:rsidRPr="00EA0FFB">
        <w:t>Difficulty Level:</w:t>
      </w:r>
      <w:r>
        <w:t xml:space="preserve"> Medium</w:t>
      </w:r>
    </w:p>
    <w:p w:rsidR="00D7569E" w:rsidRPr="00A404F0" w:rsidRDefault="00D7569E"/>
    <w:p w:rsidR="00D7569E" w:rsidRPr="00A404F0" w:rsidRDefault="00B34355">
      <w:r>
        <w:t>6</w:t>
      </w:r>
      <w:r w:rsidR="00880187" w:rsidRPr="00A404F0">
        <w:t>. Barb is investigating how threats to manhood and womanhood affect men and women respectivel</w:t>
      </w:r>
      <w:r w:rsidR="00912894" w:rsidRPr="00880187">
        <w:t>y.</w:t>
      </w:r>
      <w:r w:rsidR="00880187" w:rsidRPr="00A404F0">
        <w:t xml:space="preserve"> She conducts an experiment where at a certain point male participates receive feedback that they are not “real me</w:t>
      </w:r>
      <w:r w:rsidR="00912894" w:rsidRPr="00880187">
        <w:t>n.</w:t>
      </w:r>
      <w:r w:rsidR="00880187" w:rsidRPr="00A404F0">
        <w:t>” Similarly, female participants received feedback that they are not “real wome</w:t>
      </w:r>
      <w:r w:rsidR="00912894" w:rsidRPr="00880187">
        <w:t>n.</w:t>
      </w:r>
      <w:r w:rsidR="00880187" w:rsidRPr="00A404F0">
        <w:t>” She then measures participants’ anxiety level</w:t>
      </w:r>
      <w:r w:rsidR="00912894" w:rsidRPr="00880187">
        <w:t>s.</w:t>
      </w:r>
      <w:r w:rsidR="00880187" w:rsidRPr="00A404F0">
        <w:t xml:space="preserve"> Predict what effect this feedback will have for the male and female participants according to the precarious manhood hypothesi</w:t>
      </w:r>
      <w:r w:rsidR="00912894" w:rsidRPr="00880187">
        <w:t>s.</w:t>
      </w:r>
      <w:r w:rsidR="00880187" w:rsidRPr="00A404F0">
        <w:t xml:space="preserve"> Explain why the precarious manhood hypothesis leads to your predictio</w:t>
      </w:r>
      <w:r w:rsidR="00912894" w:rsidRPr="00880187">
        <w:t>n.</w:t>
      </w:r>
    </w:p>
    <w:p w:rsidR="00D03AFD" w:rsidRDefault="00656057">
      <w:r w:rsidRPr="00656057">
        <w:t>Ans:</w:t>
      </w:r>
      <w:r w:rsidR="00880187" w:rsidRPr="00A404F0">
        <w:t xml:space="preserve"> The precarious manhood hypothesis would predict that the feedback threatening men’s manhood would increase their anxiety levels significantly more than the feedback threatening women’s “womanhood” would increase their anxiety level</w:t>
      </w:r>
      <w:r w:rsidR="00912894" w:rsidRPr="00880187">
        <w:t>s.</w:t>
      </w:r>
      <w:r w:rsidR="00880187" w:rsidRPr="00A404F0">
        <w:t xml:space="preserve"> This is because according to the precarious manhood hypothesis, there is a cross-cultural tendency to define manhood as hard to earn, easy to lose, and requiring continual validatio</w:t>
      </w:r>
      <w:r w:rsidR="00912894" w:rsidRPr="00880187">
        <w:t>n.</w:t>
      </w:r>
      <w:r w:rsidR="00880187" w:rsidRPr="00A404F0">
        <w:t xml:space="preserve"> Whereas womanhood is more commonly conceptualized as a stable social statu</w:t>
      </w:r>
      <w:r w:rsidR="00912894" w:rsidRPr="00880187">
        <w:t>s.</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Application</w:t>
      </w:r>
    </w:p>
    <w:p w:rsidR="00D03AFD" w:rsidRDefault="00880187">
      <w:r w:rsidRPr="00A404F0">
        <w:t xml:space="preserve">Answer </w:t>
      </w:r>
      <w:r w:rsidR="00837FB7">
        <w:t>L</w:t>
      </w:r>
      <w:r w:rsidRPr="00A404F0">
        <w:t>ocation: Cultural Ideals of Womanhood and Manhood</w:t>
      </w:r>
    </w:p>
    <w:p w:rsidR="00EA0FFB" w:rsidRPr="00EA0FFB" w:rsidRDefault="00EA0FFB" w:rsidP="00EA0FFB">
      <w:r w:rsidRPr="00EA0FFB">
        <w:t>Difficulty Level:</w:t>
      </w:r>
      <w:r>
        <w:t xml:space="preserve"> Hard</w:t>
      </w:r>
    </w:p>
    <w:p w:rsidR="00C04D7E" w:rsidRPr="00A404F0" w:rsidRDefault="00C04D7E"/>
    <w:p w:rsidR="00D03AFD" w:rsidRDefault="00880187">
      <w:r w:rsidRPr="00A404F0">
        <w:t>7. Describe how strict, authoritative parenting is perceived in both individualistic and collectivistic culture</w:t>
      </w:r>
      <w:r w:rsidR="00912894" w:rsidRPr="00880187">
        <w:t>s.</w:t>
      </w:r>
    </w:p>
    <w:p w:rsidR="00C91E45" w:rsidRPr="00A404F0" w:rsidRDefault="00656057">
      <w:r w:rsidRPr="00656057">
        <w:t>Ans:</w:t>
      </w:r>
      <w:r w:rsidR="00880187" w:rsidRPr="00A404F0">
        <w:t xml:space="preserve"> Adolescents in Western and individualistic cultures often equate strict parental control with rejection, and respond more favorably to permissive parentin</w:t>
      </w:r>
      <w:r w:rsidR="00912894" w:rsidRPr="00880187">
        <w:t>g.</w:t>
      </w:r>
      <w:r w:rsidR="00ED2A65">
        <w:t xml:space="preserve"> </w:t>
      </w:r>
      <w:r w:rsidR="00880187" w:rsidRPr="00A404F0">
        <w:t>In contrast, in collectivistic cultures, strict parental control is expected and respected, and adolescents in such cultures interpret strict parenting as a sign of warmth and caring</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37FB7" w:rsidP="00A404F0">
      <w:r w:rsidRPr="00DD09E2">
        <w:t>Cognitive Domain: Comprehension</w:t>
      </w:r>
    </w:p>
    <w:p w:rsidR="00D03AFD" w:rsidRDefault="00880187">
      <w:r w:rsidRPr="00A404F0">
        <w:t xml:space="preserve">Answer </w:t>
      </w:r>
      <w:r w:rsidR="00837FB7">
        <w:t>L</w:t>
      </w:r>
      <w:r w:rsidRPr="00A404F0">
        <w:t>ocation: Relationships with Parents</w:t>
      </w:r>
    </w:p>
    <w:p w:rsidR="00EA0FFB" w:rsidRPr="00EA0FFB" w:rsidRDefault="00EA0FFB" w:rsidP="00EA0FFB">
      <w:r w:rsidRPr="00EA0FFB">
        <w:t>Difficulty Level:</w:t>
      </w:r>
      <w:r>
        <w:t xml:space="preserve"> Medium</w:t>
      </w:r>
    </w:p>
    <w:p w:rsidR="004E2396" w:rsidRDefault="004E2396"/>
    <w:p w:rsidR="001A7DA8" w:rsidRDefault="00B34355" w:rsidP="00A404F0">
      <w:pPr>
        <w:pStyle w:val="Heading1"/>
      </w:pPr>
      <w:r>
        <w:lastRenderedPageBreak/>
        <w:t>Essay</w:t>
      </w:r>
    </w:p>
    <w:p w:rsidR="00B34355" w:rsidRPr="00A404F0" w:rsidRDefault="00B34355">
      <w:pPr>
        <w:rPr>
          <w:rFonts w:cs="Arial"/>
        </w:rPr>
      </w:pPr>
    </w:p>
    <w:p w:rsidR="00D03AFD" w:rsidRDefault="00B34355">
      <w:r>
        <w:t>1</w:t>
      </w:r>
      <w:r w:rsidR="00880187" w:rsidRPr="00A404F0">
        <w:t>. What is the relationship between sex differences in gendered self-views and the gender equality of a given culture? Provide a concrete example of what is meant by this relationshi</w:t>
      </w:r>
      <w:r w:rsidR="00912894" w:rsidRPr="00880187">
        <w:t>p.</w:t>
      </w:r>
      <w:r w:rsidR="00880187" w:rsidRPr="00A404F0">
        <w:t xml:space="preserve"> How do </w:t>
      </w:r>
      <w:proofErr w:type="spellStart"/>
      <w:r w:rsidR="00880187" w:rsidRPr="00A404F0">
        <w:t>Guimond</w:t>
      </w:r>
      <w:proofErr w:type="spellEnd"/>
      <w:r w:rsidR="00880187" w:rsidRPr="00A404F0">
        <w:t xml:space="preserve"> and colleagues (2007) propose we interpret this relationship?</w:t>
      </w:r>
    </w:p>
    <w:p w:rsidR="004E2396" w:rsidRPr="00A404F0" w:rsidRDefault="00656057">
      <w:r w:rsidRPr="00656057">
        <w:t>Ans:</w:t>
      </w:r>
      <w:r w:rsidR="00880187" w:rsidRPr="00A404F0">
        <w:t xml:space="preserve"> Sex differences in young adults’ gendered self-views are larger in cultures that have more gender equalit</w:t>
      </w:r>
      <w:r w:rsidR="00912894" w:rsidRPr="00880187">
        <w:t>y.</w:t>
      </w:r>
      <w:r w:rsidR="00ED2A65">
        <w:t xml:space="preserve"> </w:t>
      </w:r>
      <w:r w:rsidR="00880187" w:rsidRPr="00A404F0">
        <w:t>For example, although women score higher than men on warmth, and men score higher than women on assertiveness, these sex differences are larger in European and North American cultures than they are in African and Asian culture</w:t>
      </w:r>
      <w:r w:rsidR="00912894" w:rsidRPr="00880187">
        <w:t>s.</w:t>
      </w:r>
      <w:r w:rsidR="00880187" w:rsidRPr="00A404F0">
        <w:t xml:space="preserve"> Serge </w:t>
      </w:r>
      <w:proofErr w:type="spellStart"/>
      <w:r w:rsidR="00880187" w:rsidRPr="00A404F0">
        <w:t>Guimond</w:t>
      </w:r>
      <w:proofErr w:type="spellEnd"/>
      <w:r w:rsidR="00880187" w:rsidRPr="00A404F0">
        <w:t xml:space="preserve"> and his colleagues propose that people learn about their standing on traits by comparing themselves to different groups of peopl</w:t>
      </w:r>
      <w:r w:rsidR="00912894" w:rsidRPr="00880187">
        <w:t>e.</w:t>
      </w:r>
      <w:r w:rsidR="00880187" w:rsidRPr="00A404F0">
        <w:t xml:space="preserve"> In cultures characterized by greater gender equality, women and men are more likely to compare themselves to peers of all sexe</w:t>
      </w:r>
      <w:r w:rsidR="00912894" w:rsidRPr="00880187">
        <w:t>s.</w:t>
      </w:r>
      <w:r w:rsidR="00ED2A65">
        <w:t xml:space="preserve"> </w:t>
      </w:r>
      <w:r w:rsidR="00880187" w:rsidRPr="00A404F0">
        <w:t>Conversely, in cultures that are lower in gender equality, people tend to live more sex-segregated lives and cross-sex social comparisons are relatively rar</w:t>
      </w:r>
      <w:r w:rsidR="00912894" w:rsidRPr="00880187">
        <w:t>e.</w:t>
      </w:r>
      <w:r w:rsidR="00880187" w:rsidRPr="00A404F0">
        <w:t xml:space="preserve"> For example, since women are less aggressive than men, on average, a woman who determines her own aggressiveness by comparing to women </w:t>
      </w:r>
      <w:r w:rsidR="00880187" w:rsidRPr="00A404F0">
        <w:rPr>
          <w:i/>
        </w:rPr>
        <w:t>and</w:t>
      </w:r>
      <w:r w:rsidR="00880187" w:rsidRPr="00A404F0">
        <w:t xml:space="preserve"> men may conclude that she is low on aggressio</w:t>
      </w:r>
      <w:r w:rsidR="00912894" w:rsidRPr="00880187">
        <w:t>n.</w:t>
      </w:r>
      <w:r w:rsidR="00ED2A65">
        <w:t xml:space="preserve"> </w:t>
      </w:r>
      <w:r w:rsidR="00880187" w:rsidRPr="00A404F0">
        <w:t>In more traditional cultures, a woman who compares herself only to other women may end up concluding that she is average on aggression</w:t>
      </w:r>
    </w:p>
    <w:p w:rsidR="001A7DA8" w:rsidRPr="00A404F0" w:rsidRDefault="00880187" w:rsidP="00A404F0">
      <w:r w:rsidRPr="00A404F0">
        <w:t xml:space="preserve">Learning Objective: </w:t>
      </w:r>
      <w:r w:rsidR="00DF4C81">
        <w:t xml:space="preserve">4-4: </w:t>
      </w:r>
      <w:r w:rsidR="007A2692">
        <w:t>Explain how sex and gender influence biological, social, and identity changes in adolescence and emerging adulthoo</w:t>
      </w:r>
      <w:r w:rsidR="00912894">
        <w:t>d.</w:t>
      </w:r>
    </w:p>
    <w:p w:rsidR="001A7DA8" w:rsidRDefault="00837FB7" w:rsidP="00A404F0">
      <w:r w:rsidRPr="00DD09E2">
        <w:t>Cognitive Domain: Analysis</w:t>
      </w:r>
    </w:p>
    <w:p w:rsidR="00D03AFD" w:rsidRDefault="00880187">
      <w:r w:rsidRPr="00A404F0">
        <w:t xml:space="preserve">Answer </w:t>
      </w:r>
      <w:r w:rsidR="00837FB7">
        <w:t>L</w:t>
      </w:r>
      <w:r w:rsidRPr="00A404F0">
        <w:t>ocation: Gendered Self-Views Across Time and Cultures</w:t>
      </w:r>
    </w:p>
    <w:p w:rsidR="00EA0FFB" w:rsidRPr="00EA0FFB" w:rsidRDefault="00EA0FFB" w:rsidP="00EA0FFB">
      <w:r w:rsidRPr="00EA0FFB">
        <w:t>Difficulty Level:</w:t>
      </w:r>
      <w:r>
        <w:t xml:space="preserve"> Medium</w:t>
      </w:r>
    </w:p>
    <w:p w:rsidR="004E2396" w:rsidRPr="00A404F0" w:rsidRDefault="004E2396"/>
    <w:p w:rsidR="00D03AFD" w:rsidRDefault="00B34355">
      <w:r>
        <w:t>2</w:t>
      </w:r>
      <w:r w:rsidR="00880187" w:rsidRPr="00A404F0">
        <w:t>. Sex differences in toy preferences emerge consistently, early, and across cultur</w:t>
      </w:r>
      <w:r w:rsidR="00912894" w:rsidRPr="00880187">
        <w:t>e.</w:t>
      </w:r>
      <w:r w:rsidR="00880187" w:rsidRPr="00A404F0">
        <w:t xml:space="preserve"> What are the two explanations for these differences described in the text? Describe evidence for each of these explanations and detail at least one specific study in your explanatio</w:t>
      </w:r>
      <w:r w:rsidR="00912894" w:rsidRPr="00880187">
        <w:t>n.</w:t>
      </w:r>
    </w:p>
    <w:p w:rsidR="00D03AFD" w:rsidRDefault="00894099">
      <w:r w:rsidRPr="00894099">
        <w:t>Ans:</w:t>
      </w:r>
      <w:r w:rsidR="00880187" w:rsidRPr="00A404F0">
        <w:t xml:space="preserve"> Sex differences in toy preferences may reflect children’s natural preferences but they may also be the result of exposure to media images, toy ads, and other socialization force</w:t>
      </w:r>
      <w:r w:rsidR="00912894" w:rsidRPr="00880187">
        <w:t>s.</w:t>
      </w:r>
      <w:r w:rsidR="00880187" w:rsidRPr="00A404F0">
        <w:t xml:space="preserve"> Examples of specific evidence and studies will var</w:t>
      </w:r>
      <w:r w:rsidR="00912894" w:rsidRPr="00880187">
        <w:t>y.</w:t>
      </w:r>
      <w:r w:rsidR="00880187" w:rsidRPr="00A404F0">
        <w:t xml:space="preserve"> For example, students could describe research on preferential looking that finds infants prefer looking at gender typical toys as young as 3 to 8 month</w:t>
      </w:r>
      <w:r w:rsidR="00912894" w:rsidRPr="00880187">
        <w:t>s.</w:t>
      </w:r>
      <w:r w:rsidR="00880187" w:rsidRPr="00A404F0">
        <w:t xml:space="preserve"> They can also describe research on rhesus monkeys that finds similar toy preferences based on sex in the absence of entertainment media and toy ad</w:t>
      </w:r>
      <w:r w:rsidR="00912894" w:rsidRPr="00880187">
        <w:t>s.</w:t>
      </w:r>
      <w:r w:rsidR="00880187" w:rsidRPr="00A404F0">
        <w:t xml:space="preserve"> In support of socialization, they might describe how gender affects how parents’ treat their children early in development, for instance, Rubin, Provenzano, and Luria (1974) find that parents descriptions of their newborns are already affected by gender stereotype</w:t>
      </w:r>
      <w:r w:rsidR="00912894" w:rsidRPr="00880187">
        <w:t>s.</w:t>
      </w:r>
    </w:p>
    <w:p w:rsidR="001A7DA8" w:rsidRPr="00A404F0" w:rsidRDefault="00880187" w:rsidP="00A404F0">
      <w:r w:rsidRPr="00A404F0">
        <w:t xml:space="preserve">Learning Objective: </w:t>
      </w:r>
      <w:r w:rsidR="00DF4C81">
        <w:t xml:space="preserve">4-2: </w:t>
      </w:r>
      <w:r w:rsidR="007A2692">
        <w:t>Differentiate social learning and cognitive theories of gender developmen</w:t>
      </w:r>
      <w:r w:rsidR="00912894">
        <w:t>t.</w:t>
      </w:r>
    </w:p>
    <w:p w:rsidR="001A7DA8" w:rsidRDefault="00837FB7" w:rsidP="00A404F0">
      <w:r w:rsidRPr="00DD09E2">
        <w:t>Cognitive Domain: Analysis</w:t>
      </w:r>
    </w:p>
    <w:p w:rsidR="00D03AFD" w:rsidRDefault="00880187">
      <w:r w:rsidRPr="00A404F0">
        <w:t xml:space="preserve">Answer </w:t>
      </w:r>
      <w:r w:rsidR="00837FB7">
        <w:t>L</w:t>
      </w:r>
      <w:r w:rsidRPr="00A404F0">
        <w:t>ocation: Social Learning Theories and Sources of Socialization</w:t>
      </w:r>
    </w:p>
    <w:p w:rsidR="00EA0FFB" w:rsidRPr="00EA0FFB" w:rsidRDefault="00EA0FFB" w:rsidP="00EA0FFB">
      <w:r w:rsidRPr="00EA0FFB">
        <w:t>Difficulty Level:</w:t>
      </w:r>
      <w:r>
        <w:t xml:space="preserve"> Medium</w:t>
      </w:r>
    </w:p>
    <w:p w:rsidR="00B835B8" w:rsidRPr="00A404F0" w:rsidRDefault="00B835B8"/>
    <w:p w:rsidR="00B835B8" w:rsidRPr="00A404F0" w:rsidRDefault="00B34355">
      <w:r>
        <w:lastRenderedPageBreak/>
        <w:t>3</w:t>
      </w:r>
      <w:r w:rsidR="00880187" w:rsidRPr="00A404F0">
        <w:t>. Describe what is meant by the “double standard of agin</w:t>
      </w:r>
      <w:r w:rsidR="00912894" w:rsidRPr="00880187">
        <w:t>g.</w:t>
      </w:r>
      <w:r w:rsidR="00880187" w:rsidRPr="00A404F0">
        <w:t>” Discuss the evidence for and/or against i</w:t>
      </w:r>
      <w:r w:rsidR="00912894" w:rsidRPr="00880187">
        <w:t>t.</w:t>
      </w:r>
      <w:r w:rsidR="00880187" w:rsidRPr="00A404F0">
        <w:t xml:space="preserve"> Do men and women each face unique double standards of aging? If so, why?</w:t>
      </w:r>
    </w:p>
    <w:p w:rsidR="00D03AFD" w:rsidRDefault="00894099">
      <w:r w:rsidRPr="00894099">
        <w:t>Ans:</w:t>
      </w:r>
      <w:r w:rsidR="00880187" w:rsidRPr="00A404F0">
        <w:t xml:space="preserve"> The “double standard of aging’ refers to the idea that women’s social value tends to decline with age as their beauty and sexual appeal fades, while men’s value increases with age as their life experience and social status increas</w:t>
      </w:r>
      <w:r w:rsidR="00912894" w:rsidRPr="00880187">
        <w:t>e.</w:t>
      </w:r>
      <w:r w:rsidR="00ED2A65">
        <w:t xml:space="preserve"> </w:t>
      </w:r>
      <w:r w:rsidR="00880187" w:rsidRPr="00A404F0">
        <w:t>Students’ response should include some evidence that is consistent with this ide</w:t>
      </w:r>
      <w:r w:rsidR="00912894" w:rsidRPr="00880187">
        <w:t>a.</w:t>
      </w:r>
      <w:r w:rsidR="00880187" w:rsidRPr="00A404F0">
        <w:t xml:space="preserve"> For example, women are perceived to be “old” at a younger age than men are, and evaluations of women’s likability decrease more with age than they do for me</w:t>
      </w:r>
      <w:r w:rsidR="00912894" w:rsidRPr="00880187">
        <w:t>n.</w:t>
      </w:r>
      <w:r w:rsidR="00880187" w:rsidRPr="00A404F0">
        <w:t xml:space="preserve"> Self-reports also reveal that women tend to view aging as having a more negative impact on their appearance than men do; women report feeling more invisible as their youth fades whereas men report feeling a more distinguished appearanc</w:t>
      </w:r>
      <w:r w:rsidR="00912894" w:rsidRPr="00880187">
        <w:t>e.</w:t>
      </w:r>
      <w:r w:rsidR="00880187" w:rsidRPr="00A404F0">
        <w:t xml:space="preserve"> Students’ responses should also include evidence that is inconsistent with the double standard of agin</w:t>
      </w:r>
      <w:r w:rsidR="00912894" w:rsidRPr="00880187">
        <w:t>g.</w:t>
      </w:r>
      <w:r w:rsidR="00880187" w:rsidRPr="00A404F0">
        <w:t xml:space="preserve"> For example, evaluations of men’s competence decline more with age than do evaluations of women’s competence, and men express concerns for their declining physical healt</w:t>
      </w:r>
      <w:r w:rsidR="00912894" w:rsidRPr="00880187">
        <w:t>h.</w:t>
      </w:r>
      <w:r w:rsidR="00880187" w:rsidRPr="00A404F0">
        <w:t xml:space="preserve"> This suggests that double standards of aging may affect both women and men in domains that are especially relevant to their gender roles: likability and appearance for women, and competence for me</w:t>
      </w:r>
      <w:r w:rsidR="00912894" w:rsidRPr="00880187">
        <w:t>n.</w:t>
      </w:r>
    </w:p>
    <w:p w:rsidR="001A7DA8" w:rsidRPr="00A404F0" w:rsidRDefault="00880187" w:rsidP="00A404F0">
      <w:r w:rsidRPr="00A404F0">
        <w:t xml:space="preserve">Learning Objective: </w:t>
      </w:r>
      <w:r w:rsidR="00DF4C81">
        <w:t xml:space="preserve">4-5: </w:t>
      </w:r>
      <w:r w:rsidR="007A2692">
        <w:t>Evaluate how cultural ideals and gender shape the experiences of women and men in middle and late adulthoo</w:t>
      </w:r>
      <w:r w:rsidR="00912894">
        <w:t>d.</w:t>
      </w:r>
    </w:p>
    <w:p w:rsidR="001A7DA8" w:rsidRDefault="00837FB7" w:rsidP="00A404F0">
      <w:r w:rsidRPr="00DD09E2">
        <w:t>Cognitive Domain: Analysis</w:t>
      </w:r>
    </w:p>
    <w:p w:rsidR="00EA0FFB" w:rsidRDefault="00880187">
      <w:r w:rsidRPr="00A404F0">
        <w:t xml:space="preserve">Answer </w:t>
      </w:r>
      <w:r w:rsidR="00837FB7">
        <w:t>L</w:t>
      </w:r>
      <w:r w:rsidRPr="00A404F0">
        <w:t>ocation: The Double Standard of Aging</w:t>
      </w:r>
    </w:p>
    <w:p w:rsidR="00556E52" w:rsidRPr="00A404F0" w:rsidRDefault="00EA0FFB">
      <w:r w:rsidRPr="00EA0FFB">
        <w:t xml:space="preserve">Difficulty Level: </w:t>
      </w:r>
      <w:r>
        <w:t>Medium</w:t>
      </w:r>
      <w:r w:rsidR="00FE6633">
        <w:t xml:space="preserve"> </w:t>
      </w:r>
    </w:p>
    <w:sectPr w:rsidR="00556E52" w:rsidRPr="00A404F0" w:rsidSect="008801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982" w:rsidRDefault="00BB1982" w:rsidP="00D74F68">
      <w:r>
        <w:separator/>
      </w:r>
    </w:p>
  </w:endnote>
  <w:endnote w:type="continuationSeparator" w:id="0">
    <w:p w:rsidR="00BB1982" w:rsidRDefault="00BB1982" w:rsidP="00D7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982" w:rsidRDefault="00BB1982" w:rsidP="00D74F68">
      <w:r>
        <w:separator/>
      </w:r>
    </w:p>
  </w:footnote>
  <w:footnote w:type="continuationSeparator" w:id="0">
    <w:p w:rsidR="00BB1982" w:rsidRDefault="00BB1982" w:rsidP="00D74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468" w:rsidRPr="004C7A88" w:rsidRDefault="008E1468" w:rsidP="00F2524E">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8E1468" w:rsidRPr="004C7A88" w:rsidRDefault="008E1468" w:rsidP="00D23A79">
    <w:pPr>
      <w:pStyle w:val="NormalWeb"/>
      <w:shd w:val="clear" w:color="auto" w:fill="FFFFFF"/>
      <w:spacing w:before="0" w:beforeAutospacing="0" w:after="0" w:afterAutospacing="0"/>
      <w:jc w:val="right"/>
      <w:rPr>
        <w:rFonts w:ascii="Arial" w:hAnsi="Arial" w:cs="Arial"/>
        <w:color w:val="000000"/>
      </w:rPr>
    </w:pPr>
    <w:proofErr w:type="spellStart"/>
    <w:r w:rsidRPr="004C7A88">
      <w:rPr>
        <w:rFonts w:ascii="Arial" w:hAnsi="Arial" w:cs="Arial"/>
        <w:color w:val="000000"/>
      </w:rPr>
      <w:t>Bosson</w:t>
    </w:r>
    <w:proofErr w:type="spellEnd"/>
    <w:r w:rsidRPr="004C7A88">
      <w:rPr>
        <w:rFonts w:ascii="Arial" w:hAnsi="Arial" w:cs="Arial"/>
        <w:color w:val="000000"/>
      </w:rPr>
      <w:t xml:space="preserve">, </w:t>
    </w:r>
    <w:r w:rsidRPr="004C7A88">
      <w:rPr>
        <w:rFonts w:ascii="Arial" w:hAnsi="Arial" w:cs="Arial"/>
        <w:i/>
        <w:iCs/>
        <w:color w:val="000000"/>
      </w:rPr>
      <w:t>The Psychology of Sex and Gender 1e</w:t>
    </w:r>
  </w:p>
  <w:p w:rsidR="008E1468" w:rsidRPr="00A404F0" w:rsidRDefault="008E1468" w:rsidP="00A404F0">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85DE1D4C-6E22-47D9-89EB-0789D7C91053}"/>
    <w:docVar w:name="dgnword-eventsink" w:val="2040824906352"/>
  </w:docVars>
  <w:rsids>
    <w:rsidRoot w:val="005D7322"/>
    <w:rsid w:val="0000547D"/>
    <w:rsid w:val="0000595A"/>
    <w:rsid w:val="00012DEB"/>
    <w:rsid w:val="00016373"/>
    <w:rsid w:val="00022655"/>
    <w:rsid w:val="0002682E"/>
    <w:rsid w:val="000416CD"/>
    <w:rsid w:val="0004243B"/>
    <w:rsid w:val="000621D0"/>
    <w:rsid w:val="0006397A"/>
    <w:rsid w:val="00071463"/>
    <w:rsid w:val="00073A4C"/>
    <w:rsid w:val="00075FD8"/>
    <w:rsid w:val="0008154A"/>
    <w:rsid w:val="00093AB0"/>
    <w:rsid w:val="000943CB"/>
    <w:rsid w:val="00096F36"/>
    <w:rsid w:val="000A253F"/>
    <w:rsid w:val="000B533D"/>
    <w:rsid w:val="000B783B"/>
    <w:rsid w:val="000C71FC"/>
    <w:rsid w:val="000D7ED8"/>
    <w:rsid w:val="000E01DB"/>
    <w:rsid w:val="000E2ECB"/>
    <w:rsid w:val="000E303B"/>
    <w:rsid w:val="000E543E"/>
    <w:rsid w:val="001107FF"/>
    <w:rsid w:val="00110F2A"/>
    <w:rsid w:val="0011125E"/>
    <w:rsid w:val="00117468"/>
    <w:rsid w:val="001204C7"/>
    <w:rsid w:val="00123BB1"/>
    <w:rsid w:val="00124065"/>
    <w:rsid w:val="00127307"/>
    <w:rsid w:val="0013440B"/>
    <w:rsid w:val="00135072"/>
    <w:rsid w:val="00143D28"/>
    <w:rsid w:val="0015341F"/>
    <w:rsid w:val="00157891"/>
    <w:rsid w:val="0016364B"/>
    <w:rsid w:val="00165AD6"/>
    <w:rsid w:val="00172EDB"/>
    <w:rsid w:val="00175E40"/>
    <w:rsid w:val="0018459F"/>
    <w:rsid w:val="00187687"/>
    <w:rsid w:val="0019452F"/>
    <w:rsid w:val="00195177"/>
    <w:rsid w:val="001A2FC8"/>
    <w:rsid w:val="001A7DA8"/>
    <w:rsid w:val="001C0A37"/>
    <w:rsid w:val="001C7BE0"/>
    <w:rsid w:val="001F268A"/>
    <w:rsid w:val="00206992"/>
    <w:rsid w:val="002103C1"/>
    <w:rsid w:val="0021323B"/>
    <w:rsid w:val="00217340"/>
    <w:rsid w:val="002306B8"/>
    <w:rsid w:val="0023084C"/>
    <w:rsid w:val="00250ED4"/>
    <w:rsid w:val="002528CB"/>
    <w:rsid w:val="002542C9"/>
    <w:rsid w:val="00256EB4"/>
    <w:rsid w:val="0026155F"/>
    <w:rsid w:val="0026365B"/>
    <w:rsid w:val="00265112"/>
    <w:rsid w:val="00272D94"/>
    <w:rsid w:val="00284C2D"/>
    <w:rsid w:val="0029156D"/>
    <w:rsid w:val="002C79CD"/>
    <w:rsid w:val="002C7BBF"/>
    <w:rsid w:val="002D0D4F"/>
    <w:rsid w:val="002D3BB9"/>
    <w:rsid w:val="002D59B9"/>
    <w:rsid w:val="002E0D90"/>
    <w:rsid w:val="002E1208"/>
    <w:rsid w:val="002E2104"/>
    <w:rsid w:val="002E439F"/>
    <w:rsid w:val="002E5404"/>
    <w:rsid w:val="002F0AB0"/>
    <w:rsid w:val="002F1B7B"/>
    <w:rsid w:val="002F6A73"/>
    <w:rsid w:val="00326EAB"/>
    <w:rsid w:val="003321F9"/>
    <w:rsid w:val="00335B88"/>
    <w:rsid w:val="003372DA"/>
    <w:rsid w:val="0034148C"/>
    <w:rsid w:val="003500A4"/>
    <w:rsid w:val="00350603"/>
    <w:rsid w:val="00362967"/>
    <w:rsid w:val="00375256"/>
    <w:rsid w:val="00383A24"/>
    <w:rsid w:val="0038550F"/>
    <w:rsid w:val="00385EC0"/>
    <w:rsid w:val="00392752"/>
    <w:rsid w:val="00397848"/>
    <w:rsid w:val="003A2B30"/>
    <w:rsid w:val="003A3565"/>
    <w:rsid w:val="003C667D"/>
    <w:rsid w:val="003C7E13"/>
    <w:rsid w:val="003E1D5B"/>
    <w:rsid w:val="003E38B7"/>
    <w:rsid w:val="003E3990"/>
    <w:rsid w:val="003E725A"/>
    <w:rsid w:val="003F0832"/>
    <w:rsid w:val="003F4B17"/>
    <w:rsid w:val="0041286D"/>
    <w:rsid w:val="004144C9"/>
    <w:rsid w:val="00423505"/>
    <w:rsid w:val="004517A9"/>
    <w:rsid w:val="00463BAE"/>
    <w:rsid w:val="00471F80"/>
    <w:rsid w:val="004748B6"/>
    <w:rsid w:val="0048081E"/>
    <w:rsid w:val="00485377"/>
    <w:rsid w:val="00490898"/>
    <w:rsid w:val="004D357F"/>
    <w:rsid w:val="004E2396"/>
    <w:rsid w:val="004E2E71"/>
    <w:rsid w:val="004F01E6"/>
    <w:rsid w:val="004F4684"/>
    <w:rsid w:val="00500CF0"/>
    <w:rsid w:val="00510937"/>
    <w:rsid w:val="00521387"/>
    <w:rsid w:val="00524316"/>
    <w:rsid w:val="005377AF"/>
    <w:rsid w:val="00541219"/>
    <w:rsid w:val="00543047"/>
    <w:rsid w:val="00550FAA"/>
    <w:rsid w:val="00556E52"/>
    <w:rsid w:val="005612DF"/>
    <w:rsid w:val="005639C4"/>
    <w:rsid w:val="0056603F"/>
    <w:rsid w:val="005811D9"/>
    <w:rsid w:val="00582DCC"/>
    <w:rsid w:val="00583677"/>
    <w:rsid w:val="005A1741"/>
    <w:rsid w:val="005A76B2"/>
    <w:rsid w:val="005B1BB6"/>
    <w:rsid w:val="005B1DC5"/>
    <w:rsid w:val="005B34DB"/>
    <w:rsid w:val="005B42C4"/>
    <w:rsid w:val="005B5248"/>
    <w:rsid w:val="005B63CB"/>
    <w:rsid w:val="005D1933"/>
    <w:rsid w:val="005D2F9E"/>
    <w:rsid w:val="005D7322"/>
    <w:rsid w:val="005E0E03"/>
    <w:rsid w:val="005E108F"/>
    <w:rsid w:val="005F4266"/>
    <w:rsid w:val="006004E3"/>
    <w:rsid w:val="00601F00"/>
    <w:rsid w:val="0060334D"/>
    <w:rsid w:val="00605EB9"/>
    <w:rsid w:val="00610897"/>
    <w:rsid w:val="00616B55"/>
    <w:rsid w:val="00624789"/>
    <w:rsid w:val="00625165"/>
    <w:rsid w:val="0063539E"/>
    <w:rsid w:val="00642F94"/>
    <w:rsid w:val="00646D61"/>
    <w:rsid w:val="006472BF"/>
    <w:rsid w:val="00651D91"/>
    <w:rsid w:val="00656057"/>
    <w:rsid w:val="006601B2"/>
    <w:rsid w:val="006603A8"/>
    <w:rsid w:val="0066117A"/>
    <w:rsid w:val="006735C4"/>
    <w:rsid w:val="0067771B"/>
    <w:rsid w:val="006843CF"/>
    <w:rsid w:val="006863F2"/>
    <w:rsid w:val="00687495"/>
    <w:rsid w:val="006935D5"/>
    <w:rsid w:val="00695389"/>
    <w:rsid w:val="006A6B8B"/>
    <w:rsid w:val="006B0066"/>
    <w:rsid w:val="006B6079"/>
    <w:rsid w:val="006C178F"/>
    <w:rsid w:val="006C43A2"/>
    <w:rsid w:val="006C5D6A"/>
    <w:rsid w:val="006E4D8D"/>
    <w:rsid w:val="006E7EB5"/>
    <w:rsid w:val="006F080D"/>
    <w:rsid w:val="006F6217"/>
    <w:rsid w:val="006F6E66"/>
    <w:rsid w:val="00715201"/>
    <w:rsid w:val="007270BE"/>
    <w:rsid w:val="00734696"/>
    <w:rsid w:val="00735CC0"/>
    <w:rsid w:val="0073714B"/>
    <w:rsid w:val="00751028"/>
    <w:rsid w:val="0075774C"/>
    <w:rsid w:val="007603D7"/>
    <w:rsid w:val="00766035"/>
    <w:rsid w:val="00774281"/>
    <w:rsid w:val="00776837"/>
    <w:rsid w:val="00777D87"/>
    <w:rsid w:val="0078733D"/>
    <w:rsid w:val="00796224"/>
    <w:rsid w:val="007971C9"/>
    <w:rsid w:val="007A2692"/>
    <w:rsid w:val="007A2E02"/>
    <w:rsid w:val="007A46A6"/>
    <w:rsid w:val="007A4A6A"/>
    <w:rsid w:val="007A665F"/>
    <w:rsid w:val="007C708A"/>
    <w:rsid w:val="007D21E5"/>
    <w:rsid w:val="007E0FBE"/>
    <w:rsid w:val="007E509D"/>
    <w:rsid w:val="007F1974"/>
    <w:rsid w:val="007F48C4"/>
    <w:rsid w:val="007F5113"/>
    <w:rsid w:val="00810C16"/>
    <w:rsid w:val="008129FF"/>
    <w:rsid w:val="00814D28"/>
    <w:rsid w:val="00820CA5"/>
    <w:rsid w:val="00834A1E"/>
    <w:rsid w:val="0083689E"/>
    <w:rsid w:val="00837FB7"/>
    <w:rsid w:val="0084625D"/>
    <w:rsid w:val="0086446D"/>
    <w:rsid w:val="00880187"/>
    <w:rsid w:val="008807B1"/>
    <w:rsid w:val="00880F68"/>
    <w:rsid w:val="008820A9"/>
    <w:rsid w:val="00886B10"/>
    <w:rsid w:val="00894099"/>
    <w:rsid w:val="0089704C"/>
    <w:rsid w:val="008A1B41"/>
    <w:rsid w:val="008A218E"/>
    <w:rsid w:val="008A54A7"/>
    <w:rsid w:val="008A7D02"/>
    <w:rsid w:val="008B4089"/>
    <w:rsid w:val="008D59EE"/>
    <w:rsid w:val="008E1468"/>
    <w:rsid w:val="008E1CFE"/>
    <w:rsid w:val="008F1E99"/>
    <w:rsid w:val="008F2E33"/>
    <w:rsid w:val="008F6284"/>
    <w:rsid w:val="00912894"/>
    <w:rsid w:val="0092066B"/>
    <w:rsid w:val="00921836"/>
    <w:rsid w:val="0092295B"/>
    <w:rsid w:val="009247E8"/>
    <w:rsid w:val="00934216"/>
    <w:rsid w:val="00935250"/>
    <w:rsid w:val="0094740D"/>
    <w:rsid w:val="00954328"/>
    <w:rsid w:val="00956B56"/>
    <w:rsid w:val="00970BD3"/>
    <w:rsid w:val="009724C4"/>
    <w:rsid w:val="00975975"/>
    <w:rsid w:val="00994ACA"/>
    <w:rsid w:val="009A1B4E"/>
    <w:rsid w:val="009A525B"/>
    <w:rsid w:val="009A7067"/>
    <w:rsid w:val="009B0AF5"/>
    <w:rsid w:val="009B152F"/>
    <w:rsid w:val="009C55B0"/>
    <w:rsid w:val="009D615F"/>
    <w:rsid w:val="009D7960"/>
    <w:rsid w:val="009E5401"/>
    <w:rsid w:val="009E7F4B"/>
    <w:rsid w:val="009F1428"/>
    <w:rsid w:val="009F349D"/>
    <w:rsid w:val="00A01556"/>
    <w:rsid w:val="00A33627"/>
    <w:rsid w:val="00A404F0"/>
    <w:rsid w:val="00A40615"/>
    <w:rsid w:val="00A474A0"/>
    <w:rsid w:val="00A57E2F"/>
    <w:rsid w:val="00A62F39"/>
    <w:rsid w:val="00A644DD"/>
    <w:rsid w:val="00A7399B"/>
    <w:rsid w:val="00A87A18"/>
    <w:rsid w:val="00AC065B"/>
    <w:rsid w:val="00AC0CFD"/>
    <w:rsid w:val="00AC3411"/>
    <w:rsid w:val="00AD1815"/>
    <w:rsid w:val="00AF0F06"/>
    <w:rsid w:val="00AF1306"/>
    <w:rsid w:val="00B06A57"/>
    <w:rsid w:val="00B06C47"/>
    <w:rsid w:val="00B20FE6"/>
    <w:rsid w:val="00B25EBC"/>
    <w:rsid w:val="00B34355"/>
    <w:rsid w:val="00B43E8C"/>
    <w:rsid w:val="00B448EE"/>
    <w:rsid w:val="00B448FF"/>
    <w:rsid w:val="00B56F7B"/>
    <w:rsid w:val="00B72110"/>
    <w:rsid w:val="00B72FD7"/>
    <w:rsid w:val="00B73B4C"/>
    <w:rsid w:val="00B835B8"/>
    <w:rsid w:val="00B853B9"/>
    <w:rsid w:val="00B9032D"/>
    <w:rsid w:val="00B92C37"/>
    <w:rsid w:val="00BA114B"/>
    <w:rsid w:val="00BB1982"/>
    <w:rsid w:val="00BB46EB"/>
    <w:rsid w:val="00BB4C84"/>
    <w:rsid w:val="00BB58BF"/>
    <w:rsid w:val="00BB5DE1"/>
    <w:rsid w:val="00BC3766"/>
    <w:rsid w:val="00BC7427"/>
    <w:rsid w:val="00BD1A64"/>
    <w:rsid w:val="00BE6673"/>
    <w:rsid w:val="00BF4D61"/>
    <w:rsid w:val="00BF4F95"/>
    <w:rsid w:val="00BF5503"/>
    <w:rsid w:val="00C04D7E"/>
    <w:rsid w:val="00C11AA9"/>
    <w:rsid w:val="00C129DE"/>
    <w:rsid w:val="00C163BF"/>
    <w:rsid w:val="00C22020"/>
    <w:rsid w:val="00C224BF"/>
    <w:rsid w:val="00C2756A"/>
    <w:rsid w:val="00C30125"/>
    <w:rsid w:val="00C310CF"/>
    <w:rsid w:val="00C36AB9"/>
    <w:rsid w:val="00C503DE"/>
    <w:rsid w:val="00C5068B"/>
    <w:rsid w:val="00C55994"/>
    <w:rsid w:val="00C61458"/>
    <w:rsid w:val="00C660C7"/>
    <w:rsid w:val="00C66A42"/>
    <w:rsid w:val="00C6768F"/>
    <w:rsid w:val="00C7549A"/>
    <w:rsid w:val="00C872CA"/>
    <w:rsid w:val="00C91E45"/>
    <w:rsid w:val="00CB3058"/>
    <w:rsid w:val="00CC07CA"/>
    <w:rsid w:val="00CC3546"/>
    <w:rsid w:val="00CD31BE"/>
    <w:rsid w:val="00CD3A5F"/>
    <w:rsid w:val="00CE0341"/>
    <w:rsid w:val="00D03AFD"/>
    <w:rsid w:val="00D06190"/>
    <w:rsid w:val="00D10B1B"/>
    <w:rsid w:val="00D12E5A"/>
    <w:rsid w:val="00D20DD6"/>
    <w:rsid w:val="00D22FE1"/>
    <w:rsid w:val="00D23A79"/>
    <w:rsid w:val="00D24AB0"/>
    <w:rsid w:val="00D34B41"/>
    <w:rsid w:val="00D37F07"/>
    <w:rsid w:val="00D45642"/>
    <w:rsid w:val="00D515F8"/>
    <w:rsid w:val="00D6265C"/>
    <w:rsid w:val="00D6384A"/>
    <w:rsid w:val="00D67D18"/>
    <w:rsid w:val="00D74F68"/>
    <w:rsid w:val="00D7569E"/>
    <w:rsid w:val="00D9385F"/>
    <w:rsid w:val="00DA4F10"/>
    <w:rsid w:val="00DB0B13"/>
    <w:rsid w:val="00DB67CE"/>
    <w:rsid w:val="00DB69B0"/>
    <w:rsid w:val="00DC0066"/>
    <w:rsid w:val="00DE4E82"/>
    <w:rsid w:val="00DE5693"/>
    <w:rsid w:val="00DF271C"/>
    <w:rsid w:val="00DF4C81"/>
    <w:rsid w:val="00E21141"/>
    <w:rsid w:val="00E264AE"/>
    <w:rsid w:val="00E36533"/>
    <w:rsid w:val="00E548F7"/>
    <w:rsid w:val="00E574E2"/>
    <w:rsid w:val="00E60024"/>
    <w:rsid w:val="00E631D7"/>
    <w:rsid w:val="00E84864"/>
    <w:rsid w:val="00E85202"/>
    <w:rsid w:val="00E93251"/>
    <w:rsid w:val="00EA094D"/>
    <w:rsid w:val="00EA0FFB"/>
    <w:rsid w:val="00EA1F80"/>
    <w:rsid w:val="00EB538E"/>
    <w:rsid w:val="00EB6042"/>
    <w:rsid w:val="00EC0DD0"/>
    <w:rsid w:val="00EC7F35"/>
    <w:rsid w:val="00ED2A65"/>
    <w:rsid w:val="00ED30C3"/>
    <w:rsid w:val="00ED4776"/>
    <w:rsid w:val="00EF59AD"/>
    <w:rsid w:val="00F04CC1"/>
    <w:rsid w:val="00F23F52"/>
    <w:rsid w:val="00F24AE8"/>
    <w:rsid w:val="00F2524E"/>
    <w:rsid w:val="00F35D7C"/>
    <w:rsid w:val="00F365DC"/>
    <w:rsid w:val="00F439B4"/>
    <w:rsid w:val="00F5598F"/>
    <w:rsid w:val="00F602E9"/>
    <w:rsid w:val="00F60641"/>
    <w:rsid w:val="00F60B46"/>
    <w:rsid w:val="00F640F9"/>
    <w:rsid w:val="00F872BA"/>
    <w:rsid w:val="00F9105F"/>
    <w:rsid w:val="00FB43EF"/>
    <w:rsid w:val="00FD45FB"/>
    <w:rsid w:val="00FD4E26"/>
    <w:rsid w:val="00FE2714"/>
    <w:rsid w:val="00FE6633"/>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2469A-781E-4D34-9434-D1733C0B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468"/>
    <w:rPr>
      <w:rFonts w:ascii="Arial" w:eastAsia="Times New Roman" w:hAnsi="Arial"/>
      <w:position w:val="0"/>
      <w:szCs w:val="24"/>
    </w:rPr>
  </w:style>
  <w:style w:type="paragraph" w:styleId="Heading1">
    <w:name w:val="heading 1"/>
    <w:basedOn w:val="Normal"/>
    <w:next w:val="Normal"/>
    <w:link w:val="Heading1Char"/>
    <w:qFormat/>
    <w:rsid w:val="00350603"/>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350603"/>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178F"/>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350603"/>
    <w:rPr>
      <w:rFonts w:ascii="Tahoma" w:hAnsi="Tahoma" w:cs="Tahoma"/>
      <w:sz w:val="16"/>
      <w:szCs w:val="16"/>
    </w:rPr>
  </w:style>
  <w:style w:type="character" w:customStyle="1" w:styleId="BalloonTextChar">
    <w:name w:val="Balloon Text Char"/>
    <w:link w:val="BalloonText"/>
    <w:rsid w:val="00350603"/>
    <w:rPr>
      <w:rFonts w:ascii="Tahoma" w:eastAsia="Times New Roman" w:hAnsi="Tahoma" w:cs="Tahoma"/>
      <w:position w:val="0"/>
      <w:sz w:val="16"/>
      <w:szCs w:val="16"/>
    </w:rPr>
  </w:style>
  <w:style w:type="character" w:styleId="CommentReference">
    <w:name w:val="annotation reference"/>
    <w:rsid w:val="00350603"/>
    <w:rPr>
      <w:sz w:val="16"/>
      <w:szCs w:val="16"/>
    </w:rPr>
  </w:style>
  <w:style w:type="paragraph" w:styleId="CommentText">
    <w:name w:val="annotation text"/>
    <w:basedOn w:val="Normal"/>
    <w:link w:val="CommentTextChar"/>
    <w:rsid w:val="00350603"/>
    <w:rPr>
      <w:sz w:val="20"/>
      <w:szCs w:val="20"/>
    </w:rPr>
  </w:style>
  <w:style w:type="character" w:customStyle="1" w:styleId="CommentTextChar">
    <w:name w:val="Comment Text Char"/>
    <w:basedOn w:val="DefaultParagraphFont"/>
    <w:link w:val="CommentText"/>
    <w:rsid w:val="00350603"/>
    <w:rPr>
      <w:rFonts w:ascii="Arial" w:eastAsia="Times New Roman" w:hAnsi="Arial"/>
      <w:position w:val="0"/>
      <w:sz w:val="20"/>
      <w:szCs w:val="20"/>
    </w:rPr>
  </w:style>
  <w:style w:type="paragraph" w:styleId="CommentSubject">
    <w:name w:val="annotation subject"/>
    <w:basedOn w:val="CommentText"/>
    <w:next w:val="CommentText"/>
    <w:link w:val="CommentSubjectChar"/>
    <w:rsid w:val="00350603"/>
    <w:rPr>
      <w:b/>
      <w:bCs/>
    </w:rPr>
  </w:style>
  <w:style w:type="character" w:customStyle="1" w:styleId="CommentSubjectChar">
    <w:name w:val="Comment Subject Char"/>
    <w:link w:val="CommentSubject"/>
    <w:rsid w:val="00350603"/>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6C178F"/>
    <w:rPr>
      <w:rFonts w:ascii="Arial" w:eastAsia="Times New Roman" w:hAnsi="Arial" w:cs="Arial"/>
      <w:b/>
      <w:bCs/>
      <w:kern w:val="32"/>
      <w:position w:val="0"/>
      <w:szCs w:val="32"/>
    </w:rPr>
  </w:style>
  <w:style w:type="paragraph" w:styleId="Title">
    <w:name w:val="Title"/>
    <w:basedOn w:val="Normal"/>
    <w:next w:val="Normal"/>
    <w:link w:val="TitleChar"/>
    <w:qFormat/>
    <w:rsid w:val="00350603"/>
    <w:pPr>
      <w:spacing w:before="240" w:after="60"/>
      <w:outlineLvl w:val="0"/>
    </w:pPr>
    <w:rPr>
      <w:b/>
      <w:bCs/>
      <w:kern w:val="28"/>
      <w:sz w:val="32"/>
      <w:szCs w:val="32"/>
    </w:rPr>
  </w:style>
  <w:style w:type="character" w:customStyle="1" w:styleId="TitleChar">
    <w:name w:val="Title Char"/>
    <w:link w:val="Title"/>
    <w:rsid w:val="00350603"/>
    <w:rPr>
      <w:rFonts w:ascii="Arial" w:eastAsia="Times New Roman" w:hAnsi="Arial"/>
      <w:b/>
      <w:bCs/>
      <w:kern w:val="28"/>
      <w:position w:val="0"/>
      <w:sz w:val="32"/>
      <w:szCs w:val="32"/>
    </w:rPr>
  </w:style>
  <w:style w:type="paragraph" w:styleId="Header">
    <w:name w:val="header"/>
    <w:basedOn w:val="Normal"/>
    <w:link w:val="HeaderChar"/>
    <w:rsid w:val="00350603"/>
    <w:pPr>
      <w:tabs>
        <w:tab w:val="center" w:pos="4320"/>
        <w:tab w:val="right" w:pos="8640"/>
      </w:tabs>
    </w:pPr>
  </w:style>
  <w:style w:type="character" w:customStyle="1" w:styleId="HeaderChar">
    <w:name w:val="Header Char"/>
    <w:basedOn w:val="DefaultParagraphFont"/>
    <w:link w:val="Header"/>
    <w:rsid w:val="00D74F68"/>
    <w:rPr>
      <w:rFonts w:ascii="Arial" w:eastAsia="Times New Roman" w:hAnsi="Arial"/>
      <w:position w:val="0"/>
      <w:szCs w:val="24"/>
    </w:rPr>
  </w:style>
  <w:style w:type="paragraph" w:styleId="Footer">
    <w:name w:val="footer"/>
    <w:basedOn w:val="Normal"/>
    <w:link w:val="FooterChar"/>
    <w:rsid w:val="00350603"/>
    <w:pPr>
      <w:tabs>
        <w:tab w:val="center" w:pos="4680"/>
        <w:tab w:val="right" w:pos="9360"/>
      </w:tabs>
    </w:pPr>
  </w:style>
  <w:style w:type="character" w:customStyle="1" w:styleId="FooterChar">
    <w:name w:val="Footer Char"/>
    <w:link w:val="Footer"/>
    <w:rsid w:val="00350603"/>
    <w:rPr>
      <w:rFonts w:ascii="Arial" w:eastAsia="Times New Roman" w:hAnsi="Arial"/>
      <w:position w:val="0"/>
      <w:szCs w:val="24"/>
    </w:rPr>
  </w:style>
  <w:style w:type="character" w:customStyle="1" w:styleId="Heading2Char">
    <w:name w:val="Heading 2 Char"/>
    <w:basedOn w:val="DefaultParagraphFont"/>
    <w:link w:val="Heading2"/>
    <w:rsid w:val="00D23A79"/>
    <w:rPr>
      <w:rFonts w:ascii="Arial" w:eastAsia="Times New Roman" w:hAnsi="Arial" w:cs="Arial"/>
      <w:b/>
      <w:bCs/>
      <w:i/>
      <w:iCs/>
      <w:position w:val="0"/>
      <w:sz w:val="28"/>
      <w:szCs w:val="28"/>
    </w:rPr>
  </w:style>
  <w:style w:type="paragraph" w:customStyle="1" w:styleId="Heading10">
    <w:name w:val="Heading1"/>
    <w:basedOn w:val="Normal"/>
    <w:rsid w:val="00350603"/>
    <w:pPr>
      <w:pBdr>
        <w:bottom w:val="single" w:sz="4" w:space="1" w:color="auto"/>
      </w:pBdr>
      <w:spacing w:after="240"/>
    </w:pPr>
    <w:rPr>
      <w:rFonts w:cs="Arial"/>
      <w:b/>
      <w:smallCaps/>
      <w:color w:val="000080"/>
      <w:sz w:val="28"/>
    </w:rPr>
  </w:style>
  <w:style w:type="character" w:customStyle="1" w:styleId="Term">
    <w:name w:val="Term"/>
    <w:rsid w:val="00350603"/>
    <w:rPr>
      <w:rFonts w:ascii="Impact" w:hAnsi="Impact"/>
      <w:b/>
      <w:sz w:val="20"/>
    </w:rPr>
  </w:style>
  <w:style w:type="paragraph" w:customStyle="1" w:styleId="QuestionNumber">
    <w:name w:val="Question Number"/>
    <w:basedOn w:val="Normal"/>
    <w:rsid w:val="00350603"/>
  </w:style>
  <w:style w:type="paragraph" w:customStyle="1" w:styleId="Heaidng1">
    <w:name w:val="Heaidng 1"/>
    <w:basedOn w:val="NoSpacing"/>
    <w:autoRedefine/>
    <w:qFormat/>
    <w:rsid w:val="006C178F"/>
    <w:rPr>
      <w:rFonts w:eastAsiaTheme="minorHAnsi" w:cs="Arial"/>
      <w:b/>
      <w:szCs w:val="20"/>
    </w:rPr>
  </w:style>
  <w:style w:type="paragraph" w:styleId="NormalWeb">
    <w:name w:val="Normal (Web)"/>
    <w:basedOn w:val="Normal"/>
    <w:uiPriority w:val="99"/>
    <w:unhideWhenUsed/>
    <w:rsid w:val="00D23A79"/>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471304">
      <w:bodyDiv w:val="1"/>
      <w:marLeft w:val="0"/>
      <w:marRight w:val="0"/>
      <w:marTop w:val="0"/>
      <w:marBottom w:val="0"/>
      <w:divBdr>
        <w:top w:val="none" w:sz="0" w:space="0" w:color="auto"/>
        <w:left w:val="none" w:sz="0" w:space="0" w:color="auto"/>
        <w:bottom w:val="none" w:sz="0" w:space="0" w:color="auto"/>
        <w:right w:val="none" w:sz="0" w:space="0" w:color="auto"/>
      </w:divBdr>
    </w:div>
    <w:div w:id="1823890247">
      <w:bodyDiv w:val="1"/>
      <w:marLeft w:val="0"/>
      <w:marRight w:val="0"/>
      <w:marTop w:val="0"/>
      <w:marBottom w:val="0"/>
      <w:divBdr>
        <w:top w:val="none" w:sz="0" w:space="0" w:color="auto"/>
        <w:left w:val="none" w:sz="0" w:space="0" w:color="auto"/>
        <w:bottom w:val="none" w:sz="0" w:space="0" w:color="auto"/>
        <w:right w:val="none" w:sz="0" w:space="0" w:color="auto"/>
      </w:divBdr>
    </w:div>
    <w:div w:id="18275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239C-CA66-4DE2-8E29-B949CCDF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Assessment Template.dotx</Template>
  <TotalTime>158</TotalTime>
  <Pages>1</Pages>
  <Words>6931</Words>
  <Characters>39507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52</cp:revision>
  <dcterms:created xsi:type="dcterms:W3CDTF">2017-12-11T21:09:00Z</dcterms:created>
  <dcterms:modified xsi:type="dcterms:W3CDTF">2018-02-02T04:50:00Z</dcterms:modified>
</cp:coreProperties>
</file>