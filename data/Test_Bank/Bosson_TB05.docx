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7CAD" w14:textId="77777777" w:rsidR="00E6778D" w:rsidRPr="004547A3" w:rsidRDefault="00800B08" w:rsidP="004547A3">
      <w:pPr>
        <w:pStyle w:val="Title"/>
        <w:spacing w:before="0" w:after="0"/>
        <w:rPr>
          <w:b w:val="0"/>
          <w:shd w:val="clear" w:color="auto" w:fill="FFFFFF"/>
        </w:rPr>
      </w:pPr>
      <w:r w:rsidRPr="004547A3">
        <w:rPr>
          <w:shd w:val="clear" w:color="auto" w:fill="FFFFFF"/>
        </w:rPr>
        <w:t>Chapter 5: The Contents and Origins of Gender Stereotypes</w:t>
      </w:r>
    </w:p>
    <w:p w14:paraId="620FABB9" w14:textId="77777777" w:rsidR="00E6778D" w:rsidRDefault="00E6778D" w:rsidP="004547A3">
      <w:pPr>
        <w:pStyle w:val="Title"/>
        <w:spacing w:before="0" w:after="0"/>
      </w:pPr>
    </w:p>
    <w:p w14:paraId="0E3BBEDD" w14:textId="77777777" w:rsidR="00E6778D" w:rsidRPr="004547A3" w:rsidRDefault="00800B08" w:rsidP="004547A3">
      <w:pPr>
        <w:pStyle w:val="Title"/>
        <w:spacing w:before="0" w:after="0"/>
      </w:pPr>
      <w:r w:rsidRPr="004547A3">
        <w:t>Test Bank</w:t>
      </w:r>
    </w:p>
    <w:p w14:paraId="2515D1EB" w14:textId="77777777" w:rsidR="005C7F74" w:rsidRPr="004547A3" w:rsidRDefault="005C7F74">
      <w:pPr>
        <w:rPr>
          <w:rFonts w:cs="Arial"/>
        </w:rPr>
      </w:pPr>
    </w:p>
    <w:p w14:paraId="5122EF99" w14:textId="77777777" w:rsidR="00E6778D" w:rsidRPr="004547A3" w:rsidRDefault="00800B08" w:rsidP="004547A3">
      <w:pPr>
        <w:pStyle w:val="Heading1"/>
        <w:rPr>
          <w:rFonts w:cs="Times New Roman"/>
        </w:rPr>
      </w:pPr>
      <w:r w:rsidRPr="004547A3">
        <w:rPr>
          <w:rFonts w:cs="Times New Roman"/>
        </w:rPr>
        <w:t>Multiple Choice</w:t>
      </w:r>
    </w:p>
    <w:p w14:paraId="444EA882" w14:textId="77777777" w:rsidR="005C7F74" w:rsidRPr="004547A3" w:rsidRDefault="005C7F74"/>
    <w:p w14:paraId="18A35A98" w14:textId="77777777" w:rsidR="00250ED4" w:rsidRPr="004547A3" w:rsidRDefault="00800B08">
      <w:r w:rsidRPr="004547A3">
        <w:t>1. MacNell and colleagues (2015) manipulated whether students in an online anthropology course were told their instructor was male or femal</w:t>
      </w:r>
      <w:r w:rsidR="00B60AFC" w:rsidRPr="00800B08">
        <w:t xml:space="preserve">e. </w:t>
      </w:r>
      <w:r w:rsidRPr="004547A3">
        <w:t>What was the outcome of this manipulation?</w:t>
      </w:r>
    </w:p>
    <w:p w14:paraId="4DD74B1D" w14:textId="77777777" w:rsidR="00E6778D" w:rsidRPr="004547A3" w:rsidRDefault="00B60AFC" w:rsidP="004547A3">
      <w:r w:rsidRPr="00800B08">
        <w:t xml:space="preserve">A. </w:t>
      </w:r>
      <w:r w:rsidR="00800B08" w:rsidRPr="004547A3">
        <w:t>Men rated the instructor more favorably when they were told he was male, but women showed the opposite patter</w:t>
      </w:r>
      <w:bookmarkStart w:id="0" w:name="_GoBack"/>
      <w:bookmarkEnd w:id="0"/>
      <w:r w:rsidR="00800B08" w:rsidRPr="004547A3">
        <w:t>n.</w:t>
      </w:r>
    </w:p>
    <w:p w14:paraId="576985D4" w14:textId="77777777" w:rsidR="00E6778D" w:rsidRPr="004547A3" w:rsidRDefault="00B60AFC" w:rsidP="004547A3">
      <w:r w:rsidRPr="00800B08">
        <w:t xml:space="preserve">B. </w:t>
      </w:r>
      <w:r w:rsidR="00800B08" w:rsidRPr="004547A3">
        <w:t>Student evaluations were affected by the actual sex of the instructor but not by the perceived sex</w:t>
      </w:r>
      <w:r w:rsidR="009351C9">
        <w:t>.</w:t>
      </w:r>
    </w:p>
    <w:p w14:paraId="063FFE3F" w14:textId="77777777" w:rsidR="00E6778D" w:rsidRPr="004547A3" w:rsidRDefault="00B60AFC" w:rsidP="004547A3">
      <w:r w:rsidRPr="00800B08">
        <w:t>C.</w:t>
      </w:r>
      <w:r>
        <w:t xml:space="preserve"> </w:t>
      </w:r>
      <w:r w:rsidR="00800B08" w:rsidRPr="004547A3">
        <w:t>Instructors were rated as more warm and friendly when perceived to be female</w:t>
      </w:r>
      <w:r w:rsidR="009351C9">
        <w:t>.</w:t>
      </w:r>
    </w:p>
    <w:p w14:paraId="60095D66" w14:textId="77777777" w:rsidR="00E6778D" w:rsidRDefault="00B60AFC" w:rsidP="004547A3">
      <w:r w:rsidRPr="00800B08">
        <w:t xml:space="preserve">D. </w:t>
      </w:r>
      <w:r w:rsidR="00800B08" w:rsidRPr="004547A3">
        <w:t>Instructors were rated as more effective when perceived to be male</w:t>
      </w:r>
      <w:r w:rsidR="009351C9">
        <w:t>.</w:t>
      </w:r>
    </w:p>
    <w:p w14:paraId="6250F9D4" w14:textId="77777777" w:rsidR="00E6778D" w:rsidRPr="004547A3" w:rsidRDefault="00AF7F9E" w:rsidP="004547A3">
      <w:r w:rsidRPr="00AF7F9E">
        <w:t>Ans: D</w:t>
      </w:r>
    </w:p>
    <w:p w14:paraId="578D29CF"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5D89C456" w14:textId="77777777" w:rsidR="00E6778D" w:rsidRDefault="005C7F74" w:rsidP="004547A3">
      <w:r w:rsidRPr="00DD09E2">
        <w:t>Cognitive Domain: Knowledge</w:t>
      </w:r>
    </w:p>
    <w:p w14:paraId="093E04CB" w14:textId="77777777" w:rsidR="00E6778D" w:rsidRDefault="00800B08" w:rsidP="004547A3">
      <w:r w:rsidRPr="004547A3">
        <w:t xml:space="preserve">Answer </w:t>
      </w:r>
      <w:r w:rsidR="005C7F74">
        <w:t>L</w:t>
      </w:r>
      <w:r w:rsidRPr="004547A3">
        <w:t>ocation: The Contents and Origins of Gender Stereotypes</w:t>
      </w:r>
    </w:p>
    <w:p w14:paraId="2B4A824A" w14:textId="77777777" w:rsidR="00F80B73" w:rsidRPr="00F80B73" w:rsidRDefault="00F80B73" w:rsidP="00F80B73">
      <w:r w:rsidRPr="00F80B73">
        <w:t>Difficulty Level:</w:t>
      </w:r>
      <w:r>
        <w:t xml:space="preserve"> Easy</w:t>
      </w:r>
    </w:p>
    <w:p w14:paraId="6475209B" w14:textId="77777777" w:rsidR="00E6778D" w:rsidRPr="004547A3" w:rsidRDefault="00E6778D" w:rsidP="004547A3"/>
    <w:p w14:paraId="7C70BE56" w14:textId="77777777" w:rsidR="00956B56" w:rsidRPr="004547A3" w:rsidRDefault="00800B08">
      <w:r w:rsidRPr="004547A3">
        <w:t>2. Which of the following is the most likely explanation of the evidence presented by MacNell and colleagues (2015) study on gender bias in teaching evaluations?</w:t>
      </w:r>
    </w:p>
    <w:p w14:paraId="0C42D5E4" w14:textId="77777777" w:rsidR="00E6778D" w:rsidRPr="004547A3" w:rsidRDefault="00B60AFC" w:rsidP="004547A3">
      <w:r w:rsidRPr="00800B08">
        <w:t xml:space="preserve">A. </w:t>
      </w:r>
      <w:r w:rsidR="00800B08" w:rsidRPr="004547A3">
        <w:t>Gender bias in teaching evaluations is driven by explicit, conscious sexism</w:t>
      </w:r>
      <w:r w:rsidR="009C2DD0">
        <w:t>.</w:t>
      </w:r>
    </w:p>
    <w:p w14:paraId="7B144DFD" w14:textId="77777777" w:rsidR="00E6778D" w:rsidRPr="004547A3" w:rsidRDefault="001319B1" w:rsidP="004547A3">
      <w:r w:rsidRPr="00800B08">
        <w:t>B</w:t>
      </w:r>
      <w:r w:rsidR="00B60AFC" w:rsidRPr="00800B08">
        <w:t xml:space="preserve">. </w:t>
      </w:r>
      <w:r w:rsidR="00800B08" w:rsidRPr="004547A3">
        <w:t>Instructor evaluations are biased by gender stereotypes outside of students’ awareness</w:t>
      </w:r>
      <w:r w:rsidR="009C2DD0">
        <w:t>.</w:t>
      </w:r>
    </w:p>
    <w:p w14:paraId="5500CBA9" w14:textId="77777777" w:rsidR="00E6778D" w:rsidRPr="004547A3" w:rsidRDefault="00B60AFC" w:rsidP="004547A3">
      <w:r w:rsidRPr="00800B08">
        <w:t>C.</w:t>
      </w:r>
      <w:r>
        <w:t xml:space="preserve"> </w:t>
      </w:r>
      <w:r w:rsidR="00800B08" w:rsidRPr="004547A3">
        <w:t>Bias in evaluations favoring men is mainly driven by the attitudes of male students</w:t>
      </w:r>
      <w:r w:rsidR="009C2DD0">
        <w:t>.</w:t>
      </w:r>
    </w:p>
    <w:p w14:paraId="1A91E9D7" w14:textId="77777777" w:rsidR="00E6778D" w:rsidRPr="004547A3" w:rsidRDefault="00B60AFC" w:rsidP="004547A3">
      <w:r w:rsidRPr="00800B08">
        <w:t xml:space="preserve">D. </w:t>
      </w:r>
      <w:r w:rsidR="00800B08" w:rsidRPr="004547A3">
        <w:t>Individualistic, Western culture increases gender bias in teaching evaluations favoring men</w:t>
      </w:r>
      <w:r w:rsidR="009C2DD0">
        <w:t>.</w:t>
      </w:r>
    </w:p>
    <w:p w14:paraId="6AC48F9B" w14:textId="77777777" w:rsidR="00E6778D" w:rsidRDefault="00AF7F9E" w:rsidP="004547A3">
      <w:r w:rsidRPr="00AF7F9E">
        <w:t>Ans: B</w:t>
      </w:r>
    </w:p>
    <w:p w14:paraId="11C6177C"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777FB25B" w14:textId="77777777" w:rsidR="00E6778D" w:rsidRDefault="005C7F74" w:rsidP="004547A3">
      <w:r w:rsidRPr="00DD09E2">
        <w:t>Cognitive Domain: Comprehension</w:t>
      </w:r>
    </w:p>
    <w:p w14:paraId="78EA43BE" w14:textId="77777777" w:rsidR="00E6778D" w:rsidRDefault="00800B08" w:rsidP="004547A3">
      <w:r w:rsidRPr="004547A3">
        <w:t xml:space="preserve">Answer </w:t>
      </w:r>
      <w:r w:rsidR="005C7F74">
        <w:t>L</w:t>
      </w:r>
      <w:r w:rsidRPr="004547A3">
        <w:t>ocation: The Contents and Origins of Gender Stereotypes</w:t>
      </w:r>
    </w:p>
    <w:p w14:paraId="4E35C56F" w14:textId="77777777" w:rsidR="00F80B73" w:rsidRPr="00F80B73" w:rsidRDefault="00F80B73" w:rsidP="00F80B73">
      <w:r w:rsidRPr="00F80B73">
        <w:t>Difficulty Level:</w:t>
      </w:r>
      <w:r>
        <w:t xml:space="preserve"> Medium</w:t>
      </w:r>
    </w:p>
    <w:p w14:paraId="7FE42570" w14:textId="77777777" w:rsidR="00250ED4" w:rsidRPr="004547A3" w:rsidRDefault="00250ED4"/>
    <w:p w14:paraId="6E7D2C07" w14:textId="77777777" w:rsidR="005D7322" w:rsidRPr="004547A3" w:rsidRDefault="00800B08">
      <w:r w:rsidRPr="004547A3">
        <w:t>3. Which of the following best matches the definition of stereotypes?</w:t>
      </w:r>
    </w:p>
    <w:p w14:paraId="530EE993" w14:textId="77777777" w:rsidR="00E6778D" w:rsidRPr="004547A3" w:rsidRDefault="00B60AFC" w:rsidP="004547A3">
      <w:r w:rsidRPr="00800B08">
        <w:t xml:space="preserve">A. </w:t>
      </w:r>
      <w:r w:rsidR="00E736BD">
        <w:t>a</w:t>
      </w:r>
      <w:r w:rsidR="00800B08" w:rsidRPr="004547A3">
        <w:t>ttitudes toward individuals</w:t>
      </w:r>
    </w:p>
    <w:p w14:paraId="7E238EEE" w14:textId="77777777" w:rsidR="00E6778D" w:rsidRPr="004547A3" w:rsidRDefault="003236A9" w:rsidP="004547A3">
      <w:r w:rsidRPr="00800B08">
        <w:t>B</w:t>
      </w:r>
      <w:r w:rsidR="00B60AFC" w:rsidRPr="00800B08">
        <w:t xml:space="preserve">. </w:t>
      </w:r>
      <w:r w:rsidR="00E736BD">
        <w:t>a</w:t>
      </w:r>
      <w:r w:rsidR="00800B08" w:rsidRPr="004547A3">
        <w:t>ttitudes toward groups</w:t>
      </w:r>
    </w:p>
    <w:p w14:paraId="352F3B32" w14:textId="77777777" w:rsidR="00E6778D" w:rsidRPr="004547A3" w:rsidRDefault="00B60AFC" w:rsidP="004547A3">
      <w:r w:rsidRPr="00800B08">
        <w:t>C.</w:t>
      </w:r>
      <w:r>
        <w:t xml:space="preserve"> </w:t>
      </w:r>
      <w:r w:rsidR="00E736BD">
        <w:t>f</w:t>
      </w:r>
      <w:r w:rsidR="00800B08" w:rsidRPr="004547A3">
        <w:t>eelings toward individuals</w:t>
      </w:r>
    </w:p>
    <w:p w14:paraId="6FFEB505" w14:textId="77777777" w:rsidR="00E6778D" w:rsidRPr="004547A3" w:rsidRDefault="00B60AFC" w:rsidP="004547A3">
      <w:r w:rsidRPr="00800B08">
        <w:t xml:space="preserve">D. </w:t>
      </w:r>
      <w:r w:rsidR="00E736BD">
        <w:t>f</w:t>
      </w:r>
      <w:r w:rsidR="00800B08" w:rsidRPr="004547A3">
        <w:t>eelings toward groups</w:t>
      </w:r>
    </w:p>
    <w:p w14:paraId="19736213" w14:textId="77777777" w:rsidR="00E6778D" w:rsidRDefault="00AF7F9E" w:rsidP="004547A3">
      <w:r w:rsidRPr="00AF7F9E">
        <w:t>Ans: B</w:t>
      </w:r>
    </w:p>
    <w:p w14:paraId="7A86440C" w14:textId="77777777" w:rsidR="00E6778D" w:rsidRPr="004547A3" w:rsidRDefault="00800B08" w:rsidP="004547A3">
      <w:r w:rsidRPr="004547A3">
        <w:lastRenderedPageBreak/>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0BED75B3" w14:textId="77777777" w:rsidR="00E6778D" w:rsidRDefault="005C7F74" w:rsidP="004547A3">
      <w:r w:rsidRPr="00DD09E2">
        <w:t>Cognitive Domain: Knowledge</w:t>
      </w:r>
    </w:p>
    <w:p w14:paraId="2FC918E3" w14:textId="77777777" w:rsidR="00E6778D" w:rsidRDefault="00800B08" w:rsidP="004547A3">
      <w:r w:rsidRPr="004547A3">
        <w:t xml:space="preserve">Answer </w:t>
      </w:r>
      <w:r w:rsidR="005C7F74">
        <w:t>L</w:t>
      </w:r>
      <w:r w:rsidRPr="004547A3">
        <w:t>ocation: What Are the Contents and Structure of Gender Stereotypes?</w:t>
      </w:r>
    </w:p>
    <w:p w14:paraId="50CC9388" w14:textId="77777777" w:rsidR="00F80B73" w:rsidRPr="00F80B73" w:rsidRDefault="00F80B73" w:rsidP="00F80B73">
      <w:r w:rsidRPr="00F80B73">
        <w:t>Difficulty Level:</w:t>
      </w:r>
      <w:r>
        <w:t xml:space="preserve"> Easy</w:t>
      </w:r>
    </w:p>
    <w:p w14:paraId="5344A4CB" w14:textId="77777777" w:rsidR="00E6778D" w:rsidRPr="004547A3" w:rsidRDefault="00E6778D" w:rsidP="004547A3"/>
    <w:p w14:paraId="0B72D82A" w14:textId="77777777" w:rsidR="00814D28" w:rsidRPr="004547A3" w:rsidRDefault="00800B08">
      <w:r w:rsidRPr="004547A3">
        <w:t>4. Which of the following is NOT one of Deaux and Lewis’s (1984) proposed four components of gender stereotypes?</w:t>
      </w:r>
    </w:p>
    <w:p w14:paraId="4FDB839F" w14:textId="77777777" w:rsidR="00E6778D" w:rsidRPr="004547A3" w:rsidRDefault="00AD7054" w:rsidP="004547A3">
      <w:r w:rsidRPr="00800B08">
        <w:t>A</w:t>
      </w:r>
      <w:r w:rsidR="00B60AFC" w:rsidRPr="00800B08">
        <w:t xml:space="preserve">. </w:t>
      </w:r>
      <w:r w:rsidR="00923C1D">
        <w:t>v</w:t>
      </w:r>
      <w:r w:rsidR="00800B08" w:rsidRPr="004547A3">
        <w:t>erbal characteristics</w:t>
      </w:r>
    </w:p>
    <w:p w14:paraId="335545BA" w14:textId="77777777" w:rsidR="00E6778D" w:rsidRPr="004547A3" w:rsidRDefault="00B60AFC" w:rsidP="004547A3">
      <w:r w:rsidRPr="00800B08">
        <w:t xml:space="preserve">B. </w:t>
      </w:r>
      <w:r w:rsidR="00923C1D">
        <w:t>t</w:t>
      </w:r>
      <w:r w:rsidR="00800B08" w:rsidRPr="004547A3">
        <w:t>rait dimensions</w:t>
      </w:r>
    </w:p>
    <w:p w14:paraId="6960B7AD" w14:textId="77777777" w:rsidR="00E6778D" w:rsidRPr="004547A3" w:rsidRDefault="00B60AFC" w:rsidP="004547A3">
      <w:r w:rsidRPr="00800B08">
        <w:t>C.</w:t>
      </w:r>
      <w:r>
        <w:t xml:space="preserve"> </w:t>
      </w:r>
      <w:r w:rsidR="00923C1D">
        <w:t>r</w:t>
      </w:r>
      <w:r w:rsidR="00800B08" w:rsidRPr="004547A3">
        <w:t>ole behaviors</w:t>
      </w:r>
    </w:p>
    <w:p w14:paraId="3E735026" w14:textId="77777777" w:rsidR="00E6778D" w:rsidRPr="004547A3" w:rsidRDefault="00B60AFC" w:rsidP="004547A3">
      <w:r w:rsidRPr="00800B08">
        <w:t>D.</w:t>
      </w:r>
      <w:r>
        <w:t xml:space="preserve"> </w:t>
      </w:r>
      <w:r w:rsidR="00923C1D">
        <w:t>p</w:t>
      </w:r>
      <w:r w:rsidR="00800B08" w:rsidRPr="004547A3">
        <w:t>hysical appearance</w:t>
      </w:r>
    </w:p>
    <w:p w14:paraId="68D695A6" w14:textId="77777777" w:rsidR="00E6778D" w:rsidRDefault="00AF7F9E" w:rsidP="004547A3">
      <w:r w:rsidRPr="00AF7F9E">
        <w:t>Ans: A</w:t>
      </w:r>
    </w:p>
    <w:p w14:paraId="0B37E4F6"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7A577B2B" w14:textId="77777777" w:rsidR="00E6778D" w:rsidRDefault="005C7F74" w:rsidP="004547A3">
      <w:r w:rsidRPr="00DD09E2">
        <w:t xml:space="preserve">Cognitive Domain: </w:t>
      </w:r>
      <w:r w:rsidR="00E26FD7">
        <w:t>K</w:t>
      </w:r>
      <w:r w:rsidRPr="00DD09E2">
        <w:t>nowledge</w:t>
      </w:r>
    </w:p>
    <w:p w14:paraId="091D1D9B" w14:textId="77777777" w:rsidR="00E6778D" w:rsidRDefault="00800B08" w:rsidP="004547A3">
      <w:r w:rsidRPr="004547A3">
        <w:t xml:space="preserve">Answer </w:t>
      </w:r>
      <w:r w:rsidR="005C7F74">
        <w:t>L</w:t>
      </w:r>
      <w:r w:rsidRPr="004547A3">
        <w:t>ocation: What Are the Contents and Structure of Gender Stereotypes?</w:t>
      </w:r>
    </w:p>
    <w:p w14:paraId="3D0575E3" w14:textId="77777777" w:rsidR="00F80B73" w:rsidRPr="00F80B73" w:rsidRDefault="00F80B73" w:rsidP="00F80B73">
      <w:r w:rsidRPr="00F80B73">
        <w:t>Difficulty Level:</w:t>
      </w:r>
      <w:r>
        <w:t xml:space="preserve"> Easy</w:t>
      </w:r>
    </w:p>
    <w:p w14:paraId="1588503F" w14:textId="77777777" w:rsidR="009B0AF5" w:rsidRPr="002362B3" w:rsidRDefault="009B0AF5"/>
    <w:p w14:paraId="297B3F01" w14:textId="77777777" w:rsidR="00B448FF" w:rsidRPr="002362B3" w:rsidRDefault="00800B08">
      <w:r w:rsidRPr="004547A3">
        <w:t>5. ______ is(are) a defining feature of stereotyping.</w:t>
      </w:r>
    </w:p>
    <w:p w14:paraId="782CD317" w14:textId="77777777" w:rsidR="00B448FF" w:rsidRPr="004547A3" w:rsidRDefault="00385A1F">
      <w:r w:rsidRPr="00800B08">
        <w:t>A</w:t>
      </w:r>
      <w:r w:rsidR="00B60AFC" w:rsidRPr="00800B08">
        <w:t xml:space="preserve">. </w:t>
      </w:r>
      <w:r w:rsidR="00800B08" w:rsidRPr="004547A3">
        <w:t>Generalizing from traits assigned at the group level to individuals</w:t>
      </w:r>
    </w:p>
    <w:p w14:paraId="6AAB0F5E" w14:textId="77777777" w:rsidR="00E6778D" w:rsidRPr="004547A3" w:rsidRDefault="00B60AFC" w:rsidP="004547A3">
      <w:r w:rsidRPr="00800B08">
        <w:t xml:space="preserve">B. </w:t>
      </w:r>
      <w:r w:rsidR="00800B08" w:rsidRPr="004547A3">
        <w:t>Negative affect</w:t>
      </w:r>
    </w:p>
    <w:p w14:paraId="3F796649" w14:textId="77777777" w:rsidR="00B448FF" w:rsidRPr="004547A3" w:rsidRDefault="00B60AFC">
      <w:r w:rsidRPr="00800B08">
        <w:t>C.</w:t>
      </w:r>
      <w:r>
        <w:t xml:space="preserve"> </w:t>
      </w:r>
      <w:r w:rsidR="00800B08" w:rsidRPr="004547A3">
        <w:t>Unfavorable trait ascriptions</w:t>
      </w:r>
    </w:p>
    <w:p w14:paraId="2F55CFE5" w14:textId="77777777" w:rsidR="00E6778D" w:rsidRPr="004547A3" w:rsidRDefault="00B60AFC" w:rsidP="004547A3">
      <w:r w:rsidRPr="00800B08">
        <w:t>D.</w:t>
      </w:r>
      <w:r>
        <w:t xml:space="preserve"> </w:t>
      </w:r>
      <w:r w:rsidR="00800B08" w:rsidRPr="004547A3">
        <w:t>Explicit, conscious awareness of group level attitudes</w:t>
      </w:r>
    </w:p>
    <w:p w14:paraId="0A1541B6" w14:textId="77777777" w:rsidR="00E6778D" w:rsidRDefault="00AF7F9E" w:rsidP="004547A3">
      <w:r w:rsidRPr="00AF7F9E">
        <w:t>Ans: A</w:t>
      </w:r>
    </w:p>
    <w:p w14:paraId="6C869B76"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0306EE7D" w14:textId="77777777" w:rsidR="00E6778D" w:rsidRDefault="005C7F74" w:rsidP="004547A3">
      <w:r w:rsidRPr="00DD09E2">
        <w:t>Cognitive Domain: Knowledge</w:t>
      </w:r>
    </w:p>
    <w:p w14:paraId="3BF7E530" w14:textId="77777777" w:rsidR="00E6778D" w:rsidRDefault="00800B08" w:rsidP="004547A3">
      <w:r w:rsidRPr="004547A3">
        <w:t xml:space="preserve">Answer </w:t>
      </w:r>
      <w:r w:rsidR="005C7F74">
        <w:t>L</w:t>
      </w:r>
      <w:r w:rsidRPr="004547A3">
        <w:t>ocation: What Are the Contents and Structure of Gender Stereotypes?</w:t>
      </w:r>
    </w:p>
    <w:p w14:paraId="3020299F" w14:textId="77777777" w:rsidR="00F80B73" w:rsidRPr="00F80B73" w:rsidRDefault="00F80B73" w:rsidP="00F80B73">
      <w:r w:rsidRPr="00F80B73">
        <w:t>Difficulty Level:</w:t>
      </w:r>
      <w:r>
        <w:t xml:space="preserve"> Easy</w:t>
      </w:r>
    </w:p>
    <w:p w14:paraId="5CE998AB" w14:textId="77777777" w:rsidR="00B448FF" w:rsidRPr="002362B3" w:rsidRDefault="00B448FF"/>
    <w:p w14:paraId="0892C525" w14:textId="77777777" w:rsidR="00E6778D" w:rsidRPr="004547A3" w:rsidRDefault="00800B08" w:rsidP="004547A3">
      <w:r w:rsidRPr="004547A3">
        <w:t>6. While on average women are rated more highly than men on traits such as ______, men are rated more highly on ______.</w:t>
      </w:r>
    </w:p>
    <w:p w14:paraId="01A1DAF0" w14:textId="77777777" w:rsidR="00E6778D" w:rsidRPr="004547A3" w:rsidRDefault="00B60AFC" w:rsidP="004547A3">
      <w:r w:rsidRPr="00800B08">
        <w:t xml:space="preserve">A. </w:t>
      </w:r>
      <w:r w:rsidR="00800B08" w:rsidRPr="004547A3">
        <w:t>effectiveness; competitiveness</w:t>
      </w:r>
    </w:p>
    <w:p w14:paraId="3958C908" w14:textId="77777777" w:rsidR="00E6778D" w:rsidRPr="004547A3" w:rsidRDefault="00B60AFC" w:rsidP="004547A3">
      <w:r w:rsidRPr="00800B08">
        <w:t xml:space="preserve">B. </w:t>
      </w:r>
      <w:r w:rsidR="00800B08" w:rsidRPr="004547A3">
        <w:t>emotional sensitivity; cooperativeness</w:t>
      </w:r>
    </w:p>
    <w:p w14:paraId="1E251951" w14:textId="77777777" w:rsidR="00E6778D" w:rsidRPr="004547A3" w:rsidRDefault="00B60AFC" w:rsidP="004547A3">
      <w:r w:rsidRPr="00800B08">
        <w:t>C.</w:t>
      </w:r>
      <w:r>
        <w:t xml:space="preserve"> </w:t>
      </w:r>
      <w:r w:rsidR="00800B08" w:rsidRPr="004547A3">
        <w:t>competence; agreeableness</w:t>
      </w:r>
    </w:p>
    <w:p w14:paraId="1048FC77" w14:textId="77777777" w:rsidR="00E6778D" w:rsidRPr="004547A3" w:rsidRDefault="008C75DC" w:rsidP="004547A3">
      <w:r w:rsidRPr="00800B08">
        <w:t>D</w:t>
      </w:r>
      <w:r w:rsidR="00B60AFC" w:rsidRPr="00800B08">
        <w:t>.</w:t>
      </w:r>
      <w:r w:rsidR="00B60AFC">
        <w:t xml:space="preserve"> </w:t>
      </w:r>
      <w:r w:rsidR="00800B08" w:rsidRPr="004547A3">
        <w:t>kindness; assertiveness</w:t>
      </w:r>
    </w:p>
    <w:p w14:paraId="5B0A1202" w14:textId="77777777" w:rsidR="00E6778D" w:rsidRDefault="00AF7F9E" w:rsidP="004547A3">
      <w:r w:rsidRPr="00AF7F9E">
        <w:t>Ans: D</w:t>
      </w:r>
    </w:p>
    <w:p w14:paraId="2C61BA15"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3C2C8BEC" w14:textId="77777777" w:rsidR="00E6778D" w:rsidRDefault="005C7F74" w:rsidP="004547A3">
      <w:r w:rsidRPr="00DD09E2">
        <w:t>Cognitive Domain: Application</w:t>
      </w:r>
    </w:p>
    <w:p w14:paraId="1400C3D7" w14:textId="77777777" w:rsidR="00E6778D" w:rsidRDefault="00800B08" w:rsidP="004547A3">
      <w:r w:rsidRPr="004547A3">
        <w:t xml:space="preserve">Answer </w:t>
      </w:r>
      <w:r w:rsidR="005C7F74">
        <w:t>L</w:t>
      </w:r>
      <w:r w:rsidRPr="004547A3">
        <w:t>ocation: Communion and Agency</w:t>
      </w:r>
    </w:p>
    <w:p w14:paraId="7C65C02E" w14:textId="77777777" w:rsidR="00F80B73" w:rsidRPr="00F80B73" w:rsidRDefault="00F80B73" w:rsidP="00F80B73">
      <w:r w:rsidRPr="00F80B73">
        <w:t>Difficulty Level:</w:t>
      </w:r>
      <w:r>
        <w:t xml:space="preserve"> Hard</w:t>
      </w:r>
    </w:p>
    <w:p w14:paraId="668AA3F0" w14:textId="77777777" w:rsidR="00B448FF" w:rsidRPr="002362B3" w:rsidRDefault="00B448FF"/>
    <w:p w14:paraId="6FC01882" w14:textId="77777777" w:rsidR="0063539E" w:rsidRPr="004547A3" w:rsidRDefault="00800B08">
      <w:r w:rsidRPr="004547A3">
        <w:t>7. Where do women as a group fall on dimensions of communion and agency relative to other social groups?</w:t>
      </w:r>
    </w:p>
    <w:p w14:paraId="377929C4" w14:textId="77777777" w:rsidR="00E6778D" w:rsidRPr="004547A3" w:rsidRDefault="00B60AFC" w:rsidP="004547A3">
      <w:r w:rsidRPr="00800B08">
        <w:lastRenderedPageBreak/>
        <w:t xml:space="preserve">A. </w:t>
      </w:r>
      <w:r w:rsidR="00FB6D2E">
        <w:t>a</w:t>
      </w:r>
      <w:r w:rsidR="00800B08" w:rsidRPr="004547A3">
        <w:t>verage on both communion and agency</w:t>
      </w:r>
    </w:p>
    <w:p w14:paraId="3E440577" w14:textId="77777777" w:rsidR="00E6778D" w:rsidRPr="004547A3" w:rsidRDefault="00B60AFC" w:rsidP="004547A3">
      <w:r w:rsidRPr="00800B08">
        <w:t xml:space="preserve">B. </w:t>
      </w:r>
      <w:r w:rsidR="00FB6D2E">
        <w:t>s</w:t>
      </w:r>
      <w:r w:rsidR="00800B08" w:rsidRPr="004547A3">
        <w:t>lightly below average on communion and well below average on agency</w:t>
      </w:r>
    </w:p>
    <w:p w14:paraId="52928816" w14:textId="77777777" w:rsidR="00E6778D" w:rsidRPr="004547A3" w:rsidRDefault="001B6008" w:rsidP="004547A3">
      <w:r w:rsidRPr="00800B08">
        <w:t>C</w:t>
      </w:r>
      <w:r w:rsidR="00B60AFC" w:rsidRPr="00800B08">
        <w:t xml:space="preserve">. </w:t>
      </w:r>
      <w:r w:rsidR="00FB6D2E">
        <w:t>v</w:t>
      </w:r>
      <w:r w:rsidR="00800B08" w:rsidRPr="004547A3">
        <w:t>ery high on communion and moderately high on agency</w:t>
      </w:r>
    </w:p>
    <w:p w14:paraId="5A7B965F" w14:textId="77777777" w:rsidR="00E6778D" w:rsidRPr="004547A3" w:rsidRDefault="00B60AFC" w:rsidP="004547A3">
      <w:r w:rsidRPr="00800B08">
        <w:t>D.</w:t>
      </w:r>
      <w:r>
        <w:t xml:space="preserve"> </w:t>
      </w:r>
      <w:r w:rsidR="00FB6D2E">
        <w:t>v</w:t>
      </w:r>
      <w:r w:rsidR="00800B08" w:rsidRPr="004547A3">
        <w:t>ery high on communion but slightly below average on agency</w:t>
      </w:r>
    </w:p>
    <w:p w14:paraId="5244A74F" w14:textId="77777777" w:rsidR="00E6778D" w:rsidRDefault="00AF7F9E" w:rsidP="004547A3">
      <w:r w:rsidRPr="00AF7F9E">
        <w:t>Ans: C</w:t>
      </w:r>
    </w:p>
    <w:p w14:paraId="2ED351A6"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7BF01FDF" w14:textId="77777777" w:rsidR="00E6778D" w:rsidRDefault="005C7F74" w:rsidP="004547A3">
      <w:r w:rsidRPr="00DD09E2">
        <w:t>Cognitive Domain: Knowledge</w:t>
      </w:r>
    </w:p>
    <w:p w14:paraId="4603B4A8" w14:textId="77777777" w:rsidR="00E6778D" w:rsidRDefault="00800B08" w:rsidP="004547A3">
      <w:r w:rsidRPr="004547A3">
        <w:t xml:space="preserve">Answer </w:t>
      </w:r>
      <w:r w:rsidR="005C7F74">
        <w:t>L</w:t>
      </w:r>
      <w:r w:rsidRPr="004547A3">
        <w:t>ocation: The Stereotype Content Model</w:t>
      </w:r>
    </w:p>
    <w:p w14:paraId="17367A9C" w14:textId="77777777" w:rsidR="00F80B73" w:rsidRPr="00F80B73" w:rsidRDefault="00F80B73" w:rsidP="00F80B73">
      <w:r w:rsidRPr="00F80B73">
        <w:t>Difficulty Level:</w:t>
      </w:r>
      <w:r>
        <w:t xml:space="preserve"> Easy</w:t>
      </w:r>
    </w:p>
    <w:p w14:paraId="200A6387" w14:textId="77777777" w:rsidR="00E6778D" w:rsidRPr="004547A3" w:rsidRDefault="00E6778D" w:rsidP="004547A3"/>
    <w:p w14:paraId="4998F601" w14:textId="77777777" w:rsidR="00B06C47" w:rsidRPr="004547A3" w:rsidRDefault="00800B08">
      <w:r w:rsidRPr="004547A3">
        <w:t>8. Williams and Best (1990) found what about the generalizability of the stereotype content model across culture?</w:t>
      </w:r>
    </w:p>
    <w:p w14:paraId="0C22548A" w14:textId="77777777" w:rsidR="00E6778D" w:rsidRPr="004547A3" w:rsidRDefault="00B60AFC" w:rsidP="004547A3">
      <w:r w:rsidRPr="00800B08">
        <w:t xml:space="preserve">A. </w:t>
      </w:r>
      <w:r w:rsidR="00800B08" w:rsidRPr="004547A3">
        <w:t>Across all cultures</w:t>
      </w:r>
      <w:r w:rsidR="00422BF2">
        <w:t>,</w:t>
      </w:r>
      <w:r w:rsidR="00800B08" w:rsidRPr="004547A3">
        <w:t xml:space="preserve"> stereotypes toward men tended to be more favorable</w:t>
      </w:r>
      <w:r w:rsidR="00422BF2">
        <w:t>.</w:t>
      </w:r>
    </w:p>
    <w:p w14:paraId="1C11F33F" w14:textId="77777777" w:rsidR="00E6778D" w:rsidRPr="004547A3" w:rsidRDefault="00B60AFC" w:rsidP="004547A3">
      <w:r w:rsidRPr="00800B08">
        <w:t xml:space="preserve">B. </w:t>
      </w:r>
      <w:r w:rsidR="00800B08" w:rsidRPr="004547A3">
        <w:t>Men and women were stereotyped as being the most alike in European countries</w:t>
      </w:r>
      <w:r w:rsidR="00422BF2">
        <w:t>.</w:t>
      </w:r>
    </w:p>
    <w:p w14:paraId="77AD8BCE" w14:textId="77777777" w:rsidR="00E6778D" w:rsidRPr="004547A3" w:rsidRDefault="00B60AFC" w:rsidP="004547A3">
      <w:r w:rsidRPr="00800B08">
        <w:t xml:space="preserve">C. </w:t>
      </w:r>
      <w:r w:rsidR="00800B08" w:rsidRPr="004547A3">
        <w:t>Eastern cultures have the most positive stereotypes toward women</w:t>
      </w:r>
      <w:r w:rsidR="00422BF2">
        <w:t>.</w:t>
      </w:r>
    </w:p>
    <w:p w14:paraId="57D94875" w14:textId="77777777" w:rsidR="00E6778D" w:rsidRPr="004547A3" w:rsidRDefault="001513E4" w:rsidP="004547A3">
      <w:r w:rsidRPr="00800B08">
        <w:t>D</w:t>
      </w:r>
      <w:r w:rsidR="00B60AFC" w:rsidRPr="00800B08">
        <w:t xml:space="preserve">. </w:t>
      </w:r>
      <w:r w:rsidR="00800B08" w:rsidRPr="004547A3">
        <w:t>Women are consistently associated with communal traits and men with agentic traits</w:t>
      </w:r>
      <w:r w:rsidR="00422BF2">
        <w:t>.</w:t>
      </w:r>
    </w:p>
    <w:p w14:paraId="45BD9CA0" w14:textId="77777777" w:rsidR="00E6778D" w:rsidRDefault="00AF7F9E" w:rsidP="004547A3">
      <w:r w:rsidRPr="00AF7F9E">
        <w:t>Ans: D</w:t>
      </w:r>
    </w:p>
    <w:p w14:paraId="162E8417"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118E114B" w14:textId="77777777" w:rsidR="00E6778D" w:rsidRDefault="005C7F74" w:rsidP="004547A3">
      <w:r w:rsidRPr="00DD09E2">
        <w:t>Cognitive Domain: Knowledge</w:t>
      </w:r>
    </w:p>
    <w:p w14:paraId="123A20CC" w14:textId="77777777" w:rsidR="00E6778D" w:rsidRDefault="00800B08" w:rsidP="004547A3">
      <w:r w:rsidRPr="004547A3">
        <w:t xml:space="preserve">Answer </w:t>
      </w:r>
      <w:r w:rsidR="005C7F74">
        <w:t>L</w:t>
      </w:r>
      <w:r w:rsidRPr="004547A3">
        <w:t>ocation: The Stereotype Content Model</w:t>
      </w:r>
    </w:p>
    <w:p w14:paraId="5B08EE93" w14:textId="77777777" w:rsidR="00F80B73" w:rsidRPr="00F80B73" w:rsidRDefault="00F80B73" w:rsidP="00F80B73">
      <w:r w:rsidRPr="00F80B73">
        <w:t>Difficulty Level:</w:t>
      </w:r>
      <w:r>
        <w:t xml:space="preserve"> Easy</w:t>
      </w:r>
    </w:p>
    <w:p w14:paraId="00B56DA6" w14:textId="77777777" w:rsidR="00E6778D" w:rsidRPr="004547A3" w:rsidRDefault="00E6778D" w:rsidP="004547A3"/>
    <w:p w14:paraId="4B3C3087" w14:textId="77777777" w:rsidR="006F6E66" w:rsidRPr="004547A3" w:rsidRDefault="00800B08">
      <w:r w:rsidRPr="004547A3">
        <w:t>9. Haines and colleagues (2016) present evidence that gender stereotypes in the U</w:t>
      </w:r>
      <w:r w:rsidR="00422BF2">
        <w:t xml:space="preserve">nited </w:t>
      </w:r>
      <w:r w:rsidRPr="004547A3">
        <w:t>S</w:t>
      </w:r>
      <w:r w:rsidR="00422BF2">
        <w:t>tates</w:t>
      </w:r>
      <w:r w:rsidRPr="004547A3">
        <w:t xml:space="preserve"> have followed what trend from 1983 to 2016?</w:t>
      </w:r>
    </w:p>
    <w:p w14:paraId="5F1E7FDD" w14:textId="77777777" w:rsidR="00E6778D" w:rsidRPr="004547A3" w:rsidRDefault="00B60AFC" w:rsidP="004547A3">
      <w:r w:rsidRPr="00800B08">
        <w:t xml:space="preserve">A. </w:t>
      </w:r>
      <w:r w:rsidR="00800B08" w:rsidRPr="004547A3">
        <w:t>Gender stereotypes have grown weaker</w:t>
      </w:r>
      <w:r w:rsidR="00422BF2">
        <w:t>.</w:t>
      </w:r>
    </w:p>
    <w:p w14:paraId="301C17E7" w14:textId="77777777" w:rsidR="00E6778D" w:rsidRPr="004547A3" w:rsidRDefault="00B60AFC" w:rsidP="004547A3">
      <w:r w:rsidRPr="00800B08">
        <w:t xml:space="preserve">B. </w:t>
      </w:r>
      <w:r w:rsidR="00800B08" w:rsidRPr="004547A3">
        <w:t>Gender stereotypes have grown stronger</w:t>
      </w:r>
      <w:r w:rsidR="00422BF2">
        <w:t>.</w:t>
      </w:r>
    </w:p>
    <w:p w14:paraId="40CDD1DC" w14:textId="77777777" w:rsidR="00E6778D" w:rsidRPr="004547A3" w:rsidRDefault="00B60AFC" w:rsidP="004547A3">
      <w:r w:rsidRPr="00800B08">
        <w:t xml:space="preserve">C. </w:t>
      </w:r>
      <w:r w:rsidR="00800B08" w:rsidRPr="004547A3">
        <w:t>The strength of gender stereotypes has fluctuated following a parabolic function</w:t>
      </w:r>
      <w:r w:rsidR="00422BF2">
        <w:t>.</w:t>
      </w:r>
    </w:p>
    <w:p w14:paraId="32F8AFB4" w14:textId="77777777" w:rsidR="00E6778D" w:rsidRPr="004547A3" w:rsidRDefault="00BE75BC" w:rsidP="004547A3">
      <w:r w:rsidRPr="00800B08">
        <w:t>D</w:t>
      </w:r>
      <w:r w:rsidR="00B60AFC" w:rsidRPr="00800B08">
        <w:t>.</w:t>
      </w:r>
      <w:r w:rsidR="00B60AFC">
        <w:t xml:space="preserve"> </w:t>
      </w:r>
      <w:r w:rsidR="00800B08" w:rsidRPr="004547A3">
        <w:t>The strength of gender stereotypes has not changed</w:t>
      </w:r>
      <w:r w:rsidR="00422BF2">
        <w:t>.</w:t>
      </w:r>
    </w:p>
    <w:p w14:paraId="09794A83" w14:textId="77777777" w:rsidR="00E6778D" w:rsidRDefault="00AF7F9E" w:rsidP="004547A3">
      <w:r w:rsidRPr="00AF7F9E">
        <w:t>Ans: D</w:t>
      </w:r>
    </w:p>
    <w:p w14:paraId="0D2C26F6"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71DF54A6" w14:textId="77777777" w:rsidR="00E6778D" w:rsidRDefault="005C7F74" w:rsidP="004547A3">
      <w:r w:rsidRPr="00DD09E2">
        <w:t>Cognitive Domain: Knowledge</w:t>
      </w:r>
    </w:p>
    <w:p w14:paraId="1FBF67BB" w14:textId="77777777" w:rsidR="00E6778D" w:rsidRDefault="00800B08" w:rsidP="004547A3">
      <w:r w:rsidRPr="004547A3">
        <w:t xml:space="preserve">Answer </w:t>
      </w:r>
      <w:r w:rsidR="005C7F74">
        <w:t>L</w:t>
      </w:r>
      <w:r w:rsidRPr="004547A3">
        <w:t>ocation: The Stereotype Content Model</w:t>
      </w:r>
    </w:p>
    <w:p w14:paraId="0CFB3B7E" w14:textId="77777777" w:rsidR="00F80B73" w:rsidRPr="00F80B73" w:rsidRDefault="00F80B73" w:rsidP="00F80B73">
      <w:r w:rsidRPr="00F80B73">
        <w:t>Difficulty Level:</w:t>
      </w:r>
      <w:r>
        <w:t xml:space="preserve"> Easy</w:t>
      </w:r>
    </w:p>
    <w:p w14:paraId="1D25F9FD" w14:textId="77777777" w:rsidR="00E6778D" w:rsidRPr="004547A3" w:rsidRDefault="00E6778D" w:rsidP="004547A3"/>
    <w:p w14:paraId="54F40EA3" w14:textId="77777777" w:rsidR="00E6778D" w:rsidRPr="004547A3" w:rsidRDefault="00800B08" w:rsidP="004547A3">
      <w:r w:rsidRPr="004547A3">
        <w:t>10. What is meant by the “women-are-wonderful effect?”</w:t>
      </w:r>
    </w:p>
    <w:p w14:paraId="31E2781B" w14:textId="77777777" w:rsidR="00E6778D" w:rsidRPr="004547A3" w:rsidRDefault="00C65418" w:rsidP="004547A3">
      <w:r w:rsidRPr="00800B08">
        <w:t>A</w:t>
      </w:r>
      <w:r w:rsidR="00B60AFC" w:rsidRPr="00800B08">
        <w:t xml:space="preserve">. </w:t>
      </w:r>
      <w:r w:rsidR="00800B08" w:rsidRPr="004547A3">
        <w:t>Stereotypes of women tend to be rated as more favorable than stereotypes of men</w:t>
      </w:r>
      <w:r w:rsidR="003A679A">
        <w:t>.</w:t>
      </w:r>
    </w:p>
    <w:p w14:paraId="58266512" w14:textId="77777777" w:rsidR="00E6778D" w:rsidRPr="004547A3" w:rsidRDefault="00B60AFC" w:rsidP="004547A3">
      <w:r w:rsidRPr="00800B08">
        <w:t xml:space="preserve">B. </w:t>
      </w:r>
      <w:r w:rsidR="00800B08" w:rsidRPr="004547A3">
        <w:t>Women are more likely to be rated high on both communal and agentic traits</w:t>
      </w:r>
      <w:r w:rsidR="003A679A">
        <w:t>.</w:t>
      </w:r>
    </w:p>
    <w:p w14:paraId="54004565" w14:textId="77777777" w:rsidR="00E6778D" w:rsidRPr="004547A3" w:rsidRDefault="00B60AFC" w:rsidP="004547A3">
      <w:r w:rsidRPr="00800B08">
        <w:t xml:space="preserve">C. </w:t>
      </w:r>
      <w:r w:rsidR="00800B08" w:rsidRPr="004547A3">
        <w:t>Women are less likely to be blamed than men for the same transgressions</w:t>
      </w:r>
      <w:r w:rsidR="003A679A">
        <w:t>.</w:t>
      </w:r>
    </w:p>
    <w:p w14:paraId="29731613" w14:textId="77777777" w:rsidR="00E6778D" w:rsidRPr="004547A3" w:rsidRDefault="00B60AFC" w:rsidP="004547A3">
      <w:r w:rsidRPr="00800B08">
        <w:t xml:space="preserve">D. </w:t>
      </w:r>
      <w:r w:rsidR="00800B08" w:rsidRPr="004547A3">
        <w:t>The halo effect causes more positive evaluations of women generalized from physical attractiveness</w:t>
      </w:r>
      <w:r w:rsidR="003A679A">
        <w:t>.</w:t>
      </w:r>
    </w:p>
    <w:p w14:paraId="3F229D56" w14:textId="77777777" w:rsidR="00E6778D" w:rsidRDefault="00AF7F9E" w:rsidP="004547A3">
      <w:r w:rsidRPr="00AF7F9E">
        <w:t>Ans: A</w:t>
      </w:r>
    </w:p>
    <w:p w14:paraId="2DFABC31"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07127660" w14:textId="77777777" w:rsidR="00E6778D" w:rsidRDefault="005C7F74" w:rsidP="004547A3">
      <w:r w:rsidRPr="00DD09E2">
        <w:lastRenderedPageBreak/>
        <w:t>Cognitive Domain: Knowledge</w:t>
      </w:r>
    </w:p>
    <w:p w14:paraId="6A53FACB" w14:textId="77777777" w:rsidR="00E6778D" w:rsidRDefault="00800B08" w:rsidP="004547A3">
      <w:r w:rsidRPr="004547A3">
        <w:t xml:space="preserve">Answer </w:t>
      </w:r>
      <w:r w:rsidR="005C7F74">
        <w:t>L</w:t>
      </w:r>
      <w:r w:rsidRPr="004547A3">
        <w:t>ocation: The Women</w:t>
      </w:r>
      <w:r w:rsidR="00C65418">
        <w:t>-</w:t>
      </w:r>
      <w:r w:rsidRPr="004547A3">
        <w:t>Are</w:t>
      </w:r>
      <w:r w:rsidR="00C65418">
        <w:t>-</w:t>
      </w:r>
      <w:r w:rsidRPr="004547A3">
        <w:t>Wonderful Effect</w:t>
      </w:r>
    </w:p>
    <w:p w14:paraId="32C9273F" w14:textId="77777777" w:rsidR="00F80B73" w:rsidRPr="00F80B73" w:rsidRDefault="00F80B73" w:rsidP="00F80B73">
      <w:r w:rsidRPr="00F80B73">
        <w:t>Difficulty Level:</w:t>
      </w:r>
      <w:r>
        <w:t xml:space="preserve"> Easy</w:t>
      </w:r>
    </w:p>
    <w:p w14:paraId="69F36C22" w14:textId="77777777" w:rsidR="00E6778D" w:rsidRPr="004547A3" w:rsidRDefault="00E6778D" w:rsidP="004547A3"/>
    <w:p w14:paraId="3A8842CC" w14:textId="77777777" w:rsidR="00B448FF" w:rsidRPr="002362B3" w:rsidRDefault="00616B55">
      <w:r w:rsidRPr="002362B3">
        <w:t>11</w:t>
      </w:r>
      <w:r w:rsidR="00800B08" w:rsidRPr="004547A3">
        <w:t>. Researchers find evidence for each of the following downsides or limitations of the “women-are-wonderful effect” EXCEPT</w:t>
      </w:r>
      <w:r w:rsidR="003A679A">
        <w:t xml:space="preserve"> ______.</w:t>
      </w:r>
    </w:p>
    <w:p w14:paraId="18775BE9" w14:textId="77777777" w:rsidR="00E6778D" w:rsidRPr="004547A3" w:rsidRDefault="00B60AFC" w:rsidP="004547A3">
      <w:r w:rsidRPr="00800B08">
        <w:t xml:space="preserve">A. </w:t>
      </w:r>
      <w:r w:rsidR="00800B08" w:rsidRPr="004547A3">
        <w:t>Nontraditional women are not stereotyped as warm relative to other social groups</w:t>
      </w:r>
      <w:r w:rsidR="000E035D">
        <w:t>.</w:t>
      </w:r>
    </w:p>
    <w:p w14:paraId="360DBE48" w14:textId="77777777" w:rsidR="00E6778D" w:rsidRPr="004547A3" w:rsidRDefault="00B60AFC" w:rsidP="004547A3">
      <w:r w:rsidRPr="00800B08">
        <w:t xml:space="preserve">B. </w:t>
      </w:r>
      <w:r w:rsidR="00800B08" w:rsidRPr="004547A3">
        <w:t>Lower</w:t>
      </w:r>
      <w:r w:rsidR="000E035D">
        <w:t xml:space="preserve"> </w:t>
      </w:r>
      <w:r w:rsidR="00800B08" w:rsidRPr="004547A3">
        <w:t>class women are stereotyped as lower in both communion and agency than middle-class women</w:t>
      </w:r>
      <w:r w:rsidR="000E035D">
        <w:t>.</w:t>
      </w:r>
    </w:p>
    <w:p w14:paraId="48499251" w14:textId="77777777" w:rsidR="00E6778D" w:rsidRPr="004547A3" w:rsidRDefault="009D4254" w:rsidP="004547A3">
      <w:r w:rsidRPr="00800B08">
        <w:t>C</w:t>
      </w:r>
      <w:r w:rsidR="00B60AFC" w:rsidRPr="00800B08">
        <w:t>.</w:t>
      </w:r>
      <w:r w:rsidR="00B60AFC">
        <w:t xml:space="preserve"> </w:t>
      </w:r>
      <w:r w:rsidR="00800B08" w:rsidRPr="004547A3">
        <w:t>Men are perceived as more moral because of their stereotyped agency</w:t>
      </w:r>
      <w:r w:rsidR="000E035D">
        <w:t>.</w:t>
      </w:r>
    </w:p>
    <w:p w14:paraId="497F162D" w14:textId="77777777" w:rsidR="00E6778D" w:rsidRPr="004547A3" w:rsidRDefault="00B60AFC" w:rsidP="004547A3">
      <w:r w:rsidRPr="00800B08">
        <w:t>D.</w:t>
      </w:r>
      <w:r>
        <w:t xml:space="preserve"> </w:t>
      </w:r>
      <w:r w:rsidR="00800B08" w:rsidRPr="004547A3">
        <w:t>Men are more respected than women because of their stereotyped agency</w:t>
      </w:r>
      <w:r w:rsidR="000E035D">
        <w:t>.</w:t>
      </w:r>
    </w:p>
    <w:p w14:paraId="2B8293A4" w14:textId="77777777" w:rsidR="00E6778D" w:rsidRDefault="00AF7F9E" w:rsidP="004547A3">
      <w:r w:rsidRPr="00AF7F9E">
        <w:t>Ans: C</w:t>
      </w:r>
    </w:p>
    <w:p w14:paraId="4B66C582"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40B3D847" w14:textId="77777777" w:rsidR="00E6778D" w:rsidRDefault="005C7F74" w:rsidP="004547A3">
      <w:r w:rsidRPr="00DD09E2">
        <w:t>Cognitive Domain: Knowledge</w:t>
      </w:r>
    </w:p>
    <w:p w14:paraId="4E7D03A5" w14:textId="77777777" w:rsidR="00E6778D" w:rsidRDefault="00800B08" w:rsidP="004547A3">
      <w:r w:rsidRPr="004547A3">
        <w:t xml:space="preserve">Answer </w:t>
      </w:r>
      <w:r w:rsidR="005C7F74">
        <w:t>L</w:t>
      </w:r>
      <w:r w:rsidRPr="004547A3">
        <w:t>ocation: The Women</w:t>
      </w:r>
      <w:r w:rsidR="00EC402D">
        <w:t>-</w:t>
      </w:r>
      <w:r w:rsidRPr="004547A3">
        <w:t>Are</w:t>
      </w:r>
      <w:r w:rsidR="00EC402D">
        <w:t>-</w:t>
      </w:r>
      <w:r w:rsidRPr="004547A3">
        <w:t>Wonderful Effect</w:t>
      </w:r>
    </w:p>
    <w:p w14:paraId="2D01A157" w14:textId="77777777" w:rsidR="00F80B73" w:rsidRPr="00F80B73" w:rsidRDefault="00F80B73" w:rsidP="00F80B73">
      <w:r w:rsidRPr="00F80B73">
        <w:t>Difficulty Level:</w:t>
      </w:r>
      <w:r>
        <w:t xml:space="preserve"> Easy</w:t>
      </w:r>
    </w:p>
    <w:p w14:paraId="32975CA0" w14:textId="77777777" w:rsidR="00B448FF" w:rsidRPr="002362B3" w:rsidRDefault="00B448FF"/>
    <w:p w14:paraId="73C92DAE" w14:textId="77777777" w:rsidR="00B448FF" w:rsidRPr="002362B3" w:rsidRDefault="00800B08">
      <w:pPr>
        <w:rPr>
          <w:b/>
        </w:rPr>
      </w:pPr>
      <w:r w:rsidRPr="004547A3">
        <w:t>12. When Terri Conley (2013) asked Blacks, Asian Americans, and Latinas/os about their attitudes toward White women she found that people of color stereotype White women as</w:t>
      </w:r>
      <w:r w:rsidR="001217CC">
        <w:t xml:space="preserve"> ______.</w:t>
      </w:r>
    </w:p>
    <w:p w14:paraId="07EA57F6" w14:textId="77777777" w:rsidR="00E6778D" w:rsidRPr="004547A3" w:rsidRDefault="009D4254" w:rsidP="004547A3">
      <w:r w:rsidRPr="00800B08">
        <w:t>A</w:t>
      </w:r>
      <w:r w:rsidR="00B60AFC" w:rsidRPr="00800B08">
        <w:t xml:space="preserve">. </w:t>
      </w:r>
      <w:r w:rsidR="00800B08" w:rsidRPr="004547A3">
        <w:t>dumb and sexually easy</w:t>
      </w:r>
    </w:p>
    <w:p w14:paraId="443D33A3" w14:textId="77777777" w:rsidR="00E6778D" w:rsidRPr="004547A3" w:rsidRDefault="00B60AFC" w:rsidP="004547A3">
      <w:r w:rsidRPr="00800B08">
        <w:t xml:space="preserve">B. </w:t>
      </w:r>
      <w:r w:rsidR="00800B08" w:rsidRPr="004547A3">
        <w:t>intelligent and beautiful</w:t>
      </w:r>
    </w:p>
    <w:p w14:paraId="7AF2C1B0" w14:textId="77777777" w:rsidR="00E6778D" w:rsidRPr="004547A3" w:rsidRDefault="00B60AFC" w:rsidP="004547A3">
      <w:r w:rsidRPr="00800B08">
        <w:t>C.</w:t>
      </w:r>
      <w:r>
        <w:t xml:space="preserve"> </w:t>
      </w:r>
      <w:r w:rsidR="00800B08" w:rsidRPr="004547A3">
        <w:t>bossy and condescending</w:t>
      </w:r>
    </w:p>
    <w:p w14:paraId="4DFD7619" w14:textId="77777777" w:rsidR="00E6778D" w:rsidRPr="004547A3" w:rsidRDefault="00B60AFC" w:rsidP="004547A3">
      <w:r w:rsidRPr="00800B08">
        <w:t>D.</w:t>
      </w:r>
      <w:r>
        <w:t xml:space="preserve"> </w:t>
      </w:r>
      <w:r w:rsidR="00800B08" w:rsidRPr="004547A3">
        <w:t>nitpicky and conscientious</w:t>
      </w:r>
    </w:p>
    <w:p w14:paraId="0FA86BFC" w14:textId="77777777" w:rsidR="00E6778D" w:rsidRDefault="00AF7F9E" w:rsidP="004547A3">
      <w:r w:rsidRPr="00AF7F9E">
        <w:t>Ans: A</w:t>
      </w:r>
    </w:p>
    <w:p w14:paraId="4B43604A"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72D1C422" w14:textId="77777777" w:rsidR="00E6778D" w:rsidRDefault="005C7F74" w:rsidP="004547A3">
      <w:r w:rsidRPr="00DD09E2">
        <w:t>Cognitive Domain: Knowledge</w:t>
      </w:r>
    </w:p>
    <w:p w14:paraId="745E309A" w14:textId="77777777" w:rsidR="00E6778D" w:rsidRDefault="00800B08" w:rsidP="004547A3">
      <w:r w:rsidRPr="004547A3">
        <w:t xml:space="preserve">Answer </w:t>
      </w:r>
      <w:r w:rsidR="005C7F74">
        <w:t>L</w:t>
      </w:r>
      <w:r w:rsidRPr="004547A3">
        <w:t>ocation: The Women</w:t>
      </w:r>
      <w:r w:rsidR="001C4890">
        <w:t>-</w:t>
      </w:r>
      <w:r w:rsidRPr="004547A3">
        <w:t>Are</w:t>
      </w:r>
      <w:r w:rsidR="001C4890">
        <w:t>-</w:t>
      </w:r>
      <w:r w:rsidRPr="004547A3">
        <w:t>Wonderful Effect</w:t>
      </w:r>
    </w:p>
    <w:p w14:paraId="5C7B85A5" w14:textId="77777777" w:rsidR="00F80B73" w:rsidRPr="00F80B73" w:rsidRDefault="00F80B73" w:rsidP="00F80B73">
      <w:r w:rsidRPr="00F80B73">
        <w:t>Difficulty Level:</w:t>
      </w:r>
      <w:r>
        <w:t xml:space="preserve"> Easy</w:t>
      </w:r>
    </w:p>
    <w:p w14:paraId="09C2F4F8" w14:textId="77777777" w:rsidR="00B448FF" w:rsidRPr="002362B3" w:rsidRDefault="00B448FF"/>
    <w:p w14:paraId="173C8266" w14:textId="77777777" w:rsidR="005D2F9E" w:rsidRPr="004547A3" w:rsidRDefault="00800B08">
      <w:r w:rsidRPr="004547A3">
        <w:t>13. Which of the following social groups should, on average in the U</w:t>
      </w:r>
      <w:r w:rsidR="001217CC">
        <w:t xml:space="preserve">nited </w:t>
      </w:r>
      <w:r w:rsidRPr="004547A3">
        <w:t>S</w:t>
      </w:r>
      <w:r w:rsidR="001217CC">
        <w:t>tates</w:t>
      </w:r>
      <w:r w:rsidRPr="004547A3">
        <w:t>, be rated highest on communal traits?</w:t>
      </w:r>
    </w:p>
    <w:p w14:paraId="07632E4B" w14:textId="77777777" w:rsidR="00E6778D" w:rsidRPr="004547A3" w:rsidRDefault="00A96622" w:rsidP="004547A3">
      <w:r w:rsidRPr="00800B08">
        <w:t>A</w:t>
      </w:r>
      <w:r w:rsidR="00B60AFC" w:rsidRPr="00800B08">
        <w:t xml:space="preserve">. </w:t>
      </w:r>
      <w:r w:rsidR="00800B08" w:rsidRPr="004547A3">
        <w:t>White women</w:t>
      </w:r>
    </w:p>
    <w:p w14:paraId="02F39F4F" w14:textId="77777777" w:rsidR="00E6778D" w:rsidRPr="004547A3" w:rsidRDefault="00B60AFC" w:rsidP="004547A3">
      <w:r w:rsidRPr="00800B08">
        <w:t xml:space="preserve">B. </w:t>
      </w:r>
      <w:r w:rsidR="00800B08" w:rsidRPr="004547A3">
        <w:t>Black women</w:t>
      </w:r>
    </w:p>
    <w:p w14:paraId="573345AE" w14:textId="77777777" w:rsidR="00E6778D" w:rsidRPr="004547A3" w:rsidRDefault="00B60AFC" w:rsidP="004547A3">
      <w:r w:rsidRPr="00800B08">
        <w:t>C.</w:t>
      </w:r>
      <w:r>
        <w:t xml:space="preserve"> </w:t>
      </w:r>
      <w:r w:rsidR="00DE1F0C">
        <w:t>w</w:t>
      </w:r>
      <w:r w:rsidR="00800B08" w:rsidRPr="004547A3">
        <w:t>omen with low socioeconomic status</w:t>
      </w:r>
    </w:p>
    <w:p w14:paraId="650515F4" w14:textId="77777777" w:rsidR="00E6778D" w:rsidRPr="004547A3" w:rsidRDefault="00B60AFC" w:rsidP="004547A3">
      <w:r w:rsidRPr="00800B08">
        <w:t xml:space="preserve">D. </w:t>
      </w:r>
      <w:r w:rsidR="00800B08" w:rsidRPr="004547A3">
        <w:t>White men</w:t>
      </w:r>
    </w:p>
    <w:p w14:paraId="0F281825" w14:textId="77777777" w:rsidR="00E6778D" w:rsidRDefault="00AF7F9E" w:rsidP="004547A3">
      <w:r w:rsidRPr="00AF7F9E">
        <w:t>Ans: A</w:t>
      </w:r>
    </w:p>
    <w:p w14:paraId="10330981"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110046F9" w14:textId="77777777" w:rsidR="00E6778D" w:rsidRDefault="005C7F74" w:rsidP="004547A3">
      <w:r w:rsidRPr="00DD09E2">
        <w:t>Cognitive Domain: Comprehension</w:t>
      </w:r>
    </w:p>
    <w:p w14:paraId="52AF7F45" w14:textId="77777777" w:rsidR="00E6778D" w:rsidRDefault="00800B08" w:rsidP="004547A3">
      <w:r w:rsidRPr="004547A3">
        <w:t xml:space="preserve">Answer </w:t>
      </w:r>
      <w:r w:rsidR="005C7F74">
        <w:t>L</w:t>
      </w:r>
      <w:r w:rsidRPr="004547A3">
        <w:t>ocation: The Women</w:t>
      </w:r>
      <w:r w:rsidR="000A5DC9">
        <w:t>-</w:t>
      </w:r>
      <w:r w:rsidRPr="004547A3">
        <w:t>Are</w:t>
      </w:r>
      <w:r w:rsidR="000A5DC9">
        <w:t>-</w:t>
      </w:r>
      <w:r w:rsidRPr="004547A3">
        <w:t>Wonderful Effect</w:t>
      </w:r>
    </w:p>
    <w:p w14:paraId="31B2587A" w14:textId="77777777" w:rsidR="00F80B73" w:rsidRPr="00F80B73" w:rsidRDefault="00F80B73" w:rsidP="00F80B73">
      <w:r w:rsidRPr="00F80B73">
        <w:t>Difficulty Level:</w:t>
      </w:r>
      <w:r>
        <w:t xml:space="preserve"> Medium</w:t>
      </w:r>
    </w:p>
    <w:p w14:paraId="21F91511" w14:textId="77777777" w:rsidR="00E6778D" w:rsidRPr="004547A3" w:rsidRDefault="00E6778D" w:rsidP="004547A3"/>
    <w:p w14:paraId="6BA9F15C" w14:textId="77777777" w:rsidR="00975975" w:rsidRPr="004547A3" w:rsidRDefault="00800B08">
      <w:r w:rsidRPr="004547A3">
        <w:lastRenderedPageBreak/>
        <w:t>14. Thomas Eckes (2002) compared subgroups of male and female participants on communal and agentic traits finding that</w:t>
      </w:r>
      <w:r w:rsidR="00714C77">
        <w:t xml:space="preserve"> ______.</w:t>
      </w:r>
    </w:p>
    <w:p w14:paraId="719D3B7F" w14:textId="77777777" w:rsidR="00E6778D" w:rsidRPr="004547A3" w:rsidRDefault="00B60AFC" w:rsidP="004547A3">
      <w:r w:rsidRPr="00800B08">
        <w:t xml:space="preserve">A. </w:t>
      </w:r>
      <w:r w:rsidR="00714C77">
        <w:t>s</w:t>
      </w:r>
      <w:r w:rsidR="00800B08" w:rsidRPr="004547A3">
        <w:t>ex differences on communal and agentic traits are consistent across subgroups</w:t>
      </w:r>
    </w:p>
    <w:p w14:paraId="380078B0" w14:textId="77777777" w:rsidR="00E6778D" w:rsidRPr="004547A3" w:rsidRDefault="00250433" w:rsidP="004547A3">
      <w:r w:rsidRPr="00800B08">
        <w:t>B</w:t>
      </w:r>
      <w:r w:rsidR="00B60AFC" w:rsidRPr="00800B08">
        <w:t xml:space="preserve">. </w:t>
      </w:r>
      <w:r w:rsidR="00714C77">
        <w:t>m</w:t>
      </w:r>
      <w:r w:rsidR="00800B08" w:rsidRPr="004547A3">
        <w:t>any subgroups of men and women are stereotyped differently than men and women as a whole</w:t>
      </w:r>
    </w:p>
    <w:p w14:paraId="0522D407" w14:textId="77777777" w:rsidR="00E6778D" w:rsidRPr="004547A3" w:rsidRDefault="00B60AFC" w:rsidP="004547A3">
      <w:r w:rsidRPr="00800B08">
        <w:t>C.</w:t>
      </w:r>
      <w:r>
        <w:t xml:space="preserve"> </w:t>
      </w:r>
      <w:r w:rsidR="00714C77">
        <w:t>t</w:t>
      </w:r>
      <w:r w:rsidR="00800B08" w:rsidRPr="004547A3">
        <w:t>hinking about subgroups, rather than men or women as a whole, increases the use of gender stereotypes</w:t>
      </w:r>
    </w:p>
    <w:p w14:paraId="242CCD16" w14:textId="77777777" w:rsidR="00E6778D" w:rsidRPr="004547A3" w:rsidRDefault="00B60AFC" w:rsidP="004547A3">
      <w:r w:rsidRPr="00800B08">
        <w:t>D.</w:t>
      </w:r>
      <w:r>
        <w:t xml:space="preserve"> </w:t>
      </w:r>
      <w:r w:rsidR="00714C77">
        <w:t>i</w:t>
      </w:r>
      <w:r w:rsidR="00800B08" w:rsidRPr="004547A3">
        <w:t>ndividuals identify belonging to a small number of subgroups</w:t>
      </w:r>
    </w:p>
    <w:p w14:paraId="65C495D6" w14:textId="77777777" w:rsidR="00E6778D" w:rsidRDefault="00AF7F9E" w:rsidP="004547A3">
      <w:r w:rsidRPr="00AF7F9E">
        <w:t>Ans: B</w:t>
      </w:r>
    </w:p>
    <w:p w14:paraId="41B53292"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5F61E03B" w14:textId="77777777" w:rsidR="00E6778D" w:rsidRDefault="005C7F74" w:rsidP="004547A3">
      <w:r w:rsidRPr="00DD09E2">
        <w:t>Cognitive Domain: Knowledge</w:t>
      </w:r>
    </w:p>
    <w:p w14:paraId="48E4256E" w14:textId="77777777" w:rsidR="00E6778D" w:rsidRDefault="00800B08" w:rsidP="004547A3">
      <w:r w:rsidRPr="004547A3">
        <w:t xml:space="preserve">Answer </w:t>
      </w:r>
      <w:r w:rsidR="005C7F74">
        <w:t>L</w:t>
      </w:r>
      <w:r w:rsidRPr="004547A3">
        <w:t>ocation: Subgroups and Intersectionality</w:t>
      </w:r>
    </w:p>
    <w:p w14:paraId="737CB94F" w14:textId="77777777" w:rsidR="00F80B73" w:rsidRPr="00F80B73" w:rsidRDefault="00F80B73" w:rsidP="00F80B73">
      <w:r w:rsidRPr="00F80B73">
        <w:t>Difficulty Level:</w:t>
      </w:r>
      <w:r>
        <w:t xml:space="preserve"> Easy</w:t>
      </w:r>
    </w:p>
    <w:p w14:paraId="12DE0F6D" w14:textId="77777777" w:rsidR="005D2F9E" w:rsidRPr="002362B3" w:rsidRDefault="005D2F9E"/>
    <w:p w14:paraId="6C0288A9" w14:textId="77777777" w:rsidR="008F3FAF" w:rsidRDefault="00800B08">
      <w:r w:rsidRPr="004547A3">
        <w:t>15. Research shows that ______ is an effective strategy for increasing tendencies to view people as unique individuals, as similar to ourselves, and to like them.</w:t>
      </w:r>
    </w:p>
    <w:p w14:paraId="3841A0D9" w14:textId="77777777" w:rsidR="00E6778D" w:rsidRPr="004547A3" w:rsidRDefault="00147BC4" w:rsidP="004547A3">
      <w:r w:rsidRPr="00800B08">
        <w:t>A</w:t>
      </w:r>
      <w:r w:rsidR="00B60AFC" w:rsidRPr="00800B08">
        <w:t xml:space="preserve">. </w:t>
      </w:r>
      <w:r w:rsidR="00800B08" w:rsidRPr="004547A3">
        <w:t>considering the multiple subgroups that people belong to</w:t>
      </w:r>
    </w:p>
    <w:p w14:paraId="48C47C93" w14:textId="77777777" w:rsidR="00E6778D" w:rsidRPr="004547A3" w:rsidRDefault="00B60AFC" w:rsidP="004547A3">
      <w:r w:rsidRPr="00800B08">
        <w:t xml:space="preserve">B. </w:t>
      </w:r>
      <w:r w:rsidR="00800B08" w:rsidRPr="004547A3">
        <w:t>describing people in agentic rather than communal traits</w:t>
      </w:r>
    </w:p>
    <w:p w14:paraId="34EBE1C7" w14:textId="77777777" w:rsidR="00E6778D" w:rsidRPr="004547A3" w:rsidRDefault="00B60AFC" w:rsidP="004547A3">
      <w:r w:rsidRPr="00800B08">
        <w:t xml:space="preserve">C. </w:t>
      </w:r>
      <w:r w:rsidR="00800B08" w:rsidRPr="004547A3">
        <w:t>stereotyping people according to superordinate rather than subordinate identities</w:t>
      </w:r>
    </w:p>
    <w:p w14:paraId="584168FB" w14:textId="77777777" w:rsidR="00E6778D" w:rsidRPr="004547A3" w:rsidRDefault="00B60AFC" w:rsidP="004547A3">
      <w:r w:rsidRPr="00800B08">
        <w:t>D.</w:t>
      </w:r>
      <w:r>
        <w:t xml:space="preserve"> </w:t>
      </w:r>
      <w:r w:rsidR="00800B08" w:rsidRPr="004547A3">
        <w:t>participating in intergroup competitions</w:t>
      </w:r>
    </w:p>
    <w:p w14:paraId="60654F48" w14:textId="77777777" w:rsidR="00E6778D" w:rsidRDefault="00AF7F9E" w:rsidP="004547A3">
      <w:r w:rsidRPr="00AF7F9E">
        <w:t>Ans: A</w:t>
      </w:r>
    </w:p>
    <w:p w14:paraId="299F5ECA"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620438DB" w14:textId="77777777" w:rsidR="00E6778D" w:rsidRDefault="005C7F74" w:rsidP="004547A3">
      <w:r w:rsidRPr="00DD09E2">
        <w:t>Cognitive Domain: Comprehension</w:t>
      </w:r>
    </w:p>
    <w:p w14:paraId="570622B7" w14:textId="77777777" w:rsidR="00E6778D" w:rsidRDefault="00800B08" w:rsidP="004547A3">
      <w:r w:rsidRPr="004547A3">
        <w:t xml:space="preserve">Answer </w:t>
      </w:r>
      <w:r w:rsidR="005C7F74">
        <w:t>L</w:t>
      </w:r>
      <w:r w:rsidRPr="004547A3">
        <w:t>ocation: Subgroups and Intersectionality</w:t>
      </w:r>
    </w:p>
    <w:p w14:paraId="216EBBAC" w14:textId="77777777" w:rsidR="00F80B73" w:rsidRPr="00F80B73" w:rsidRDefault="00F80B73" w:rsidP="00F80B73">
      <w:r w:rsidRPr="00F80B73">
        <w:t>Difficulty Level:</w:t>
      </w:r>
      <w:r>
        <w:t xml:space="preserve"> Medium</w:t>
      </w:r>
    </w:p>
    <w:p w14:paraId="30226C42" w14:textId="77777777" w:rsidR="00B448FF" w:rsidRPr="004547A3" w:rsidRDefault="00B448FF"/>
    <w:p w14:paraId="339FF15A" w14:textId="77777777" w:rsidR="00DE4E82" w:rsidRPr="004547A3" w:rsidRDefault="00800B08">
      <w:r w:rsidRPr="004547A3">
        <w:t>16. What describes the stereotypes applied to someone who belongs to multiple subordinate groups, each with their own stereotypes?</w:t>
      </w:r>
    </w:p>
    <w:p w14:paraId="19FAC737" w14:textId="77777777" w:rsidR="00E6778D" w:rsidRPr="004547A3" w:rsidRDefault="00B60AFC" w:rsidP="004547A3">
      <w:r w:rsidRPr="00800B08">
        <w:t xml:space="preserve">A. </w:t>
      </w:r>
      <w:r w:rsidR="00800B08" w:rsidRPr="004547A3">
        <w:t>They reflect a sum of the stereotypes of each of their group identities</w:t>
      </w:r>
      <w:r w:rsidR="00714C77">
        <w:t>.</w:t>
      </w:r>
    </w:p>
    <w:p w14:paraId="44B94154" w14:textId="77777777" w:rsidR="00E6778D" w:rsidRPr="004547A3" w:rsidRDefault="00B60AFC" w:rsidP="004547A3">
      <w:r w:rsidRPr="00800B08">
        <w:t xml:space="preserve">B. </w:t>
      </w:r>
      <w:r w:rsidR="00800B08" w:rsidRPr="004547A3">
        <w:t>The stereotypes associated with the group of the highest power to which they belong carry the most weight</w:t>
      </w:r>
      <w:r w:rsidR="00714C77">
        <w:t>.</w:t>
      </w:r>
    </w:p>
    <w:p w14:paraId="120BFDC6" w14:textId="77777777" w:rsidR="00E6778D" w:rsidRPr="004547A3" w:rsidRDefault="000814FF" w:rsidP="004547A3">
      <w:r w:rsidRPr="00800B08">
        <w:t>C</w:t>
      </w:r>
      <w:r w:rsidR="00B60AFC" w:rsidRPr="00800B08">
        <w:t xml:space="preserve">. </w:t>
      </w:r>
      <w:r w:rsidR="00800B08" w:rsidRPr="004547A3">
        <w:t>Crosscutting identities carry their own unique stereotypes that are not always applied to either subordinate group</w:t>
      </w:r>
      <w:r w:rsidR="00714C77">
        <w:t>.</w:t>
      </w:r>
    </w:p>
    <w:p w14:paraId="711348A1" w14:textId="77777777" w:rsidR="00E6778D" w:rsidRPr="004547A3" w:rsidRDefault="00B60AFC" w:rsidP="004547A3">
      <w:r w:rsidRPr="00800B08">
        <w:t xml:space="preserve">D. </w:t>
      </w:r>
      <w:r w:rsidR="00800B08" w:rsidRPr="004547A3">
        <w:t>Conflicting stereotypes tend to balance each other out resulting in less extreme trait ascriptions</w:t>
      </w:r>
      <w:r w:rsidR="00714C77">
        <w:t>.</w:t>
      </w:r>
    </w:p>
    <w:p w14:paraId="0BD62F12" w14:textId="77777777" w:rsidR="00E6778D" w:rsidRDefault="00AF7F9E" w:rsidP="004547A3">
      <w:r w:rsidRPr="00AF7F9E">
        <w:t>Ans: C</w:t>
      </w:r>
    </w:p>
    <w:p w14:paraId="32D86C47"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33BEB61D" w14:textId="77777777" w:rsidR="00E6778D" w:rsidRDefault="005C7F74" w:rsidP="004547A3">
      <w:r w:rsidRPr="00DD09E2">
        <w:t>Cognitive Domain: Comprehension</w:t>
      </w:r>
    </w:p>
    <w:p w14:paraId="365D339A" w14:textId="77777777" w:rsidR="00E6778D" w:rsidRDefault="00800B08" w:rsidP="004547A3">
      <w:r w:rsidRPr="004547A3">
        <w:t xml:space="preserve">Answer </w:t>
      </w:r>
      <w:r w:rsidR="005C7F74">
        <w:t>L</w:t>
      </w:r>
      <w:r w:rsidRPr="004547A3">
        <w:t>ocation: Subgroups and Intersectionality</w:t>
      </w:r>
    </w:p>
    <w:p w14:paraId="30917636" w14:textId="77777777" w:rsidR="00F80B73" w:rsidRPr="00F80B73" w:rsidRDefault="00F80B73" w:rsidP="00F80B73">
      <w:r w:rsidRPr="00F80B73">
        <w:t>Difficulty Level:</w:t>
      </w:r>
      <w:r>
        <w:t xml:space="preserve"> Medium</w:t>
      </w:r>
    </w:p>
    <w:p w14:paraId="5770B23C" w14:textId="77777777" w:rsidR="00DE4E82" w:rsidRPr="004547A3" w:rsidRDefault="00DE4E82"/>
    <w:p w14:paraId="19727F9E" w14:textId="77777777" w:rsidR="001C0A37" w:rsidRPr="004547A3" w:rsidRDefault="00800B08">
      <w:r w:rsidRPr="004547A3">
        <w:t>17. Which of the following groups will be stereotyped most similarly to men overall?</w:t>
      </w:r>
    </w:p>
    <w:p w14:paraId="58967F61" w14:textId="77777777" w:rsidR="00E6778D" w:rsidRPr="004547A3" w:rsidRDefault="00E53170" w:rsidP="004547A3">
      <w:r w:rsidRPr="00800B08">
        <w:t>A</w:t>
      </w:r>
      <w:r w:rsidR="00B60AFC" w:rsidRPr="00800B08">
        <w:t xml:space="preserve">. </w:t>
      </w:r>
      <w:r w:rsidR="00800B08" w:rsidRPr="004547A3">
        <w:t>White men</w:t>
      </w:r>
    </w:p>
    <w:p w14:paraId="20A181CF" w14:textId="77777777" w:rsidR="00E6778D" w:rsidRPr="004547A3" w:rsidRDefault="00B60AFC" w:rsidP="004547A3">
      <w:r w:rsidRPr="00800B08">
        <w:lastRenderedPageBreak/>
        <w:t xml:space="preserve">B. </w:t>
      </w:r>
      <w:r w:rsidR="00800B08" w:rsidRPr="004547A3">
        <w:t>Black men</w:t>
      </w:r>
    </w:p>
    <w:p w14:paraId="6EFDA64E" w14:textId="77777777" w:rsidR="00E6778D" w:rsidRPr="004547A3" w:rsidRDefault="00B60AFC" w:rsidP="004547A3">
      <w:r w:rsidRPr="00800B08">
        <w:t>C.</w:t>
      </w:r>
      <w:r>
        <w:t xml:space="preserve"> </w:t>
      </w:r>
      <w:r w:rsidR="00800B08" w:rsidRPr="004547A3">
        <w:t>Middle Eastern men</w:t>
      </w:r>
    </w:p>
    <w:p w14:paraId="13E202D0" w14:textId="77777777" w:rsidR="00E6778D" w:rsidRDefault="00B60AFC" w:rsidP="004547A3">
      <w:r w:rsidRPr="00800B08">
        <w:t xml:space="preserve">D. </w:t>
      </w:r>
      <w:r w:rsidR="00800B08" w:rsidRPr="004547A3">
        <w:t>Latino men</w:t>
      </w:r>
    </w:p>
    <w:p w14:paraId="60929E6E" w14:textId="77777777" w:rsidR="00E6778D" w:rsidRPr="004547A3" w:rsidRDefault="00AF7F9E" w:rsidP="004547A3">
      <w:r w:rsidRPr="00AF7F9E">
        <w:t>Ans: A</w:t>
      </w:r>
    </w:p>
    <w:p w14:paraId="73D4DCFE"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482EDFDA" w14:textId="77777777" w:rsidR="00E6778D" w:rsidRDefault="005C7F74" w:rsidP="004547A3">
      <w:r w:rsidRPr="00DD09E2">
        <w:t>Cognitive Domain: Application</w:t>
      </w:r>
    </w:p>
    <w:p w14:paraId="494E9778" w14:textId="77777777" w:rsidR="00E6778D" w:rsidRDefault="00800B08" w:rsidP="004547A3">
      <w:r w:rsidRPr="004547A3">
        <w:t xml:space="preserve">Answer </w:t>
      </w:r>
      <w:r w:rsidR="005C7F74">
        <w:t>L</w:t>
      </w:r>
      <w:r w:rsidRPr="004547A3">
        <w:t>ocation: Subgroups and Intersectionality</w:t>
      </w:r>
    </w:p>
    <w:p w14:paraId="6715B84C" w14:textId="77777777" w:rsidR="00F80B73" w:rsidRPr="00F80B73" w:rsidRDefault="00F80B73" w:rsidP="00F80B73">
      <w:r w:rsidRPr="00F80B73">
        <w:t>Difficulty Level:</w:t>
      </w:r>
      <w:r>
        <w:t xml:space="preserve"> Hard</w:t>
      </w:r>
    </w:p>
    <w:p w14:paraId="474C366B" w14:textId="77777777" w:rsidR="00DE4E82" w:rsidRPr="002362B3" w:rsidRDefault="00DE4E82"/>
    <w:p w14:paraId="51D0758C" w14:textId="77777777" w:rsidR="00B448FF" w:rsidRPr="002362B3" w:rsidRDefault="00800B08">
      <w:r w:rsidRPr="004547A3">
        <w:t>18. Stereotypes about Middle Eastern men have fewer unique traits than stereotypes about Middle Eastern wome</w:t>
      </w:r>
      <w:r w:rsidR="00B60AFC" w:rsidRPr="00800B08">
        <w:t xml:space="preserve">n. </w:t>
      </w:r>
      <w:r w:rsidRPr="004547A3">
        <w:t>What is the cause of this finding according to intersectional theory?</w:t>
      </w:r>
    </w:p>
    <w:p w14:paraId="453A4B0F" w14:textId="77777777" w:rsidR="00E6778D" w:rsidRPr="004547A3" w:rsidRDefault="00B60AFC" w:rsidP="004547A3">
      <w:r w:rsidRPr="00800B08">
        <w:t xml:space="preserve">A. </w:t>
      </w:r>
      <w:r w:rsidR="00800B08" w:rsidRPr="004547A3">
        <w:t>Middle Eastern women are ascribed both communal and agentic traits, whereas Middle Eastern men are only ascribed agentic traits.</w:t>
      </w:r>
    </w:p>
    <w:p w14:paraId="685E5810" w14:textId="77777777" w:rsidR="00E6778D" w:rsidRPr="004547A3" w:rsidRDefault="00B60AFC" w:rsidP="004547A3">
      <w:r w:rsidRPr="00800B08">
        <w:t xml:space="preserve">B. </w:t>
      </w:r>
      <w:r w:rsidR="00800B08" w:rsidRPr="004547A3">
        <w:t>People’s views of Middle Eastern men are especially rigid and simplistic</w:t>
      </w:r>
      <w:r w:rsidR="00C73CA9">
        <w:t>.</w:t>
      </w:r>
    </w:p>
    <w:p w14:paraId="066540F2" w14:textId="77777777" w:rsidR="00E6778D" w:rsidRPr="004547A3" w:rsidRDefault="00B60AFC" w:rsidP="004547A3">
      <w:r w:rsidRPr="00800B08">
        <w:t xml:space="preserve">C. </w:t>
      </w:r>
      <w:r w:rsidR="00800B08" w:rsidRPr="004547A3">
        <w:t>Middle Eastern women fulfill more roles in society than Middle Eastern men</w:t>
      </w:r>
      <w:r w:rsidR="00C73CA9">
        <w:t>.</w:t>
      </w:r>
    </w:p>
    <w:p w14:paraId="7579434D" w14:textId="77777777" w:rsidR="00E6778D" w:rsidRPr="004547A3" w:rsidRDefault="009B4302" w:rsidP="004547A3">
      <w:r w:rsidRPr="00800B08">
        <w:t>D</w:t>
      </w:r>
      <w:r w:rsidR="00B60AFC" w:rsidRPr="00800B08">
        <w:t>.</w:t>
      </w:r>
      <w:r w:rsidR="00B60AFC">
        <w:t xml:space="preserve"> </w:t>
      </w:r>
      <w:r w:rsidR="00800B08" w:rsidRPr="004547A3">
        <w:t>Middle Eastern men are more likely to serve as the group prototype because they hold more power than Middle Eastern women</w:t>
      </w:r>
      <w:r w:rsidR="00C73CA9">
        <w:t>.</w:t>
      </w:r>
    </w:p>
    <w:p w14:paraId="4817D470" w14:textId="77777777" w:rsidR="00E6778D" w:rsidRDefault="00AF7F9E" w:rsidP="004547A3">
      <w:r w:rsidRPr="00AF7F9E">
        <w:t>Ans: D</w:t>
      </w:r>
    </w:p>
    <w:p w14:paraId="553DA314" w14:textId="77777777" w:rsidR="00153D2E"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38A620AA" w14:textId="77777777" w:rsidR="00E6778D" w:rsidRPr="004547A3" w:rsidRDefault="00800B08" w:rsidP="004547A3">
      <w:r w:rsidRPr="004547A3">
        <w:t>Cognitive Domain: Comprehension</w:t>
      </w:r>
    </w:p>
    <w:p w14:paraId="583FF0E6" w14:textId="77777777" w:rsidR="00E6778D" w:rsidRDefault="005C7F74" w:rsidP="004547A3">
      <w:r w:rsidRPr="00DD09E2">
        <w:t xml:space="preserve">Answer </w:t>
      </w:r>
      <w:r>
        <w:t>L</w:t>
      </w:r>
      <w:r w:rsidRPr="00DD09E2">
        <w:t>ocation: Subgroups and Intersectionality</w:t>
      </w:r>
    </w:p>
    <w:p w14:paraId="28098AE9" w14:textId="77777777" w:rsidR="00153D2E" w:rsidRPr="00153D2E" w:rsidRDefault="00153D2E" w:rsidP="00153D2E">
      <w:r w:rsidRPr="00153D2E">
        <w:t>Difficulty Level:</w:t>
      </w:r>
      <w:r>
        <w:t xml:space="preserve"> Medium</w:t>
      </w:r>
    </w:p>
    <w:p w14:paraId="1122E0F1" w14:textId="77777777" w:rsidR="00E6778D" w:rsidRDefault="00E6778D" w:rsidP="004547A3"/>
    <w:p w14:paraId="021C3E4B" w14:textId="77777777" w:rsidR="00E6778D" w:rsidRPr="004547A3" w:rsidRDefault="00E6778D" w:rsidP="004547A3"/>
    <w:p w14:paraId="108E7454" w14:textId="77777777" w:rsidR="00E6778D" w:rsidRPr="004547A3" w:rsidRDefault="00800B08" w:rsidP="004547A3">
      <w:r w:rsidRPr="004547A3">
        <w:t>19. Which of the following is FALSE of stereotypes about transgender people?</w:t>
      </w:r>
    </w:p>
    <w:p w14:paraId="44116D05" w14:textId="77777777" w:rsidR="00E6778D" w:rsidRPr="004547A3" w:rsidRDefault="00B60AFC" w:rsidP="004547A3">
      <w:r w:rsidRPr="00800B08">
        <w:t xml:space="preserve">A. </w:t>
      </w:r>
      <w:r w:rsidR="00800B08" w:rsidRPr="004547A3">
        <w:t>Male-to-female stereotypes are largely consistent with stereotypes about cisgender women</w:t>
      </w:r>
      <w:r w:rsidR="00C73CA9">
        <w:t>.</w:t>
      </w:r>
    </w:p>
    <w:p w14:paraId="6B9033A1" w14:textId="77777777" w:rsidR="00E6778D" w:rsidRPr="004547A3" w:rsidRDefault="00B60AFC" w:rsidP="004547A3">
      <w:r w:rsidRPr="00800B08">
        <w:t xml:space="preserve">B. </w:t>
      </w:r>
      <w:r w:rsidR="00800B08" w:rsidRPr="004547A3">
        <w:t>Female-to-male men are stereotyped as more androgynous</w:t>
      </w:r>
      <w:r w:rsidR="00C73CA9">
        <w:t>.</w:t>
      </w:r>
    </w:p>
    <w:p w14:paraId="16198706" w14:textId="77777777" w:rsidR="00E6778D" w:rsidRPr="004547A3" w:rsidRDefault="00B60AFC" w:rsidP="004547A3">
      <w:r w:rsidRPr="00800B08">
        <w:t xml:space="preserve">C. </w:t>
      </w:r>
      <w:r w:rsidR="00800B08" w:rsidRPr="004547A3">
        <w:t>Transgender people are stereotyped as being gay</w:t>
      </w:r>
      <w:r w:rsidR="00C73CA9">
        <w:t>.</w:t>
      </w:r>
    </w:p>
    <w:p w14:paraId="6C5DBB6E" w14:textId="77777777" w:rsidR="00E6778D" w:rsidRPr="004547A3" w:rsidRDefault="009B4302" w:rsidP="004547A3">
      <w:r w:rsidRPr="00800B08">
        <w:t>D</w:t>
      </w:r>
      <w:r w:rsidR="00B60AFC" w:rsidRPr="00800B08">
        <w:t>.</w:t>
      </w:r>
      <w:r w:rsidR="00B60AFC">
        <w:t xml:space="preserve"> </w:t>
      </w:r>
      <w:r w:rsidR="00800B08" w:rsidRPr="004547A3">
        <w:t>Non-binary people are stereotyped as lacking sex drives</w:t>
      </w:r>
      <w:r w:rsidR="00C73CA9">
        <w:t>.</w:t>
      </w:r>
    </w:p>
    <w:p w14:paraId="62EC6B63" w14:textId="77777777" w:rsidR="00E6778D" w:rsidRDefault="00AF7F9E" w:rsidP="004547A3">
      <w:r w:rsidRPr="00AF7F9E">
        <w:t>Ans: D</w:t>
      </w:r>
    </w:p>
    <w:p w14:paraId="22E09BB2"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1DC1B044" w14:textId="77777777" w:rsidR="00E6778D" w:rsidRDefault="005C7F74" w:rsidP="004547A3">
      <w:r w:rsidRPr="00DD09E2">
        <w:t>Cognitive Domain: Knowledge</w:t>
      </w:r>
    </w:p>
    <w:p w14:paraId="2A93E7D0" w14:textId="77777777" w:rsidR="00E6778D" w:rsidRDefault="00800B08" w:rsidP="004547A3">
      <w:r w:rsidRPr="004547A3">
        <w:t xml:space="preserve">Answer </w:t>
      </w:r>
      <w:r w:rsidR="005C7F74">
        <w:t>L</w:t>
      </w:r>
      <w:r w:rsidRPr="004547A3">
        <w:t>ocation: Transgender Stereotypes</w:t>
      </w:r>
    </w:p>
    <w:p w14:paraId="0730D881" w14:textId="77777777" w:rsidR="00153D2E" w:rsidRPr="00153D2E" w:rsidRDefault="00153D2E" w:rsidP="00153D2E">
      <w:r w:rsidRPr="00153D2E">
        <w:t>Difficulty Level:</w:t>
      </w:r>
      <w:r>
        <w:t xml:space="preserve"> Easy</w:t>
      </w:r>
    </w:p>
    <w:p w14:paraId="77EE7A57" w14:textId="77777777" w:rsidR="00E6778D" w:rsidRPr="004547A3" w:rsidRDefault="00E6778D" w:rsidP="004547A3"/>
    <w:p w14:paraId="12D865A0" w14:textId="77777777" w:rsidR="00766035" w:rsidRPr="004547A3" w:rsidRDefault="00800B08">
      <w:r w:rsidRPr="004547A3">
        <w:t>20. Which stereotype do gay men share with heterosexual men?</w:t>
      </w:r>
    </w:p>
    <w:p w14:paraId="12BF7515" w14:textId="77777777" w:rsidR="00E6778D" w:rsidRPr="004547A3" w:rsidRDefault="00B60AFC" w:rsidP="004547A3">
      <w:r w:rsidRPr="00800B08">
        <w:t xml:space="preserve">A. </w:t>
      </w:r>
      <w:r w:rsidR="00C73CA9">
        <w:t>a</w:t>
      </w:r>
      <w:r w:rsidR="00800B08" w:rsidRPr="004547A3">
        <w:t>ssertiveness</w:t>
      </w:r>
    </w:p>
    <w:p w14:paraId="55FB64D2" w14:textId="77777777" w:rsidR="00E6778D" w:rsidRPr="004547A3" w:rsidRDefault="00B60AFC" w:rsidP="004547A3">
      <w:r w:rsidRPr="00800B08">
        <w:t xml:space="preserve">B. </w:t>
      </w:r>
      <w:r w:rsidR="00C73CA9">
        <w:t>e</w:t>
      </w:r>
      <w:r w:rsidR="00800B08" w:rsidRPr="004547A3">
        <w:t>xtraversion</w:t>
      </w:r>
    </w:p>
    <w:p w14:paraId="28579CFD" w14:textId="77777777" w:rsidR="00E6778D" w:rsidRPr="004547A3" w:rsidRDefault="00B60AFC" w:rsidP="004547A3">
      <w:r w:rsidRPr="00800B08">
        <w:t xml:space="preserve">C. </w:t>
      </w:r>
      <w:r w:rsidR="00C73CA9">
        <w:t>c</w:t>
      </w:r>
      <w:r w:rsidR="00800B08" w:rsidRPr="004547A3">
        <w:t>ompetitiveness</w:t>
      </w:r>
    </w:p>
    <w:p w14:paraId="442E6170" w14:textId="77777777" w:rsidR="00E6778D" w:rsidRPr="004547A3" w:rsidRDefault="00215C43" w:rsidP="004547A3">
      <w:r w:rsidRPr="00800B08">
        <w:t>D</w:t>
      </w:r>
      <w:r w:rsidR="00B60AFC" w:rsidRPr="00800B08">
        <w:t>.</w:t>
      </w:r>
      <w:r w:rsidR="00B60AFC">
        <w:t xml:space="preserve"> </w:t>
      </w:r>
      <w:r w:rsidR="00C73CA9">
        <w:t>s</w:t>
      </w:r>
      <w:r w:rsidR="00800B08" w:rsidRPr="004547A3">
        <w:t>exual promiscuousness</w:t>
      </w:r>
    </w:p>
    <w:p w14:paraId="425CE320" w14:textId="77777777" w:rsidR="00E6778D" w:rsidRDefault="00AF7F9E" w:rsidP="004547A3">
      <w:r w:rsidRPr="00AF7F9E">
        <w:t>Ans: D</w:t>
      </w:r>
    </w:p>
    <w:p w14:paraId="00820983" w14:textId="77777777" w:rsidR="00E6778D" w:rsidRPr="004547A3" w:rsidRDefault="00800B08" w:rsidP="004547A3">
      <w:r w:rsidRPr="004547A3">
        <w:lastRenderedPageBreak/>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17B393A0" w14:textId="77777777" w:rsidR="00E6778D" w:rsidRDefault="005C7F74" w:rsidP="004547A3">
      <w:r w:rsidRPr="00DD09E2">
        <w:t>Cognitive Domain: Knowledge</w:t>
      </w:r>
    </w:p>
    <w:p w14:paraId="5F331AF8" w14:textId="77777777" w:rsidR="00E6778D" w:rsidRDefault="00800B08" w:rsidP="004547A3">
      <w:r w:rsidRPr="004547A3">
        <w:t xml:space="preserve">Answer </w:t>
      </w:r>
      <w:r w:rsidR="005C7F74">
        <w:t>L</w:t>
      </w:r>
      <w:r w:rsidRPr="004547A3">
        <w:t>ocation: Sexual Orientation Stereotypes</w:t>
      </w:r>
    </w:p>
    <w:p w14:paraId="469E8A20" w14:textId="77777777" w:rsidR="00153D2E" w:rsidRPr="00153D2E" w:rsidRDefault="00153D2E" w:rsidP="00153D2E">
      <w:r w:rsidRPr="00153D2E">
        <w:t>Difficulty Level:</w:t>
      </w:r>
      <w:r>
        <w:t xml:space="preserve"> Easy</w:t>
      </w:r>
    </w:p>
    <w:p w14:paraId="4B25D0AE" w14:textId="77777777" w:rsidR="00E6778D" w:rsidRPr="004547A3" w:rsidRDefault="00E6778D" w:rsidP="004547A3"/>
    <w:p w14:paraId="04C38200" w14:textId="77777777" w:rsidR="006472BF" w:rsidRPr="004547A3" w:rsidRDefault="00800B08">
      <w:r w:rsidRPr="004547A3">
        <w:t>21. Which of the following groups tend to evoke the most negative stereotypes overall?</w:t>
      </w:r>
    </w:p>
    <w:p w14:paraId="5B5EE4DC" w14:textId="77777777" w:rsidR="00E6778D" w:rsidRPr="004547A3" w:rsidRDefault="00B60AFC" w:rsidP="004547A3">
      <w:r w:rsidRPr="00800B08">
        <w:t xml:space="preserve">A. </w:t>
      </w:r>
      <w:r w:rsidR="00800B08" w:rsidRPr="004547A3">
        <w:t>heterosexual women</w:t>
      </w:r>
    </w:p>
    <w:p w14:paraId="627EA1DD" w14:textId="77777777" w:rsidR="00E6778D" w:rsidRPr="004547A3" w:rsidRDefault="00B60AFC" w:rsidP="004547A3">
      <w:r w:rsidRPr="00800B08">
        <w:t xml:space="preserve">B. </w:t>
      </w:r>
      <w:r w:rsidR="00800B08" w:rsidRPr="004547A3">
        <w:t>gay men</w:t>
      </w:r>
    </w:p>
    <w:p w14:paraId="2F14823D" w14:textId="77777777" w:rsidR="00E6778D" w:rsidRPr="004547A3" w:rsidRDefault="00B60AFC" w:rsidP="004547A3">
      <w:r w:rsidRPr="00800B08">
        <w:t xml:space="preserve">C. </w:t>
      </w:r>
      <w:r w:rsidR="00800B08" w:rsidRPr="004547A3">
        <w:t>lesbian women</w:t>
      </w:r>
    </w:p>
    <w:p w14:paraId="40D527AA" w14:textId="77777777" w:rsidR="00E6778D" w:rsidRPr="004547A3" w:rsidRDefault="00D73433" w:rsidP="004547A3">
      <w:r w:rsidRPr="00800B08">
        <w:t>D</w:t>
      </w:r>
      <w:r w:rsidR="00B60AFC" w:rsidRPr="00800B08">
        <w:t xml:space="preserve">. </w:t>
      </w:r>
      <w:r w:rsidR="00800B08" w:rsidRPr="004547A3">
        <w:t>bisexual people</w:t>
      </w:r>
    </w:p>
    <w:p w14:paraId="4C5F85DD" w14:textId="77777777" w:rsidR="00E6778D" w:rsidRDefault="00AF7F9E" w:rsidP="004547A3">
      <w:r w:rsidRPr="00AF7F9E">
        <w:t>Ans: D</w:t>
      </w:r>
    </w:p>
    <w:p w14:paraId="079F58B7"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071B0767" w14:textId="77777777" w:rsidR="00E6778D" w:rsidRDefault="005C7F74" w:rsidP="004547A3">
      <w:r w:rsidRPr="00DD09E2">
        <w:t>Cognitive Domain: Knowledge</w:t>
      </w:r>
    </w:p>
    <w:p w14:paraId="32F7A042" w14:textId="77777777" w:rsidR="00E6778D" w:rsidRDefault="00800B08" w:rsidP="004547A3">
      <w:r w:rsidRPr="004547A3">
        <w:t xml:space="preserve">Answer </w:t>
      </w:r>
      <w:r w:rsidR="005C7F74">
        <w:t>L</w:t>
      </w:r>
      <w:r w:rsidRPr="004547A3">
        <w:t>ocation: Sexual Orientation Stereotypes</w:t>
      </w:r>
    </w:p>
    <w:p w14:paraId="60CBD366" w14:textId="77777777" w:rsidR="00153D2E" w:rsidRPr="00153D2E" w:rsidRDefault="00153D2E" w:rsidP="00153D2E">
      <w:r w:rsidRPr="00153D2E">
        <w:t>Difficulty Level:</w:t>
      </w:r>
      <w:r>
        <w:t xml:space="preserve"> Easy</w:t>
      </w:r>
    </w:p>
    <w:p w14:paraId="0679DE94" w14:textId="77777777" w:rsidR="00385EC0" w:rsidRPr="004547A3" w:rsidRDefault="00385EC0"/>
    <w:p w14:paraId="0C5C842C" w14:textId="77777777" w:rsidR="001C0A37" w:rsidRPr="004547A3" w:rsidRDefault="00800B08">
      <w:r w:rsidRPr="004547A3">
        <w:t>22. Matsick and Conley (2016) discovered that members of the LGBQT community hold unique stereotypes about heterosexual men and wome</w:t>
      </w:r>
      <w:r w:rsidR="00B60AFC" w:rsidRPr="00800B08">
        <w:t xml:space="preserve">n. </w:t>
      </w:r>
      <w:r w:rsidRPr="004547A3">
        <w:t>For example, heterosexual men were stereotyped as ______ while heterosexual women were stereotyped as ______.</w:t>
      </w:r>
    </w:p>
    <w:p w14:paraId="54474C7F" w14:textId="77777777" w:rsidR="00E6778D" w:rsidRPr="004547A3" w:rsidRDefault="00B60AFC" w:rsidP="004547A3">
      <w:r w:rsidRPr="00800B08">
        <w:t xml:space="preserve">A. </w:t>
      </w:r>
      <w:r w:rsidR="00800B08" w:rsidRPr="004547A3">
        <w:t>appearance obsessed; intolerant</w:t>
      </w:r>
    </w:p>
    <w:p w14:paraId="4E4E8D09" w14:textId="77777777" w:rsidR="00E6778D" w:rsidRPr="004547A3" w:rsidRDefault="00B60AFC" w:rsidP="004547A3">
      <w:r w:rsidRPr="00800B08">
        <w:t xml:space="preserve">B. </w:t>
      </w:r>
      <w:r w:rsidR="00800B08" w:rsidRPr="004547A3">
        <w:t>unintelligent; ignorant</w:t>
      </w:r>
    </w:p>
    <w:p w14:paraId="36857780" w14:textId="77777777" w:rsidR="00E6778D" w:rsidRPr="004547A3" w:rsidRDefault="00D73433" w:rsidP="004547A3">
      <w:r w:rsidRPr="00800B08">
        <w:t>C</w:t>
      </w:r>
      <w:r w:rsidR="00B60AFC" w:rsidRPr="00800B08">
        <w:t>.</w:t>
      </w:r>
      <w:r w:rsidR="00B60AFC">
        <w:t xml:space="preserve"> </w:t>
      </w:r>
      <w:r w:rsidR="00800B08" w:rsidRPr="004547A3">
        <w:t>macho; hyper feminine</w:t>
      </w:r>
    </w:p>
    <w:p w14:paraId="39462C30" w14:textId="77777777" w:rsidR="00E6778D" w:rsidRPr="004547A3" w:rsidRDefault="00B60AFC" w:rsidP="004547A3">
      <w:r w:rsidRPr="00800B08">
        <w:t xml:space="preserve">D. </w:t>
      </w:r>
      <w:r w:rsidR="00800B08" w:rsidRPr="004547A3">
        <w:t>efficient; caring</w:t>
      </w:r>
    </w:p>
    <w:p w14:paraId="5419FA3D" w14:textId="77777777" w:rsidR="00E6778D" w:rsidRDefault="00AF7F9E" w:rsidP="004547A3">
      <w:r w:rsidRPr="00AF7F9E">
        <w:t>Ans: C</w:t>
      </w:r>
    </w:p>
    <w:p w14:paraId="03A1D6F9"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72C0B5A4" w14:textId="77777777" w:rsidR="00E6778D" w:rsidRDefault="005C7F74" w:rsidP="004547A3">
      <w:r w:rsidRPr="00DD09E2">
        <w:t>Cognitive Domain: Knowledge</w:t>
      </w:r>
    </w:p>
    <w:p w14:paraId="660554B4" w14:textId="77777777" w:rsidR="00E6778D" w:rsidRDefault="00800B08" w:rsidP="004547A3">
      <w:r w:rsidRPr="004547A3">
        <w:t xml:space="preserve">Answer </w:t>
      </w:r>
      <w:r w:rsidR="005C7F74">
        <w:t>L</w:t>
      </w:r>
      <w:r w:rsidRPr="004547A3">
        <w:t>ocation: Sexual Orientation Stereotypes</w:t>
      </w:r>
    </w:p>
    <w:p w14:paraId="758F6E9B" w14:textId="77777777" w:rsidR="00153D2E" w:rsidRPr="00153D2E" w:rsidRDefault="00153D2E" w:rsidP="00153D2E">
      <w:r w:rsidRPr="00153D2E">
        <w:t>Difficulty Level:</w:t>
      </w:r>
      <w:r>
        <w:t xml:space="preserve"> Easy</w:t>
      </w:r>
    </w:p>
    <w:p w14:paraId="1A931BC2" w14:textId="77777777" w:rsidR="00E6778D" w:rsidRPr="004547A3" w:rsidRDefault="00E6778D" w:rsidP="004547A3"/>
    <w:p w14:paraId="189CA73D" w14:textId="77777777" w:rsidR="0004243B" w:rsidRPr="004547A3" w:rsidRDefault="00800B08">
      <w:r w:rsidRPr="004547A3">
        <w:t>23. Traits such as athletic, self-reliant, and rational are examples of ______ for men.</w:t>
      </w:r>
    </w:p>
    <w:p w14:paraId="4CC886C2" w14:textId="77777777" w:rsidR="00E6778D" w:rsidRPr="004547A3" w:rsidRDefault="00B60AFC" w:rsidP="004547A3">
      <w:r w:rsidRPr="00800B08">
        <w:t xml:space="preserve">A. </w:t>
      </w:r>
      <w:r w:rsidR="00800B08" w:rsidRPr="004547A3">
        <w:t>gender proscriptions</w:t>
      </w:r>
    </w:p>
    <w:p w14:paraId="43E691C6" w14:textId="77777777" w:rsidR="00E6778D" w:rsidRPr="004547A3" w:rsidRDefault="00C17905" w:rsidP="004547A3">
      <w:r w:rsidRPr="00800B08">
        <w:t>B</w:t>
      </w:r>
      <w:r w:rsidR="00B60AFC" w:rsidRPr="00800B08">
        <w:t xml:space="preserve">. </w:t>
      </w:r>
      <w:r w:rsidR="00800B08" w:rsidRPr="004547A3">
        <w:t>gender prescriptions</w:t>
      </w:r>
    </w:p>
    <w:p w14:paraId="7F7335D6" w14:textId="77777777" w:rsidR="00A01556" w:rsidRPr="004547A3" w:rsidRDefault="00B60AFC">
      <w:r w:rsidRPr="00800B08">
        <w:t>C.</w:t>
      </w:r>
      <w:r>
        <w:t xml:space="preserve"> </w:t>
      </w:r>
      <w:r w:rsidR="00800B08" w:rsidRPr="004547A3">
        <w:t>sex differences</w:t>
      </w:r>
    </w:p>
    <w:p w14:paraId="01E55BF1" w14:textId="77777777" w:rsidR="00E6778D" w:rsidRPr="004547A3" w:rsidRDefault="00B60AFC" w:rsidP="004547A3">
      <w:r w:rsidRPr="00800B08">
        <w:t>D.</w:t>
      </w:r>
      <w:r>
        <w:t xml:space="preserve"> </w:t>
      </w:r>
      <w:r w:rsidR="00800B08" w:rsidRPr="004547A3">
        <w:t>gender schemas</w:t>
      </w:r>
    </w:p>
    <w:p w14:paraId="5704D024" w14:textId="77777777" w:rsidR="00E6778D" w:rsidRDefault="00AF7F9E" w:rsidP="004547A3">
      <w:r w:rsidRPr="00AF7F9E">
        <w:t>Ans: B</w:t>
      </w:r>
    </w:p>
    <w:p w14:paraId="6EB1D9A2"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37F7038E" w14:textId="77777777" w:rsidR="00E6778D" w:rsidRDefault="005C7F74" w:rsidP="004547A3">
      <w:r w:rsidRPr="00DD09E2">
        <w:t>Cognitive Domain: Knowledge</w:t>
      </w:r>
    </w:p>
    <w:p w14:paraId="1A50210D" w14:textId="77777777" w:rsidR="00E6778D" w:rsidRDefault="00800B08" w:rsidP="004547A3">
      <w:r w:rsidRPr="004547A3">
        <w:t xml:space="preserve">Answer </w:t>
      </w:r>
      <w:r w:rsidR="005C7F74">
        <w:t>L</w:t>
      </w:r>
      <w:r w:rsidRPr="004547A3">
        <w:t>ocation: What Are Some Consequences of Gender Stereotyping?</w:t>
      </w:r>
    </w:p>
    <w:p w14:paraId="0F10A79F" w14:textId="77777777" w:rsidR="00153D2E" w:rsidRPr="00153D2E" w:rsidRDefault="00153D2E" w:rsidP="00153D2E">
      <w:r w:rsidRPr="00153D2E">
        <w:t>Difficulty Level:</w:t>
      </w:r>
      <w:r>
        <w:t xml:space="preserve"> Easy</w:t>
      </w:r>
    </w:p>
    <w:p w14:paraId="0CFB4593" w14:textId="77777777" w:rsidR="00B448FF" w:rsidRPr="002362B3" w:rsidRDefault="00B448FF"/>
    <w:p w14:paraId="1EA8BE78" w14:textId="77777777" w:rsidR="00BB46EB" w:rsidRPr="002362B3" w:rsidRDefault="00800B08">
      <w:r w:rsidRPr="004547A3">
        <w:lastRenderedPageBreak/>
        <w:t>24. The status incongruity hypothesis argues that gender role violating women are viewed negatively because they</w:t>
      </w:r>
      <w:r w:rsidR="004531E0">
        <w:t xml:space="preserve"> ______.</w:t>
      </w:r>
    </w:p>
    <w:p w14:paraId="4A9FBF8F" w14:textId="77777777" w:rsidR="00E6778D" w:rsidRPr="004547A3" w:rsidRDefault="00B60AFC" w:rsidP="004547A3">
      <w:r w:rsidRPr="00800B08">
        <w:t xml:space="preserve">A. </w:t>
      </w:r>
      <w:r w:rsidR="00800B08" w:rsidRPr="004547A3">
        <w:t>are less warm and affable</w:t>
      </w:r>
    </w:p>
    <w:p w14:paraId="6D84B31A" w14:textId="77777777" w:rsidR="00E6778D" w:rsidRPr="004547A3" w:rsidRDefault="00B60AFC" w:rsidP="004547A3">
      <w:r w:rsidRPr="00800B08">
        <w:t xml:space="preserve">B. </w:t>
      </w:r>
      <w:r w:rsidR="00800B08" w:rsidRPr="004547A3">
        <w:t>justify gender hierarchies and the unjust status quo</w:t>
      </w:r>
    </w:p>
    <w:p w14:paraId="16D7EAB4" w14:textId="77777777" w:rsidR="00E6778D" w:rsidRPr="004547A3" w:rsidRDefault="003C1353" w:rsidP="004547A3">
      <w:r w:rsidRPr="00800B08">
        <w:t>C</w:t>
      </w:r>
      <w:r w:rsidR="00B60AFC" w:rsidRPr="00800B08">
        <w:t xml:space="preserve">. </w:t>
      </w:r>
      <w:r w:rsidR="00800B08" w:rsidRPr="004547A3">
        <w:t>are incongruous with the low social status that women are expected to have</w:t>
      </w:r>
    </w:p>
    <w:p w14:paraId="7453B169" w14:textId="77777777" w:rsidR="00E6778D" w:rsidRPr="004547A3" w:rsidRDefault="00B60AFC" w:rsidP="004547A3">
      <w:r w:rsidRPr="00800B08">
        <w:t>D.</w:t>
      </w:r>
      <w:r>
        <w:t xml:space="preserve"> </w:t>
      </w:r>
      <w:r w:rsidR="00800B08" w:rsidRPr="004547A3">
        <w:t>threaten men’s feelings of economic security</w:t>
      </w:r>
    </w:p>
    <w:p w14:paraId="49CA07EC" w14:textId="77777777" w:rsidR="00E6778D" w:rsidRDefault="00AF7F9E" w:rsidP="004547A3">
      <w:r w:rsidRPr="00AF7F9E">
        <w:t>Ans: C</w:t>
      </w:r>
    </w:p>
    <w:p w14:paraId="669ECF76" w14:textId="77777777" w:rsidR="00E6778D" w:rsidRPr="004547A3"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 xml:space="preserve">s. </w:t>
      </w:r>
    </w:p>
    <w:p w14:paraId="7589BCD4" w14:textId="77777777" w:rsidR="00E6778D" w:rsidRDefault="005C7F74" w:rsidP="004547A3">
      <w:r w:rsidRPr="00DD09E2">
        <w:t>Cognitive Domain: Comprehension</w:t>
      </w:r>
    </w:p>
    <w:p w14:paraId="401DFE7C" w14:textId="77777777" w:rsidR="00E6778D" w:rsidRDefault="00800B08" w:rsidP="004547A3">
      <w:r w:rsidRPr="004547A3">
        <w:t xml:space="preserve">Answer </w:t>
      </w:r>
      <w:r w:rsidR="005C7F74">
        <w:t>L</w:t>
      </w:r>
      <w:r w:rsidRPr="004547A3">
        <w:t>ocation: What Are Some Consequences of Gender Stereotyping?</w:t>
      </w:r>
    </w:p>
    <w:p w14:paraId="59B8C36C" w14:textId="77777777" w:rsidR="00153D2E" w:rsidRPr="00153D2E" w:rsidRDefault="00153D2E" w:rsidP="00153D2E">
      <w:r w:rsidRPr="00153D2E">
        <w:t>Difficulty Level:</w:t>
      </w:r>
      <w:r>
        <w:t xml:space="preserve"> Medium</w:t>
      </w:r>
    </w:p>
    <w:p w14:paraId="202DE10D" w14:textId="77777777" w:rsidR="00E6778D" w:rsidRPr="004547A3" w:rsidRDefault="00E6778D" w:rsidP="004547A3"/>
    <w:p w14:paraId="1B1F68E5" w14:textId="77777777" w:rsidR="00D20DD6" w:rsidRPr="002362B3" w:rsidRDefault="00800B08">
      <w:r w:rsidRPr="004547A3">
        <w:t>25. Which of the following is an example of stereotype threat?</w:t>
      </w:r>
    </w:p>
    <w:p w14:paraId="1F07E35F" w14:textId="77777777" w:rsidR="00E6778D" w:rsidRPr="004547A3" w:rsidRDefault="00B60AFC" w:rsidP="004547A3">
      <w:r w:rsidRPr="00800B08">
        <w:t xml:space="preserve">A. </w:t>
      </w:r>
      <w:r w:rsidR="009F3746">
        <w:t>p</w:t>
      </w:r>
      <w:r w:rsidR="00800B08" w:rsidRPr="004547A3">
        <w:t>articipants rating a Black male as more threatening and intimidating than a White male</w:t>
      </w:r>
    </w:p>
    <w:p w14:paraId="0CAA869C" w14:textId="77777777" w:rsidR="00E6778D" w:rsidRPr="004547A3" w:rsidRDefault="00E7678F" w:rsidP="004547A3">
      <w:r w:rsidRPr="00800B08">
        <w:t>B</w:t>
      </w:r>
      <w:r w:rsidR="00B60AFC" w:rsidRPr="00800B08">
        <w:t xml:space="preserve">. </w:t>
      </w:r>
      <w:r w:rsidR="009F3746">
        <w:t>a</w:t>
      </w:r>
      <w:r w:rsidR="00800B08" w:rsidRPr="004547A3">
        <w:t xml:space="preserve"> female performing worse in an online video game following a reminder that few women play the game</w:t>
      </w:r>
    </w:p>
    <w:p w14:paraId="04FAD303" w14:textId="77777777" w:rsidR="00E6778D" w:rsidRPr="004547A3" w:rsidRDefault="00B60AFC" w:rsidP="004547A3">
      <w:r w:rsidRPr="00800B08">
        <w:t xml:space="preserve">C. </w:t>
      </w:r>
      <w:r w:rsidR="009F3746">
        <w:t>p</w:t>
      </w:r>
      <w:r w:rsidR="00800B08" w:rsidRPr="004547A3">
        <w:t>olice officers targeting suspects based on race</w:t>
      </w:r>
    </w:p>
    <w:p w14:paraId="257DC061" w14:textId="77777777" w:rsidR="00E6778D" w:rsidRPr="004547A3" w:rsidRDefault="00B60AFC" w:rsidP="004547A3">
      <w:r w:rsidRPr="00800B08">
        <w:t>D.</w:t>
      </w:r>
      <w:r>
        <w:t xml:space="preserve"> </w:t>
      </w:r>
      <w:r w:rsidR="009F3746">
        <w:t>f</w:t>
      </w:r>
      <w:r w:rsidR="00800B08" w:rsidRPr="004547A3">
        <w:t>eelings of anxiety that result from being in the presence of racial outgroups</w:t>
      </w:r>
    </w:p>
    <w:p w14:paraId="644A1C1B" w14:textId="77777777" w:rsidR="00E6778D" w:rsidRDefault="00AF7F9E" w:rsidP="004547A3">
      <w:r w:rsidRPr="00AF7F9E">
        <w:t>Ans: B</w:t>
      </w:r>
    </w:p>
    <w:p w14:paraId="0A2533F8" w14:textId="77777777" w:rsidR="00153D2E"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s.</w:t>
      </w:r>
    </w:p>
    <w:p w14:paraId="504763BF" w14:textId="0298FBCD" w:rsidR="00E6778D" w:rsidRPr="004547A3" w:rsidRDefault="00800B08" w:rsidP="004547A3">
      <w:r w:rsidRPr="004547A3">
        <w:t>Cognitive Domain: Application</w:t>
      </w:r>
    </w:p>
    <w:p w14:paraId="5DCA6822" w14:textId="77777777" w:rsidR="00E6778D" w:rsidRDefault="005C7F74" w:rsidP="004547A3">
      <w:r w:rsidRPr="00DD09E2">
        <w:t xml:space="preserve">Answer </w:t>
      </w:r>
      <w:r>
        <w:t>L</w:t>
      </w:r>
      <w:r w:rsidRPr="00DD09E2">
        <w:t>ocation: What Are Some Consequences of Gender Stereotyping?</w:t>
      </w:r>
    </w:p>
    <w:p w14:paraId="3909C0B6" w14:textId="77777777" w:rsidR="00153D2E" w:rsidRPr="00153D2E" w:rsidRDefault="00153D2E" w:rsidP="00153D2E">
      <w:r w:rsidRPr="00153D2E">
        <w:t>Difficulty Level:</w:t>
      </w:r>
      <w:r>
        <w:t xml:space="preserve"> Hard</w:t>
      </w:r>
    </w:p>
    <w:p w14:paraId="4632D039" w14:textId="77777777" w:rsidR="00E6778D" w:rsidRDefault="00E6778D" w:rsidP="004547A3"/>
    <w:p w14:paraId="266AE6D6" w14:textId="77777777" w:rsidR="00E6778D" w:rsidRPr="004547A3" w:rsidRDefault="00E6778D" w:rsidP="004547A3"/>
    <w:p w14:paraId="6E266832" w14:textId="77777777" w:rsidR="00BD1A64" w:rsidRPr="002362B3" w:rsidRDefault="00800B08">
      <w:r w:rsidRPr="004547A3">
        <w:t>26. ______ refers to when members of negatively stereotyped groups feel anxiety about the possibility of confirming negative group stereotypes.</w:t>
      </w:r>
    </w:p>
    <w:p w14:paraId="527838CE" w14:textId="77777777" w:rsidR="00E6778D" w:rsidRPr="004547A3" w:rsidRDefault="00B60AFC" w:rsidP="004547A3">
      <w:r w:rsidRPr="00800B08">
        <w:t xml:space="preserve">A. </w:t>
      </w:r>
      <w:r w:rsidR="00800B08" w:rsidRPr="004547A3">
        <w:t>Self-fulfilling prophecy</w:t>
      </w:r>
    </w:p>
    <w:p w14:paraId="69280D60" w14:textId="77777777" w:rsidR="00E6778D" w:rsidRPr="004547A3" w:rsidRDefault="00B56C51" w:rsidP="004547A3">
      <w:r w:rsidRPr="00800B08">
        <w:t>B</w:t>
      </w:r>
      <w:r w:rsidR="00B60AFC" w:rsidRPr="00800B08">
        <w:t xml:space="preserve">. </w:t>
      </w:r>
      <w:r w:rsidR="00800B08" w:rsidRPr="004547A3">
        <w:t>Stereotype threat</w:t>
      </w:r>
    </w:p>
    <w:p w14:paraId="40961436" w14:textId="77777777" w:rsidR="00E6778D" w:rsidRPr="004547A3" w:rsidRDefault="00B60AFC" w:rsidP="004547A3">
      <w:r w:rsidRPr="00800B08">
        <w:t>C.</w:t>
      </w:r>
      <w:r>
        <w:t xml:space="preserve"> </w:t>
      </w:r>
      <w:r w:rsidR="00800B08" w:rsidRPr="004547A3">
        <w:t>Discrepancy accuracy</w:t>
      </w:r>
    </w:p>
    <w:p w14:paraId="58922A84" w14:textId="77777777" w:rsidR="00E6778D" w:rsidRPr="004547A3" w:rsidRDefault="00B60AFC" w:rsidP="004547A3">
      <w:r w:rsidRPr="00800B08">
        <w:t xml:space="preserve">D. </w:t>
      </w:r>
      <w:r w:rsidR="00800B08" w:rsidRPr="004547A3">
        <w:t>Prototype anxiety</w:t>
      </w:r>
    </w:p>
    <w:p w14:paraId="7A75EE0E" w14:textId="77777777" w:rsidR="00E6778D" w:rsidRDefault="00AF7F9E" w:rsidP="004547A3">
      <w:r w:rsidRPr="00AF7F9E">
        <w:t>Ans: B</w:t>
      </w:r>
    </w:p>
    <w:p w14:paraId="193A82B4" w14:textId="77777777" w:rsidR="00E6778D" w:rsidRPr="004547A3"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 xml:space="preserve">s. </w:t>
      </w:r>
    </w:p>
    <w:p w14:paraId="74B4F15A" w14:textId="77777777" w:rsidR="00E6778D" w:rsidRDefault="005C7F74" w:rsidP="004547A3">
      <w:r w:rsidRPr="00DD09E2">
        <w:t>Cognitive Domain: Knowledge</w:t>
      </w:r>
    </w:p>
    <w:p w14:paraId="5C9C1237" w14:textId="77777777" w:rsidR="00E6778D" w:rsidRDefault="00800B08" w:rsidP="004547A3">
      <w:r w:rsidRPr="004547A3">
        <w:t xml:space="preserve">Answer </w:t>
      </w:r>
      <w:r w:rsidR="005C7F74">
        <w:t>L</w:t>
      </w:r>
      <w:r w:rsidRPr="004547A3">
        <w:t>ocation: What Are Some Consequences of Gender Stereotyping?</w:t>
      </w:r>
    </w:p>
    <w:p w14:paraId="6A73A005" w14:textId="77777777" w:rsidR="00153D2E" w:rsidRPr="00153D2E" w:rsidRDefault="00153D2E" w:rsidP="00153D2E">
      <w:r w:rsidRPr="00153D2E">
        <w:t>Difficulty Level:</w:t>
      </w:r>
      <w:r>
        <w:t xml:space="preserve"> Easy</w:t>
      </w:r>
    </w:p>
    <w:p w14:paraId="70CECA10" w14:textId="77777777" w:rsidR="00BD1A64" w:rsidRPr="004547A3" w:rsidRDefault="00BD1A64"/>
    <w:p w14:paraId="482AB761" w14:textId="77777777" w:rsidR="00BB46EB" w:rsidRPr="002362B3" w:rsidRDefault="00800B08">
      <w:r w:rsidRPr="004547A3">
        <w:t>27. Which of the following explanations of the origins of gender stereotypes is most consistent with evolutionary psychology?</w:t>
      </w:r>
    </w:p>
    <w:p w14:paraId="29C9EFE9" w14:textId="77777777" w:rsidR="00E6778D" w:rsidRPr="004547A3" w:rsidRDefault="00B60AFC" w:rsidP="004547A3">
      <w:r w:rsidRPr="00800B08">
        <w:t xml:space="preserve">A. </w:t>
      </w:r>
      <w:r w:rsidR="00800B08" w:rsidRPr="004547A3">
        <w:t>People associate men with competitive and dominant traits because of their high social status in society</w:t>
      </w:r>
      <w:r w:rsidR="00E411EA">
        <w:t>.</w:t>
      </w:r>
    </w:p>
    <w:p w14:paraId="43059828" w14:textId="77777777" w:rsidR="00E6778D" w:rsidRPr="004547A3" w:rsidRDefault="00B60AFC" w:rsidP="004547A3">
      <w:r w:rsidRPr="00800B08">
        <w:lastRenderedPageBreak/>
        <w:t xml:space="preserve">B. </w:t>
      </w:r>
      <w:r w:rsidR="00800B08" w:rsidRPr="004547A3">
        <w:t>Men are prone to risk taking because society rewards risky behavior in men more than women</w:t>
      </w:r>
      <w:r w:rsidR="00E411EA">
        <w:t>.</w:t>
      </w:r>
    </w:p>
    <w:p w14:paraId="48AB208E" w14:textId="77777777" w:rsidR="00E6778D" w:rsidRPr="004547A3" w:rsidRDefault="00B60AFC" w:rsidP="004547A3">
      <w:r w:rsidRPr="00800B08">
        <w:t>C.</w:t>
      </w:r>
      <w:r>
        <w:t xml:space="preserve"> </w:t>
      </w:r>
      <w:r w:rsidR="00800B08" w:rsidRPr="004547A3">
        <w:t>People infer women are nurturing because they observe them caring for children more than men</w:t>
      </w:r>
      <w:r w:rsidR="00E411EA">
        <w:t>.</w:t>
      </w:r>
    </w:p>
    <w:p w14:paraId="680CC23F" w14:textId="77777777" w:rsidR="00E6778D" w:rsidRPr="004547A3" w:rsidRDefault="00B56C51" w:rsidP="004547A3">
      <w:r w:rsidRPr="00800B08">
        <w:t>D</w:t>
      </w:r>
      <w:r w:rsidR="00B60AFC" w:rsidRPr="00800B08">
        <w:t xml:space="preserve">. </w:t>
      </w:r>
      <w:r w:rsidR="00800B08" w:rsidRPr="004547A3">
        <w:t>People associate men with assertiveness because such traits facilitated man’s likelihood of reproducing</w:t>
      </w:r>
      <w:r w:rsidR="00E411EA">
        <w:t>.</w:t>
      </w:r>
    </w:p>
    <w:p w14:paraId="4C84E2D9" w14:textId="77777777" w:rsidR="00E6778D" w:rsidRDefault="00AF7F9E" w:rsidP="004547A3">
      <w:r w:rsidRPr="00AF7F9E">
        <w:t>Ans: D</w:t>
      </w:r>
    </w:p>
    <w:p w14:paraId="20FF7141"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02A89CF7" w14:textId="77777777" w:rsidR="00E6778D" w:rsidRDefault="005C7F74" w:rsidP="004547A3">
      <w:r w:rsidRPr="00DD09E2">
        <w:t>Cognitive Domain: Comprehension</w:t>
      </w:r>
    </w:p>
    <w:p w14:paraId="199A54BF" w14:textId="77777777" w:rsidR="00E6778D" w:rsidRDefault="00800B08" w:rsidP="004547A3">
      <w:r w:rsidRPr="004547A3">
        <w:t xml:space="preserve">Answer </w:t>
      </w:r>
      <w:r w:rsidR="005C7F74">
        <w:t>L</w:t>
      </w:r>
      <w:r w:rsidRPr="004547A3">
        <w:t>ocation: Where Do Gender Stereotypes Come From?</w:t>
      </w:r>
    </w:p>
    <w:p w14:paraId="50B1F2E3" w14:textId="77777777" w:rsidR="00153D2E" w:rsidRPr="00153D2E" w:rsidRDefault="00153D2E" w:rsidP="00153D2E">
      <w:r w:rsidRPr="00153D2E">
        <w:t>Difficulty Level:</w:t>
      </w:r>
      <w:r>
        <w:t xml:space="preserve"> Medium</w:t>
      </w:r>
    </w:p>
    <w:p w14:paraId="55BFD497" w14:textId="77777777" w:rsidR="00E6778D" w:rsidRPr="004547A3" w:rsidRDefault="00E6778D" w:rsidP="004547A3"/>
    <w:p w14:paraId="3B4B94CD" w14:textId="77777777" w:rsidR="00D24AB0" w:rsidRPr="004547A3" w:rsidRDefault="00800B08">
      <w:r w:rsidRPr="004547A3">
        <w:t>28. Which of the following theories argues that stereotypes attributing high agency to men are the result of intrasexual competition for mates?</w:t>
      </w:r>
    </w:p>
    <w:p w14:paraId="5D983E2F" w14:textId="77777777" w:rsidR="005E27D7" w:rsidRPr="004547A3" w:rsidRDefault="00B60AFC">
      <w:r w:rsidRPr="00800B08">
        <w:t xml:space="preserve">A. </w:t>
      </w:r>
      <w:r w:rsidR="00E411EA">
        <w:t>b</w:t>
      </w:r>
      <w:r w:rsidR="00800B08" w:rsidRPr="004547A3">
        <w:t>iosocial constructionist theory</w:t>
      </w:r>
    </w:p>
    <w:p w14:paraId="34967661" w14:textId="77777777" w:rsidR="00E6778D" w:rsidRDefault="00404A4A" w:rsidP="004547A3">
      <w:r w:rsidRPr="00800B08">
        <w:t>B</w:t>
      </w:r>
      <w:r w:rsidR="00B60AFC" w:rsidRPr="00800B08">
        <w:t xml:space="preserve">. </w:t>
      </w:r>
      <w:r w:rsidR="00E411EA">
        <w:t>e</w:t>
      </w:r>
      <w:r w:rsidR="00800B08" w:rsidRPr="004547A3">
        <w:t>volutionary psychology</w:t>
      </w:r>
    </w:p>
    <w:p w14:paraId="0B4830E5" w14:textId="77777777" w:rsidR="00E6778D" w:rsidRDefault="00B60AFC" w:rsidP="004547A3">
      <w:r w:rsidRPr="00800B08">
        <w:t>C.</w:t>
      </w:r>
      <w:r>
        <w:t xml:space="preserve"> </w:t>
      </w:r>
      <w:r w:rsidR="00E411EA">
        <w:t>s</w:t>
      </w:r>
      <w:r w:rsidR="00800B08" w:rsidRPr="004547A3">
        <w:t>ocial role theory</w:t>
      </w:r>
    </w:p>
    <w:p w14:paraId="6B8889DF" w14:textId="77777777" w:rsidR="00E6778D" w:rsidRPr="004547A3" w:rsidRDefault="00B60AFC" w:rsidP="004547A3">
      <w:r w:rsidRPr="00800B08">
        <w:t>D.</w:t>
      </w:r>
      <w:r>
        <w:t xml:space="preserve"> </w:t>
      </w:r>
      <w:r w:rsidR="00E411EA">
        <w:t>g</w:t>
      </w:r>
      <w:r w:rsidR="00800B08" w:rsidRPr="004547A3">
        <w:t xml:space="preserve">enetic </w:t>
      </w:r>
      <w:r w:rsidR="00E411EA">
        <w:t>r</w:t>
      </w:r>
      <w:r w:rsidR="00800B08" w:rsidRPr="004547A3">
        <w:t>ecapitulation</w:t>
      </w:r>
    </w:p>
    <w:p w14:paraId="701E1131" w14:textId="77777777" w:rsidR="00E6778D" w:rsidRDefault="00AF7F9E" w:rsidP="004547A3">
      <w:r w:rsidRPr="00AF7F9E">
        <w:t>Ans: B</w:t>
      </w:r>
    </w:p>
    <w:p w14:paraId="4C867545"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5D4DA444" w14:textId="77777777" w:rsidR="00E6778D" w:rsidRDefault="005C7F74" w:rsidP="004547A3">
      <w:r w:rsidRPr="00DD09E2">
        <w:t>Cognitive Domain: Knowledge</w:t>
      </w:r>
    </w:p>
    <w:p w14:paraId="06A3BA7F" w14:textId="77777777" w:rsidR="00E6778D" w:rsidRDefault="00800B08" w:rsidP="004547A3">
      <w:r w:rsidRPr="004547A3">
        <w:t xml:space="preserve">Answer </w:t>
      </w:r>
      <w:r w:rsidR="005C7F74">
        <w:t>L</w:t>
      </w:r>
      <w:r w:rsidRPr="004547A3">
        <w:t>ocation: Where Do Gender Stereotypes Come From?</w:t>
      </w:r>
    </w:p>
    <w:p w14:paraId="52363BEE" w14:textId="77777777" w:rsidR="00153D2E" w:rsidRPr="00153D2E" w:rsidRDefault="00153D2E" w:rsidP="00153D2E">
      <w:r w:rsidRPr="00153D2E">
        <w:t>Difficulty Level:</w:t>
      </w:r>
      <w:r>
        <w:t xml:space="preserve"> Easy</w:t>
      </w:r>
    </w:p>
    <w:p w14:paraId="05A5F03B" w14:textId="77777777" w:rsidR="00E6778D" w:rsidRPr="004547A3" w:rsidRDefault="00E6778D" w:rsidP="004547A3"/>
    <w:p w14:paraId="49FDC7F2" w14:textId="77777777" w:rsidR="00E6778D" w:rsidRPr="004547A3" w:rsidRDefault="00800B08" w:rsidP="004547A3">
      <w:r w:rsidRPr="004547A3">
        <w:t>29. Social role theory proposes that gender stereotypes ultimately originate from</w:t>
      </w:r>
      <w:r w:rsidR="00E411EA">
        <w:t xml:space="preserve"> ______.</w:t>
      </w:r>
    </w:p>
    <w:p w14:paraId="27EC77D1" w14:textId="77777777" w:rsidR="00E6778D" w:rsidRDefault="00B341AA" w:rsidP="004547A3">
      <w:r>
        <w:t>A.</w:t>
      </w:r>
      <w:r w:rsidR="00370B20">
        <w:t xml:space="preserve"> </w:t>
      </w:r>
      <w:r w:rsidR="00800B08" w:rsidRPr="004547A3">
        <w:t>sex-based divisions of labor</w:t>
      </w:r>
    </w:p>
    <w:p w14:paraId="35BD4BCB" w14:textId="77777777" w:rsidR="00E6778D" w:rsidRPr="004547A3" w:rsidRDefault="00B60AFC" w:rsidP="004547A3">
      <w:r w:rsidRPr="00800B08">
        <w:t xml:space="preserve">B. </w:t>
      </w:r>
      <w:r w:rsidR="00800B08" w:rsidRPr="004547A3">
        <w:t>modern depictions of gender roles in the media</w:t>
      </w:r>
    </w:p>
    <w:p w14:paraId="3A116D6F" w14:textId="77777777" w:rsidR="00E6778D" w:rsidRDefault="00B60AFC" w:rsidP="004547A3">
      <w:r w:rsidRPr="00800B08">
        <w:t>C.</w:t>
      </w:r>
      <w:r>
        <w:t xml:space="preserve"> </w:t>
      </w:r>
      <w:r w:rsidR="00800B08" w:rsidRPr="004547A3">
        <w:t>hormonal differences between males and females</w:t>
      </w:r>
    </w:p>
    <w:p w14:paraId="49A00820" w14:textId="77777777" w:rsidR="00E6778D" w:rsidRPr="004547A3" w:rsidRDefault="00B60AFC" w:rsidP="004547A3">
      <w:r w:rsidRPr="00800B08">
        <w:t>D.</w:t>
      </w:r>
      <w:r>
        <w:t xml:space="preserve"> </w:t>
      </w:r>
      <w:r w:rsidR="00800B08" w:rsidRPr="004547A3">
        <w:t>the unique adaptive problems faced by males and females</w:t>
      </w:r>
    </w:p>
    <w:p w14:paraId="1B64946F" w14:textId="77777777" w:rsidR="00E6778D" w:rsidRDefault="00AF7F9E" w:rsidP="004547A3">
      <w:r w:rsidRPr="00AF7F9E">
        <w:t>Ans: A</w:t>
      </w:r>
    </w:p>
    <w:p w14:paraId="7C9F33DF"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0295F225" w14:textId="77777777" w:rsidR="00E6778D" w:rsidRDefault="005C7F74" w:rsidP="004547A3">
      <w:r w:rsidRPr="00DD09E2">
        <w:t>Cognitive Domain: Knowledge</w:t>
      </w:r>
    </w:p>
    <w:p w14:paraId="4D7719EE" w14:textId="77777777" w:rsidR="00E6778D" w:rsidRDefault="00800B08" w:rsidP="004547A3">
      <w:r w:rsidRPr="004547A3">
        <w:t xml:space="preserve">Answer </w:t>
      </w:r>
      <w:r w:rsidR="005C7F74">
        <w:t>L</w:t>
      </w:r>
      <w:r w:rsidRPr="004547A3">
        <w:t>ocation: Where Do Gender Stereotypes Come From?</w:t>
      </w:r>
    </w:p>
    <w:p w14:paraId="6D2AAAE8" w14:textId="77777777" w:rsidR="00153D2E" w:rsidRPr="00153D2E" w:rsidRDefault="00153D2E" w:rsidP="00153D2E">
      <w:r w:rsidRPr="00153D2E">
        <w:t>Difficulty Level:</w:t>
      </w:r>
      <w:r>
        <w:t xml:space="preserve"> Easy</w:t>
      </w:r>
    </w:p>
    <w:p w14:paraId="18EB8942" w14:textId="77777777" w:rsidR="00E6778D" w:rsidRPr="004547A3" w:rsidRDefault="00E6778D" w:rsidP="004547A3"/>
    <w:p w14:paraId="1EFD6FF0" w14:textId="77777777" w:rsidR="0026155F" w:rsidRPr="004547A3" w:rsidRDefault="00800B08">
      <w:r w:rsidRPr="004547A3">
        <w:t>30. Which of the following describes the results from Eagly and Steffen’s (1984) test of social role theory?</w:t>
      </w:r>
    </w:p>
    <w:p w14:paraId="7BBBFE2F" w14:textId="77777777" w:rsidR="00E6778D" w:rsidRPr="004547A3" w:rsidRDefault="00B60AFC" w:rsidP="004547A3">
      <w:r w:rsidRPr="00800B08">
        <w:t xml:space="preserve">A. </w:t>
      </w:r>
      <w:r w:rsidR="00F04866">
        <w:t>p</w:t>
      </w:r>
      <w:r w:rsidR="00800B08" w:rsidRPr="004547A3">
        <w:t>articipants relied on gender stereotypes regardless of the target’s occupation</w:t>
      </w:r>
    </w:p>
    <w:p w14:paraId="76135385" w14:textId="77777777" w:rsidR="00E6778D" w:rsidRPr="004547A3" w:rsidRDefault="00B60AFC" w:rsidP="004547A3">
      <w:r w:rsidRPr="00800B08">
        <w:t xml:space="preserve">B. </w:t>
      </w:r>
      <w:r w:rsidR="00F04866">
        <w:t>p</w:t>
      </w:r>
      <w:r w:rsidR="00800B08" w:rsidRPr="004547A3">
        <w:t>articipants rated women as higher on communion across conditions</w:t>
      </w:r>
    </w:p>
    <w:p w14:paraId="5E781EA9" w14:textId="77777777" w:rsidR="00E6778D" w:rsidRPr="004547A3" w:rsidRDefault="00404A4A" w:rsidP="004547A3">
      <w:r w:rsidRPr="00800B08">
        <w:t>C</w:t>
      </w:r>
      <w:r w:rsidR="00B60AFC" w:rsidRPr="00800B08">
        <w:t xml:space="preserve">. </w:t>
      </w:r>
      <w:r w:rsidR="00F04866">
        <w:t>i</w:t>
      </w:r>
      <w:r w:rsidR="00800B08" w:rsidRPr="004547A3">
        <w:t>nformation about the target's job overrided gender stereotypes</w:t>
      </w:r>
    </w:p>
    <w:p w14:paraId="413D1149" w14:textId="77777777" w:rsidR="00E6778D" w:rsidRPr="004547A3" w:rsidRDefault="00B60AFC" w:rsidP="004547A3">
      <w:r w:rsidRPr="00800B08">
        <w:t xml:space="preserve">D. </w:t>
      </w:r>
      <w:r w:rsidR="00F04866">
        <w:t>m</w:t>
      </w:r>
      <w:r w:rsidR="00800B08" w:rsidRPr="004547A3">
        <w:t>en were rated higher on agency than women in business occupations</w:t>
      </w:r>
    </w:p>
    <w:p w14:paraId="5ECCF9D4" w14:textId="77777777" w:rsidR="00E6778D" w:rsidRDefault="00AF7F9E" w:rsidP="004547A3">
      <w:r w:rsidRPr="00AF7F9E">
        <w:t>Ans: C</w:t>
      </w:r>
    </w:p>
    <w:p w14:paraId="789931D3"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28195680" w14:textId="77777777" w:rsidR="00E6778D" w:rsidRDefault="005C7F74" w:rsidP="004547A3">
      <w:r w:rsidRPr="00DD09E2">
        <w:t>Cognitive Domain: Comprehension</w:t>
      </w:r>
    </w:p>
    <w:p w14:paraId="6F18473C" w14:textId="77777777" w:rsidR="00E6778D" w:rsidRDefault="00800B08" w:rsidP="004547A3">
      <w:r w:rsidRPr="004547A3">
        <w:t xml:space="preserve">Answer </w:t>
      </w:r>
      <w:r w:rsidR="005C7F74">
        <w:t>L</w:t>
      </w:r>
      <w:r w:rsidRPr="004547A3">
        <w:t>ocation: Where Do Gender Stereotypes Come From?</w:t>
      </w:r>
    </w:p>
    <w:p w14:paraId="1171C7BB" w14:textId="77777777" w:rsidR="00153D2E" w:rsidRPr="00153D2E" w:rsidRDefault="00153D2E" w:rsidP="00153D2E">
      <w:r w:rsidRPr="00153D2E">
        <w:lastRenderedPageBreak/>
        <w:t>Difficulty Level:</w:t>
      </w:r>
      <w:r>
        <w:t xml:space="preserve"> Medium</w:t>
      </w:r>
    </w:p>
    <w:p w14:paraId="5507F905" w14:textId="77777777" w:rsidR="00E6778D" w:rsidRPr="004547A3" w:rsidRDefault="00E6778D" w:rsidP="004547A3"/>
    <w:p w14:paraId="2DE9157A" w14:textId="77777777" w:rsidR="00BB46EB" w:rsidRPr="002362B3" w:rsidRDefault="00800B08">
      <w:r w:rsidRPr="004547A3">
        <w:t>31. Labor statistics indicate that Black men are overrepresented in roles such as athletes and laborer</w:t>
      </w:r>
      <w:r w:rsidR="00B60AFC" w:rsidRPr="00800B08">
        <w:t xml:space="preserve">s. </w:t>
      </w:r>
      <w:r w:rsidRPr="004547A3">
        <w:t>According to findings from social role theory, about what correlation should exist between the ratings of these occupations on communion/agency and the communion/agency traits ascribed to Black men?</w:t>
      </w:r>
    </w:p>
    <w:p w14:paraId="61E9A8EF" w14:textId="77777777" w:rsidR="00E6778D" w:rsidRPr="004547A3" w:rsidRDefault="00B60AFC" w:rsidP="004547A3">
      <w:r w:rsidRPr="00800B08">
        <w:t xml:space="preserve">A. </w:t>
      </w:r>
      <w:r w:rsidR="00800B08" w:rsidRPr="004547A3">
        <w:rPr>
          <w:i/>
        </w:rPr>
        <w:t xml:space="preserve">r </w:t>
      </w:r>
      <w:r w:rsidR="00800B08" w:rsidRPr="004547A3">
        <w:t xml:space="preserve">= </w:t>
      </w:r>
      <w:r w:rsidR="00F04866">
        <w:rPr>
          <w:rFonts w:ascii="Times New Roman" w:hAnsi="Times New Roman"/>
        </w:rPr>
        <w:t>−</w:t>
      </w:r>
      <w:r w:rsidR="00800B08" w:rsidRPr="004547A3">
        <w:t>.70</w:t>
      </w:r>
    </w:p>
    <w:p w14:paraId="5C02BAD4" w14:textId="77777777" w:rsidR="00E6778D" w:rsidRPr="004547A3" w:rsidRDefault="00B60AFC" w:rsidP="004547A3">
      <w:r w:rsidRPr="00800B08">
        <w:t xml:space="preserve">B. </w:t>
      </w:r>
      <w:r w:rsidR="00800B08" w:rsidRPr="004547A3">
        <w:rPr>
          <w:i/>
        </w:rPr>
        <w:t xml:space="preserve">r </w:t>
      </w:r>
      <w:r w:rsidR="00800B08" w:rsidRPr="004547A3">
        <w:t>= .20</w:t>
      </w:r>
    </w:p>
    <w:p w14:paraId="6FC64755" w14:textId="77777777" w:rsidR="00E6778D" w:rsidRPr="004547A3" w:rsidRDefault="00404A4A" w:rsidP="004547A3">
      <w:r w:rsidRPr="00800B08">
        <w:t>C</w:t>
      </w:r>
      <w:r w:rsidR="00B60AFC" w:rsidRPr="00800B08">
        <w:t xml:space="preserve">. </w:t>
      </w:r>
      <w:r w:rsidR="00800B08" w:rsidRPr="004547A3">
        <w:rPr>
          <w:i/>
        </w:rPr>
        <w:t xml:space="preserve">r </w:t>
      </w:r>
      <w:r w:rsidR="00800B08" w:rsidRPr="004547A3">
        <w:t>= .70</w:t>
      </w:r>
    </w:p>
    <w:p w14:paraId="24AB6C6F" w14:textId="77777777" w:rsidR="00E6778D" w:rsidRPr="004547A3" w:rsidRDefault="00B60AFC" w:rsidP="004547A3">
      <w:r w:rsidRPr="00800B08">
        <w:t>D.</w:t>
      </w:r>
      <w:r>
        <w:t xml:space="preserve"> </w:t>
      </w:r>
      <w:r w:rsidR="00800B08" w:rsidRPr="004547A3">
        <w:rPr>
          <w:i/>
        </w:rPr>
        <w:t xml:space="preserve">r </w:t>
      </w:r>
      <w:r w:rsidR="00800B08" w:rsidRPr="004547A3">
        <w:t>= .00</w:t>
      </w:r>
    </w:p>
    <w:p w14:paraId="5F6BAF2C" w14:textId="77777777" w:rsidR="00E6778D" w:rsidRDefault="00AF7F9E" w:rsidP="004547A3">
      <w:r w:rsidRPr="00AF7F9E">
        <w:t>Ans: C</w:t>
      </w:r>
    </w:p>
    <w:p w14:paraId="412C0473"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50B384F8" w14:textId="77777777" w:rsidR="00E6778D" w:rsidRDefault="005C7F74" w:rsidP="004547A3">
      <w:r w:rsidRPr="00DD09E2">
        <w:t>Cognitive Domain: Application</w:t>
      </w:r>
    </w:p>
    <w:p w14:paraId="12010C17" w14:textId="77777777" w:rsidR="00E6778D" w:rsidRDefault="00800B08" w:rsidP="004547A3">
      <w:r w:rsidRPr="004547A3">
        <w:t xml:space="preserve">Answer </w:t>
      </w:r>
      <w:r w:rsidR="005C7F74">
        <w:t>L</w:t>
      </w:r>
      <w:r w:rsidRPr="004547A3">
        <w:t>ocation: Where Do Gender Stereotypes Come From?</w:t>
      </w:r>
    </w:p>
    <w:p w14:paraId="4D399AB5" w14:textId="77777777" w:rsidR="00153D2E" w:rsidRPr="00153D2E" w:rsidRDefault="00153D2E" w:rsidP="00153D2E">
      <w:r w:rsidRPr="00153D2E">
        <w:t>Difficulty Level:</w:t>
      </w:r>
      <w:r>
        <w:t xml:space="preserve"> Hard</w:t>
      </w:r>
    </w:p>
    <w:p w14:paraId="35F0EF1E" w14:textId="77777777" w:rsidR="00E6778D" w:rsidRPr="004547A3" w:rsidRDefault="00E6778D" w:rsidP="004547A3"/>
    <w:p w14:paraId="771211CF" w14:textId="77777777" w:rsidR="00F640F9" w:rsidRPr="004547A3" w:rsidRDefault="00800B08">
      <w:r w:rsidRPr="004547A3">
        <w:t>32. Which of the following theories suggests that men and women are genetically disposed toward displaying different personality traits?</w:t>
      </w:r>
    </w:p>
    <w:p w14:paraId="0B423015" w14:textId="77777777" w:rsidR="000F15EE" w:rsidRPr="004547A3" w:rsidRDefault="00B60AFC">
      <w:r w:rsidRPr="00800B08">
        <w:t xml:space="preserve">A. </w:t>
      </w:r>
      <w:r w:rsidR="00CC0EB3">
        <w:t>b</w:t>
      </w:r>
      <w:r w:rsidR="00800B08" w:rsidRPr="004547A3">
        <w:t>iosocial constructionist theory</w:t>
      </w:r>
    </w:p>
    <w:p w14:paraId="053B4F1A" w14:textId="77777777" w:rsidR="00E6778D" w:rsidRDefault="00404A4A" w:rsidP="004547A3">
      <w:r w:rsidRPr="00800B08">
        <w:t>B</w:t>
      </w:r>
      <w:r w:rsidR="00B60AFC" w:rsidRPr="00800B08">
        <w:t xml:space="preserve">. </w:t>
      </w:r>
      <w:r w:rsidR="00CC0EB3">
        <w:t>e</w:t>
      </w:r>
      <w:r w:rsidR="00800B08" w:rsidRPr="004547A3">
        <w:t>volutionary psychology</w:t>
      </w:r>
    </w:p>
    <w:p w14:paraId="4F565822" w14:textId="77777777" w:rsidR="00E6778D" w:rsidRDefault="00B60AFC" w:rsidP="004547A3">
      <w:r w:rsidRPr="00800B08">
        <w:t>C.</w:t>
      </w:r>
      <w:r>
        <w:t xml:space="preserve"> </w:t>
      </w:r>
      <w:r w:rsidR="00CC0EB3">
        <w:t>s</w:t>
      </w:r>
      <w:r w:rsidR="00800B08" w:rsidRPr="004547A3">
        <w:t>ocial role theory</w:t>
      </w:r>
    </w:p>
    <w:p w14:paraId="3E7FF954" w14:textId="77777777" w:rsidR="00E6778D" w:rsidRPr="004547A3" w:rsidRDefault="00B60AFC" w:rsidP="004547A3">
      <w:r w:rsidRPr="00800B08">
        <w:t>D.</w:t>
      </w:r>
      <w:r>
        <w:t xml:space="preserve"> </w:t>
      </w:r>
      <w:r w:rsidR="00CC0EB3">
        <w:t>g</w:t>
      </w:r>
      <w:r w:rsidR="00800B08" w:rsidRPr="004547A3">
        <w:t xml:space="preserve">enetic </w:t>
      </w:r>
      <w:r w:rsidR="00CC0EB3">
        <w:t>r</w:t>
      </w:r>
      <w:r w:rsidR="00800B08" w:rsidRPr="004547A3">
        <w:t>ecapitulation</w:t>
      </w:r>
    </w:p>
    <w:p w14:paraId="4E8CD159" w14:textId="77777777" w:rsidR="00E6778D" w:rsidRDefault="00AF7F9E" w:rsidP="004547A3">
      <w:r w:rsidRPr="00AF7F9E">
        <w:t>Ans: B</w:t>
      </w:r>
    </w:p>
    <w:p w14:paraId="0B482844"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6A3D5F84" w14:textId="77777777" w:rsidR="00E6778D" w:rsidRDefault="005C7F74" w:rsidP="004547A3">
      <w:r w:rsidRPr="00DD09E2">
        <w:t>Cognitive Domain: Knowledge</w:t>
      </w:r>
    </w:p>
    <w:p w14:paraId="4F86283D" w14:textId="77777777" w:rsidR="00E6778D" w:rsidRDefault="00800B08" w:rsidP="004547A3">
      <w:r w:rsidRPr="004547A3">
        <w:t xml:space="preserve">Answer </w:t>
      </w:r>
      <w:r w:rsidR="005C7F74">
        <w:t>L</w:t>
      </w:r>
      <w:r w:rsidRPr="004547A3">
        <w:t>ocation: Where Do Gender Stereotypes Come From?</w:t>
      </w:r>
    </w:p>
    <w:p w14:paraId="68C28B77" w14:textId="77777777" w:rsidR="00153D2E" w:rsidRPr="00153D2E" w:rsidRDefault="00153D2E" w:rsidP="00153D2E">
      <w:r w:rsidRPr="00153D2E">
        <w:t>Difficulty Level:</w:t>
      </w:r>
      <w:r>
        <w:t xml:space="preserve"> Easy</w:t>
      </w:r>
    </w:p>
    <w:p w14:paraId="0A6D563C" w14:textId="77777777" w:rsidR="00E6778D" w:rsidRPr="004547A3" w:rsidRDefault="00E6778D" w:rsidP="004547A3"/>
    <w:p w14:paraId="1F91F4E5" w14:textId="77777777" w:rsidR="00BB46EB" w:rsidRPr="002362B3" w:rsidRDefault="00800B08">
      <w:r w:rsidRPr="004547A3">
        <w:t>33. Which of the following theories would predict the slowest and smallest changes in gender stereotypes over time?</w:t>
      </w:r>
    </w:p>
    <w:p w14:paraId="3D6CB867" w14:textId="77777777" w:rsidR="00BC34C8" w:rsidRPr="004547A3" w:rsidRDefault="00B60AFC">
      <w:r w:rsidRPr="00800B08">
        <w:t xml:space="preserve">A. </w:t>
      </w:r>
      <w:r w:rsidR="00CC0EB3">
        <w:t>b</w:t>
      </w:r>
      <w:r w:rsidR="00800B08" w:rsidRPr="004547A3">
        <w:t>iosocial constructionist theory</w:t>
      </w:r>
    </w:p>
    <w:p w14:paraId="0EEB1EA3" w14:textId="77777777" w:rsidR="00E6778D" w:rsidRDefault="00404A4A" w:rsidP="004547A3">
      <w:r w:rsidRPr="00800B08">
        <w:t>B</w:t>
      </w:r>
      <w:r w:rsidR="00B60AFC" w:rsidRPr="00800B08">
        <w:t xml:space="preserve">. </w:t>
      </w:r>
      <w:r w:rsidR="00CC0EB3">
        <w:t>e</w:t>
      </w:r>
      <w:r w:rsidR="00800B08" w:rsidRPr="004547A3">
        <w:t>volutionary psychology</w:t>
      </w:r>
    </w:p>
    <w:p w14:paraId="6D03172C" w14:textId="77777777" w:rsidR="00E6778D" w:rsidRDefault="00B60AFC" w:rsidP="004547A3">
      <w:r w:rsidRPr="00800B08">
        <w:t>C.</w:t>
      </w:r>
      <w:r>
        <w:t xml:space="preserve"> </w:t>
      </w:r>
      <w:r w:rsidR="00CC0EB3">
        <w:t>s</w:t>
      </w:r>
      <w:r w:rsidR="00800B08" w:rsidRPr="004547A3">
        <w:t>ocial role theory</w:t>
      </w:r>
    </w:p>
    <w:p w14:paraId="2A9CE986" w14:textId="77777777" w:rsidR="00E6778D" w:rsidRPr="004547A3" w:rsidRDefault="00B60AFC" w:rsidP="004547A3">
      <w:r w:rsidRPr="00800B08">
        <w:t>D.</w:t>
      </w:r>
      <w:r>
        <w:t xml:space="preserve"> </w:t>
      </w:r>
      <w:r w:rsidR="00CC0EB3">
        <w:t>g</w:t>
      </w:r>
      <w:r w:rsidR="00800B08" w:rsidRPr="004547A3">
        <w:t xml:space="preserve">enetic </w:t>
      </w:r>
      <w:r w:rsidR="00CC0EB3">
        <w:t>r</w:t>
      </w:r>
      <w:r w:rsidR="00800B08" w:rsidRPr="004547A3">
        <w:t>ecapitulation</w:t>
      </w:r>
    </w:p>
    <w:p w14:paraId="60B77AF1" w14:textId="77777777" w:rsidR="00E6778D" w:rsidRDefault="00AF7F9E" w:rsidP="004547A3">
      <w:r w:rsidRPr="00AF7F9E">
        <w:t>Ans: B</w:t>
      </w:r>
    </w:p>
    <w:p w14:paraId="79F45167"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2CE3E52A" w14:textId="77777777" w:rsidR="00E6778D" w:rsidRDefault="005C7F74" w:rsidP="004547A3">
      <w:r w:rsidRPr="00DD09E2">
        <w:t>Cognitive Domain: Application</w:t>
      </w:r>
    </w:p>
    <w:p w14:paraId="3DDB42C4" w14:textId="77777777" w:rsidR="00E6778D" w:rsidRDefault="00800B08" w:rsidP="004547A3">
      <w:r w:rsidRPr="004547A3">
        <w:t xml:space="preserve">Answer </w:t>
      </w:r>
      <w:r w:rsidR="005C7F74">
        <w:t>L</w:t>
      </w:r>
      <w:r w:rsidRPr="004547A3">
        <w:t>ocation: Where Do Gender Stereotypes Come From?</w:t>
      </w:r>
    </w:p>
    <w:p w14:paraId="1F9D301F" w14:textId="77777777" w:rsidR="00153D2E" w:rsidRPr="00153D2E" w:rsidRDefault="00153D2E" w:rsidP="00153D2E">
      <w:r w:rsidRPr="00153D2E">
        <w:t>Difficulty Level:</w:t>
      </w:r>
      <w:r>
        <w:t xml:space="preserve"> Hard</w:t>
      </w:r>
    </w:p>
    <w:p w14:paraId="6C4BE3B6" w14:textId="77777777" w:rsidR="00E6778D" w:rsidRPr="004547A3" w:rsidRDefault="00E6778D" w:rsidP="004547A3"/>
    <w:p w14:paraId="366B9DC7" w14:textId="77777777" w:rsidR="00935250" w:rsidRPr="005C7F74" w:rsidRDefault="00800B08">
      <w:r w:rsidRPr="004547A3">
        <w:t>34. Which of the following theories proposes that gender stereotypes ultimately originate from physical differences between men and women but rejects genetically based sex differences in personality?</w:t>
      </w:r>
    </w:p>
    <w:p w14:paraId="59909B0E" w14:textId="77777777" w:rsidR="007A15BF" w:rsidRPr="004547A3" w:rsidRDefault="00404A4A">
      <w:r w:rsidRPr="00800B08">
        <w:t>A</w:t>
      </w:r>
      <w:r w:rsidR="00B60AFC" w:rsidRPr="00800B08">
        <w:t xml:space="preserve">. </w:t>
      </w:r>
      <w:r w:rsidR="00DC7883">
        <w:t>b</w:t>
      </w:r>
      <w:r w:rsidR="00800B08" w:rsidRPr="004547A3">
        <w:t>iosocial constructionist theory</w:t>
      </w:r>
    </w:p>
    <w:p w14:paraId="1B995808" w14:textId="77777777" w:rsidR="00E6778D" w:rsidRDefault="00B60AFC" w:rsidP="004547A3">
      <w:r w:rsidRPr="00800B08">
        <w:t xml:space="preserve">B. </w:t>
      </w:r>
      <w:r w:rsidR="00DC7883">
        <w:t>e</w:t>
      </w:r>
      <w:r w:rsidR="00800B08" w:rsidRPr="004547A3">
        <w:t>volutionary psychology</w:t>
      </w:r>
    </w:p>
    <w:p w14:paraId="64D2EC9E" w14:textId="77777777" w:rsidR="00E6778D" w:rsidRDefault="00B60AFC" w:rsidP="004547A3">
      <w:r w:rsidRPr="00800B08">
        <w:t>C.</w:t>
      </w:r>
      <w:r>
        <w:t xml:space="preserve"> </w:t>
      </w:r>
      <w:r w:rsidR="00DC7883">
        <w:t>s</w:t>
      </w:r>
      <w:r w:rsidR="00800B08" w:rsidRPr="004547A3">
        <w:t>ocial role theory</w:t>
      </w:r>
    </w:p>
    <w:p w14:paraId="0ACC4EB4" w14:textId="77777777" w:rsidR="00E6778D" w:rsidRPr="004547A3" w:rsidRDefault="00B60AFC" w:rsidP="004547A3">
      <w:r w:rsidRPr="00800B08">
        <w:lastRenderedPageBreak/>
        <w:t>D.</w:t>
      </w:r>
      <w:r>
        <w:t xml:space="preserve"> </w:t>
      </w:r>
      <w:r w:rsidR="00DC7883">
        <w:t>g</w:t>
      </w:r>
      <w:r w:rsidR="00800B08" w:rsidRPr="004547A3">
        <w:t xml:space="preserve">enetic </w:t>
      </w:r>
      <w:r w:rsidR="00DC7883">
        <w:t>r</w:t>
      </w:r>
      <w:r w:rsidR="00800B08" w:rsidRPr="004547A3">
        <w:t>ecapitulation</w:t>
      </w:r>
    </w:p>
    <w:p w14:paraId="5AF4190B" w14:textId="77777777" w:rsidR="00E6778D" w:rsidRDefault="00AF7F9E" w:rsidP="004547A3">
      <w:r w:rsidRPr="00AF7F9E">
        <w:t>Ans: A</w:t>
      </w:r>
    </w:p>
    <w:p w14:paraId="6171AA0A"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609522D0" w14:textId="77777777" w:rsidR="00E6778D" w:rsidRDefault="005C7F74" w:rsidP="004547A3">
      <w:r w:rsidRPr="00DD09E2">
        <w:t>Cognitive Domain: Comprehension</w:t>
      </w:r>
    </w:p>
    <w:p w14:paraId="546575F4" w14:textId="77777777" w:rsidR="00E6778D" w:rsidRDefault="00800B08" w:rsidP="004547A3">
      <w:r w:rsidRPr="004547A3">
        <w:t xml:space="preserve">Answer </w:t>
      </w:r>
      <w:r w:rsidR="005C7F74">
        <w:t>L</w:t>
      </w:r>
      <w:r w:rsidRPr="004547A3">
        <w:t>ocation: Where Do Gender Stereotypes Come From?</w:t>
      </w:r>
    </w:p>
    <w:p w14:paraId="536AFD29" w14:textId="77777777" w:rsidR="00153D2E" w:rsidRPr="00153D2E" w:rsidRDefault="00153D2E" w:rsidP="00153D2E">
      <w:r w:rsidRPr="00153D2E">
        <w:t>Difficulty Level:</w:t>
      </w:r>
      <w:r>
        <w:t xml:space="preserve"> Medium</w:t>
      </w:r>
    </w:p>
    <w:p w14:paraId="4A7F00D6" w14:textId="77777777" w:rsidR="00E6778D" w:rsidRPr="004547A3" w:rsidRDefault="00E6778D" w:rsidP="004547A3"/>
    <w:p w14:paraId="054FDDA6" w14:textId="77777777" w:rsidR="0026155F" w:rsidRPr="004547A3" w:rsidRDefault="00800B08">
      <w:r w:rsidRPr="004547A3">
        <w:t>35. Halpern and colleagues (2011) found what about the accuracy of gender stereotypes for cognitive tasks?</w:t>
      </w:r>
    </w:p>
    <w:p w14:paraId="63F6DCDA" w14:textId="77777777" w:rsidR="00C00A57" w:rsidRPr="004547A3" w:rsidRDefault="00B60AFC">
      <w:r w:rsidRPr="00800B08">
        <w:t xml:space="preserve">A. </w:t>
      </w:r>
      <w:r w:rsidR="00800B08" w:rsidRPr="004547A3">
        <w:t>Stereotypes accurately reflect the size of sex differences but not the direction</w:t>
      </w:r>
      <w:r w:rsidR="00DC7883">
        <w:t>.</w:t>
      </w:r>
    </w:p>
    <w:p w14:paraId="10839634" w14:textId="77777777" w:rsidR="00E6778D" w:rsidRPr="004547A3" w:rsidRDefault="00B60AFC" w:rsidP="004547A3">
      <w:r w:rsidRPr="00800B08">
        <w:t xml:space="preserve">B. </w:t>
      </w:r>
      <w:r w:rsidR="00800B08" w:rsidRPr="004547A3">
        <w:t>People tend to overestimate the size of sex difference in cognitive abilities</w:t>
      </w:r>
      <w:r w:rsidR="00DC7883">
        <w:t>.</w:t>
      </w:r>
    </w:p>
    <w:p w14:paraId="2325F7CC" w14:textId="77777777" w:rsidR="00E6778D" w:rsidRPr="004547A3" w:rsidRDefault="00A84527" w:rsidP="004547A3">
      <w:r w:rsidRPr="00800B08">
        <w:t>C</w:t>
      </w:r>
      <w:r w:rsidR="00B60AFC" w:rsidRPr="00800B08">
        <w:t>.</w:t>
      </w:r>
      <w:r w:rsidR="00B60AFC">
        <w:t xml:space="preserve"> </w:t>
      </w:r>
      <w:r w:rsidR="00800B08" w:rsidRPr="004547A3">
        <w:t>Gender stereotypes about cognitive abilities are largely accurate for direction</w:t>
      </w:r>
      <w:r w:rsidR="00DC7883">
        <w:t>.</w:t>
      </w:r>
    </w:p>
    <w:p w14:paraId="02A01BB7" w14:textId="77777777" w:rsidR="00E6778D" w:rsidRPr="004547A3" w:rsidRDefault="00B60AFC" w:rsidP="004547A3">
      <w:r w:rsidRPr="00800B08">
        <w:t xml:space="preserve">D. </w:t>
      </w:r>
      <w:r w:rsidR="00800B08" w:rsidRPr="004547A3">
        <w:t>Stereotypes are accurate for boys cognitive abilities but not for girls</w:t>
      </w:r>
      <w:r w:rsidR="00DC7883">
        <w:t>.</w:t>
      </w:r>
    </w:p>
    <w:p w14:paraId="5353DD59" w14:textId="77777777" w:rsidR="00E6778D" w:rsidRDefault="00AF7F9E" w:rsidP="004547A3">
      <w:r w:rsidRPr="00AF7F9E">
        <w:t>Ans: C</w:t>
      </w:r>
    </w:p>
    <w:p w14:paraId="535F7D12" w14:textId="77777777" w:rsidR="00E6778D" w:rsidRPr="004547A3" w:rsidRDefault="00800B08" w:rsidP="004547A3">
      <w:r w:rsidRPr="004547A3">
        <w:t xml:space="preserve">Learning Objective: </w:t>
      </w:r>
      <w:r w:rsidR="007A7F80">
        <w:t xml:space="preserve">5-4: </w:t>
      </w:r>
      <w:r w:rsidR="00C172A6">
        <w:t>Analyze research and perspectives on the accuracy of gender stereotypes.</w:t>
      </w:r>
    </w:p>
    <w:p w14:paraId="114DEEF0" w14:textId="77777777" w:rsidR="00E6778D" w:rsidRDefault="005C7F74" w:rsidP="004547A3">
      <w:r w:rsidRPr="00DD09E2">
        <w:t>Cognitive Domain: Knowledge</w:t>
      </w:r>
    </w:p>
    <w:p w14:paraId="75D42707" w14:textId="77777777" w:rsidR="00E6778D" w:rsidRDefault="00800B08" w:rsidP="004547A3">
      <w:r w:rsidRPr="004547A3">
        <w:t xml:space="preserve">Answer </w:t>
      </w:r>
      <w:r w:rsidR="005C7F74">
        <w:t>L</w:t>
      </w:r>
      <w:r w:rsidRPr="004547A3">
        <w:t>ocation: Cognitive Stereotypes</w:t>
      </w:r>
    </w:p>
    <w:p w14:paraId="66EA406F" w14:textId="77777777" w:rsidR="00153D2E" w:rsidRPr="00153D2E" w:rsidRDefault="00153D2E" w:rsidP="00153D2E">
      <w:r w:rsidRPr="00153D2E">
        <w:t>Difficulty Level:</w:t>
      </w:r>
      <w:r>
        <w:t xml:space="preserve"> Easy</w:t>
      </w:r>
    </w:p>
    <w:p w14:paraId="43B6DD22" w14:textId="77777777" w:rsidR="00E6778D" w:rsidRPr="004547A3" w:rsidRDefault="00E6778D" w:rsidP="004547A3"/>
    <w:p w14:paraId="594E3006" w14:textId="77777777" w:rsidR="00E21141" w:rsidRPr="005C7F74" w:rsidRDefault="00800B08">
      <w:r w:rsidRPr="004547A3">
        <w:t>36. Researchers assess stereotype accuracy with respect to both ______ and ______.</w:t>
      </w:r>
    </w:p>
    <w:p w14:paraId="27954BBE" w14:textId="77777777" w:rsidR="00E6778D" w:rsidRPr="004547A3" w:rsidRDefault="00B60AFC" w:rsidP="004547A3">
      <w:r w:rsidRPr="00800B08">
        <w:t xml:space="preserve">A. </w:t>
      </w:r>
      <w:r w:rsidR="00800B08" w:rsidRPr="004547A3">
        <w:t>strength; validity</w:t>
      </w:r>
    </w:p>
    <w:p w14:paraId="258791A4" w14:textId="77777777" w:rsidR="00E6778D" w:rsidRPr="004547A3" w:rsidRDefault="00B60AFC" w:rsidP="004547A3">
      <w:r w:rsidRPr="00800B08">
        <w:t xml:space="preserve">B. </w:t>
      </w:r>
      <w:r w:rsidR="00800B08" w:rsidRPr="004547A3">
        <w:t>validity; reliability</w:t>
      </w:r>
    </w:p>
    <w:p w14:paraId="5CEAFD58" w14:textId="77777777" w:rsidR="00E6778D" w:rsidRPr="004547A3" w:rsidRDefault="00B60AFC" w:rsidP="004547A3">
      <w:r w:rsidRPr="00800B08">
        <w:t>C.</w:t>
      </w:r>
      <w:r>
        <w:t xml:space="preserve"> </w:t>
      </w:r>
      <w:r w:rsidR="00800B08" w:rsidRPr="004547A3">
        <w:t>consistency; discrepancy</w:t>
      </w:r>
    </w:p>
    <w:p w14:paraId="3E05FEB9" w14:textId="77777777" w:rsidR="00E6778D" w:rsidRDefault="00A84527" w:rsidP="004547A3">
      <w:r w:rsidRPr="00800B08">
        <w:t>D</w:t>
      </w:r>
      <w:r w:rsidR="00B60AFC" w:rsidRPr="00800B08">
        <w:t>.</w:t>
      </w:r>
      <w:r w:rsidR="00B60AFC">
        <w:t xml:space="preserve"> </w:t>
      </w:r>
      <w:r w:rsidR="00800B08" w:rsidRPr="004547A3">
        <w:t>discrepancy; direction</w:t>
      </w:r>
    </w:p>
    <w:p w14:paraId="0709CC50" w14:textId="77777777" w:rsidR="00E6778D" w:rsidRDefault="00AF7F9E" w:rsidP="004547A3">
      <w:r w:rsidRPr="00AF7F9E">
        <w:t>Ans: D</w:t>
      </w:r>
    </w:p>
    <w:p w14:paraId="1DEFC905" w14:textId="77777777" w:rsidR="00E6778D" w:rsidRPr="004547A3" w:rsidRDefault="00800B08" w:rsidP="004547A3">
      <w:r w:rsidRPr="004547A3">
        <w:t xml:space="preserve">Learning Objective: </w:t>
      </w:r>
      <w:r w:rsidR="007A7F80">
        <w:t xml:space="preserve">5-4: </w:t>
      </w:r>
      <w:r w:rsidR="00C172A6">
        <w:t>Analyze research and perspectives on the accuracy of gender stereotypes.</w:t>
      </w:r>
    </w:p>
    <w:p w14:paraId="12FF81E3" w14:textId="77777777" w:rsidR="00E6778D" w:rsidRDefault="005C7F74" w:rsidP="004547A3">
      <w:r w:rsidRPr="00DD09E2">
        <w:t>Cognitive Domain: Knowledge</w:t>
      </w:r>
    </w:p>
    <w:p w14:paraId="6F26965D" w14:textId="77777777" w:rsidR="00E6778D" w:rsidRDefault="00800B08" w:rsidP="004547A3">
      <w:r w:rsidRPr="004547A3">
        <w:t xml:space="preserve">Answer </w:t>
      </w:r>
      <w:r w:rsidR="005C7F74">
        <w:t>L</w:t>
      </w:r>
      <w:r w:rsidRPr="004547A3">
        <w:t>ocation: Challenges: Defining “Reality” and Accuracy</w:t>
      </w:r>
    </w:p>
    <w:p w14:paraId="366350C4" w14:textId="77777777" w:rsidR="00153D2E" w:rsidRPr="00153D2E" w:rsidRDefault="00153D2E" w:rsidP="00153D2E">
      <w:r w:rsidRPr="00153D2E">
        <w:t>Difficulty Level:</w:t>
      </w:r>
      <w:r>
        <w:t xml:space="preserve"> Easy</w:t>
      </w:r>
    </w:p>
    <w:p w14:paraId="1B1E4719" w14:textId="77777777" w:rsidR="00E6778D" w:rsidRDefault="00E6778D" w:rsidP="004547A3"/>
    <w:p w14:paraId="739A4007" w14:textId="77777777" w:rsidR="00E6778D" w:rsidRPr="004547A3" w:rsidRDefault="00E6778D" w:rsidP="004547A3"/>
    <w:p w14:paraId="7F97445A" w14:textId="77777777" w:rsidR="00646D61" w:rsidRPr="005C7F74" w:rsidRDefault="00800B08">
      <w:r w:rsidRPr="004547A3">
        <w:t>37. Which of the following best describes Löckenhoff and colleagues (2014) findings regarding stereotype accuracy for personality traits?</w:t>
      </w:r>
    </w:p>
    <w:p w14:paraId="69261B9E" w14:textId="77777777" w:rsidR="00E6778D" w:rsidRPr="004547A3" w:rsidRDefault="00B60AFC" w:rsidP="004547A3">
      <w:r w:rsidRPr="00800B08">
        <w:t xml:space="preserve">A. </w:t>
      </w:r>
      <w:r w:rsidR="004B7BDB">
        <w:t>S</w:t>
      </w:r>
      <w:r w:rsidR="00800B08" w:rsidRPr="004547A3">
        <w:t>tereotypes for men’s traits are accurate but not for women</w:t>
      </w:r>
      <w:r w:rsidR="004B7BDB">
        <w:t>.</w:t>
      </w:r>
    </w:p>
    <w:p w14:paraId="75FE5E07" w14:textId="77777777" w:rsidR="00E6778D" w:rsidRPr="004547A3" w:rsidRDefault="00B60AFC" w:rsidP="004547A3">
      <w:r w:rsidRPr="00800B08">
        <w:t xml:space="preserve">B. </w:t>
      </w:r>
      <w:r w:rsidR="004B7BDB">
        <w:t>S</w:t>
      </w:r>
      <w:r w:rsidR="00800B08" w:rsidRPr="004547A3">
        <w:t>tereotypes are accurate for communal traits but not for agentic traits</w:t>
      </w:r>
      <w:r w:rsidR="004B7BDB">
        <w:t>.</w:t>
      </w:r>
    </w:p>
    <w:p w14:paraId="3A6A2662" w14:textId="77777777" w:rsidR="00E6778D" w:rsidRPr="004547A3" w:rsidRDefault="00B60AFC" w:rsidP="004547A3">
      <w:r w:rsidRPr="00800B08">
        <w:t>C.</w:t>
      </w:r>
      <w:r>
        <w:t xml:space="preserve"> </w:t>
      </w:r>
      <w:r w:rsidR="004B7BDB">
        <w:t>S</w:t>
      </w:r>
      <w:r w:rsidR="00800B08" w:rsidRPr="004547A3">
        <w:t>tereotypes overestimate the size of sex differences in personality</w:t>
      </w:r>
      <w:r w:rsidR="004B7BDB">
        <w:t>.</w:t>
      </w:r>
    </w:p>
    <w:p w14:paraId="154F508D" w14:textId="77777777" w:rsidR="00E6778D" w:rsidRPr="004547A3" w:rsidRDefault="00ED6974" w:rsidP="004547A3">
      <w:r w:rsidRPr="00800B08">
        <w:t>D</w:t>
      </w:r>
      <w:r w:rsidR="00B60AFC" w:rsidRPr="00800B08">
        <w:t xml:space="preserve">. </w:t>
      </w:r>
      <w:r w:rsidR="004B7BDB">
        <w:t>S</w:t>
      </w:r>
      <w:r w:rsidR="00800B08" w:rsidRPr="004547A3">
        <w:t>tereotypes are correct for direction and close to the actual size of personality differences</w:t>
      </w:r>
      <w:r w:rsidR="004B7BDB">
        <w:t>.</w:t>
      </w:r>
    </w:p>
    <w:p w14:paraId="1ED1E79F" w14:textId="77777777" w:rsidR="00E6778D" w:rsidRDefault="00AF7F9E" w:rsidP="004547A3">
      <w:r w:rsidRPr="00AF7F9E">
        <w:t>Ans: D</w:t>
      </w:r>
    </w:p>
    <w:p w14:paraId="75AF93A7" w14:textId="77777777" w:rsidR="004547A3" w:rsidRDefault="00800B08" w:rsidP="004547A3">
      <w:r w:rsidRPr="004547A3">
        <w:t xml:space="preserve">Learning Objective: </w:t>
      </w:r>
      <w:r w:rsidR="007A7F80">
        <w:t xml:space="preserve">5-4: </w:t>
      </w:r>
      <w:r w:rsidR="00C172A6">
        <w:t>Analyze research and perspectives on the accuracy of gender stereotypes.</w:t>
      </w:r>
    </w:p>
    <w:p w14:paraId="6BC06626" w14:textId="77777777" w:rsidR="00E6778D" w:rsidRPr="004547A3" w:rsidRDefault="00800B08" w:rsidP="004547A3">
      <w:r w:rsidRPr="004547A3">
        <w:t>Cognitive Domain: Knowledge</w:t>
      </w:r>
    </w:p>
    <w:p w14:paraId="4F1BC301" w14:textId="77777777" w:rsidR="00E6778D" w:rsidRDefault="005C7F74" w:rsidP="004547A3">
      <w:r w:rsidRPr="00DD09E2">
        <w:t xml:space="preserve">Answer </w:t>
      </w:r>
      <w:r>
        <w:t>L</w:t>
      </w:r>
      <w:r w:rsidRPr="00DD09E2">
        <w:t>ocation: Personality Stereotypes</w:t>
      </w:r>
    </w:p>
    <w:p w14:paraId="7714D94C" w14:textId="77777777" w:rsidR="00153D2E" w:rsidRPr="00153D2E" w:rsidRDefault="00153D2E" w:rsidP="00153D2E">
      <w:r w:rsidRPr="00153D2E">
        <w:t>Difficulty Level:</w:t>
      </w:r>
      <w:r>
        <w:t xml:space="preserve"> Easy</w:t>
      </w:r>
    </w:p>
    <w:p w14:paraId="75E133F0" w14:textId="77777777" w:rsidR="00E6778D" w:rsidRDefault="00E6778D" w:rsidP="004547A3"/>
    <w:p w14:paraId="5B927DCA" w14:textId="77777777" w:rsidR="00E6778D" w:rsidRPr="004547A3" w:rsidRDefault="00E6778D" w:rsidP="004547A3"/>
    <w:p w14:paraId="1DF0951D" w14:textId="77777777" w:rsidR="00175E40" w:rsidRPr="005C7F74" w:rsidRDefault="00800B08">
      <w:r w:rsidRPr="004547A3">
        <w:t xml:space="preserve">38. Holleran and colleagues found that gender stereotypes are </w:t>
      </w:r>
      <w:r w:rsidRPr="004547A3">
        <w:rPr>
          <w:i/>
        </w:rPr>
        <w:t>inaccurate</w:t>
      </w:r>
      <w:r w:rsidRPr="004547A3">
        <w:t xml:space="preserve"> for which of the following traits/behaviors</w:t>
      </w:r>
      <w:r w:rsidR="00243833">
        <w:t>?</w:t>
      </w:r>
    </w:p>
    <w:p w14:paraId="31952E23" w14:textId="77777777" w:rsidR="00E6778D" w:rsidRPr="004547A3" w:rsidRDefault="00ED6974" w:rsidP="004547A3">
      <w:r w:rsidRPr="00800B08">
        <w:t>A</w:t>
      </w:r>
      <w:r w:rsidR="00B60AFC" w:rsidRPr="00800B08">
        <w:t xml:space="preserve">. </w:t>
      </w:r>
      <w:r w:rsidR="00800B08" w:rsidRPr="004547A3">
        <w:t>talkativeness</w:t>
      </w:r>
    </w:p>
    <w:p w14:paraId="4317BBD2" w14:textId="77777777" w:rsidR="00E6778D" w:rsidRPr="004547A3" w:rsidRDefault="00B60AFC" w:rsidP="004547A3">
      <w:r w:rsidRPr="00800B08">
        <w:t xml:space="preserve">B. </w:t>
      </w:r>
      <w:r w:rsidR="00800B08" w:rsidRPr="004547A3">
        <w:t>extraversion</w:t>
      </w:r>
    </w:p>
    <w:p w14:paraId="008D4F98" w14:textId="77777777" w:rsidR="00E6778D" w:rsidRPr="004547A3" w:rsidRDefault="00B60AFC" w:rsidP="004547A3">
      <w:r w:rsidRPr="00800B08">
        <w:t>C.</w:t>
      </w:r>
      <w:r>
        <w:t xml:space="preserve"> </w:t>
      </w:r>
      <w:r w:rsidR="00800B08" w:rsidRPr="004547A3">
        <w:t>interruptions</w:t>
      </w:r>
    </w:p>
    <w:p w14:paraId="483327B3" w14:textId="77777777" w:rsidR="00E6778D" w:rsidRPr="004547A3" w:rsidRDefault="00B60AFC" w:rsidP="004547A3">
      <w:r w:rsidRPr="00800B08">
        <w:t>D.</w:t>
      </w:r>
      <w:r>
        <w:t xml:space="preserve"> </w:t>
      </w:r>
      <w:r w:rsidR="00800B08" w:rsidRPr="004547A3">
        <w:t>verbal ability</w:t>
      </w:r>
    </w:p>
    <w:p w14:paraId="6D86E1AE" w14:textId="77777777" w:rsidR="00E6778D" w:rsidRDefault="00AF7F9E" w:rsidP="004547A3">
      <w:r w:rsidRPr="00AF7F9E">
        <w:t>Ans: A</w:t>
      </w:r>
    </w:p>
    <w:p w14:paraId="6A8CCBD7" w14:textId="77777777" w:rsidR="00E6778D" w:rsidRPr="004547A3" w:rsidRDefault="00800B08" w:rsidP="004547A3">
      <w:r w:rsidRPr="004547A3">
        <w:t xml:space="preserve">Learning Objective: </w:t>
      </w:r>
      <w:r w:rsidR="007A7F80">
        <w:t xml:space="preserve">5-4: </w:t>
      </w:r>
      <w:r w:rsidR="00C172A6">
        <w:t>Analyze research and perspectives on the accuracy of gender stereotypes.</w:t>
      </w:r>
    </w:p>
    <w:p w14:paraId="3674EC38" w14:textId="77777777" w:rsidR="00E6778D" w:rsidRDefault="005C7F74" w:rsidP="004547A3">
      <w:r w:rsidRPr="00DD09E2">
        <w:t>Cognitive Domain: Comprehension</w:t>
      </w:r>
    </w:p>
    <w:p w14:paraId="3E96F683" w14:textId="77777777" w:rsidR="00E6778D" w:rsidRDefault="00800B08" w:rsidP="004547A3">
      <w:r w:rsidRPr="004547A3">
        <w:t xml:space="preserve">Answer </w:t>
      </w:r>
      <w:r w:rsidR="005C7F74">
        <w:t>L</w:t>
      </w:r>
      <w:r w:rsidRPr="004547A3">
        <w:t>ocation: Nonverbal and Verbal Communication Stereotypes</w:t>
      </w:r>
    </w:p>
    <w:p w14:paraId="407BD515" w14:textId="77777777" w:rsidR="00153D2E" w:rsidRPr="00153D2E" w:rsidRDefault="00153D2E" w:rsidP="00153D2E">
      <w:r w:rsidRPr="00153D2E">
        <w:t>Difficulty Level:</w:t>
      </w:r>
      <w:r>
        <w:t xml:space="preserve"> Medium</w:t>
      </w:r>
    </w:p>
    <w:p w14:paraId="69AA6A22" w14:textId="77777777" w:rsidR="00E6778D" w:rsidRPr="004547A3" w:rsidRDefault="00E6778D" w:rsidP="004547A3"/>
    <w:p w14:paraId="49B67C95" w14:textId="77777777" w:rsidR="00DE5693" w:rsidRPr="005C7F74" w:rsidRDefault="00800B08">
      <w:r w:rsidRPr="004547A3">
        <w:t>39. Swim (1994) examined the rank-order accuracy of gender stereotypes, allowing her to test whether</w:t>
      </w:r>
      <w:r w:rsidR="00243833">
        <w:t xml:space="preserve"> ______.</w:t>
      </w:r>
    </w:p>
    <w:p w14:paraId="78D63EFC" w14:textId="77777777" w:rsidR="00E6778D" w:rsidRPr="004547A3" w:rsidRDefault="00B60AFC" w:rsidP="004547A3">
      <w:r w:rsidRPr="00800B08">
        <w:t xml:space="preserve">A. </w:t>
      </w:r>
      <w:r w:rsidR="00800B08" w:rsidRPr="004547A3">
        <w:t>the direction (i.e., favoring men v</w:t>
      </w:r>
      <w:r w:rsidR="00243833">
        <w:t>ersu</w:t>
      </w:r>
      <w:r w:rsidR="00800B08" w:rsidRPr="004547A3">
        <w:t>s favoring women) of stereotypes is accurate</w:t>
      </w:r>
    </w:p>
    <w:p w14:paraId="4E3B481A" w14:textId="77777777" w:rsidR="00E6778D" w:rsidRDefault="00B60AFC" w:rsidP="004547A3">
      <w:r w:rsidRPr="00800B08">
        <w:t xml:space="preserve">B. </w:t>
      </w:r>
      <w:r w:rsidR="00800B08" w:rsidRPr="004547A3">
        <w:t>some stereotypes are more central to people’s judgmental than others</w:t>
      </w:r>
    </w:p>
    <w:p w14:paraId="5349DF57" w14:textId="77777777" w:rsidR="00E6778D" w:rsidRPr="004547A3" w:rsidRDefault="00B60AFC" w:rsidP="004547A3">
      <w:r w:rsidRPr="00800B08">
        <w:t>C.</w:t>
      </w:r>
      <w:r>
        <w:t xml:space="preserve"> </w:t>
      </w:r>
      <w:r w:rsidR="00800B08" w:rsidRPr="004547A3">
        <w:t>certain stereotypes are more accurate than others</w:t>
      </w:r>
    </w:p>
    <w:p w14:paraId="5409FAE6" w14:textId="77777777" w:rsidR="00E6778D" w:rsidRPr="004547A3" w:rsidRDefault="004C1620" w:rsidP="004547A3">
      <w:r w:rsidRPr="00800B08">
        <w:t>D</w:t>
      </w:r>
      <w:r w:rsidR="00B60AFC" w:rsidRPr="00800B08">
        <w:t>.</w:t>
      </w:r>
      <w:r w:rsidR="00B60AFC">
        <w:t xml:space="preserve"> </w:t>
      </w:r>
      <w:r w:rsidR="00800B08" w:rsidRPr="004547A3">
        <w:t>people understand that sex differences are larger in some domains than others</w:t>
      </w:r>
    </w:p>
    <w:p w14:paraId="1DEB31C8" w14:textId="77777777" w:rsidR="00E6778D" w:rsidRDefault="00AF7F9E" w:rsidP="004547A3">
      <w:r w:rsidRPr="00AF7F9E">
        <w:t>Ans: D</w:t>
      </w:r>
    </w:p>
    <w:p w14:paraId="62E19288" w14:textId="77777777" w:rsidR="00E6778D" w:rsidRPr="004547A3" w:rsidRDefault="00800B08" w:rsidP="004547A3">
      <w:r w:rsidRPr="004547A3">
        <w:t xml:space="preserve">Learning Objective: </w:t>
      </w:r>
      <w:r w:rsidR="007A7F80">
        <w:t xml:space="preserve">5-4: </w:t>
      </w:r>
      <w:r w:rsidR="00C172A6">
        <w:t>Analyze research and perspectives on the accuracy of gender stereotypes.</w:t>
      </w:r>
    </w:p>
    <w:p w14:paraId="02BF5330" w14:textId="77777777" w:rsidR="00E6778D" w:rsidRDefault="005C7F74" w:rsidP="004547A3">
      <w:r w:rsidRPr="00DD09E2">
        <w:t>Cognitive Domain: Comprehension</w:t>
      </w:r>
    </w:p>
    <w:p w14:paraId="00E6FB82" w14:textId="77777777" w:rsidR="00E6778D" w:rsidRDefault="00800B08" w:rsidP="004547A3">
      <w:r w:rsidRPr="004547A3">
        <w:t xml:space="preserve">Answer </w:t>
      </w:r>
      <w:r w:rsidR="005C7F74">
        <w:t>L</w:t>
      </w:r>
      <w:r w:rsidRPr="004547A3">
        <w:t>ocation: Stereotypes Across Multiple Domains</w:t>
      </w:r>
    </w:p>
    <w:p w14:paraId="384B5E01" w14:textId="77777777" w:rsidR="00153D2E" w:rsidRPr="00153D2E" w:rsidRDefault="00153D2E" w:rsidP="00153D2E">
      <w:r w:rsidRPr="00153D2E">
        <w:t>Difficulty Level:</w:t>
      </w:r>
      <w:r>
        <w:t xml:space="preserve"> Medium</w:t>
      </w:r>
    </w:p>
    <w:p w14:paraId="3E622A8B" w14:textId="77777777" w:rsidR="00E6778D" w:rsidRPr="004547A3" w:rsidRDefault="00E6778D" w:rsidP="004547A3"/>
    <w:p w14:paraId="5706E997" w14:textId="77777777" w:rsidR="00BB46EB" w:rsidRPr="005C7F74" w:rsidRDefault="00800B08">
      <w:r w:rsidRPr="004547A3">
        <w:t>40. When it comes to judging which sex differences tend to be largest and which tend to be smallest people are</w:t>
      </w:r>
      <w:r w:rsidR="00243833">
        <w:t xml:space="preserve"> ______.</w:t>
      </w:r>
    </w:p>
    <w:p w14:paraId="3F3C308E" w14:textId="77777777" w:rsidR="00E6778D" w:rsidRDefault="00B60AFC" w:rsidP="004547A3">
      <w:r w:rsidRPr="00800B08">
        <w:t xml:space="preserve">A. </w:t>
      </w:r>
      <w:r w:rsidR="00800B08" w:rsidRPr="004547A3">
        <w:t>poor judges</w:t>
      </w:r>
    </w:p>
    <w:p w14:paraId="031F843E" w14:textId="77777777" w:rsidR="00E6778D" w:rsidRDefault="004C1620" w:rsidP="004547A3">
      <w:r w:rsidRPr="00800B08">
        <w:t>B</w:t>
      </w:r>
      <w:r w:rsidR="00B60AFC" w:rsidRPr="00800B08">
        <w:t xml:space="preserve">. </w:t>
      </w:r>
      <w:r w:rsidR="00800B08" w:rsidRPr="004547A3">
        <w:t>reasonably accurate</w:t>
      </w:r>
    </w:p>
    <w:p w14:paraId="6B20EB07" w14:textId="77777777" w:rsidR="00E6778D" w:rsidRPr="004547A3" w:rsidRDefault="00B60AFC" w:rsidP="004547A3">
      <w:r w:rsidRPr="00800B08">
        <w:t xml:space="preserve">C. </w:t>
      </w:r>
      <w:r w:rsidR="00800B08" w:rsidRPr="004547A3">
        <w:t>biased according to their own gender</w:t>
      </w:r>
    </w:p>
    <w:p w14:paraId="68E567B3" w14:textId="77777777" w:rsidR="00E6778D" w:rsidRPr="004547A3" w:rsidRDefault="00B60AFC" w:rsidP="004547A3">
      <w:r w:rsidRPr="00800B08">
        <w:t>D.</w:t>
      </w:r>
      <w:r>
        <w:t xml:space="preserve"> </w:t>
      </w:r>
      <w:r w:rsidR="00800B08" w:rsidRPr="004547A3">
        <w:t>motivated to rate differences that favor men as larger than differences that favor women</w:t>
      </w:r>
    </w:p>
    <w:p w14:paraId="43C82E0C" w14:textId="77777777" w:rsidR="00E6778D" w:rsidRDefault="00AF7F9E" w:rsidP="004547A3">
      <w:r w:rsidRPr="00AF7F9E">
        <w:t>Ans: B</w:t>
      </w:r>
    </w:p>
    <w:p w14:paraId="719B4B0A" w14:textId="77777777" w:rsidR="00E6778D" w:rsidRPr="004547A3" w:rsidRDefault="00800B08" w:rsidP="004547A3">
      <w:r w:rsidRPr="004547A3">
        <w:t xml:space="preserve">Learning Objective: </w:t>
      </w:r>
      <w:r w:rsidR="007A7F80">
        <w:t xml:space="preserve">5-4: </w:t>
      </w:r>
      <w:r w:rsidR="00C172A6">
        <w:t>Analyze research and perspectives on the accuracy of gender stereotypes.</w:t>
      </w:r>
    </w:p>
    <w:p w14:paraId="6D9A9FD0" w14:textId="77777777" w:rsidR="00E6778D" w:rsidRDefault="005C7F74" w:rsidP="004547A3">
      <w:r w:rsidRPr="00DD09E2">
        <w:t>Cognitive Domain: Knowledge</w:t>
      </w:r>
    </w:p>
    <w:p w14:paraId="5FF1DF07" w14:textId="77777777" w:rsidR="00E6778D" w:rsidRDefault="00800B08" w:rsidP="004547A3">
      <w:r w:rsidRPr="004547A3">
        <w:t xml:space="preserve">Answer </w:t>
      </w:r>
      <w:r w:rsidR="005C7F74">
        <w:t>L</w:t>
      </w:r>
      <w:r w:rsidRPr="004547A3">
        <w:t>ocation: Stereotypes Across Multiple Domains</w:t>
      </w:r>
    </w:p>
    <w:p w14:paraId="5D06021B" w14:textId="77777777" w:rsidR="00153D2E" w:rsidRPr="00153D2E" w:rsidRDefault="00153D2E" w:rsidP="00153D2E">
      <w:r w:rsidRPr="00153D2E">
        <w:t>Difficulty Level:</w:t>
      </w:r>
      <w:r>
        <w:t xml:space="preserve"> Easy</w:t>
      </w:r>
    </w:p>
    <w:p w14:paraId="4A8BBB98" w14:textId="77777777" w:rsidR="008A218E" w:rsidRPr="004547A3" w:rsidRDefault="008A218E"/>
    <w:p w14:paraId="6DA8A4BC" w14:textId="77777777" w:rsidR="00BB46EB" w:rsidRPr="004547A3" w:rsidRDefault="00800B08">
      <w:r w:rsidRPr="004547A3">
        <w:t xml:space="preserve">41. Which of the following is </w:t>
      </w:r>
      <w:r w:rsidR="008F3FAF" w:rsidRPr="005C7F74">
        <w:t>TRUE</w:t>
      </w:r>
      <w:r w:rsidRPr="004547A3">
        <w:t xml:space="preserve"> regarding gender stereotype accuracy across the domains of personality, cognitive ability, and communication?</w:t>
      </w:r>
    </w:p>
    <w:p w14:paraId="79C4BD6D" w14:textId="77777777" w:rsidR="002C79CD" w:rsidRPr="005C7F74" w:rsidRDefault="00B60AFC">
      <w:r w:rsidRPr="00800B08">
        <w:t xml:space="preserve">A. </w:t>
      </w:r>
      <w:r w:rsidR="00B854DC">
        <w:t>S</w:t>
      </w:r>
      <w:r w:rsidR="00800B08" w:rsidRPr="004547A3">
        <w:t>tereotypes are accurate for personality but not for cognitive abilities</w:t>
      </w:r>
      <w:r w:rsidR="00B854DC">
        <w:t>.</w:t>
      </w:r>
    </w:p>
    <w:p w14:paraId="0BA3E5A1" w14:textId="77777777" w:rsidR="00E6778D" w:rsidRPr="004547A3" w:rsidRDefault="00B60AFC" w:rsidP="004547A3">
      <w:r w:rsidRPr="00800B08">
        <w:t xml:space="preserve">B. </w:t>
      </w:r>
      <w:r w:rsidR="00B854DC">
        <w:t>S</w:t>
      </w:r>
      <w:r w:rsidR="00800B08" w:rsidRPr="004547A3">
        <w:t>tereotypes are only accurate for women in the domain of communication</w:t>
      </w:r>
      <w:r w:rsidR="00B854DC">
        <w:t>.</w:t>
      </w:r>
    </w:p>
    <w:p w14:paraId="29ACFBAD" w14:textId="77777777" w:rsidR="00E6778D" w:rsidRPr="004547A3" w:rsidRDefault="00B60AFC" w:rsidP="004547A3">
      <w:r w:rsidRPr="00800B08">
        <w:lastRenderedPageBreak/>
        <w:t>C.</w:t>
      </w:r>
      <w:r>
        <w:t xml:space="preserve"> </w:t>
      </w:r>
      <w:r w:rsidR="00B854DC">
        <w:t>T</w:t>
      </w:r>
      <w:r w:rsidR="00800B08" w:rsidRPr="004547A3">
        <w:t>he evidence for stereotype accuracy is mixed across all domains</w:t>
      </w:r>
      <w:r w:rsidR="00B854DC">
        <w:t>.</w:t>
      </w:r>
    </w:p>
    <w:p w14:paraId="6C3FD970" w14:textId="77777777" w:rsidR="00E6778D" w:rsidRDefault="005C7296" w:rsidP="004547A3">
      <w:r w:rsidRPr="00800B08">
        <w:t>D</w:t>
      </w:r>
      <w:r w:rsidR="00B60AFC" w:rsidRPr="00800B08">
        <w:t>.</w:t>
      </w:r>
      <w:r w:rsidR="00B60AFC">
        <w:t xml:space="preserve"> </w:t>
      </w:r>
      <w:r w:rsidR="00B854DC">
        <w:t>I</w:t>
      </w:r>
      <w:r w:rsidR="00800B08" w:rsidRPr="004547A3">
        <w:t>n general, gender stereotypes for direction, discrepancy, and rank order are fairly accurate across all three domains.</w:t>
      </w:r>
    </w:p>
    <w:p w14:paraId="6885835D" w14:textId="77777777" w:rsidR="00E6778D" w:rsidRDefault="00AF7F9E" w:rsidP="004547A3">
      <w:r w:rsidRPr="00AF7F9E">
        <w:t>Ans: D</w:t>
      </w:r>
    </w:p>
    <w:p w14:paraId="650D735B" w14:textId="77777777" w:rsidR="00E6778D" w:rsidRPr="004547A3" w:rsidRDefault="00800B08" w:rsidP="004547A3">
      <w:r w:rsidRPr="004547A3">
        <w:t xml:space="preserve">Learning Objective: </w:t>
      </w:r>
      <w:r w:rsidR="007A7F80">
        <w:t xml:space="preserve">5-4: </w:t>
      </w:r>
      <w:r w:rsidR="00C172A6">
        <w:t>Analyze research and perspectives on the accuracy of gender stereotypes.</w:t>
      </w:r>
    </w:p>
    <w:p w14:paraId="500F4B77" w14:textId="77777777" w:rsidR="00E6778D" w:rsidRPr="00B854DC" w:rsidRDefault="005C7F74" w:rsidP="004547A3">
      <w:r w:rsidRPr="00DD09E2">
        <w:t>Cognitive Domain:</w:t>
      </w:r>
      <w:r w:rsidRPr="00B854DC">
        <w:t xml:space="preserve"> Knowledge</w:t>
      </w:r>
    </w:p>
    <w:p w14:paraId="75CEF329" w14:textId="42008B83" w:rsidR="00E6778D" w:rsidRDefault="00800B08" w:rsidP="004547A3">
      <w:r w:rsidRPr="004547A3">
        <w:t xml:space="preserve">Answer </w:t>
      </w:r>
      <w:r w:rsidR="005C7F74" w:rsidRPr="00B854DC">
        <w:t>L</w:t>
      </w:r>
      <w:r w:rsidRPr="004547A3">
        <w:t xml:space="preserve">ocation: </w:t>
      </w:r>
      <w:r w:rsidR="00BB055D" w:rsidRPr="004547A3">
        <w:t>Stereotypes Across Multiple Domains</w:t>
      </w:r>
    </w:p>
    <w:p w14:paraId="1F53716B" w14:textId="77777777" w:rsidR="00153D2E" w:rsidRPr="00153D2E" w:rsidRDefault="00153D2E" w:rsidP="00153D2E">
      <w:r w:rsidRPr="00153D2E">
        <w:t>Difficulty Level:</w:t>
      </w:r>
      <w:r>
        <w:t xml:space="preserve"> Easy</w:t>
      </w:r>
    </w:p>
    <w:p w14:paraId="5F32E3B8" w14:textId="77777777" w:rsidR="00E6778D" w:rsidRPr="004547A3" w:rsidRDefault="00E6778D" w:rsidP="004547A3"/>
    <w:p w14:paraId="3E56FF7B" w14:textId="77777777" w:rsidR="00BB46EB" w:rsidRPr="005C7F74" w:rsidRDefault="00800B08">
      <w:r w:rsidRPr="004547A3">
        <w:t>42. Based on Cuddy and colleagues’ (2015) analysis of cross culture gender stereotypes, you might predict that ______ are stereotyped as relatively high in social sensitivity ______.</w:t>
      </w:r>
    </w:p>
    <w:p w14:paraId="2A93F245" w14:textId="77777777" w:rsidR="00E6778D" w:rsidRPr="004547A3" w:rsidRDefault="00B60AFC" w:rsidP="004547A3">
      <w:r w:rsidRPr="00800B08">
        <w:t xml:space="preserve">A. </w:t>
      </w:r>
      <w:r w:rsidR="00800B08" w:rsidRPr="004547A3">
        <w:t>women; in Japan</w:t>
      </w:r>
    </w:p>
    <w:p w14:paraId="08C1F9B7" w14:textId="77777777" w:rsidR="00E6778D" w:rsidRPr="004547A3" w:rsidRDefault="00B60AFC" w:rsidP="004547A3">
      <w:r w:rsidRPr="00800B08">
        <w:t xml:space="preserve">B. </w:t>
      </w:r>
      <w:r w:rsidR="00800B08" w:rsidRPr="004547A3">
        <w:t>men; in U</w:t>
      </w:r>
      <w:r w:rsidR="00B854DC">
        <w:t xml:space="preserve">nited </w:t>
      </w:r>
      <w:r w:rsidR="00800B08" w:rsidRPr="004547A3">
        <w:t>S</w:t>
      </w:r>
      <w:r w:rsidR="00B854DC">
        <w:t>tates</w:t>
      </w:r>
    </w:p>
    <w:p w14:paraId="1495A13F" w14:textId="77777777" w:rsidR="00E6778D" w:rsidRPr="004547A3" w:rsidRDefault="00C36979" w:rsidP="004547A3">
      <w:r w:rsidRPr="00800B08">
        <w:t>C</w:t>
      </w:r>
      <w:r w:rsidR="00B60AFC" w:rsidRPr="00800B08">
        <w:t>.</w:t>
      </w:r>
      <w:r w:rsidR="00B60AFC">
        <w:t xml:space="preserve"> </w:t>
      </w:r>
      <w:r w:rsidR="00800B08" w:rsidRPr="004547A3">
        <w:t>men; in South Korea</w:t>
      </w:r>
    </w:p>
    <w:p w14:paraId="4B57B777" w14:textId="77777777" w:rsidR="00E6778D" w:rsidRPr="004547A3" w:rsidRDefault="00B60AFC" w:rsidP="004547A3">
      <w:r w:rsidRPr="00800B08">
        <w:t>D.</w:t>
      </w:r>
      <w:r>
        <w:t xml:space="preserve"> </w:t>
      </w:r>
      <w:r w:rsidR="00800B08" w:rsidRPr="004547A3">
        <w:t>women; across all cultures</w:t>
      </w:r>
    </w:p>
    <w:p w14:paraId="7F26384D" w14:textId="77777777" w:rsidR="00E6778D" w:rsidRDefault="00AF7F9E" w:rsidP="004547A3">
      <w:r w:rsidRPr="00AF7F9E">
        <w:t>Ans: C</w:t>
      </w:r>
    </w:p>
    <w:p w14:paraId="784AEDA3"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6D8B763B" w14:textId="77777777" w:rsidR="00E6778D" w:rsidRDefault="005C7F74" w:rsidP="004547A3">
      <w:r w:rsidRPr="00DD09E2">
        <w:t>Cognitive Domain: Application</w:t>
      </w:r>
    </w:p>
    <w:p w14:paraId="1A43A48E" w14:textId="77777777" w:rsidR="00E6778D" w:rsidRDefault="00800B08" w:rsidP="004547A3">
      <w:r w:rsidRPr="004547A3">
        <w:t xml:space="preserve">Answer </w:t>
      </w:r>
      <w:r w:rsidR="005C7F74">
        <w:t>L</w:t>
      </w:r>
      <w:r w:rsidRPr="004547A3">
        <w:t>ocation: So How Universal Are Gender Stereotypes Really?</w:t>
      </w:r>
    </w:p>
    <w:p w14:paraId="300C9D73" w14:textId="77777777" w:rsidR="00153D2E" w:rsidRPr="00153D2E" w:rsidRDefault="00153D2E" w:rsidP="00153D2E">
      <w:r w:rsidRPr="00153D2E">
        <w:t>Difficulty Level:</w:t>
      </w:r>
      <w:r>
        <w:t xml:space="preserve"> Hard</w:t>
      </w:r>
    </w:p>
    <w:p w14:paraId="6F0111A7" w14:textId="77777777" w:rsidR="00E6778D" w:rsidRPr="004547A3" w:rsidRDefault="00E6778D" w:rsidP="004547A3"/>
    <w:p w14:paraId="170F1B72" w14:textId="77777777" w:rsidR="00BB46EB" w:rsidRPr="005C7F74" w:rsidRDefault="00800B08">
      <w:r w:rsidRPr="004547A3">
        <w:t>43. Cuddy and colleagues’ (2015) reanalysis of Williams and Best’s (1990) cross-cultural data on gender stereotypes revealed what subtle pattern?</w:t>
      </w:r>
    </w:p>
    <w:p w14:paraId="399CADEB" w14:textId="77777777" w:rsidR="00E6778D" w:rsidRPr="004547A3" w:rsidRDefault="00B60AFC" w:rsidP="004547A3">
      <w:r w:rsidRPr="00800B08">
        <w:t xml:space="preserve">A. </w:t>
      </w:r>
      <w:r w:rsidR="00800B08" w:rsidRPr="004547A3">
        <w:t>Gender differences in stereotypes are larger in countries with low socioeconomic status</w:t>
      </w:r>
      <w:r w:rsidR="00B854DC">
        <w:t>.</w:t>
      </w:r>
    </w:p>
    <w:p w14:paraId="4AC8F17A" w14:textId="77777777" w:rsidR="00E6778D" w:rsidRPr="004547A3" w:rsidRDefault="008E7EC4" w:rsidP="004547A3">
      <w:r w:rsidRPr="00800B08">
        <w:t>B</w:t>
      </w:r>
      <w:r w:rsidR="00B60AFC" w:rsidRPr="00800B08">
        <w:t xml:space="preserve">. </w:t>
      </w:r>
      <w:r w:rsidR="00800B08" w:rsidRPr="004547A3">
        <w:t>Men are stereotyped as holding the most culturally valued traits</w:t>
      </w:r>
      <w:r w:rsidR="00B854DC">
        <w:t>.</w:t>
      </w:r>
    </w:p>
    <w:p w14:paraId="19E4BEBF" w14:textId="77777777" w:rsidR="00E6778D" w:rsidRPr="004547A3" w:rsidRDefault="00B60AFC" w:rsidP="004547A3">
      <w:r w:rsidRPr="00800B08">
        <w:t xml:space="preserve">C. </w:t>
      </w:r>
      <w:r w:rsidR="00800B08" w:rsidRPr="004547A3">
        <w:t>Women are stereotyped as more agentic than men in Western cultures that score highest on gender egalitarianism</w:t>
      </w:r>
      <w:r w:rsidR="00B854DC">
        <w:t>.</w:t>
      </w:r>
    </w:p>
    <w:p w14:paraId="77766EAA" w14:textId="77777777" w:rsidR="00E6778D" w:rsidRPr="004547A3" w:rsidRDefault="00B60AFC" w:rsidP="004547A3">
      <w:r w:rsidRPr="00800B08">
        <w:t>D.</w:t>
      </w:r>
      <w:r>
        <w:t xml:space="preserve"> </w:t>
      </w:r>
      <w:r w:rsidR="00800B08" w:rsidRPr="004547A3">
        <w:t>Stereotypes are most accurate in collectivist cultures</w:t>
      </w:r>
      <w:r w:rsidR="00B854DC">
        <w:t>.</w:t>
      </w:r>
    </w:p>
    <w:p w14:paraId="15806253" w14:textId="77777777" w:rsidR="00E6778D" w:rsidRDefault="00AF7F9E" w:rsidP="004547A3">
      <w:r w:rsidRPr="00AF7F9E">
        <w:t>Ans: B</w:t>
      </w:r>
    </w:p>
    <w:p w14:paraId="7948D9A6"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7AD2AACA" w14:textId="77777777" w:rsidR="00E6778D" w:rsidRDefault="005C7F74" w:rsidP="004547A3">
      <w:r w:rsidRPr="00DD09E2">
        <w:t>Cognitive Domain: Comprehension</w:t>
      </w:r>
    </w:p>
    <w:p w14:paraId="7EEF0063" w14:textId="77777777" w:rsidR="00E6778D" w:rsidRDefault="00800B08" w:rsidP="004547A3">
      <w:r w:rsidRPr="004547A3">
        <w:t xml:space="preserve">Answer </w:t>
      </w:r>
      <w:r w:rsidR="005C7F74">
        <w:t>L</w:t>
      </w:r>
      <w:r w:rsidRPr="004547A3">
        <w:t>ocation: So How Universal Are Gender Stereotypes Really?</w:t>
      </w:r>
    </w:p>
    <w:p w14:paraId="31EEE3A8" w14:textId="77777777" w:rsidR="00153D2E" w:rsidRPr="00153D2E" w:rsidRDefault="00153D2E" w:rsidP="00153D2E">
      <w:r w:rsidRPr="00153D2E">
        <w:t>Difficulty Level:</w:t>
      </w:r>
      <w:r>
        <w:t xml:space="preserve"> Medium</w:t>
      </w:r>
    </w:p>
    <w:p w14:paraId="34A06A17" w14:textId="77777777" w:rsidR="00E6778D" w:rsidRPr="004547A3" w:rsidRDefault="00E6778D" w:rsidP="004547A3"/>
    <w:p w14:paraId="0912C7D4" w14:textId="77777777" w:rsidR="00796224" w:rsidRPr="005C7F74" w:rsidRDefault="00800B08">
      <w:r w:rsidRPr="004547A3">
        <w:t>44. Cuddy and colleagues’ (2015) analysis suggests what about the relationship between gender stereotypes and systems of status and power across cultures?</w:t>
      </w:r>
    </w:p>
    <w:p w14:paraId="3088D0D4" w14:textId="77777777" w:rsidR="00E6778D" w:rsidRDefault="00B60AFC" w:rsidP="004547A3">
      <w:r w:rsidRPr="00800B08">
        <w:t xml:space="preserve">A. </w:t>
      </w:r>
      <w:r w:rsidR="00800B08" w:rsidRPr="004547A3">
        <w:t>The contents of gender stereotypes work against systems of power in countries that value communal roles</w:t>
      </w:r>
      <w:r w:rsidR="00B854DC">
        <w:t>.</w:t>
      </w:r>
    </w:p>
    <w:p w14:paraId="0BC0336E" w14:textId="77777777" w:rsidR="00E6778D" w:rsidRDefault="00B60AFC" w:rsidP="004547A3">
      <w:r w:rsidRPr="00800B08">
        <w:t xml:space="preserve">B. </w:t>
      </w:r>
      <w:r w:rsidR="00800B08" w:rsidRPr="004547A3">
        <w:t>Groups with little power are stereotyped as communal to keep them out of agentic roles</w:t>
      </w:r>
      <w:r w:rsidR="00B854DC">
        <w:t>.</w:t>
      </w:r>
    </w:p>
    <w:p w14:paraId="6781B157" w14:textId="77777777" w:rsidR="00E6778D" w:rsidRPr="004547A3" w:rsidRDefault="00B60AFC" w:rsidP="004547A3">
      <w:r w:rsidRPr="00800B08">
        <w:t xml:space="preserve">C. </w:t>
      </w:r>
      <w:r w:rsidR="00B854DC">
        <w:t>H</w:t>
      </w:r>
      <w:r w:rsidR="00800B08" w:rsidRPr="004547A3">
        <w:t>igh status groups are attributed more agency to rationalize their role as leaders</w:t>
      </w:r>
      <w:r w:rsidR="00B854DC">
        <w:t>.</w:t>
      </w:r>
    </w:p>
    <w:p w14:paraId="757D4127" w14:textId="77777777" w:rsidR="00E6778D" w:rsidRPr="004547A3" w:rsidRDefault="00212449" w:rsidP="004547A3">
      <w:r w:rsidRPr="00800B08">
        <w:t>D</w:t>
      </w:r>
      <w:r w:rsidR="00B60AFC" w:rsidRPr="00800B08">
        <w:t xml:space="preserve">. </w:t>
      </w:r>
      <w:r w:rsidR="00B854DC">
        <w:t>D</w:t>
      </w:r>
      <w:r w:rsidR="00800B08" w:rsidRPr="004547A3">
        <w:t>ominant groups are ascribed the most valued traits to justify status differences</w:t>
      </w:r>
      <w:r w:rsidR="00B854DC">
        <w:t>.</w:t>
      </w:r>
    </w:p>
    <w:p w14:paraId="61395A3F" w14:textId="77777777" w:rsidR="00E6778D" w:rsidRDefault="00AF7F9E" w:rsidP="004547A3">
      <w:r w:rsidRPr="00AF7F9E">
        <w:t>Ans: D</w:t>
      </w:r>
    </w:p>
    <w:p w14:paraId="7047FE12" w14:textId="77777777" w:rsidR="00153D2E" w:rsidRDefault="00800B08" w:rsidP="004547A3">
      <w:r w:rsidRPr="004547A3">
        <w:lastRenderedPageBreak/>
        <w:t xml:space="preserve">Learning Objective: </w:t>
      </w:r>
      <w:r w:rsidR="007A7F80">
        <w:t xml:space="preserve">5-3: </w:t>
      </w:r>
      <w:r w:rsidR="00C172A6">
        <w:t>Evaluate the major theories of gender stereotypes.</w:t>
      </w:r>
    </w:p>
    <w:p w14:paraId="14EAFAEB" w14:textId="77777777" w:rsidR="00E6778D" w:rsidRPr="004547A3" w:rsidRDefault="00800B08" w:rsidP="004547A3">
      <w:r w:rsidRPr="004547A3">
        <w:t>Cognitive Domain: Comprehension</w:t>
      </w:r>
    </w:p>
    <w:p w14:paraId="15A8BEF3" w14:textId="77777777" w:rsidR="00E26FD7" w:rsidRDefault="00E26FD7" w:rsidP="00E26FD7">
      <w:r w:rsidRPr="00FD0FCA">
        <w:t>Answer location: So How Universal Are Gender Stereotypes Really?</w:t>
      </w:r>
    </w:p>
    <w:p w14:paraId="05B21EE3" w14:textId="77777777" w:rsidR="00153D2E" w:rsidRPr="00153D2E" w:rsidRDefault="00153D2E" w:rsidP="00153D2E">
      <w:r w:rsidRPr="00153D2E">
        <w:t>Difficulty Level:</w:t>
      </w:r>
      <w:r>
        <w:t xml:space="preserve"> Medium</w:t>
      </w:r>
    </w:p>
    <w:p w14:paraId="1D579D32" w14:textId="77777777" w:rsidR="00E6778D" w:rsidRDefault="00E6778D" w:rsidP="004547A3"/>
    <w:p w14:paraId="45363984" w14:textId="77777777" w:rsidR="00E6778D" w:rsidRPr="004547A3" w:rsidRDefault="00E6778D" w:rsidP="004547A3"/>
    <w:p w14:paraId="4C495930" w14:textId="77777777" w:rsidR="00BB46EB" w:rsidRPr="005C7F74" w:rsidRDefault="00800B08">
      <w:r w:rsidRPr="004547A3">
        <w:t>45. The stereotype content model proposes what two dimensions of evaluation dominate group stereotypes?</w:t>
      </w:r>
    </w:p>
    <w:p w14:paraId="34EF7748" w14:textId="77777777" w:rsidR="00E6778D" w:rsidRPr="004547A3" w:rsidRDefault="00B60AFC" w:rsidP="004547A3">
      <w:r w:rsidRPr="00800B08">
        <w:t xml:space="preserve">A. </w:t>
      </w:r>
      <w:r w:rsidR="00800B08" w:rsidRPr="004547A3">
        <w:t>morality and agency</w:t>
      </w:r>
    </w:p>
    <w:p w14:paraId="61BFCDC3" w14:textId="77777777" w:rsidR="00E6778D" w:rsidRPr="004547A3" w:rsidRDefault="00DC22EA" w:rsidP="004547A3">
      <w:r w:rsidRPr="00800B08">
        <w:t>B</w:t>
      </w:r>
      <w:r w:rsidR="00B60AFC" w:rsidRPr="00800B08">
        <w:t xml:space="preserve">. </w:t>
      </w:r>
      <w:r w:rsidR="00800B08" w:rsidRPr="004547A3">
        <w:t>agency and communion</w:t>
      </w:r>
    </w:p>
    <w:p w14:paraId="16458C0E" w14:textId="77777777" w:rsidR="00E6778D" w:rsidRPr="004547A3" w:rsidRDefault="00B60AFC" w:rsidP="004547A3">
      <w:r w:rsidRPr="00800B08">
        <w:t>C.</w:t>
      </w:r>
      <w:r>
        <w:t xml:space="preserve"> </w:t>
      </w:r>
      <w:r w:rsidR="00800B08" w:rsidRPr="004547A3">
        <w:t>sociability and intelligence</w:t>
      </w:r>
    </w:p>
    <w:p w14:paraId="051AC33D" w14:textId="77777777" w:rsidR="00E6778D" w:rsidRPr="004547A3" w:rsidRDefault="00B60AFC" w:rsidP="004547A3">
      <w:r w:rsidRPr="00800B08">
        <w:t>D.</w:t>
      </w:r>
      <w:r>
        <w:t xml:space="preserve"> </w:t>
      </w:r>
      <w:r w:rsidR="00800B08" w:rsidRPr="004547A3">
        <w:t>extraversion and neuroticism</w:t>
      </w:r>
    </w:p>
    <w:p w14:paraId="6EC0BFF1" w14:textId="77777777" w:rsidR="00E6778D" w:rsidRDefault="00AF7F9E" w:rsidP="004547A3">
      <w:r w:rsidRPr="00AF7F9E">
        <w:t>Ans: B</w:t>
      </w:r>
    </w:p>
    <w:p w14:paraId="73907702"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08328EAD" w14:textId="77777777" w:rsidR="00E6778D" w:rsidRDefault="005C7F74" w:rsidP="004547A3">
      <w:r w:rsidRPr="00DD09E2">
        <w:t>Cognitive Domain: Knowledge</w:t>
      </w:r>
    </w:p>
    <w:p w14:paraId="16983B92" w14:textId="77777777" w:rsidR="00E6778D" w:rsidRDefault="00800B08" w:rsidP="004547A3">
      <w:r w:rsidRPr="004547A3">
        <w:t>Answer location: The Stereotype Content Model</w:t>
      </w:r>
    </w:p>
    <w:p w14:paraId="693216C5" w14:textId="77777777" w:rsidR="00153D2E" w:rsidRPr="00153D2E" w:rsidRDefault="00153D2E" w:rsidP="00153D2E">
      <w:r w:rsidRPr="00153D2E">
        <w:t>Difficulty Level:</w:t>
      </w:r>
      <w:r>
        <w:t xml:space="preserve"> Easy</w:t>
      </w:r>
    </w:p>
    <w:p w14:paraId="41A06F63" w14:textId="77777777" w:rsidR="00E6778D" w:rsidRPr="004547A3" w:rsidRDefault="00E6778D" w:rsidP="004547A3"/>
    <w:p w14:paraId="42DE116A" w14:textId="77777777" w:rsidR="00796224" w:rsidRPr="005C7F74" w:rsidRDefault="00800B08">
      <w:r w:rsidRPr="004547A3">
        <w:t>46. The interpersonal process</w:t>
      </w:r>
      <w:r w:rsidR="006414B3">
        <w:t>--</w:t>
      </w:r>
      <w:r w:rsidRPr="004547A3">
        <w:t>in which a stereotypes shapes how group members are treated, which then yields outcomes that “prove” the stereotype true</w:t>
      </w:r>
      <w:r w:rsidR="009755B3">
        <w:t>--</w:t>
      </w:r>
      <w:r w:rsidRPr="004547A3">
        <w:t>is referred to as ______.</w:t>
      </w:r>
    </w:p>
    <w:p w14:paraId="5C4EF14A" w14:textId="77777777" w:rsidR="00E6778D" w:rsidRPr="004547A3" w:rsidRDefault="00B60AFC" w:rsidP="004547A3">
      <w:r w:rsidRPr="00800B08">
        <w:t xml:space="preserve">A. </w:t>
      </w:r>
      <w:r w:rsidR="00800B08" w:rsidRPr="004547A3">
        <w:t>subtyping</w:t>
      </w:r>
    </w:p>
    <w:p w14:paraId="5B8B7F4B" w14:textId="77777777" w:rsidR="00E6778D" w:rsidRPr="004547A3" w:rsidRDefault="00B60AFC" w:rsidP="004547A3">
      <w:r w:rsidRPr="00800B08">
        <w:t xml:space="preserve">B. </w:t>
      </w:r>
      <w:r w:rsidR="00800B08" w:rsidRPr="004547A3">
        <w:t>confirmation bias</w:t>
      </w:r>
    </w:p>
    <w:p w14:paraId="119F512B" w14:textId="77777777" w:rsidR="00E6778D" w:rsidRPr="004547A3" w:rsidRDefault="00B60AFC" w:rsidP="004547A3">
      <w:r w:rsidRPr="00800B08">
        <w:t>C.</w:t>
      </w:r>
      <w:r>
        <w:t xml:space="preserve"> </w:t>
      </w:r>
      <w:r w:rsidR="00800B08" w:rsidRPr="004547A3">
        <w:t>stereotype threat</w:t>
      </w:r>
    </w:p>
    <w:p w14:paraId="27F987D5" w14:textId="77777777" w:rsidR="00E6778D" w:rsidRPr="004547A3" w:rsidRDefault="003115C7" w:rsidP="004547A3">
      <w:r w:rsidRPr="00800B08">
        <w:t>D</w:t>
      </w:r>
      <w:r w:rsidR="00B60AFC" w:rsidRPr="00800B08">
        <w:t>.</w:t>
      </w:r>
      <w:r w:rsidR="00B60AFC">
        <w:t xml:space="preserve"> </w:t>
      </w:r>
      <w:r w:rsidR="00800B08" w:rsidRPr="004547A3">
        <w:t>a self-fulfilling prophecy</w:t>
      </w:r>
    </w:p>
    <w:p w14:paraId="2ADCCC79" w14:textId="77777777" w:rsidR="00E6778D" w:rsidRDefault="00AF7F9E" w:rsidP="004547A3">
      <w:r w:rsidRPr="00AF7F9E">
        <w:t>Ans: D</w:t>
      </w:r>
    </w:p>
    <w:p w14:paraId="739D0C7B" w14:textId="77777777" w:rsidR="00E6778D" w:rsidRPr="004547A3"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 xml:space="preserve">s. </w:t>
      </w:r>
    </w:p>
    <w:p w14:paraId="6AF4B24F" w14:textId="77777777" w:rsidR="00E6778D" w:rsidRDefault="005C7F74" w:rsidP="004547A3">
      <w:r w:rsidRPr="00DD09E2">
        <w:t>Cognitive Domain: Knowledge</w:t>
      </w:r>
    </w:p>
    <w:p w14:paraId="486962A1" w14:textId="77777777" w:rsidR="00E6778D" w:rsidRDefault="00800B08" w:rsidP="004547A3">
      <w:r w:rsidRPr="004547A3">
        <w:t>Answer location: Confirming Negative Stereotypes</w:t>
      </w:r>
    </w:p>
    <w:p w14:paraId="0DF9A3EA" w14:textId="77777777" w:rsidR="00153D2E" w:rsidRPr="00153D2E" w:rsidRDefault="00153D2E" w:rsidP="00153D2E">
      <w:r w:rsidRPr="00153D2E">
        <w:t>Difficulty Level:</w:t>
      </w:r>
      <w:r>
        <w:t xml:space="preserve"> Easy</w:t>
      </w:r>
    </w:p>
    <w:p w14:paraId="3D12114A" w14:textId="77777777" w:rsidR="00392752" w:rsidRPr="004547A3" w:rsidRDefault="00392752"/>
    <w:p w14:paraId="792E1015" w14:textId="77777777" w:rsidR="00BB46EB" w:rsidRPr="004547A3" w:rsidRDefault="00800B08">
      <w:r w:rsidRPr="004547A3">
        <w:t>47. Suppose a math teacher stereotypes male students as better at math than female students, and this in turn causes the teacher to give more attention to male student</w:t>
      </w:r>
      <w:r w:rsidR="00B60AFC" w:rsidRPr="00800B08">
        <w:t xml:space="preserve">s. </w:t>
      </w:r>
      <w:r w:rsidRPr="004547A3">
        <w:t>This ultimately results in male students performing better in the teacher’s class than female student</w:t>
      </w:r>
      <w:r w:rsidR="00B60AFC" w:rsidRPr="00800B08">
        <w:t xml:space="preserve">s. </w:t>
      </w:r>
      <w:r w:rsidRPr="004547A3">
        <w:t>This is an example of</w:t>
      </w:r>
      <w:r w:rsidR="00B854DC">
        <w:t xml:space="preserve"> ______.</w:t>
      </w:r>
    </w:p>
    <w:p w14:paraId="772BEB6A" w14:textId="77777777" w:rsidR="00E6778D" w:rsidRPr="004547A3" w:rsidRDefault="00B60AFC" w:rsidP="004547A3">
      <w:r w:rsidRPr="00800B08">
        <w:t xml:space="preserve">A. </w:t>
      </w:r>
      <w:r w:rsidR="00800B08" w:rsidRPr="004547A3">
        <w:t>subtyping</w:t>
      </w:r>
    </w:p>
    <w:p w14:paraId="6AF33006" w14:textId="77777777" w:rsidR="00E6778D" w:rsidRPr="004547A3" w:rsidRDefault="00B60AFC" w:rsidP="004547A3">
      <w:r w:rsidRPr="00800B08">
        <w:t xml:space="preserve">B. </w:t>
      </w:r>
      <w:r w:rsidR="00800B08" w:rsidRPr="004547A3">
        <w:t>confirmation bias</w:t>
      </w:r>
    </w:p>
    <w:p w14:paraId="0E865363" w14:textId="77777777" w:rsidR="00E6778D" w:rsidRPr="004547A3" w:rsidRDefault="00B60AFC" w:rsidP="004547A3">
      <w:r w:rsidRPr="00800B08">
        <w:t>C.</w:t>
      </w:r>
      <w:r>
        <w:t xml:space="preserve"> </w:t>
      </w:r>
      <w:r w:rsidR="00800B08" w:rsidRPr="004547A3">
        <w:t>stereotype threat</w:t>
      </w:r>
    </w:p>
    <w:p w14:paraId="5239C485" w14:textId="77777777" w:rsidR="00E6778D" w:rsidRPr="004547A3" w:rsidRDefault="00FE5676" w:rsidP="004547A3">
      <w:r w:rsidRPr="00800B08">
        <w:t>D</w:t>
      </w:r>
      <w:r w:rsidR="00B60AFC" w:rsidRPr="00800B08">
        <w:t>.</w:t>
      </w:r>
      <w:r w:rsidR="00B60AFC">
        <w:t xml:space="preserve"> </w:t>
      </w:r>
      <w:r w:rsidR="00800B08" w:rsidRPr="004547A3">
        <w:t>a self-fulfilling prophecy</w:t>
      </w:r>
    </w:p>
    <w:p w14:paraId="0D350E11" w14:textId="77777777" w:rsidR="00E6778D" w:rsidRDefault="00AF7F9E" w:rsidP="004547A3">
      <w:r w:rsidRPr="00AF7F9E">
        <w:t>Ans: D</w:t>
      </w:r>
    </w:p>
    <w:p w14:paraId="47695D4B" w14:textId="77777777" w:rsidR="00E6778D" w:rsidRPr="004547A3"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 xml:space="preserve">s. </w:t>
      </w:r>
    </w:p>
    <w:p w14:paraId="302CEC26" w14:textId="77777777" w:rsidR="00E6778D" w:rsidRDefault="005C7F74" w:rsidP="004547A3">
      <w:r w:rsidRPr="00DD09E2">
        <w:t>Cognitive Domain: Application</w:t>
      </w:r>
    </w:p>
    <w:p w14:paraId="466C48D8" w14:textId="77777777" w:rsidR="00E6778D" w:rsidRDefault="00800B08" w:rsidP="004547A3">
      <w:r w:rsidRPr="004547A3">
        <w:t xml:space="preserve">Answer </w:t>
      </w:r>
      <w:r w:rsidR="005C7F74">
        <w:t>L</w:t>
      </w:r>
      <w:r w:rsidRPr="004547A3">
        <w:t>ocation: Confirming Negative Stereotypes</w:t>
      </w:r>
    </w:p>
    <w:p w14:paraId="4333548B" w14:textId="77777777" w:rsidR="00153D2E" w:rsidRPr="00153D2E" w:rsidRDefault="00153D2E" w:rsidP="00153D2E">
      <w:r w:rsidRPr="00153D2E">
        <w:t>Difficulty Level:</w:t>
      </w:r>
      <w:r>
        <w:t xml:space="preserve"> Hard</w:t>
      </w:r>
    </w:p>
    <w:p w14:paraId="233F3CAD" w14:textId="77777777" w:rsidR="00E6778D" w:rsidRPr="004547A3" w:rsidRDefault="00E6778D" w:rsidP="004547A3"/>
    <w:p w14:paraId="4C078D11" w14:textId="77777777" w:rsidR="00385EC0" w:rsidRPr="004547A3" w:rsidRDefault="00800B08">
      <w:r w:rsidRPr="004547A3">
        <w:t>48. Which of the following reasons most likely explains why there is little research examining stereotypes of heterosexual women and men?</w:t>
      </w:r>
    </w:p>
    <w:p w14:paraId="58BBA54F" w14:textId="77777777" w:rsidR="00E6778D" w:rsidRPr="004547A3" w:rsidRDefault="00BB66CC" w:rsidP="004547A3">
      <w:r w:rsidRPr="00800B08">
        <w:t>A</w:t>
      </w:r>
      <w:r w:rsidR="00B60AFC" w:rsidRPr="00800B08">
        <w:t xml:space="preserve">. </w:t>
      </w:r>
      <w:r w:rsidR="00800B08" w:rsidRPr="004547A3">
        <w:t>Because heterosexuality is the “normal” sexuality, and its stereotypes mimic those applied to women and men generally</w:t>
      </w:r>
      <w:r w:rsidR="00DA3227">
        <w:t>.</w:t>
      </w:r>
    </w:p>
    <w:p w14:paraId="31C1A343" w14:textId="77777777" w:rsidR="00E6778D" w:rsidRPr="004547A3" w:rsidRDefault="00B60AFC" w:rsidP="004547A3">
      <w:r w:rsidRPr="00800B08">
        <w:t xml:space="preserve">B. </w:t>
      </w:r>
      <w:r w:rsidR="00800B08" w:rsidRPr="004547A3">
        <w:t>There is widespread bias against heterosexual women and men in academia</w:t>
      </w:r>
      <w:r w:rsidR="00DA3227">
        <w:t>.</w:t>
      </w:r>
    </w:p>
    <w:p w14:paraId="6CA119D4" w14:textId="77777777" w:rsidR="00E6778D" w:rsidRPr="004547A3" w:rsidRDefault="00B60AFC" w:rsidP="004547A3">
      <w:r w:rsidRPr="00800B08">
        <w:t xml:space="preserve">C. </w:t>
      </w:r>
      <w:r w:rsidR="00800B08" w:rsidRPr="004547A3">
        <w:t>Stereotypes toward heterosexuals are obvious and research examining them would not make a substantial scientific contribution</w:t>
      </w:r>
      <w:r w:rsidR="00DA3227">
        <w:t>.</w:t>
      </w:r>
    </w:p>
    <w:p w14:paraId="7B68C7B5" w14:textId="77777777" w:rsidR="00E6778D" w:rsidRPr="004547A3" w:rsidRDefault="00B60AFC" w:rsidP="004547A3">
      <w:r w:rsidRPr="00800B08">
        <w:t xml:space="preserve">D. </w:t>
      </w:r>
      <w:r w:rsidR="00800B08" w:rsidRPr="004547A3">
        <w:t>Stereotypes toward heterosexual men and women are weak and inconsistent</w:t>
      </w:r>
      <w:r w:rsidR="00DA3227">
        <w:t>.</w:t>
      </w:r>
    </w:p>
    <w:p w14:paraId="7DC267F5" w14:textId="77777777" w:rsidR="00E6778D" w:rsidRDefault="00AF7F9E" w:rsidP="004547A3">
      <w:r w:rsidRPr="00AF7F9E">
        <w:t>Ans: A</w:t>
      </w:r>
    </w:p>
    <w:p w14:paraId="261B0FED"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773EBC8E" w14:textId="77777777" w:rsidR="00E6778D" w:rsidRDefault="005C7F74" w:rsidP="004547A3">
      <w:r w:rsidRPr="00DD09E2">
        <w:t>Cognitive Domain: Comprehension</w:t>
      </w:r>
    </w:p>
    <w:p w14:paraId="3CD47C09" w14:textId="77777777" w:rsidR="00E6778D" w:rsidRDefault="00800B08" w:rsidP="004547A3">
      <w:r w:rsidRPr="004547A3">
        <w:t xml:space="preserve">Answer </w:t>
      </w:r>
      <w:r w:rsidR="005C7F74">
        <w:t>L</w:t>
      </w:r>
      <w:r w:rsidRPr="004547A3">
        <w:t>ocation: Sexual Orientation Stereotypes?</w:t>
      </w:r>
    </w:p>
    <w:p w14:paraId="3EA74734" w14:textId="77777777" w:rsidR="00153D2E" w:rsidRPr="00153D2E" w:rsidRDefault="00153D2E" w:rsidP="00153D2E">
      <w:r w:rsidRPr="00153D2E">
        <w:t>Difficulty Level:</w:t>
      </w:r>
      <w:r>
        <w:t xml:space="preserve"> </w:t>
      </w:r>
      <w:r w:rsidR="00DF7B31">
        <w:t>Medium</w:t>
      </w:r>
    </w:p>
    <w:p w14:paraId="326358E1" w14:textId="77777777" w:rsidR="00E6778D" w:rsidRPr="004547A3" w:rsidRDefault="00E6778D" w:rsidP="004547A3"/>
    <w:p w14:paraId="2855720D" w14:textId="77777777" w:rsidR="008F3FAF" w:rsidRDefault="00800B08">
      <w:r w:rsidRPr="004547A3">
        <w:t>49. Traits that society says women and men should exhibit are called gender ______, while traits that society disapproves of in women and men are called gender ______.</w:t>
      </w:r>
    </w:p>
    <w:p w14:paraId="71052D0B" w14:textId="77777777" w:rsidR="00DF271C" w:rsidRPr="004547A3" w:rsidRDefault="00B60AFC">
      <w:r w:rsidRPr="00800B08">
        <w:t xml:space="preserve">A. </w:t>
      </w:r>
      <w:r w:rsidR="00800B08" w:rsidRPr="004547A3">
        <w:t>stereotypes; prejudices</w:t>
      </w:r>
    </w:p>
    <w:p w14:paraId="6E9DF468" w14:textId="77777777" w:rsidR="00E6778D" w:rsidRPr="004547A3" w:rsidRDefault="00BB66CC" w:rsidP="004547A3">
      <w:r w:rsidRPr="00800B08">
        <w:t>B</w:t>
      </w:r>
      <w:r w:rsidR="00B60AFC" w:rsidRPr="00800B08">
        <w:t xml:space="preserve">. </w:t>
      </w:r>
      <w:r w:rsidR="00800B08" w:rsidRPr="004547A3">
        <w:t>prescriptions; proscriptions</w:t>
      </w:r>
    </w:p>
    <w:p w14:paraId="3CB62BE6" w14:textId="77777777" w:rsidR="00E6778D" w:rsidRPr="004547A3" w:rsidRDefault="00B60AFC" w:rsidP="004547A3">
      <w:r w:rsidRPr="00800B08">
        <w:t>C.</w:t>
      </w:r>
      <w:r>
        <w:t xml:space="preserve"> </w:t>
      </w:r>
      <w:r w:rsidR="00800B08" w:rsidRPr="004547A3">
        <w:t>norms; anti-norms</w:t>
      </w:r>
    </w:p>
    <w:p w14:paraId="33BEE29C" w14:textId="77777777" w:rsidR="00E6778D" w:rsidRDefault="00B60AFC" w:rsidP="004547A3">
      <w:r w:rsidRPr="00800B08">
        <w:t xml:space="preserve">D. </w:t>
      </w:r>
      <w:r w:rsidR="00800B08" w:rsidRPr="004547A3">
        <w:t>rewards; threats</w:t>
      </w:r>
    </w:p>
    <w:p w14:paraId="3D083C29" w14:textId="77777777" w:rsidR="00E6778D" w:rsidRDefault="00AF7F9E" w:rsidP="004547A3">
      <w:r w:rsidRPr="00AF7F9E">
        <w:t>Ans: B</w:t>
      </w:r>
    </w:p>
    <w:p w14:paraId="7FF8C14A" w14:textId="77777777" w:rsidR="00DF7B31"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s.</w:t>
      </w:r>
    </w:p>
    <w:p w14:paraId="051C3045" w14:textId="29F50898" w:rsidR="00E6778D" w:rsidRPr="004547A3" w:rsidRDefault="00800B08" w:rsidP="004547A3">
      <w:r w:rsidRPr="004547A3">
        <w:t>Cognitive Domain: Knowledge</w:t>
      </w:r>
    </w:p>
    <w:p w14:paraId="25746843" w14:textId="77777777" w:rsidR="00E6778D" w:rsidRDefault="005C7F74" w:rsidP="004547A3">
      <w:r w:rsidRPr="00DD09E2">
        <w:t xml:space="preserve">Answer </w:t>
      </w:r>
      <w:r>
        <w:t>L</w:t>
      </w:r>
      <w:r w:rsidRPr="00DD09E2">
        <w:t>ocation: What Are Some Consequences of Gender Stereotyping?</w:t>
      </w:r>
    </w:p>
    <w:p w14:paraId="7DD097B8" w14:textId="77777777" w:rsidR="00DF7B31" w:rsidRPr="00DF7B31" w:rsidRDefault="00DF7B31" w:rsidP="00DF7B31">
      <w:r w:rsidRPr="00DF7B31">
        <w:t>Difficulty Level:</w:t>
      </w:r>
      <w:r>
        <w:t xml:space="preserve"> Easy</w:t>
      </w:r>
    </w:p>
    <w:p w14:paraId="465975B0" w14:textId="77777777" w:rsidR="00E6778D" w:rsidRDefault="00E6778D" w:rsidP="004547A3"/>
    <w:p w14:paraId="7104C6EA" w14:textId="77777777" w:rsidR="00E6778D" w:rsidRPr="004547A3" w:rsidRDefault="00E6778D" w:rsidP="004547A3"/>
    <w:p w14:paraId="5F4FE103" w14:textId="77777777" w:rsidR="00BB46EB" w:rsidRPr="005C7F74" w:rsidRDefault="00800B08">
      <w:r w:rsidRPr="004547A3">
        <w:t>50. What is the purpose of gender rules according to the status incongruity hypothesis (Rudman et al., 2012)?</w:t>
      </w:r>
    </w:p>
    <w:p w14:paraId="16782069" w14:textId="77777777" w:rsidR="00E6778D" w:rsidRPr="004547A3" w:rsidRDefault="00B60AFC" w:rsidP="004547A3">
      <w:r w:rsidRPr="00800B08">
        <w:t xml:space="preserve">A. </w:t>
      </w:r>
      <w:r w:rsidR="00800B08" w:rsidRPr="004547A3">
        <w:t>to facilitate the division of labor in society</w:t>
      </w:r>
    </w:p>
    <w:p w14:paraId="19801A56" w14:textId="77777777" w:rsidR="00E6778D" w:rsidRPr="004547A3" w:rsidRDefault="00B60AFC" w:rsidP="004547A3">
      <w:r w:rsidRPr="00800B08">
        <w:t xml:space="preserve">B. </w:t>
      </w:r>
      <w:r w:rsidR="00800B08" w:rsidRPr="004547A3">
        <w:t>to bring about social change and progress toward egalitarian goals</w:t>
      </w:r>
    </w:p>
    <w:p w14:paraId="627F25F0" w14:textId="77777777" w:rsidR="00E6778D" w:rsidRPr="004547A3" w:rsidRDefault="00B60AFC" w:rsidP="004547A3">
      <w:r w:rsidRPr="00800B08">
        <w:t xml:space="preserve">C. </w:t>
      </w:r>
      <w:r w:rsidR="00800B08" w:rsidRPr="004547A3">
        <w:t>to take advantage of men and women’s psychological and physical differences</w:t>
      </w:r>
    </w:p>
    <w:p w14:paraId="42DF5A14" w14:textId="77777777" w:rsidR="00E6778D" w:rsidRPr="004547A3" w:rsidRDefault="00BB66CC" w:rsidP="004547A3">
      <w:r w:rsidRPr="00800B08">
        <w:t>D</w:t>
      </w:r>
      <w:r w:rsidR="00B60AFC" w:rsidRPr="00800B08">
        <w:t xml:space="preserve">. </w:t>
      </w:r>
      <w:r w:rsidR="00800B08" w:rsidRPr="004547A3">
        <w:t>to justify and reinforce the unequal gender hierarchy</w:t>
      </w:r>
    </w:p>
    <w:p w14:paraId="0D8F8EB4" w14:textId="77777777" w:rsidR="00E6778D" w:rsidRDefault="00AF7F9E" w:rsidP="004547A3">
      <w:r w:rsidRPr="00AF7F9E">
        <w:t>Ans: D</w:t>
      </w:r>
    </w:p>
    <w:p w14:paraId="57625646" w14:textId="77777777" w:rsidR="00E6778D" w:rsidRPr="004547A3"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 xml:space="preserve">s. </w:t>
      </w:r>
    </w:p>
    <w:p w14:paraId="72948ED2" w14:textId="77777777" w:rsidR="00E6778D" w:rsidRDefault="005C7F74" w:rsidP="004547A3">
      <w:r w:rsidRPr="00DD09E2">
        <w:t>Cognitive Domain: Knowledge</w:t>
      </w:r>
    </w:p>
    <w:p w14:paraId="483814DC" w14:textId="77777777" w:rsidR="00E6778D" w:rsidRDefault="00800B08" w:rsidP="004547A3">
      <w:r w:rsidRPr="004547A3">
        <w:t xml:space="preserve">Answer </w:t>
      </w:r>
      <w:r w:rsidR="00995F08">
        <w:t>L</w:t>
      </w:r>
      <w:r w:rsidRPr="004547A3">
        <w:t>ocation: Penalizing Gender Role Violators</w:t>
      </w:r>
    </w:p>
    <w:p w14:paraId="2A851E74" w14:textId="77777777" w:rsidR="00DF7B31" w:rsidRPr="00DF7B31" w:rsidRDefault="00DF7B31" w:rsidP="00DF7B31">
      <w:r w:rsidRPr="00DF7B31">
        <w:t>Difficulty Level:</w:t>
      </w:r>
      <w:r>
        <w:t xml:space="preserve"> Easy</w:t>
      </w:r>
    </w:p>
    <w:p w14:paraId="4FEE1C82" w14:textId="77777777" w:rsidR="00BB46EB" w:rsidRDefault="00BB46EB">
      <w:pPr>
        <w:rPr>
          <w:rFonts w:cs="Arial"/>
        </w:rPr>
      </w:pPr>
    </w:p>
    <w:p w14:paraId="7CC8954B" w14:textId="77777777" w:rsidR="00E6778D" w:rsidRDefault="005C7F74" w:rsidP="004547A3">
      <w:pPr>
        <w:pStyle w:val="Heading1"/>
      </w:pPr>
      <w:r>
        <w:t>True/False</w:t>
      </w:r>
    </w:p>
    <w:p w14:paraId="361457EE" w14:textId="77777777" w:rsidR="005C7F74" w:rsidRPr="005C7F74" w:rsidRDefault="005C7F74">
      <w:pPr>
        <w:rPr>
          <w:rFonts w:cs="Arial"/>
        </w:rPr>
      </w:pPr>
    </w:p>
    <w:p w14:paraId="457E1EB3" w14:textId="77777777" w:rsidR="00C872CA" w:rsidRPr="004547A3" w:rsidRDefault="00800B08">
      <w:r w:rsidRPr="004547A3">
        <w:lastRenderedPageBreak/>
        <w:t>1. One defining characteristic of stereotypes is that they are conscious and explicit.</w:t>
      </w:r>
    </w:p>
    <w:p w14:paraId="126C9FAF" w14:textId="77777777" w:rsidR="00E6778D" w:rsidRPr="004547A3" w:rsidRDefault="00AF7F9E" w:rsidP="004547A3">
      <w:r w:rsidRPr="00AF7F9E">
        <w:t>Ans: F</w:t>
      </w:r>
    </w:p>
    <w:p w14:paraId="6C36AA34"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082C7E7C" w14:textId="77777777" w:rsidR="00E6778D" w:rsidRDefault="00995F08" w:rsidP="004547A3">
      <w:r w:rsidRPr="00DD09E2">
        <w:t>Cognitive Domain: Knowledge</w:t>
      </w:r>
    </w:p>
    <w:p w14:paraId="2DFD1C9C" w14:textId="77777777" w:rsidR="00E6778D" w:rsidRDefault="00800B08" w:rsidP="004547A3">
      <w:r w:rsidRPr="004547A3">
        <w:t xml:space="preserve">Answer </w:t>
      </w:r>
      <w:r w:rsidR="00995F08">
        <w:t>L</w:t>
      </w:r>
      <w:r w:rsidRPr="004547A3">
        <w:t>ocation: What Are the Contents and Structure of Gender Stereotypes?</w:t>
      </w:r>
    </w:p>
    <w:p w14:paraId="623F6409" w14:textId="77777777" w:rsidR="00DF7B31" w:rsidRPr="00DF7B31" w:rsidRDefault="00DF7B31" w:rsidP="00DF7B31">
      <w:r w:rsidRPr="00DF7B31">
        <w:t>Difficulty Level:</w:t>
      </w:r>
      <w:r>
        <w:t xml:space="preserve"> Easy</w:t>
      </w:r>
    </w:p>
    <w:p w14:paraId="34EDA588" w14:textId="77777777" w:rsidR="00C872CA" w:rsidRPr="005C7F74" w:rsidRDefault="00C872CA"/>
    <w:p w14:paraId="1BF41A57" w14:textId="77777777" w:rsidR="00C872CA" w:rsidRPr="005C7F74" w:rsidRDefault="00800B08">
      <w:r w:rsidRPr="004547A3">
        <w:t xml:space="preserve">2. </w:t>
      </w:r>
      <w:r w:rsidR="0051401D" w:rsidRPr="005C7F74">
        <w:t>Overall, the content of gender stereotypes is largely consistent across culture.</w:t>
      </w:r>
    </w:p>
    <w:p w14:paraId="7EA33D77" w14:textId="77777777" w:rsidR="00E6778D" w:rsidRPr="004547A3" w:rsidRDefault="00AF7F9E" w:rsidP="004547A3">
      <w:r w:rsidRPr="00AF7F9E">
        <w:t>Ans: T</w:t>
      </w:r>
    </w:p>
    <w:p w14:paraId="5779F178"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7C317084" w14:textId="77777777" w:rsidR="00E6778D" w:rsidRDefault="00995F08" w:rsidP="004547A3">
      <w:r w:rsidRPr="00DD09E2">
        <w:t>Cognitive Domain: Knowledge</w:t>
      </w:r>
    </w:p>
    <w:p w14:paraId="0FB675B0" w14:textId="77777777" w:rsidR="008F3FAF" w:rsidRDefault="00800B08">
      <w:r w:rsidRPr="004547A3">
        <w:t xml:space="preserve">Answer </w:t>
      </w:r>
      <w:r w:rsidR="00995F08">
        <w:t>L</w:t>
      </w:r>
      <w:r w:rsidRPr="004547A3">
        <w:t>ocation: Communion and Agency</w:t>
      </w:r>
    </w:p>
    <w:p w14:paraId="65CD8C9E" w14:textId="77777777" w:rsidR="00DF7B31" w:rsidRPr="00DF7B31" w:rsidRDefault="00DF7B31" w:rsidP="00DF7B31">
      <w:r w:rsidRPr="00DF7B31">
        <w:t>Difficulty Level:</w:t>
      </w:r>
      <w:r>
        <w:t xml:space="preserve"> Easy</w:t>
      </w:r>
    </w:p>
    <w:p w14:paraId="199885A2" w14:textId="77777777" w:rsidR="00556E52" w:rsidRPr="004547A3" w:rsidRDefault="00556E52"/>
    <w:p w14:paraId="0B4B517A" w14:textId="77777777" w:rsidR="008F3FAF" w:rsidRDefault="00800B08">
      <w:r w:rsidRPr="004547A3">
        <w:t xml:space="preserve">3. </w:t>
      </w:r>
      <w:r w:rsidR="0051401D" w:rsidRPr="005C7F74">
        <w:t>Endorsement of gender stereotypes in the United States has weakened significantly over the past 30 years.</w:t>
      </w:r>
    </w:p>
    <w:p w14:paraId="63815C95" w14:textId="77777777" w:rsidR="00E6778D" w:rsidRPr="004547A3" w:rsidRDefault="00AF7F9E" w:rsidP="004547A3">
      <w:r w:rsidRPr="00AF7F9E">
        <w:t>Ans: F</w:t>
      </w:r>
    </w:p>
    <w:p w14:paraId="74C9A0DC"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762D04DD" w14:textId="77777777" w:rsidR="00E6778D" w:rsidRDefault="00995F08" w:rsidP="004547A3">
      <w:r w:rsidRPr="00DD09E2">
        <w:t>Cognitive Domain: Knowledge</w:t>
      </w:r>
    </w:p>
    <w:p w14:paraId="382096AF" w14:textId="77777777" w:rsidR="008F3FAF" w:rsidRDefault="00800B08">
      <w:r w:rsidRPr="004547A3">
        <w:t xml:space="preserve">Answer </w:t>
      </w:r>
      <w:r w:rsidR="00995F08">
        <w:t>L</w:t>
      </w:r>
      <w:r w:rsidRPr="004547A3">
        <w:t>ocation: Communion and Agency</w:t>
      </w:r>
    </w:p>
    <w:p w14:paraId="55418FEA" w14:textId="77777777" w:rsidR="00DF7B31" w:rsidRPr="00DF7B31" w:rsidRDefault="00DF7B31" w:rsidP="00DF7B31">
      <w:r w:rsidRPr="00DF7B31">
        <w:t>Difficulty Level:</w:t>
      </w:r>
      <w:r>
        <w:t xml:space="preserve"> Easy</w:t>
      </w:r>
    </w:p>
    <w:p w14:paraId="4F3AE3C4" w14:textId="77777777" w:rsidR="00DF7B31" w:rsidRDefault="00DF7B31"/>
    <w:p w14:paraId="2140B54A" w14:textId="77777777" w:rsidR="00556E52" w:rsidRPr="004547A3" w:rsidRDefault="00556E52"/>
    <w:p w14:paraId="4A779E9D" w14:textId="77777777" w:rsidR="008F3FAF" w:rsidRDefault="00800B08">
      <w:r w:rsidRPr="004547A3">
        <w:t>4. Favorable stereotypes about women as warm, nurturing, and generous are consistent across race and socioeconomic status.</w:t>
      </w:r>
    </w:p>
    <w:p w14:paraId="6A0CD8DB" w14:textId="77777777" w:rsidR="00E6778D" w:rsidRPr="004547A3" w:rsidRDefault="00AF7F9E" w:rsidP="004547A3">
      <w:r w:rsidRPr="00AF7F9E">
        <w:t>Ans: F</w:t>
      </w:r>
    </w:p>
    <w:p w14:paraId="09E83203"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2BD35882" w14:textId="77777777" w:rsidR="00E6778D" w:rsidRDefault="00995F08" w:rsidP="004547A3">
      <w:r w:rsidRPr="00DD09E2">
        <w:t>Cognitive Domain: Knowledge</w:t>
      </w:r>
    </w:p>
    <w:p w14:paraId="65F74EA3" w14:textId="77777777" w:rsidR="008F3FAF" w:rsidRDefault="00800B08">
      <w:r w:rsidRPr="004547A3">
        <w:t xml:space="preserve">Answer </w:t>
      </w:r>
      <w:r w:rsidR="00995F08">
        <w:t>L</w:t>
      </w:r>
      <w:r w:rsidRPr="004547A3">
        <w:t xml:space="preserve">ocation: </w:t>
      </w:r>
      <w:r w:rsidR="006A2776">
        <w:t xml:space="preserve">The </w:t>
      </w:r>
      <w:r w:rsidRPr="004547A3">
        <w:t>Women</w:t>
      </w:r>
      <w:r w:rsidR="006A2776">
        <w:t>-</w:t>
      </w:r>
      <w:r w:rsidRPr="004547A3">
        <w:t>Are</w:t>
      </w:r>
      <w:r w:rsidR="006A2776">
        <w:t>-</w:t>
      </w:r>
      <w:r w:rsidRPr="004547A3">
        <w:t>Wonderful Effect</w:t>
      </w:r>
    </w:p>
    <w:p w14:paraId="5B90B421" w14:textId="77777777" w:rsidR="00DF7B31" w:rsidRPr="00DF7B31" w:rsidRDefault="00DF7B31" w:rsidP="00DF7B31">
      <w:r w:rsidRPr="00DF7B31">
        <w:t>Difficulty Level:</w:t>
      </w:r>
      <w:r>
        <w:t xml:space="preserve"> Easy</w:t>
      </w:r>
    </w:p>
    <w:p w14:paraId="595B4BED" w14:textId="77777777" w:rsidR="00556E52" w:rsidRPr="004547A3" w:rsidRDefault="00556E52"/>
    <w:p w14:paraId="1E7C9931" w14:textId="77777777" w:rsidR="008F3FAF" w:rsidRDefault="00800B08">
      <w:r w:rsidRPr="004547A3">
        <w:t>5. Stereotypes toward people who belong to multiple social groups (e.g., Black and Muslim) are simply the aggregate of the stereotypes toward each of the individual groups.</w:t>
      </w:r>
    </w:p>
    <w:p w14:paraId="2D0DBB54" w14:textId="77777777" w:rsidR="00E6778D" w:rsidRPr="004547A3" w:rsidRDefault="00AF7F9E" w:rsidP="004547A3">
      <w:r w:rsidRPr="00AF7F9E">
        <w:t>Ans: F</w:t>
      </w:r>
    </w:p>
    <w:p w14:paraId="02D846C8"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3E202226" w14:textId="77777777" w:rsidR="00E6778D" w:rsidRDefault="00995F08" w:rsidP="004547A3">
      <w:r w:rsidRPr="00DD09E2">
        <w:t>Cognitive Domain: Knowledge</w:t>
      </w:r>
    </w:p>
    <w:p w14:paraId="71CAEE2F" w14:textId="77777777" w:rsidR="008F3FAF" w:rsidRDefault="00800B08">
      <w:r w:rsidRPr="004547A3">
        <w:t xml:space="preserve">Answer </w:t>
      </w:r>
      <w:r w:rsidR="00995F08">
        <w:t>L</w:t>
      </w:r>
      <w:r w:rsidRPr="004547A3">
        <w:t>ocation: Subgroups and Intersectionality</w:t>
      </w:r>
    </w:p>
    <w:p w14:paraId="27964C55" w14:textId="77777777" w:rsidR="00556E52" w:rsidRDefault="00DF7B31" w:rsidP="00DF7B31">
      <w:r w:rsidRPr="00DF7B31">
        <w:t>Difficulty Level:</w:t>
      </w:r>
      <w:r>
        <w:t xml:space="preserve"> Easy</w:t>
      </w:r>
    </w:p>
    <w:p w14:paraId="4BFB333E" w14:textId="77777777" w:rsidR="00DF7B31" w:rsidRPr="00DF7B31" w:rsidRDefault="00DF7B31" w:rsidP="00DF7B31"/>
    <w:p w14:paraId="7EE9AD9B" w14:textId="77777777" w:rsidR="00556E52" w:rsidRPr="005C7F74" w:rsidRDefault="00800B08">
      <w:r w:rsidRPr="004547A3">
        <w:lastRenderedPageBreak/>
        <w:t>6. Stereotypes of White women share more in common with stereotypes of women in general than do stereotypes of Black women.</w:t>
      </w:r>
    </w:p>
    <w:p w14:paraId="65B61C93" w14:textId="77777777" w:rsidR="00E6778D" w:rsidRPr="004547A3" w:rsidRDefault="00AF7F9E" w:rsidP="004547A3">
      <w:r w:rsidRPr="00AF7F9E">
        <w:t>Ans: T</w:t>
      </w:r>
    </w:p>
    <w:p w14:paraId="16732A9E"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5B36A280" w14:textId="77777777" w:rsidR="00E6778D" w:rsidRDefault="00995F08" w:rsidP="004547A3">
      <w:r w:rsidRPr="00DD09E2">
        <w:t>Cognitive Domain: Knowledge</w:t>
      </w:r>
    </w:p>
    <w:p w14:paraId="5A04DDB1" w14:textId="77777777" w:rsidR="008F3FAF" w:rsidRDefault="00800B08">
      <w:r w:rsidRPr="004547A3">
        <w:t xml:space="preserve">Answer </w:t>
      </w:r>
      <w:r w:rsidR="00995F08">
        <w:t>L</w:t>
      </w:r>
      <w:r w:rsidRPr="004547A3">
        <w:t>ocation: Subgroups and Intersectionality</w:t>
      </w:r>
    </w:p>
    <w:p w14:paraId="07B9BD4D" w14:textId="77777777" w:rsidR="00DF7B31" w:rsidRPr="00DF7B31" w:rsidRDefault="00DF7B31" w:rsidP="00DF7B31">
      <w:r w:rsidRPr="00DF7B31">
        <w:t>Difficulty Level:</w:t>
      </w:r>
      <w:r>
        <w:t xml:space="preserve"> Easy</w:t>
      </w:r>
    </w:p>
    <w:p w14:paraId="7B9FD8F5" w14:textId="77777777" w:rsidR="00C22020" w:rsidRPr="004547A3" w:rsidRDefault="00C22020"/>
    <w:p w14:paraId="3E5332BA" w14:textId="77777777" w:rsidR="00C22020" w:rsidRPr="005C7F74" w:rsidRDefault="00800B08">
      <w:r w:rsidRPr="004547A3">
        <w:t>7. Modest men are viewed less favorably than modest women.</w:t>
      </w:r>
    </w:p>
    <w:p w14:paraId="18CDF000" w14:textId="77777777" w:rsidR="00E6778D" w:rsidRPr="004547A3" w:rsidRDefault="00AF7F9E" w:rsidP="004547A3">
      <w:r w:rsidRPr="00AF7F9E">
        <w:t>Ans: T</w:t>
      </w:r>
    </w:p>
    <w:p w14:paraId="2F7CEF17" w14:textId="77777777" w:rsidR="00E6778D" w:rsidRPr="004547A3"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 xml:space="preserve">s. </w:t>
      </w:r>
    </w:p>
    <w:p w14:paraId="66ED1CF2" w14:textId="77777777" w:rsidR="00E6778D" w:rsidRDefault="00995F08" w:rsidP="004547A3">
      <w:r w:rsidRPr="00DD09E2">
        <w:t>Cognitive Domain: Knowledge</w:t>
      </w:r>
    </w:p>
    <w:p w14:paraId="317C56B8" w14:textId="77777777" w:rsidR="008F3FAF" w:rsidRDefault="00800B08">
      <w:r w:rsidRPr="004547A3">
        <w:t xml:space="preserve">Answer </w:t>
      </w:r>
      <w:r w:rsidR="00995F08">
        <w:t>L</w:t>
      </w:r>
      <w:r w:rsidRPr="004547A3">
        <w:t>ocation: Penalizing Gender Role Violators</w:t>
      </w:r>
    </w:p>
    <w:p w14:paraId="0A178C6A" w14:textId="77777777" w:rsidR="00DF7B31" w:rsidRPr="00DF7B31" w:rsidRDefault="00DF7B31" w:rsidP="00DF7B31">
      <w:r w:rsidRPr="00DF7B31">
        <w:t>Difficulty Level:</w:t>
      </w:r>
      <w:r>
        <w:t xml:space="preserve"> Easy</w:t>
      </w:r>
    </w:p>
    <w:p w14:paraId="4472817E" w14:textId="77777777" w:rsidR="00C22020" w:rsidRPr="004547A3" w:rsidRDefault="00C22020"/>
    <w:p w14:paraId="77DEA772" w14:textId="77777777" w:rsidR="00C22020" w:rsidRPr="005C7F74" w:rsidRDefault="00800B08">
      <w:r w:rsidRPr="004547A3">
        <w:t>8. The effects of stereotype threat upon girls and women’s math performance are strongest in regions characterized by greater gender inequality.</w:t>
      </w:r>
    </w:p>
    <w:p w14:paraId="33CAB71A" w14:textId="77777777" w:rsidR="00E6778D" w:rsidRPr="004547A3" w:rsidRDefault="00AF7F9E" w:rsidP="004547A3">
      <w:r w:rsidRPr="00AF7F9E">
        <w:t>Ans: T</w:t>
      </w:r>
    </w:p>
    <w:p w14:paraId="02DF2F80" w14:textId="77777777" w:rsidR="00E6778D" w:rsidRPr="004547A3"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 xml:space="preserve">s. </w:t>
      </w:r>
    </w:p>
    <w:p w14:paraId="472DE6D0" w14:textId="77777777" w:rsidR="00E6778D" w:rsidRDefault="00995F08" w:rsidP="004547A3">
      <w:r w:rsidRPr="00DD09E2">
        <w:t>Cognitive Domain: Knowledge</w:t>
      </w:r>
    </w:p>
    <w:p w14:paraId="46FCA4F0" w14:textId="77777777" w:rsidR="008F3FAF" w:rsidRDefault="00800B08">
      <w:r w:rsidRPr="004547A3">
        <w:t xml:space="preserve">Answer </w:t>
      </w:r>
      <w:r w:rsidR="00995F08">
        <w:t>L</w:t>
      </w:r>
      <w:r w:rsidRPr="004547A3">
        <w:t>ocation: Confirming Negative Stereotypes</w:t>
      </w:r>
    </w:p>
    <w:p w14:paraId="655060D4" w14:textId="77777777" w:rsidR="00DF7B31" w:rsidRPr="00DF7B31" w:rsidRDefault="00DF7B31" w:rsidP="00DF7B31">
      <w:r w:rsidRPr="00DF7B31">
        <w:t>Difficulty Level:</w:t>
      </w:r>
      <w:r>
        <w:t xml:space="preserve"> Easy</w:t>
      </w:r>
    </w:p>
    <w:p w14:paraId="579F9675" w14:textId="77777777" w:rsidR="00C22020" w:rsidRPr="004547A3" w:rsidRDefault="00C22020"/>
    <w:p w14:paraId="205BE07F" w14:textId="77777777" w:rsidR="008F3FAF" w:rsidRDefault="00800B08">
      <w:r w:rsidRPr="004547A3">
        <w:t>9. Evolutionary psychology postulates that changes in gender stereotypes will occur more rapidly over time than biosocial constructionist theory predict.</w:t>
      </w:r>
    </w:p>
    <w:p w14:paraId="7FC02161" w14:textId="77777777" w:rsidR="00E6778D" w:rsidRPr="004547A3" w:rsidRDefault="00AF7F9E" w:rsidP="004547A3">
      <w:r w:rsidRPr="00AF7F9E">
        <w:t>Ans: F</w:t>
      </w:r>
    </w:p>
    <w:p w14:paraId="08CD7DC1"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4E5DFDCC" w14:textId="77777777" w:rsidR="00E6778D" w:rsidRDefault="00995F08" w:rsidP="004547A3">
      <w:r w:rsidRPr="00DD09E2">
        <w:t>Cognitive Domain: Comprehension</w:t>
      </w:r>
    </w:p>
    <w:p w14:paraId="06DE6D27" w14:textId="77777777" w:rsidR="008F3FAF" w:rsidRDefault="00800B08">
      <w:r w:rsidRPr="004547A3">
        <w:t xml:space="preserve">Answer </w:t>
      </w:r>
      <w:r w:rsidR="00995F08">
        <w:t>L</w:t>
      </w:r>
      <w:r w:rsidRPr="004547A3">
        <w:t>ocation: Where Do Gender Stereotypes Come From?</w:t>
      </w:r>
    </w:p>
    <w:p w14:paraId="1E0E362E" w14:textId="77777777" w:rsidR="00DF7B31" w:rsidRPr="00DF7B31" w:rsidRDefault="00DF7B31" w:rsidP="00DF7B31">
      <w:r w:rsidRPr="00DF7B31">
        <w:t>Difficulty Level:</w:t>
      </w:r>
      <w:r>
        <w:t xml:space="preserve"> Medium</w:t>
      </w:r>
    </w:p>
    <w:p w14:paraId="2241415A" w14:textId="77777777" w:rsidR="00556E52" w:rsidRPr="004547A3" w:rsidRDefault="00556E52">
      <w:pPr>
        <w:rPr>
          <w:b/>
        </w:rPr>
      </w:pPr>
    </w:p>
    <w:p w14:paraId="3C74EDD7" w14:textId="77777777" w:rsidR="00524316" w:rsidRPr="005C7F74" w:rsidRDefault="005C7F74">
      <w:r>
        <w:t>1</w:t>
      </w:r>
      <w:r w:rsidR="00800B08" w:rsidRPr="004547A3">
        <w:t>0. Biosocial constructionist theory argues that gender stereotypes are ultimately the result of how labor has been divided throughout history.</w:t>
      </w:r>
    </w:p>
    <w:p w14:paraId="6CD52A45" w14:textId="77777777" w:rsidR="00E6778D" w:rsidRPr="004547A3" w:rsidRDefault="00AF7F9E" w:rsidP="004547A3">
      <w:r w:rsidRPr="00AF7F9E">
        <w:t>Ans: T</w:t>
      </w:r>
    </w:p>
    <w:p w14:paraId="48C378C0"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0DFC35F2" w14:textId="77777777" w:rsidR="00E6778D" w:rsidRDefault="00995F08" w:rsidP="004547A3">
      <w:r w:rsidRPr="00DD09E2">
        <w:t>Cognitive Domain: Knowledge</w:t>
      </w:r>
    </w:p>
    <w:p w14:paraId="1FAE3060" w14:textId="77777777" w:rsidR="008F3FAF" w:rsidRDefault="00800B08">
      <w:r w:rsidRPr="004547A3">
        <w:t xml:space="preserve">Answer </w:t>
      </w:r>
      <w:r w:rsidR="00995F08">
        <w:t>L</w:t>
      </w:r>
      <w:r w:rsidRPr="004547A3">
        <w:t>ocation: Where Do Gender Stereotypes Come From?</w:t>
      </w:r>
    </w:p>
    <w:p w14:paraId="788293D6" w14:textId="77777777" w:rsidR="00DF7B31" w:rsidRPr="00DF7B31" w:rsidRDefault="00DF7B31" w:rsidP="00DF7B31">
      <w:r w:rsidRPr="00DF7B31">
        <w:t>Difficulty Level:</w:t>
      </w:r>
      <w:r>
        <w:t xml:space="preserve"> Easy</w:t>
      </w:r>
    </w:p>
    <w:p w14:paraId="446E6517" w14:textId="77777777" w:rsidR="00524316" w:rsidRPr="004547A3" w:rsidRDefault="00524316"/>
    <w:p w14:paraId="5A28F001" w14:textId="77777777" w:rsidR="00524316" w:rsidRPr="005C7F74" w:rsidRDefault="005C7F74">
      <w:r>
        <w:t>1</w:t>
      </w:r>
      <w:r w:rsidR="00800B08" w:rsidRPr="004547A3">
        <w:t>1. Genetic predispositions among males and females to display different personality traits are consistent with social role theory.</w:t>
      </w:r>
    </w:p>
    <w:p w14:paraId="6F8C4F98" w14:textId="77777777" w:rsidR="00E6778D" w:rsidRPr="004547A3" w:rsidRDefault="00AF7F9E" w:rsidP="004547A3">
      <w:r w:rsidRPr="00AF7F9E">
        <w:t>Ans: T</w:t>
      </w:r>
    </w:p>
    <w:p w14:paraId="74D6765F" w14:textId="77777777" w:rsidR="004547A3" w:rsidRDefault="00800B08" w:rsidP="004547A3">
      <w:r w:rsidRPr="004547A3">
        <w:t xml:space="preserve">Learning Objective: </w:t>
      </w:r>
      <w:r w:rsidR="007A7F80">
        <w:t xml:space="preserve">5-3: </w:t>
      </w:r>
      <w:r w:rsidR="00C172A6">
        <w:t>Evaluate the major theories of gender stereotypes.</w:t>
      </w:r>
    </w:p>
    <w:p w14:paraId="628819F7" w14:textId="77777777" w:rsidR="00E6778D" w:rsidRPr="004547A3" w:rsidRDefault="00800B08" w:rsidP="004547A3">
      <w:r w:rsidRPr="004547A3">
        <w:lastRenderedPageBreak/>
        <w:t>Cognitive Domain: Knowledge</w:t>
      </w:r>
    </w:p>
    <w:p w14:paraId="1A58F186" w14:textId="77777777" w:rsidR="00E6778D" w:rsidRDefault="00995F08" w:rsidP="004547A3">
      <w:r w:rsidRPr="00DD09E2">
        <w:t xml:space="preserve">Answer </w:t>
      </w:r>
      <w:r>
        <w:t>L</w:t>
      </w:r>
      <w:r w:rsidRPr="00DD09E2">
        <w:t>ocation: Where Do Gender Stereotypes Come From?</w:t>
      </w:r>
    </w:p>
    <w:p w14:paraId="61365E85" w14:textId="77777777" w:rsidR="00DF7B31" w:rsidRPr="00DF7B31" w:rsidRDefault="00DF7B31" w:rsidP="00DF7B31">
      <w:r w:rsidRPr="00DF7B31">
        <w:t>Difficulty Level:</w:t>
      </w:r>
      <w:r>
        <w:t xml:space="preserve"> Easy</w:t>
      </w:r>
    </w:p>
    <w:p w14:paraId="7DD50109" w14:textId="77777777" w:rsidR="008F3FAF" w:rsidRDefault="008F3FAF"/>
    <w:p w14:paraId="6F95A59C" w14:textId="77777777" w:rsidR="008B4089" w:rsidRPr="004547A3" w:rsidRDefault="008B4089"/>
    <w:p w14:paraId="5AFF4EE0" w14:textId="77777777" w:rsidR="008B4089" w:rsidRPr="005C7F74" w:rsidRDefault="005C7F74">
      <w:r>
        <w:t>1</w:t>
      </w:r>
      <w:r w:rsidR="00800B08" w:rsidRPr="004547A3">
        <w:t>2. In general, gender stereotypes tend to be fairly accurate.</w:t>
      </w:r>
    </w:p>
    <w:p w14:paraId="0F81D54C" w14:textId="77777777" w:rsidR="00E6778D" w:rsidRPr="004547A3" w:rsidRDefault="00AF7F9E" w:rsidP="004547A3">
      <w:r w:rsidRPr="00AF7F9E">
        <w:t>Ans: T</w:t>
      </w:r>
    </w:p>
    <w:p w14:paraId="02E089FF" w14:textId="77777777" w:rsidR="00E6778D" w:rsidRPr="004547A3" w:rsidRDefault="00800B08" w:rsidP="004547A3">
      <w:r w:rsidRPr="004547A3">
        <w:t xml:space="preserve">Learning Objective: </w:t>
      </w:r>
      <w:r w:rsidR="007A7F80">
        <w:t xml:space="preserve">5-4: </w:t>
      </w:r>
      <w:r w:rsidR="00C172A6">
        <w:t>Analyze research and perspectives on the accuracy of gender stereotypes.</w:t>
      </w:r>
    </w:p>
    <w:p w14:paraId="7B1AB6C0" w14:textId="77777777" w:rsidR="00E6778D" w:rsidRDefault="00995F08" w:rsidP="004547A3">
      <w:r w:rsidRPr="00DD09E2">
        <w:t>Cognitive Domain: Knowledge</w:t>
      </w:r>
    </w:p>
    <w:p w14:paraId="4AE1F005" w14:textId="77777777" w:rsidR="008F3FAF" w:rsidRDefault="00800B08">
      <w:r w:rsidRPr="004547A3">
        <w:t xml:space="preserve">Answer </w:t>
      </w:r>
      <w:r w:rsidR="00995F08">
        <w:t>L</w:t>
      </w:r>
      <w:r w:rsidRPr="004547A3">
        <w:t>ocation: Are Gender Stereotypes Accurate?</w:t>
      </w:r>
    </w:p>
    <w:p w14:paraId="58C1BB91" w14:textId="77777777" w:rsidR="00DF7B31" w:rsidRPr="00DF7B31" w:rsidRDefault="00DF7B31" w:rsidP="00DF7B31">
      <w:r w:rsidRPr="00DF7B31">
        <w:t>Difficulty Level:</w:t>
      </w:r>
      <w:r>
        <w:t xml:space="preserve"> Easy</w:t>
      </w:r>
    </w:p>
    <w:p w14:paraId="1B459C05" w14:textId="77777777" w:rsidR="008B4089" w:rsidRPr="005C7F74" w:rsidRDefault="008B4089"/>
    <w:p w14:paraId="587F2656" w14:textId="77777777" w:rsidR="008B4089" w:rsidRPr="005C7F74" w:rsidRDefault="005C7F74">
      <w:r>
        <w:t>1</w:t>
      </w:r>
      <w:r w:rsidR="00800B08" w:rsidRPr="004547A3">
        <w:t>3. People are reasonably accurate about the relative size of sex differences across domains (e.g., personality, cognitive abilities)</w:t>
      </w:r>
      <w:r w:rsidR="00A80C23">
        <w:t>.</w:t>
      </w:r>
    </w:p>
    <w:p w14:paraId="20EE85C3" w14:textId="77777777" w:rsidR="00E6778D" w:rsidRPr="004547A3" w:rsidRDefault="00AF7F9E" w:rsidP="004547A3">
      <w:r w:rsidRPr="00AF7F9E">
        <w:t>Ans: T</w:t>
      </w:r>
    </w:p>
    <w:p w14:paraId="798E5F7B" w14:textId="77777777" w:rsidR="00E6778D" w:rsidRPr="004547A3" w:rsidRDefault="00800B08" w:rsidP="004547A3">
      <w:r w:rsidRPr="004547A3">
        <w:t xml:space="preserve">Learning Objective: </w:t>
      </w:r>
      <w:r w:rsidR="007A7F80">
        <w:t xml:space="preserve">5-4: </w:t>
      </w:r>
      <w:r w:rsidR="00C172A6">
        <w:t>Analyze research and perspectives on the accuracy of gender stereotypes.</w:t>
      </w:r>
    </w:p>
    <w:p w14:paraId="65F1E320" w14:textId="77777777" w:rsidR="00E6778D" w:rsidRDefault="00995F08" w:rsidP="004547A3">
      <w:r w:rsidRPr="00DD09E2">
        <w:t>Cognitive Domain: Knowledge</w:t>
      </w:r>
    </w:p>
    <w:p w14:paraId="0BA31CC4" w14:textId="77777777" w:rsidR="008F3FAF" w:rsidRDefault="00800B08">
      <w:r w:rsidRPr="004547A3">
        <w:t xml:space="preserve">Answer </w:t>
      </w:r>
      <w:r w:rsidR="00995F08">
        <w:t>L</w:t>
      </w:r>
      <w:r w:rsidRPr="004547A3">
        <w:t>ocation: Stereotypes across Multiple Domains</w:t>
      </w:r>
    </w:p>
    <w:p w14:paraId="0B935263" w14:textId="77777777" w:rsidR="00DF7B31" w:rsidRPr="00DF7B31" w:rsidRDefault="00DF7B31" w:rsidP="00DF7B31">
      <w:r w:rsidRPr="00DF7B31">
        <w:t>Difficulty Level:</w:t>
      </w:r>
      <w:r>
        <w:t xml:space="preserve"> Easy</w:t>
      </w:r>
    </w:p>
    <w:p w14:paraId="2DCC68DF" w14:textId="77777777" w:rsidR="008B4089" w:rsidRPr="004547A3" w:rsidRDefault="008B4089"/>
    <w:p w14:paraId="15E002BD" w14:textId="77777777" w:rsidR="008B4089" w:rsidRPr="005C7F74" w:rsidRDefault="005C7F74">
      <w:r>
        <w:t>1</w:t>
      </w:r>
      <w:r w:rsidR="00800B08" w:rsidRPr="004547A3">
        <w:t>4. Collectivist cultures are more likely to stereotype men as communal.</w:t>
      </w:r>
    </w:p>
    <w:p w14:paraId="4DD5CA53" w14:textId="77777777" w:rsidR="00E6778D" w:rsidRPr="004547A3" w:rsidRDefault="00AF7F9E" w:rsidP="004547A3">
      <w:r w:rsidRPr="00AF7F9E">
        <w:t>Ans: T</w:t>
      </w:r>
    </w:p>
    <w:p w14:paraId="1DBFBECD"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6007807C" w14:textId="77777777" w:rsidR="00E6778D" w:rsidRDefault="00995F08" w:rsidP="004547A3">
      <w:r w:rsidRPr="00DD09E2">
        <w:t>Cognitive Domain: Knowledge</w:t>
      </w:r>
    </w:p>
    <w:p w14:paraId="1AD8EFDD" w14:textId="77777777" w:rsidR="008F3FAF" w:rsidRDefault="00800B08">
      <w:r w:rsidRPr="004547A3">
        <w:t xml:space="preserve">Answer </w:t>
      </w:r>
      <w:r w:rsidR="00995F08">
        <w:t>L</w:t>
      </w:r>
      <w:r w:rsidRPr="004547A3">
        <w:t>ocation: So How Universal Are Gender Stereotypes, Really</w:t>
      </w:r>
    </w:p>
    <w:p w14:paraId="0F76AA75" w14:textId="77777777" w:rsidR="00DF7B31" w:rsidRPr="00DF7B31" w:rsidRDefault="00DF7B31" w:rsidP="00DF7B31">
      <w:r w:rsidRPr="00DF7B31">
        <w:t>Difficulty Level:</w:t>
      </w:r>
      <w:r>
        <w:t xml:space="preserve"> Easy</w:t>
      </w:r>
    </w:p>
    <w:p w14:paraId="567614AF" w14:textId="77777777" w:rsidR="00583677" w:rsidRPr="004547A3" w:rsidRDefault="00583677"/>
    <w:p w14:paraId="0B0450AC" w14:textId="77777777" w:rsidR="008F3FAF" w:rsidRDefault="005C7F74">
      <w:r>
        <w:t>1</w:t>
      </w:r>
      <w:r w:rsidR="00800B08" w:rsidRPr="004547A3">
        <w:t>5. Members of the LGBQT community hold the same stereotypes of heterosexuals as straight people do.</w:t>
      </w:r>
    </w:p>
    <w:p w14:paraId="3F979AD2" w14:textId="77777777" w:rsidR="00E6778D" w:rsidRPr="004547A3" w:rsidRDefault="00AF7F9E" w:rsidP="004547A3">
      <w:r w:rsidRPr="00AF7F9E">
        <w:t>Ans: F</w:t>
      </w:r>
    </w:p>
    <w:p w14:paraId="361B36F1"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4D178E6C" w14:textId="77777777" w:rsidR="00E6778D" w:rsidRDefault="00995F08" w:rsidP="004547A3">
      <w:r w:rsidRPr="00DD09E2">
        <w:t>Cognitive Domain: Knowledge</w:t>
      </w:r>
    </w:p>
    <w:p w14:paraId="1BBF9B08" w14:textId="77777777" w:rsidR="008F3FAF" w:rsidRDefault="00800B08">
      <w:r w:rsidRPr="004547A3">
        <w:t xml:space="preserve">Answer </w:t>
      </w:r>
      <w:r w:rsidR="00995F08">
        <w:t>L</w:t>
      </w:r>
      <w:r w:rsidRPr="004547A3">
        <w:t>ocation: Sexual Orientation Stereotypes</w:t>
      </w:r>
    </w:p>
    <w:p w14:paraId="20AB348F" w14:textId="77777777" w:rsidR="00DF7B31" w:rsidRPr="00DF7B31" w:rsidRDefault="00DF7B31" w:rsidP="00DF7B31">
      <w:r w:rsidRPr="00DF7B31">
        <w:t>Difficulty Level:</w:t>
      </w:r>
      <w:r>
        <w:t xml:space="preserve"> Easy</w:t>
      </w:r>
    </w:p>
    <w:p w14:paraId="630C23B2" w14:textId="77777777" w:rsidR="00C04D7E" w:rsidRDefault="00C04D7E"/>
    <w:p w14:paraId="63C24405" w14:textId="77777777" w:rsidR="00E6778D" w:rsidRDefault="005C7F74" w:rsidP="004547A3">
      <w:pPr>
        <w:pStyle w:val="Heading1"/>
      </w:pPr>
      <w:r>
        <w:t>Short Answer</w:t>
      </w:r>
    </w:p>
    <w:p w14:paraId="2EB86449" w14:textId="77777777" w:rsidR="005C7F74" w:rsidRPr="004547A3" w:rsidRDefault="005C7F74">
      <w:pPr>
        <w:rPr>
          <w:rFonts w:cs="Arial"/>
        </w:rPr>
      </w:pPr>
    </w:p>
    <w:p w14:paraId="72EC10A5" w14:textId="77777777" w:rsidR="00C04D7E" w:rsidRPr="004547A3" w:rsidRDefault="005C7F74">
      <w:r>
        <w:t>1</w:t>
      </w:r>
      <w:r w:rsidR="00800B08" w:rsidRPr="004547A3">
        <w:t>. Describe the “women are wonderful effect.” For what groups of women is this effect least likely to occur?</w:t>
      </w:r>
    </w:p>
    <w:p w14:paraId="654778C2" w14:textId="77777777" w:rsidR="007A46A6" w:rsidRPr="004547A3" w:rsidRDefault="00AF7F9E">
      <w:r w:rsidRPr="00AF7F9E">
        <w:t>Ans:</w:t>
      </w:r>
      <w:r w:rsidR="00800B08" w:rsidRPr="004547A3">
        <w:t xml:space="preserve"> The women are wonderful effect refers to the observation that stereotypes typically applied to women are viewed more favorably than stereotypes typically applied to me</w:t>
      </w:r>
      <w:r w:rsidR="00B60AFC" w:rsidRPr="00800B08">
        <w:t xml:space="preserve">n. </w:t>
      </w:r>
      <w:r w:rsidR="00800B08" w:rsidRPr="004547A3">
        <w:lastRenderedPageBreak/>
        <w:t>However, this does not hold true for nontraditional women, women of color and women with low SES.</w:t>
      </w:r>
    </w:p>
    <w:p w14:paraId="01F09D32"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06CB3E2A" w14:textId="77777777" w:rsidR="00E6778D" w:rsidRDefault="00995F08" w:rsidP="004547A3">
      <w:r w:rsidRPr="00DD09E2">
        <w:t>Cognitive Domain: Knowledge</w:t>
      </w:r>
    </w:p>
    <w:p w14:paraId="3E1C912D" w14:textId="77777777" w:rsidR="008F3FAF" w:rsidRDefault="00800B08">
      <w:r w:rsidRPr="004547A3">
        <w:t xml:space="preserve">Answer </w:t>
      </w:r>
      <w:r w:rsidR="00B540CB">
        <w:t>L</w:t>
      </w:r>
      <w:r w:rsidRPr="004547A3">
        <w:t>ocation: The Women</w:t>
      </w:r>
      <w:r w:rsidR="00201EC4">
        <w:t>-</w:t>
      </w:r>
      <w:r w:rsidRPr="004547A3">
        <w:t>Are</w:t>
      </w:r>
      <w:r w:rsidR="00201EC4">
        <w:t>-</w:t>
      </w:r>
      <w:r w:rsidRPr="004547A3">
        <w:t>Wonderful Effect</w:t>
      </w:r>
    </w:p>
    <w:p w14:paraId="68FA337E" w14:textId="77777777" w:rsidR="00DF7B31" w:rsidRPr="00DF7B31" w:rsidRDefault="00DF7B31" w:rsidP="00DF7B31">
      <w:r w:rsidRPr="00DF7B31">
        <w:t>Difficulty Level:</w:t>
      </w:r>
      <w:r>
        <w:t xml:space="preserve"> Easy</w:t>
      </w:r>
    </w:p>
    <w:p w14:paraId="6196569E" w14:textId="77777777" w:rsidR="00C04D7E" w:rsidRPr="004547A3" w:rsidRDefault="00C04D7E"/>
    <w:p w14:paraId="5F85D02D" w14:textId="77777777" w:rsidR="008F3FAF" w:rsidRDefault="005C7F74">
      <w:r>
        <w:t>2</w:t>
      </w:r>
      <w:r w:rsidR="00800B08" w:rsidRPr="004547A3">
        <w:t>. Will Middle Eastern men or Middle Eastern women have more stereotypes in common with Middle Easterner in general? Why is this the case?</w:t>
      </w:r>
    </w:p>
    <w:p w14:paraId="2B9033F4" w14:textId="77777777" w:rsidR="00C04D7E" w:rsidRPr="004547A3" w:rsidRDefault="00AF7F9E">
      <w:r w:rsidRPr="00AF7F9E">
        <w:t>Ans:</w:t>
      </w:r>
      <w:r w:rsidR="00800B08" w:rsidRPr="004547A3">
        <w:t xml:space="preserve"> Stereotypes of Middle Eastern men will share more in common with the stereotypes of Middle Easterners in general than will Middle Eastern wome</w:t>
      </w:r>
      <w:r w:rsidR="00B60AFC" w:rsidRPr="00800B08">
        <w:t xml:space="preserve">n. </w:t>
      </w:r>
      <w:r w:rsidR="00800B08" w:rsidRPr="004547A3">
        <w:t>This is because higher status groups tend to serve as the prototype, or most typical cognitive representation of a given categor</w:t>
      </w:r>
      <w:r w:rsidR="00B60AFC" w:rsidRPr="00800B08">
        <w:t xml:space="preserve">y. </w:t>
      </w:r>
      <w:r w:rsidR="00800B08" w:rsidRPr="004547A3">
        <w:t>Since men hold more status than women, Middle Eastern men serve as the cognitive prototype of Middle Easterners</w:t>
      </w:r>
      <w:r w:rsidR="002A756A">
        <w:t>.</w:t>
      </w:r>
    </w:p>
    <w:p w14:paraId="5625D6CE" w14:textId="77777777" w:rsidR="00E6778D" w:rsidRPr="004547A3" w:rsidRDefault="00800B08" w:rsidP="004547A3">
      <w:r w:rsidRPr="004547A3">
        <w:t xml:space="preserve">Learning Objective: </w:t>
      </w:r>
      <w:r w:rsidR="007A7F80">
        <w:t xml:space="preserve">5-1: </w:t>
      </w:r>
      <w:r w:rsidR="00C172A6">
        <w:t>Describe the contents and structure of gender stereotypes, especially in terms of the dimensions of agency and communio</w:t>
      </w:r>
      <w:r w:rsidR="00B60AFC">
        <w:t xml:space="preserve">n. </w:t>
      </w:r>
    </w:p>
    <w:p w14:paraId="04AE7B66" w14:textId="77777777" w:rsidR="00E6778D" w:rsidRDefault="00995F08" w:rsidP="004547A3">
      <w:r w:rsidRPr="00DD09E2">
        <w:t>Cognitive Domain: Comprehension</w:t>
      </w:r>
    </w:p>
    <w:p w14:paraId="34C0B45F" w14:textId="77777777" w:rsidR="008F3FAF" w:rsidRDefault="00800B08">
      <w:r w:rsidRPr="004547A3">
        <w:t xml:space="preserve">Answer </w:t>
      </w:r>
      <w:r w:rsidR="00B540CB">
        <w:t>L</w:t>
      </w:r>
      <w:r w:rsidRPr="004547A3">
        <w:t>ocation: Subgroups and Intersectionality</w:t>
      </w:r>
    </w:p>
    <w:p w14:paraId="5FD482D1" w14:textId="77777777" w:rsidR="00DF7B31" w:rsidRPr="00DF7B31" w:rsidRDefault="00DF7B31" w:rsidP="00DF7B31">
      <w:r w:rsidRPr="00DF7B31">
        <w:t>Difficulty Level:</w:t>
      </w:r>
      <w:r>
        <w:t xml:space="preserve"> Medium</w:t>
      </w:r>
    </w:p>
    <w:p w14:paraId="76AB71C0" w14:textId="77777777" w:rsidR="00256EB4" w:rsidRPr="004547A3" w:rsidRDefault="00256EB4"/>
    <w:p w14:paraId="2A37CD2F" w14:textId="77777777" w:rsidR="00256EB4" w:rsidRPr="004547A3" w:rsidRDefault="005C7F74">
      <w:r>
        <w:t>3</w:t>
      </w:r>
      <w:r w:rsidR="00800B08" w:rsidRPr="004547A3">
        <w:t>. Explain why, according to the status incongruity hypothesis, gender role violating women are viewed negatively.</w:t>
      </w:r>
    </w:p>
    <w:p w14:paraId="39C7566C" w14:textId="77777777" w:rsidR="008F3FAF" w:rsidRDefault="00AF7F9E">
      <w:r w:rsidRPr="00AF7F9E">
        <w:t>Ans:</w:t>
      </w:r>
      <w:r w:rsidR="00800B08" w:rsidRPr="004547A3">
        <w:t xml:space="preserve"> The status incongruity hypothesis argues that the purpose of gender roles is to justify and reinforce unequal gender hierarchies in which men have higher status than wome</w:t>
      </w:r>
      <w:r w:rsidR="00B60AFC" w:rsidRPr="00800B08">
        <w:t xml:space="preserve">n. </w:t>
      </w:r>
      <w:r w:rsidR="00800B08" w:rsidRPr="004547A3">
        <w:t>When women display agentic traits it raises questions about the legitimacy of the gender hierarchy which can create dissonanc</w:t>
      </w:r>
      <w:r w:rsidR="00B60AFC" w:rsidRPr="00800B08">
        <w:t xml:space="preserve">e. </w:t>
      </w:r>
      <w:r w:rsidR="00800B08" w:rsidRPr="004547A3">
        <w:t>To avoid these uncomfortable feelings people punish women for displaying agentic traits.</w:t>
      </w:r>
    </w:p>
    <w:p w14:paraId="2F4B389D" w14:textId="77777777" w:rsidR="00DF7B31"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s.</w:t>
      </w:r>
    </w:p>
    <w:p w14:paraId="73C7AE88" w14:textId="38577E32" w:rsidR="00E6778D" w:rsidRPr="004547A3" w:rsidRDefault="00800B08" w:rsidP="004547A3">
      <w:r w:rsidRPr="004547A3">
        <w:t>Cognitive Domain: Comprehension</w:t>
      </w:r>
    </w:p>
    <w:p w14:paraId="4E7F8CE5" w14:textId="77777777" w:rsidR="00E6778D" w:rsidRDefault="00B540CB" w:rsidP="004547A3">
      <w:r w:rsidRPr="00DD09E2">
        <w:t xml:space="preserve">Answer </w:t>
      </w:r>
      <w:r>
        <w:t>L</w:t>
      </w:r>
      <w:r w:rsidRPr="00DD09E2">
        <w:t>ocation</w:t>
      </w:r>
      <w:r w:rsidR="00BA549D">
        <w:t>:</w:t>
      </w:r>
      <w:r w:rsidRPr="00DD09E2">
        <w:t xml:space="preserve"> Penalizing Gender Role Violators</w:t>
      </w:r>
    </w:p>
    <w:p w14:paraId="0E4CFFD7" w14:textId="77777777" w:rsidR="00DF7B31" w:rsidRPr="00DF7B31" w:rsidRDefault="00DF7B31" w:rsidP="00DF7B31">
      <w:r w:rsidRPr="00DF7B31">
        <w:t>Difficulty Level:</w:t>
      </w:r>
      <w:r>
        <w:t xml:space="preserve"> Easy</w:t>
      </w:r>
    </w:p>
    <w:p w14:paraId="3AFF9BFE" w14:textId="77777777" w:rsidR="008F3FAF" w:rsidRDefault="008F3FAF"/>
    <w:p w14:paraId="7B1044A6" w14:textId="77777777" w:rsidR="005B1BB6" w:rsidRPr="004547A3" w:rsidRDefault="005B1BB6"/>
    <w:p w14:paraId="3A268B4B" w14:textId="77777777" w:rsidR="005B1BB6" w:rsidRPr="004547A3" w:rsidRDefault="005C7F74">
      <w:r>
        <w:t>4</w:t>
      </w:r>
      <w:r w:rsidR="00800B08" w:rsidRPr="004547A3">
        <w:t>. What is stereotype threat and under what conditions is it most likely to impact performance?</w:t>
      </w:r>
    </w:p>
    <w:p w14:paraId="73BA80CD" w14:textId="77777777" w:rsidR="008F3FAF" w:rsidRDefault="00AF7F9E">
      <w:r w:rsidRPr="00AF7F9E">
        <w:t>Ans:</w:t>
      </w:r>
      <w:r w:rsidR="00800B08" w:rsidRPr="004547A3">
        <w:t xml:space="preserve"> Members of negatively stereotyped groups often feel anxiety about the possibility of confirming negative stereotype</w:t>
      </w:r>
      <w:r w:rsidR="00B60AFC" w:rsidRPr="00800B08">
        <w:t xml:space="preserve">s. </w:t>
      </w:r>
      <w:r w:rsidR="00800B08" w:rsidRPr="004547A3">
        <w:t>This anxiety can then undermine performance and high-stakes testing situation</w:t>
      </w:r>
      <w:r w:rsidR="00B60AFC" w:rsidRPr="00800B08">
        <w:t xml:space="preserve">s. </w:t>
      </w:r>
      <w:r w:rsidR="00800B08" w:rsidRPr="004547A3">
        <w:t>The effects of stereotype threat upon girls’ performance are largest in regions with greater gender inequality, such as southern Europe and East Africa.</w:t>
      </w:r>
    </w:p>
    <w:p w14:paraId="54EC4064" w14:textId="77777777" w:rsidR="00E6778D" w:rsidRPr="004547A3" w:rsidRDefault="00800B08" w:rsidP="004547A3">
      <w:r w:rsidRPr="004547A3">
        <w:t xml:space="preserve">Learning Objective: </w:t>
      </w:r>
      <w:r w:rsidR="007A7F80">
        <w:t xml:space="preserve">5-2: </w:t>
      </w:r>
      <w:r w:rsidR="00C172A6">
        <w:t>Discuss the social consequences of violating prescriptive and proscriptive gender stereotype</w:t>
      </w:r>
      <w:r w:rsidR="00B60AFC">
        <w:t xml:space="preserve">s. </w:t>
      </w:r>
    </w:p>
    <w:p w14:paraId="066F295A" w14:textId="77777777" w:rsidR="00E6778D" w:rsidRDefault="00B540CB" w:rsidP="004547A3">
      <w:r w:rsidRPr="00DD09E2">
        <w:t>Cognitive Domain: Knowledge</w:t>
      </w:r>
    </w:p>
    <w:p w14:paraId="7192202F" w14:textId="77777777" w:rsidR="008F3FAF" w:rsidRDefault="00800B08">
      <w:r w:rsidRPr="004547A3">
        <w:t xml:space="preserve">Answer </w:t>
      </w:r>
      <w:r w:rsidR="00B540CB">
        <w:t>L</w:t>
      </w:r>
      <w:r w:rsidRPr="004547A3">
        <w:t>ocation: Confirming Negative Stereotypes</w:t>
      </w:r>
    </w:p>
    <w:p w14:paraId="0DE997A6" w14:textId="77777777" w:rsidR="00DF7B31" w:rsidRPr="00DF7B31" w:rsidRDefault="00DF7B31" w:rsidP="00DF7B31">
      <w:r w:rsidRPr="00DF7B31">
        <w:lastRenderedPageBreak/>
        <w:t>Difficulty Level:</w:t>
      </w:r>
      <w:r>
        <w:t xml:space="preserve"> Easy</w:t>
      </w:r>
    </w:p>
    <w:p w14:paraId="556B766C" w14:textId="77777777" w:rsidR="005B1BB6" w:rsidRPr="004547A3" w:rsidRDefault="005B1BB6"/>
    <w:p w14:paraId="16AAF324" w14:textId="77777777" w:rsidR="00605EB9" w:rsidRPr="004547A3" w:rsidRDefault="005C7F74">
      <w:r>
        <w:t>5</w:t>
      </w:r>
      <w:r w:rsidR="00800B08" w:rsidRPr="004547A3">
        <w:t>. Briefly describe how biosocial constructionist theory relates to social role theory.</w:t>
      </w:r>
    </w:p>
    <w:p w14:paraId="373E60C1" w14:textId="77777777" w:rsidR="008F3FAF" w:rsidRDefault="00AF7F9E">
      <w:r w:rsidRPr="00AF7F9E">
        <w:t>Ans:</w:t>
      </w:r>
      <w:r w:rsidR="00800B08" w:rsidRPr="004547A3">
        <w:t xml:space="preserve"> Biosocial constructionist theory is an extension of social role theory that argues human societies divided labor activities in a manner that maximizes efficienc</w:t>
      </w:r>
      <w:r w:rsidR="00B60AFC" w:rsidRPr="00800B08">
        <w:t xml:space="preserve">y. </w:t>
      </w:r>
      <w:r w:rsidR="00800B08" w:rsidRPr="004547A3">
        <w:t>This produced sex-based divisions of labor based on physical differences between males and females, which in turn produced social roles associated with each gender.</w:t>
      </w:r>
    </w:p>
    <w:p w14:paraId="6F129A30"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37B2079E" w14:textId="77777777" w:rsidR="00E6778D" w:rsidRDefault="00B540CB" w:rsidP="004547A3">
      <w:r w:rsidRPr="00DD09E2">
        <w:t>Cognitive Domain: Comprehension</w:t>
      </w:r>
    </w:p>
    <w:p w14:paraId="43DB0CB1" w14:textId="77777777" w:rsidR="008F3FAF" w:rsidRDefault="00800B08">
      <w:r w:rsidRPr="004547A3">
        <w:t xml:space="preserve">Answer </w:t>
      </w:r>
      <w:r w:rsidR="00B540CB">
        <w:t>L</w:t>
      </w:r>
      <w:r w:rsidRPr="004547A3">
        <w:t>ocation: Biosocial Constructionist Theory</w:t>
      </w:r>
    </w:p>
    <w:p w14:paraId="4582C967" w14:textId="77777777" w:rsidR="00DF7B31" w:rsidRPr="00DF7B31" w:rsidRDefault="00DF7B31" w:rsidP="00DF7B31">
      <w:r w:rsidRPr="00DF7B31">
        <w:t>Difficulty Level:</w:t>
      </w:r>
      <w:r>
        <w:t xml:space="preserve"> Medium</w:t>
      </w:r>
    </w:p>
    <w:p w14:paraId="45754BDC" w14:textId="77777777" w:rsidR="00D7569E" w:rsidRPr="004547A3" w:rsidRDefault="00D7569E"/>
    <w:p w14:paraId="3FEC0FCA" w14:textId="77777777" w:rsidR="008F3FAF" w:rsidRDefault="005C7F74">
      <w:r>
        <w:t>6</w:t>
      </w:r>
      <w:r w:rsidR="00800B08" w:rsidRPr="004547A3">
        <w:t>. List and briefly explain the three different ways that researchers have assessed stereotype accuracy?</w:t>
      </w:r>
    </w:p>
    <w:p w14:paraId="5E267C31" w14:textId="77777777" w:rsidR="008F3FAF" w:rsidRDefault="00AF7F9E">
      <w:r w:rsidRPr="00AF7F9E">
        <w:t>Ans:</w:t>
      </w:r>
      <w:r w:rsidR="00800B08" w:rsidRPr="004547A3">
        <w:t xml:space="preserve"> Researchers have examined the accuracy of stereotype direction (i.e., if people are accurate about which group has more of a given quality), discrepancy (i.e., whether people are accurate in perceiving the actual size of group differences), and rank order (i.e., If people understand which differences between groups are largest and smallest across a number of domains).</w:t>
      </w:r>
    </w:p>
    <w:p w14:paraId="05774C68" w14:textId="77777777" w:rsidR="00E6778D" w:rsidRPr="004547A3" w:rsidRDefault="00800B08" w:rsidP="004547A3">
      <w:r w:rsidRPr="004547A3">
        <w:t xml:space="preserve">Learning Objective: </w:t>
      </w:r>
      <w:r w:rsidR="007A7F80">
        <w:t xml:space="preserve">5-4: </w:t>
      </w:r>
      <w:r w:rsidR="00C172A6">
        <w:t>Analyze research and perspectives on the accuracy of gender stereotypes.</w:t>
      </w:r>
    </w:p>
    <w:p w14:paraId="4CBAD4C6" w14:textId="77777777" w:rsidR="00E6778D" w:rsidRDefault="00B540CB" w:rsidP="004547A3">
      <w:r w:rsidRPr="00DD09E2">
        <w:t>Cognitive Domain: Application</w:t>
      </w:r>
    </w:p>
    <w:p w14:paraId="3681831A" w14:textId="77777777" w:rsidR="008F3FAF" w:rsidRDefault="00800B08">
      <w:r w:rsidRPr="004547A3">
        <w:t xml:space="preserve">Answer </w:t>
      </w:r>
      <w:r w:rsidR="00B540CB">
        <w:t>L</w:t>
      </w:r>
      <w:r w:rsidRPr="004547A3">
        <w:t>ocation: Are Gender Stereotypes Accurate?</w:t>
      </w:r>
    </w:p>
    <w:p w14:paraId="218F47C0" w14:textId="77777777" w:rsidR="00DF7B31" w:rsidRPr="00DF7B31" w:rsidRDefault="00DF7B31" w:rsidP="00DF7B31">
      <w:r w:rsidRPr="00DF7B31">
        <w:t>Difficulty Level:</w:t>
      </w:r>
      <w:r>
        <w:t xml:space="preserve"> Hard</w:t>
      </w:r>
    </w:p>
    <w:p w14:paraId="10C05949" w14:textId="77777777" w:rsidR="00C04D7E" w:rsidRPr="004547A3" w:rsidRDefault="00C04D7E"/>
    <w:p w14:paraId="3E2DF267" w14:textId="77777777" w:rsidR="008F3FAF" w:rsidRDefault="00800B08">
      <w:r w:rsidRPr="004547A3">
        <w:t>7. What differences in gender stereotypes did Cuddy and colleagues (2015) find across individualistic and collectivist cultures?</w:t>
      </w:r>
    </w:p>
    <w:p w14:paraId="03B92BB1" w14:textId="77777777" w:rsidR="00C91E45" w:rsidRPr="004547A3" w:rsidRDefault="00AF7F9E">
      <w:r w:rsidRPr="00AF7F9E">
        <w:t>Ans:</w:t>
      </w:r>
      <w:r w:rsidR="00800B08" w:rsidRPr="004547A3">
        <w:t xml:space="preserve"> The more individualistic a nation was, the more people in that nation associated individualistic traits with me</w:t>
      </w:r>
      <w:r w:rsidR="00B60AFC" w:rsidRPr="00800B08">
        <w:t xml:space="preserve">n. </w:t>
      </w:r>
      <w:r w:rsidR="00800B08" w:rsidRPr="004547A3">
        <w:t>Likewise, the more collectivist the nation was, the more people in that nation associated collectivistic traits with men.</w:t>
      </w:r>
    </w:p>
    <w:p w14:paraId="71CDE9B5"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038BBEBE" w14:textId="77777777" w:rsidR="00E6778D" w:rsidRDefault="00B540CB" w:rsidP="004547A3">
      <w:r w:rsidRPr="00DD09E2">
        <w:t>Cognitive Domain: Comprehension</w:t>
      </w:r>
    </w:p>
    <w:p w14:paraId="23212769" w14:textId="77777777" w:rsidR="008F3FAF" w:rsidRDefault="00800B08">
      <w:r w:rsidRPr="004547A3">
        <w:t xml:space="preserve">Answer </w:t>
      </w:r>
      <w:r w:rsidR="00B540CB">
        <w:t>L</w:t>
      </w:r>
      <w:r w:rsidRPr="004547A3">
        <w:t>ocation: So How Universal Are Gender Stereotypes, Really?</w:t>
      </w:r>
    </w:p>
    <w:p w14:paraId="49F1BD50" w14:textId="77777777" w:rsidR="00DF7B31" w:rsidRPr="00DF7B31" w:rsidRDefault="00DF7B31" w:rsidP="00DF7B31">
      <w:r w:rsidRPr="00DF7B31">
        <w:t>Difficulty Level:</w:t>
      </w:r>
      <w:r>
        <w:t xml:space="preserve"> Medium</w:t>
      </w:r>
    </w:p>
    <w:p w14:paraId="59F87B8E" w14:textId="77777777" w:rsidR="004E2396" w:rsidRDefault="004E2396">
      <w:pPr>
        <w:rPr>
          <w:rFonts w:cs="Arial"/>
        </w:rPr>
      </w:pPr>
    </w:p>
    <w:p w14:paraId="2CA8DA18" w14:textId="77777777" w:rsidR="00E6778D" w:rsidRDefault="005C7F74" w:rsidP="004547A3">
      <w:pPr>
        <w:pStyle w:val="Heading1"/>
      </w:pPr>
      <w:r>
        <w:t>Essay</w:t>
      </w:r>
    </w:p>
    <w:p w14:paraId="64C38696" w14:textId="77777777" w:rsidR="005C7F74" w:rsidRPr="004547A3" w:rsidRDefault="005C7F74">
      <w:pPr>
        <w:rPr>
          <w:rFonts w:cs="Arial"/>
        </w:rPr>
      </w:pPr>
    </w:p>
    <w:p w14:paraId="3C0F075A" w14:textId="77777777" w:rsidR="00CE0341" w:rsidRPr="004547A3" w:rsidRDefault="005C7F74">
      <w:r>
        <w:t>1</w:t>
      </w:r>
      <w:r w:rsidR="00800B08" w:rsidRPr="004547A3">
        <w:t>. Explain how evolutionary psychology, social role theory, and biosocial constructionist theory each account for the origins of gender stereotype</w:t>
      </w:r>
      <w:r w:rsidR="00B60AFC" w:rsidRPr="00800B08">
        <w:t xml:space="preserve">s. </w:t>
      </w:r>
      <w:r w:rsidR="00800B08" w:rsidRPr="004547A3">
        <w:t>Describe why the specific content of stereotypes applied to men and women (e.g., men as relatively high on agency and women relatively high on warmth) emerged according to each theory.</w:t>
      </w:r>
    </w:p>
    <w:p w14:paraId="2799DFE3" w14:textId="77777777" w:rsidR="004E2396" w:rsidRPr="004547A3" w:rsidRDefault="00AF7F9E">
      <w:r w:rsidRPr="00AF7F9E">
        <w:t>Ans:</w:t>
      </w:r>
      <w:r w:rsidR="00800B08" w:rsidRPr="004547A3">
        <w:t xml:space="preserve"> Evolutionary psychology argues that stereotypes derived from genetically inherited traits and behaviors that women and men exhibi</w:t>
      </w:r>
      <w:r w:rsidR="00B60AFC" w:rsidRPr="00800B08">
        <w:t xml:space="preserve">t. </w:t>
      </w:r>
      <w:r w:rsidR="00800B08" w:rsidRPr="004547A3">
        <w:t>Women and men evolved to have different personality and behavioral tendencies because they face different adaptive problems during humans’ ancestr</w:t>
      </w:r>
      <w:r w:rsidR="00B60AFC" w:rsidRPr="00800B08">
        <w:t xml:space="preserve">y. </w:t>
      </w:r>
      <w:r w:rsidR="00800B08" w:rsidRPr="004547A3">
        <w:t xml:space="preserve">Since women must invest more in parenting, they </w:t>
      </w:r>
      <w:r w:rsidR="00800B08" w:rsidRPr="004547A3">
        <w:lastRenderedPageBreak/>
        <w:t>evolved higher levels of traits that facilitate child-rearing such as empathy and sensitivity toward other</w:t>
      </w:r>
      <w:r w:rsidR="00B60AFC" w:rsidRPr="00800B08">
        <w:t xml:space="preserve">s. </w:t>
      </w:r>
      <w:r w:rsidR="00800B08" w:rsidRPr="004547A3">
        <w:t>Men evolved higher traits of aggressiveness and strength because these increased their chances of winning intrasexual competition</w:t>
      </w:r>
      <w:r w:rsidR="00B60AFC" w:rsidRPr="00800B08">
        <w:t xml:space="preserve">s. </w:t>
      </w:r>
      <w:r w:rsidR="00800B08" w:rsidRPr="004547A3">
        <w:t>These evolved differences are ultimately the source of gender</w:t>
      </w:r>
      <w:r w:rsidR="002971CB">
        <w:t xml:space="preserve"> </w:t>
      </w:r>
      <w:r w:rsidR="00800B08" w:rsidRPr="004547A3">
        <w:t>stereotypes.</w:t>
      </w:r>
    </w:p>
    <w:p w14:paraId="552ED949" w14:textId="77777777" w:rsidR="008F3FAF" w:rsidRDefault="00800B08">
      <w:r w:rsidRPr="004547A3">
        <w:t>Social role theory views gender stereotypes as arising from the types of social rules that women and men typically occup</w:t>
      </w:r>
      <w:r w:rsidR="00B60AFC" w:rsidRPr="00800B08">
        <w:t xml:space="preserve">y. </w:t>
      </w:r>
      <w:r w:rsidRPr="004547A3">
        <w:t>Stereotypes describing women as more nurturing exist because women have typically been assigned to domestic and child-rearing dutie</w:t>
      </w:r>
      <w:r w:rsidR="00B60AFC" w:rsidRPr="00800B08">
        <w:t xml:space="preserve">s. </w:t>
      </w:r>
      <w:r w:rsidRPr="004547A3">
        <w:t>Men are stereotyped as more agentic because they more typically occupy physically demanding and risky social role</w:t>
      </w:r>
      <w:r w:rsidR="00B60AFC" w:rsidRPr="00800B08">
        <w:t xml:space="preserve">s. </w:t>
      </w:r>
      <w:r w:rsidRPr="004547A3">
        <w:t>Biosocial constructionist theory extends social role theory by arguing that human societies divided labor activities in a manner that maximizes efficienc</w:t>
      </w:r>
      <w:r w:rsidR="00B60AFC" w:rsidRPr="00800B08">
        <w:t xml:space="preserve">y. </w:t>
      </w:r>
      <w:r w:rsidRPr="004547A3">
        <w:t>This produced sex-based divisions of labor based on physical differences between males and females, which in turn produced social roles associated with each gender.</w:t>
      </w:r>
    </w:p>
    <w:p w14:paraId="0152ACDA"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5BBDC6D0" w14:textId="77777777" w:rsidR="00E6778D" w:rsidRDefault="00B540CB" w:rsidP="004547A3">
      <w:r w:rsidRPr="00DD09E2">
        <w:t>Cognitive Domain: Analysis</w:t>
      </w:r>
    </w:p>
    <w:p w14:paraId="1A810C6E" w14:textId="77777777" w:rsidR="008F3FAF" w:rsidRDefault="00800B08">
      <w:r w:rsidRPr="004547A3">
        <w:t xml:space="preserve">Answer </w:t>
      </w:r>
      <w:r w:rsidR="00B540CB">
        <w:t>L</w:t>
      </w:r>
      <w:r w:rsidRPr="004547A3">
        <w:t xml:space="preserve">ocation: Where Do Gender Stereotypes Come </w:t>
      </w:r>
      <w:r w:rsidR="00F55A51">
        <w:t>F</w:t>
      </w:r>
      <w:r w:rsidRPr="004547A3">
        <w:t>rom?</w:t>
      </w:r>
    </w:p>
    <w:p w14:paraId="63C6A85B" w14:textId="77777777" w:rsidR="00DF7B31" w:rsidRPr="00DF7B31" w:rsidRDefault="00DF7B31" w:rsidP="00DF7B31">
      <w:r w:rsidRPr="00DF7B31">
        <w:t>Difficulty Level:</w:t>
      </w:r>
      <w:r>
        <w:t xml:space="preserve"> Medium</w:t>
      </w:r>
    </w:p>
    <w:p w14:paraId="5735A770" w14:textId="77777777" w:rsidR="004E2396" w:rsidRPr="004547A3" w:rsidRDefault="004E2396"/>
    <w:p w14:paraId="4065619C" w14:textId="77777777" w:rsidR="00605EB9" w:rsidRPr="004547A3" w:rsidRDefault="005C7F74">
      <w:r>
        <w:t>2</w:t>
      </w:r>
      <w:r w:rsidR="00800B08" w:rsidRPr="004547A3">
        <w:t>. Describe the accuracy of gender stereotypes for the domains of personality, cognitive ability, and communicatio</w:t>
      </w:r>
      <w:r w:rsidR="00B60AFC" w:rsidRPr="00800B08">
        <w:t xml:space="preserve">n. </w:t>
      </w:r>
      <w:r w:rsidR="00800B08" w:rsidRPr="004547A3">
        <w:t>Detail the results for discrepancy, direction, and rank order accuracy.</w:t>
      </w:r>
    </w:p>
    <w:p w14:paraId="0C5E630F" w14:textId="77777777" w:rsidR="00605EB9" w:rsidRPr="004547A3" w:rsidRDefault="00AF7F9E">
      <w:r w:rsidRPr="00AF7F9E">
        <w:t>Ans:</w:t>
      </w:r>
      <w:r w:rsidR="00800B08" w:rsidRPr="004547A3">
        <w:t xml:space="preserve"> According to one study by Halpern and colleagues (2011), stereotypes regarding cognitive abilities accurately place girls and women ahead of boys and men on most verbal task</w:t>
      </w:r>
      <w:r w:rsidR="00B60AFC" w:rsidRPr="00800B08">
        <w:t xml:space="preserve">s. </w:t>
      </w:r>
      <w:r w:rsidR="00800B08" w:rsidRPr="004547A3">
        <w:t>They also accurately place boys and men ahead of girls and women on the majority of math and science task</w:t>
      </w:r>
      <w:r w:rsidR="00B60AFC" w:rsidRPr="00800B08">
        <w:t xml:space="preserve">s. </w:t>
      </w:r>
      <w:r w:rsidR="00800B08" w:rsidRPr="004547A3">
        <w:t>However, people also tend to underestimate the size of real sex differences in some cognitive domain</w:t>
      </w:r>
      <w:r w:rsidR="00B60AFC" w:rsidRPr="00800B08">
        <w:t xml:space="preserve">s. </w:t>
      </w:r>
      <w:r w:rsidR="00800B08" w:rsidRPr="004547A3">
        <w:t>Regarding the big five personality dimensions, people accurately stereotype women as higher than men on dimensions of extraversion related to warmt</w:t>
      </w:r>
      <w:r w:rsidR="00B60AFC" w:rsidRPr="00800B08">
        <w:t xml:space="preserve">h. </w:t>
      </w:r>
      <w:r w:rsidR="00800B08" w:rsidRPr="004547A3">
        <w:t>They also accurately stereotype men as higher than women on dimensions of extraversion related to assertivenes</w:t>
      </w:r>
      <w:r w:rsidR="00B60AFC" w:rsidRPr="00800B08">
        <w:t xml:space="preserve">s. </w:t>
      </w:r>
      <w:r w:rsidR="00800B08" w:rsidRPr="004547A3">
        <w:t>Overall, personality stereotypes are accurate for both direction and size in most case</w:t>
      </w:r>
      <w:r w:rsidR="00B60AFC" w:rsidRPr="00800B08">
        <w:t xml:space="preserve">s. </w:t>
      </w:r>
      <w:r w:rsidR="00800B08" w:rsidRPr="004547A3">
        <w:t>Stereotypes for sex differences in communication (e.g., number of interruptions, likelihood to use hands while speaking etc.) are also accurate in terms of direction with one exception: women are stereotyped as talking more than men but no such sex difference in talkativeness exist</w:t>
      </w:r>
      <w:r w:rsidR="00B60AFC" w:rsidRPr="00800B08">
        <w:t xml:space="preserve">s. </w:t>
      </w:r>
      <w:r w:rsidR="00800B08" w:rsidRPr="004547A3">
        <w:t>Finally research on rank order accuracy has found that gender stereotypes offer reasonably accurate information about the relative sizes of sex differences across domains of personality, cognitive abilities, and communication.</w:t>
      </w:r>
    </w:p>
    <w:p w14:paraId="1C0AF192" w14:textId="77777777" w:rsidR="00E6778D" w:rsidRPr="004547A3" w:rsidRDefault="00800B08" w:rsidP="004547A3">
      <w:r w:rsidRPr="004547A3">
        <w:t xml:space="preserve">Learning Objective: </w:t>
      </w:r>
      <w:r w:rsidR="007A7F80">
        <w:t xml:space="preserve">5-4: </w:t>
      </w:r>
      <w:r w:rsidR="00C172A6">
        <w:t>Analyze research and perspectives on the accuracy of gender stereotypes.</w:t>
      </w:r>
    </w:p>
    <w:p w14:paraId="6AE22D93" w14:textId="77777777" w:rsidR="00E6778D" w:rsidRDefault="00B540CB" w:rsidP="004547A3">
      <w:r w:rsidRPr="00DD09E2">
        <w:t>Cognitive Domain: Knowledge</w:t>
      </w:r>
    </w:p>
    <w:p w14:paraId="01FB61CF" w14:textId="77777777" w:rsidR="008F3FAF" w:rsidRDefault="00800B08">
      <w:r w:rsidRPr="004547A3">
        <w:t xml:space="preserve">Answer </w:t>
      </w:r>
      <w:r w:rsidR="00B540CB">
        <w:t>L</w:t>
      </w:r>
      <w:r w:rsidRPr="004547A3">
        <w:t>ocation: Are Gender Stereotypes Accurate?</w:t>
      </w:r>
    </w:p>
    <w:p w14:paraId="23E3E9FD" w14:textId="77777777" w:rsidR="00DF7B31" w:rsidRPr="00DF7B31" w:rsidRDefault="00DF7B31" w:rsidP="00DF7B31">
      <w:r w:rsidRPr="00DF7B31">
        <w:t>Difficulty Level:</w:t>
      </w:r>
      <w:r>
        <w:t xml:space="preserve"> Easy</w:t>
      </w:r>
    </w:p>
    <w:p w14:paraId="799453B2" w14:textId="77777777" w:rsidR="00B835B8" w:rsidRPr="004547A3" w:rsidRDefault="00B835B8"/>
    <w:p w14:paraId="4A5BBAC4" w14:textId="77777777" w:rsidR="008F3FAF" w:rsidRDefault="005C7F74">
      <w:r>
        <w:t>3</w:t>
      </w:r>
      <w:r w:rsidR="00800B08" w:rsidRPr="004547A3">
        <w:t>. Describe the findings of Williams and Best’s (1990) cross-cultural analysis of gender stereotypes and its implications for the universality of gender stereotype</w:t>
      </w:r>
      <w:r w:rsidR="00B60AFC" w:rsidRPr="00800B08">
        <w:t xml:space="preserve">s. </w:t>
      </w:r>
      <w:r w:rsidR="00800B08" w:rsidRPr="004547A3">
        <w:t>Then describe Cuddy and colleagues’ (2015) reanalysis of this dat</w:t>
      </w:r>
      <w:r w:rsidR="00B60AFC" w:rsidRPr="00800B08">
        <w:t xml:space="preserve">a. </w:t>
      </w:r>
      <w:r w:rsidR="00800B08" w:rsidRPr="004547A3">
        <w:t xml:space="preserve">Discuss its implications </w:t>
      </w:r>
      <w:r w:rsidR="00800B08" w:rsidRPr="004547A3">
        <w:lastRenderedPageBreak/>
        <w:t>for the universality of gender stereotypes and how they may relate to systems of status and power.</w:t>
      </w:r>
    </w:p>
    <w:p w14:paraId="3C18C8A5" w14:textId="77777777" w:rsidR="008F3FAF" w:rsidRDefault="00AF7F9E">
      <w:r w:rsidRPr="00AF7F9E">
        <w:t>Ans:</w:t>
      </w:r>
      <w:r w:rsidR="00800B08" w:rsidRPr="004547A3">
        <w:t xml:space="preserve"> Williams and Best (1990) presented university students in 27 different cultures with a list of 300 adjectives and asked them to indicate whether each adjective was associated more frequently with women or me</w:t>
      </w:r>
      <w:r w:rsidR="00B60AFC" w:rsidRPr="00800B08">
        <w:t xml:space="preserve">n. </w:t>
      </w:r>
      <w:r w:rsidR="00800B08" w:rsidRPr="004547A3">
        <w:t>Across cultures, women were consistently associated with traits such as nurturance, agreeableness, and affection, while men were consistently associated with traits such as adventurousness, independence, and dominanc</w:t>
      </w:r>
      <w:r w:rsidR="00B60AFC" w:rsidRPr="00800B08">
        <w:t xml:space="preserve">e. </w:t>
      </w:r>
      <w:r w:rsidR="00800B08" w:rsidRPr="004547A3">
        <w:t>This suggests that gender stereotypes are somewhat universal across cultur</w:t>
      </w:r>
      <w:r w:rsidR="00B60AFC" w:rsidRPr="00800B08">
        <w:t xml:space="preserve">e. </w:t>
      </w:r>
      <w:r w:rsidR="00800B08" w:rsidRPr="004547A3">
        <w:t>Cuddy and colleagues (2015) reanalyzed this data while selecting 21 traits clearly capturing individualism and 27 traits clearly capturing collectivis</w:t>
      </w:r>
      <w:r w:rsidR="00B60AFC" w:rsidRPr="00800B08">
        <w:t xml:space="preserve">m. </w:t>
      </w:r>
      <w:r w:rsidR="00800B08" w:rsidRPr="004547A3">
        <w:t>They found that while only looking at these subsets of traits, the more individualistic a nation was, the more people in that nation associated individualistic traits with me</w:t>
      </w:r>
      <w:r w:rsidR="00B60AFC" w:rsidRPr="00800B08">
        <w:t xml:space="preserve">n. </w:t>
      </w:r>
      <w:r w:rsidR="00800B08" w:rsidRPr="004547A3">
        <w:t>Similarly, the more collectivistic a nation was, the more people in that nation associated collectivistic traits with me</w:t>
      </w:r>
      <w:r w:rsidR="00B60AFC" w:rsidRPr="00800B08">
        <w:t xml:space="preserve">n. </w:t>
      </w:r>
      <w:r w:rsidR="00800B08" w:rsidRPr="004547A3">
        <w:t>This suggests that the contents of stereotypes may not be as universal as the Williams and Best (1990) analysis originally indicate</w:t>
      </w:r>
      <w:r w:rsidR="00B60AFC" w:rsidRPr="00800B08">
        <w:t xml:space="preserve">d. </w:t>
      </w:r>
      <w:r w:rsidR="00800B08" w:rsidRPr="004547A3">
        <w:t>However, the tendency to ascribe a culture’s most desirable traits to the dominant sex was universal in Cuddy and colleagues reanalysi</w:t>
      </w:r>
      <w:r w:rsidR="00B60AFC" w:rsidRPr="00800B08">
        <w:t xml:space="preserve">s. </w:t>
      </w:r>
      <w:r w:rsidR="00800B08" w:rsidRPr="004547A3">
        <w:t>This suggests that gender stereotypes may serve as a means by which high status groups maintain power over low status groups.</w:t>
      </w:r>
    </w:p>
    <w:p w14:paraId="1DD63ACF" w14:textId="77777777" w:rsidR="00E6778D" w:rsidRPr="004547A3" w:rsidRDefault="00800B08" w:rsidP="004547A3">
      <w:r w:rsidRPr="004547A3">
        <w:t xml:space="preserve">Learning Objective: </w:t>
      </w:r>
      <w:r w:rsidR="007A7F80">
        <w:t xml:space="preserve">5-3: </w:t>
      </w:r>
      <w:r w:rsidR="00C172A6">
        <w:t>Evaluate the major theories of gender stereotypes.</w:t>
      </w:r>
    </w:p>
    <w:p w14:paraId="3E9ADB02" w14:textId="77777777" w:rsidR="00E6778D" w:rsidRDefault="00B540CB" w:rsidP="004547A3">
      <w:r w:rsidRPr="00DD09E2">
        <w:t>Cognitive Domain: Analysis</w:t>
      </w:r>
    </w:p>
    <w:p w14:paraId="55D0C453" w14:textId="77777777" w:rsidR="00DF7B31" w:rsidRDefault="00800B08">
      <w:r w:rsidRPr="004547A3">
        <w:t xml:space="preserve">Answer </w:t>
      </w:r>
      <w:r w:rsidR="00B540CB">
        <w:t>L</w:t>
      </w:r>
      <w:r w:rsidRPr="004547A3">
        <w:t>ocation: So How Universal Are Gender Stereotypes, Really?</w:t>
      </w:r>
    </w:p>
    <w:p w14:paraId="450893DF" w14:textId="0F9108E0" w:rsidR="00556E52" w:rsidRPr="004547A3" w:rsidRDefault="00DF7B31">
      <w:r w:rsidRPr="00DF7B31">
        <w:t xml:space="preserve">Difficulty Level: </w:t>
      </w:r>
      <w:r>
        <w:t>Medium</w:t>
      </w:r>
    </w:p>
    <w:sectPr w:rsidR="00556E52" w:rsidRPr="004547A3" w:rsidSect="00800B0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CF8F2" w14:textId="77777777" w:rsidR="005460A2" w:rsidRDefault="005460A2" w:rsidP="00E37D57">
      <w:r>
        <w:separator/>
      </w:r>
    </w:p>
  </w:endnote>
  <w:endnote w:type="continuationSeparator" w:id="0">
    <w:p w14:paraId="28D4FBA0" w14:textId="77777777" w:rsidR="005460A2" w:rsidRDefault="005460A2" w:rsidP="00E37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5518" w14:textId="77777777" w:rsidR="005460A2" w:rsidRDefault="005460A2" w:rsidP="00E37D57">
      <w:r>
        <w:separator/>
      </w:r>
    </w:p>
  </w:footnote>
  <w:footnote w:type="continuationSeparator" w:id="0">
    <w:p w14:paraId="696E1919" w14:textId="77777777" w:rsidR="005460A2" w:rsidRDefault="005460A2" w:rsidP="00E37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07F18" w14:textId="77777777" w:rsidR="00245CDC" w:rsidRPr="004C7A88" w:rsidRDefault="00245CDC" w:rsidP="003121B5">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14:paraId="3188B5A1" w14:textId="77777777" w:rsidR="00245CDC" w:rsidRPr="004C7A88" w:rsidRDefault="00245CDC" w:rsidP="005C7F74">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 xml:space="preserve">Bosson, </w:t>
    </w:r>
    <w:r w:rsidRPr="004C7A88">
      <w:rPr>
        <w:rFonts w:ascii="Arial" w:hAnsi="Arial" w:cs="Arial"/>
        <w:i/>
        <w:iCs/>
        <w:color w:val="000000"/>
      </w:rPr>
      <w:t>The Psychology of Sex and Gender 1e</w:t>
    </w:r>
  </w:p>
  <w:p w14:paraId="64ACA958" w14:textId="77777777" w:rsidR="00245CDC" w:rsidRPr="004547A3" w:rsidRDefault="00245CDC" w:rsidP="004547A3">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C3500DDD-F430-49FA-AE22-2D037E28431F}"/>
    <w:docVar w:name="dgnword-eventsink" w:val="2040469807072"/>
  </w:docVars>
  <w:rsids>
    <w:rsidRoot w:val="005D7322"/>
    <w:rsid w:val="0000547D"/>
    <w:rsid w:val="0000595A"/>
    <w:rsid w:val="00012DEB"/>
    <w:rsid w:val="00016373"/>
    <w:rsid w:val="00022655"/>
    <w:rsid w:val="000416CD"/>
    <w:rsid w:val="0004243B"/>
    <w:rsid w:val="00043724"/>
    <w:rsid w:val="00053361"/>
    <w:rsid w:val="00056A09"/>
    <w:rsid w:val="00071463"/>
    <w:rsid w:val="00073A4C"/>
    <w:rsid w:val="00075FD8"/>
    <w:rsid w:val="000814FF"/>
    <w:rsid w:val="00093AB0"/>
    <w:rsid w:val="000943CB"/>
    <w:rsid w:val="00096F36"/>
    <w:rsid w:val="000A253F"/>
    <w:rsid w:val="000A5DC9"/>
    <w:rsid w:val="000B283C"/>
    <w:rsid w:val="000B3B1F"/>
    <w:rsid w:val="000B533D"/>
    <w:rsid w:val="000B783B"/>
    <w:rsid w:val="000C71FC"/>
    <w:rsid w:val="000D7ED8"/>
    <w:rsid w:val="000E01DB"/>
    <w:rsid w:val="000E035D"/>
    <w:rsid w:val="000E2ECB"/>
    <w:rsid w:val="000E303B"/>
    <w:rsid w:val="000E543E"/>
    <w:rsid w:val="000F15EE"/>
    <w:rsid w:val="001107FF"/>
    <w:rsid w:val="00110F2A"/>
    <w:rsid w:val="0011125E"/>
    <w:rsid w:val="00117468"/>
    <w:rsid w:val="001204C7"/>
    <w:rsid w:val="001217CC"/>
    <w:rsid w:val="00123BB1"/>
    <w:rsid w:val="00124065"/>
    <w:rsid w:val="00127307"/>
    <w:rsid w:val="001319B1"/>
    <w:rsid w:val="0013440B"/>
    <w:rsid w:val="00135072"/>
    <w:rsid w:val="00147BC4"/>
    <w:rsid w:val="001513E4"/>
    <w:rsid w:val="0015341F"/>
    <w:rsid w:val="00153D2E"/>
    <w:rsid w:val="00157891"/>
    <w:rsid w:val="0016364B"/>
    <w:rsid w:val="00172EDB"/>
    <w:rsid w:val="00175E40"/>
    <w:rsid w:val="00177153"/>
    <w:rsid w:val="00182AC1"/>
    <w:rsid w:val="0018459F"/>
    <w:rsid w:val="00187687"/>
    <w:rsid w:val="0019452F"/>
    <w:rsid w:val="001A2DFA"/>
    <w:rsid w:val="001B6008"/>
    <w:rsid w:val="001C0A37"/>
    <w:rsid w:val="001C2F3B"/>
    <w:rsid w:val="001C4890"/>
    <w:rsid w:val="001C7BE0"/>
    <w:rsid w:val="001E5F79"/>
    <w:rsid w:val="00201EC4"/>
    <w:rsid w:val="00206992"/>
    <w:rsid w:val="002103C1"/>
    <w:rsid w:val="00212449"/>
    <w:rsid w:val="0021323B"/>
    <w:rsid w:val="00215C43"/>
    <w:rsid w:val="00217340"/>
    <w:rsid w:val="002306B8"/>
    <w:rsid w:val="0023084C"/>
    <w:rsid w:val="002362B3"/>
    <w:rsid w:val="00243833"/>
    <w:rsid w:val="00245CDC"/>
    <w:rsid w:val="00250433"/>
    <w:rsid w:val="00250ED4"/>
    <w:rsid w:val="002528CB"/>
    <w:rsid w:val="002542C9"/>
    <w:rsid w:val="00256EB4"/>
    <w:rsid w:val="0026155F"/>
    <w:rsid w:val="0026365B"/>
    <w:rsid w:val="00272D94"/>
    <w:rsid w:val="0029156D"/>
    <w:rsid w:val="00291EB4"/>
    <w:rsid w:val="002971CB"/>
    <w:rsid w:val="002A756A"/>
    <w:rsid w:val="002B298F"/>
    <w:rsid w:val="002C1148"/>
    <w:rsid w:val="002C1CC6"/>
    <w:rsid w:val="002C79CD"/>
    <w:rsid w:val="002C7BBF"/>
    <w:rsid w:val="002D0D4F"/>
    <w:rsid w:val="002D3BB9"/>
    <w:rsid w:val="002D59B9"/>
    <w:rsid w:val="002E0D90"/>
    <w:rsid w:val="002E2104"/>
    <w:rsid w:val="002E5404"/>
    <w:rsid w:val="002F0AB0"/>
    <w:rsid w:val="002F1B7B"/>
    <w:rsid w:val="002F6A73"/>
    <w:rsid w:val="003115C7"/>
    <w:rsid w:val="003121B5"/>
    <w:rsid w:val="003236A9"/>
    <w:rsid w:val="00326EAB"/>
    <w:rsid w:val="003321F9"/>
    <w:rsid w:val="00334764"/>
    <w:rsid w:val="003353F0"/>
    <w:rsid w:val="00335B88"/>
    <w:rsid w:val="0034148C"/>
    <w:rsid w:val="003500A4"/>
    <w:rsid w:val="00350B52"/>
    <w:rsid w:val="00362967"/>
    <w:rsid w:val="00370B20"/>
    <w:rsid w:val="00375256"/>
    <w:rsid w:val="00383A24"/>
    <w:rsid w:val="00385A1F"/>
    <w:rsid w:val="00385EC0"/>
    <w:rsid w:val="00392752"/>
    <w:rsid w:val="0039287A"/>
    <w:rsid w:val="00397848"/>
    <w:rsid w:val="003A2B30"/>
    <w:rsid w:val="003A3565"/>
    <w:rsid w:val="003A5515"/>
    <w:rsid w:val="003A679A"/>
    <w:rsid w:val="003C1353"/>
    <w:rsid w:val="003E1D5B"/>
    <w:rsid w:val="003E38B7"/>
    <w:rsid w:val="003E3990"/>
    <w:rsid w:val="003E725A"/>
    <w:rsid w:val="003E78F5"/>
    <w:rsid w:val="003F0832"/>
    <w:rsid w:val="003F226F"/>
    <w:rsid w:val="003F4B17"/>
    <w:rsid w:val="003F6135"/>
    <w:rsid w:val="00404A4A"/>
    <w:rsid w:val="0041286D"/>
    <w:rsid w:val="004144C9"/>
    <w:rsid w:val="00422BF2"/>
    <w:rsid w:val="00423505"/>
    <w:rsid w:val="004517A9"/>
    <w:rsid w:val="004531E0"/>
    <w:rsid w:val="004547A3"/>
    <w:rsid w:val="00463BAE"/>
    <w:rsid w:val="00471F80"/>
    <w:rsid w:val="004748B6"/>
    <w:rsid w:val="0048081E"/>
    <w:rsid w:val="00490898"/>
    <w:rsid w:val="004A5975"/>
    <w:rsid w:val="004B5810"/>
    <w:rsid w:val="004B7BDB"/>
    <w:rsid w:val="004C0DD1"/>
    <w:rsid w:val="004C1620"/>
    <w:rsid w:val="004E2396"/>
    <w:rsid w:val="004E2E71"/>
    <w:rsid w:val="004F01E6"/>
    <w:rsid w:val="004F4684"/>
    <w:rsid w:val="00500CF0"/>
    <w:rsid w:val="0051401D"/>
    <w:rsid w:val="005149CC"/>
    <w:rsid w:val="00524316"/>
    <w:rsid w:val="00525092"/>
    <w:rsid w:val="0052522F"/>
    <w:rsid w:val="00536D33"/>
    <w:rsid w:val="005377AF"/>
    <w:rsid w:val="00542B8C"/>
    <w:rsid w:val="00543047"/>
    <w:rsid w:val="005460A2"/>
    <w:rsid w:val="005508F0"/>
    <w:rsid w:val="00550FAA"/>
    <w:rsid w:val="00556E52"/>
    <w:rsid w:val="005612DF"/>
    <w:rsid w:val="005639C4"/>
    <w:rsid w:val="0056603F"/>
    <w:rsid w:val="005811D9"/>
    <w:rsid w:val="00582DCC"/>
    <w:rsid w:val="00583677"/>
    <w:rsid w:val="005A1741"/>
    <w:rsid w:val="005A3EAA"/>
    <w:rsid w:val="005A76B2"/>
    <w:rsid w:val="005B1BB6"/>
    <w:rsid w:val="005B1DC5"/>
    <w:rsid w:val="005B2925"/>
    <w:rsid w:val="005B34DB"/>
    <w:rsid w:val="005B42C4"/>
    <w:rsid w:val="005B5248"/>
    <w:rsid w:val="005B7324"/>
    <w:rsid w:val="005C2D0C"/>
    <w:rsid w:val="005C7296"/>
    <w:rsid w:val="005C7F74"/>
    <w:rsid w:val="005D1933"/>
    <w:rsid w:val="005D29DA"/>
    <w:rsid w:val="005D2F9E"/>
    <w:rsid w:val="005D40F0"/>
    <w:rsid w:val="005D7322"/>
    <w:rsid w:val="005E0E03"/>
    <w:rsid w:val="005E108F"/>
    <w:rsid w:val="005E196E"/>
    <w:rsid w:val="005E27D7"/>
    <w:rsid w:val="005F4266"/>
    <w:rsid w:val="006004E3"/>
    <w:rsid w:val="00601F00"/>
    <w:rsid w:val="0060334D"/>
    <w:rsid w:val="00605EB9"/>
    <w:rsid w:val="00610897"/>
    <w:rsid w:val="0061429F"/>
    <w:rsid w:val="00616B55"/>
    <w:rsid w:val="00624789"/>
    <w:rsid w:val="00625165"/>
    <w:rsid w:val="0063539E"/>
    <w:rsid w:val="006414B3"/>
    <w:rsid w:val="00646D61"/>
    <w:rsid w:val="006472BF"/>
    <w:rsid w:val="00651D91"/>
    <w:rsid w:val="00657673"/>
    <w:rsid w:val="006601B2"/>
    <w:rsid w:val="0066117A"/>
    <w:rsid w:val="00665899"/>
    <w:rsid w:val="00665E60"/>
    <w:rsid w:val="006735C4"/>
    <w:rsid w:val="0067771B"/>
    <w:rsid w:val="006843CF"/>
    <w:rsid w:val="006863F2"/>
    <w:rsid w:val="00687495"/>
    <w:rsid w:val="006935D5"/>
    <w:rsid w:val="00695389"/>
    <w:rsid w:val="006A2776"/>
    <w:rsid w:val="006A6B8B"/>
    <w:rsid w:val="006B6079"/>
    <w:rsid w:val="006C5D6A"/>
    <w:rsid w:val="006E4D8D"/>
    <w:rsid w:val="006E7EB5"/>
    <w:rsid w:val="006F080D"/>
    <w:rsid w:val="006F6217"/>
    <w:rsid w:val="006F6E66"/>
    <w:rsid w:val="00704567"/>
    <w:rsid w:val="00712EB6"/>
    <w:rsid w:val="00714C77"/>
    <w:rsid w:val="00715201"/>
    <w:rsid w:val="00725DFF"/>
    <w:rsid w:val="007270BE"/>
    <w:rsid w:val="00735CC0"/>
    <w:rsid w:val="0073714B"/>
    <w:rsid w:val="00745B39"/>
    <w:rsid w:val="00751028"/>
    <w:rsid w:val="007603D7"/>
    <w:rsid w:val="00762E05"/>
    <w:rsid w:val="00766035"/>
    <w:rsid w:val="00776537"/>
    <w:rsid w:val="00776837"/>
    <w:rsid w:val="00777D87"/>
    <w:rsid w:val="0078733D"/>
    <w:rsid w:val="00796224"/>
    <w:rsid w:val="0079655A"/>
    <w:rsid w:val="007971C9"/>
    <w:rsid w:val="007A0EF7"/>
    <w:rsid w:val="007A15BF"/>
    <w:rsid w:val="007A46A6"/>
    <w:rsid w:val="007A4A6A"/>
    <w:rsid w:val="007A7F80"/>
    <w:rsid w:val="007C708A"/>
    <w:rsid w:val="007D21E5"/>
    <w:rsid w:val="007E509D"/>
    <w:rsid w:val="007E5700"/>
    <w:rsid w:val="007F1974"/>
    <w:rsid w:val="007F48C4"/>
    <w:rsid w:val="007F5113"/>
    <w:rsid w:val="00800B08"/>
    <w:rsid w:val="00814D28"/>
    <w:rsid w:val="00820CA5"/>
    <w:rsid w:val="00834A1E"/>
    <w:rsid w:val="0083689E"/>
    <w:rsid w:val="00841ADB"/>
    <w:rsid w:val="0084625D"/>
    <w:rsid w:val="0085753A"/>
    <w:rsid w:val="0086446D"/>
    <w:rsid w:val="00871D73"/>
    <w:rsid w:val="008807B1"/>
    <w:rsid w:val="00882565"/>
    <w:rsid w:val="00886B10"/>
    <w:rsid w:val="00896080"/>
    <w:rsid w:val="0089704C"/>
    <w:rsid w:val="008A1B41"/>
    <w:rsid w:val="008A218E"/>
    <w:rsid w:val="008A54A7"/>
    <w:rsid w:val="008A7D02"/>
    <w:rsid w:val="008B4089"/>
    <w:rsid w:val="008B57F2"/>
    <w:rsid w:val="008C75DC"/>
    <w:rsid w:val="008D59EE"/>
    <w:rsid w:val="008E1CFE"/>
    <w:rsid w:val="008E6BBF"/>
    <w:rsid w:val="008E7EC4"/>
    <w:rsid w:val="008F1E99"/>
    <w:rsid w:val="008F2581"/>
    <w:rsid w:val="008F2E33"/>
    <w:rsid w:val="008F3FAF"/>
    <w:rsid w:val="008F5630"/>
    <w:rsid w:val="008F6284"/>
    <w:rsid w:val="0092066B"/>
    <w:rsid w:val="0092295B"/>
    <w:rsid w:val="00923C1D"/>
    <w:rsid w:val="00924355"/>
    <w:rsid w:val="009247E8"/>
    <w:rsid w:val="009351C9"/>
    <w:rsid w:val="00935250"/>
    <w:rsid w:val="00936200"/>
    <w:rsid w:val="0094740D"/>
    <w:rsid w:val="00954328"/>
    <w:rsid w:val="00954BC3"/>
    <w:rsid w:val="00956B56"/>
    <w:rsid w:val="00970238"/>
    <w:rsid w:val="00970BD3"/>
    <w:rsid w:val="009724C4"/>
    <w:rsid w:val="009744C0"/>
    <w:rsid w:val="009755B3"/>
    <w:rsid w:val="00975975"/>
    <w:rsid w:val="009779B7"/>
    <w:rsid w:val="00994ACA"/>
    <w:rsid w:val="00995F08"/>
    <w:rsid w:val="009A1B4E"/>
    <w:rsid w:val="009A525B"/>
    <w:rsid w:val="009A7067"/>
    <w:rsid w:val="009B0AF5"/>
    <w:rsid w:val="009B152F"/>
    <w:rsid w:val="009B4302"/>
    <w:rsid w:val="009C2DD0"/>
    <w:rsid w:val="009C55B0"/>
    <w:rsid w:val="009C670E"/>
    <w:rsid w:val="009D4254"/>
    <w:rsid w:val="009D7960"/>
    <w:rsid w:val="009E432B"/>
    <w:rsid w:val="009E5401"/>
    <w:rsid w:val="009E600C"/>
    <w:rsid w:val="009E7F4B"/>
    <w:rsid w:val="009F1428"/>
    <w:rsid w:val="009F349D"/>
    <w:rsid w:val="009F3746"/>
    <w:rsid w:val="009F39E6"/>
    <w:rsid w:val="00A005C4"/>
    <w:rsid w:val="00A00F45"/>
    <w:rsid w:val="00A01556"/>
    <w:rsid w:val="00A02B10"/>
    <w:rsid w:val="00A14A35"/>
    <w:rsid w:val="00A2232F"/>
    <w:rsid w:val="00A22B59"/>
    <w:rsid w:val="00A33627"/>
    <w:rsid w:val="00A377B0"/>
    <w:rsid w:val="00A40615"/>
    <w:rsid w:val="00A41A6E"/>
    <w:rsid w:val="00A43337"/>
    <w:rsid w:val="00A474A0"/>
    <w:rsid w:val="00A500E6"/>
    <w:rsid w:val="00A52AC7"/>
    <w:rsid w:val="00A57E2F"/>
    <w:rsid w:val="00A619C1"/>
    <w:rsid w:val="00A62F39"/>
    <w:rsid w:val="00A644DD"/>
    <w:rsid w:val="00A7399B"/>
    <w:rsid w:val="00A80C23"/>
    <w:rsid w:val="00A84527"/>
    <w:rsid w:val="00A84EA7"/>
    <w:rsid w:val="00A87A18"/>
    <w:rsid w:val="00A96622"/>
    <w:rsid w:val="00A97B61"/>
    <w:rsid w:val="00AA298E"/>
    <w:rsid w:val="00AC065B"/>
    <w:rsid w:val="00AC3411"/>
    <w:rsid w:val="00AD1815"/>
    <w:rsid w:val="00AD3E33"/>
    <w:rsid w:val="00AD7054"/>
    <w:rsid w:val="00AF0F06"/>
    <w:rsid w:val="00AF1306"/>
    <w:rsid w:val="00AF7F9E"/>
    <w:rsid w:val="00B00478"/>
    <w:rsid w:val="00B06A57"/>
    <w:rsid w:val="00B06C47"/>
    <w:rsid w:val="00B07FD3"/>
    <w:rsid w:val="00B20FE6"/>
    <w:rsid w:val="00B24EB2"/>
    <w:rsid w:val="00B25C61"/>
    <w:rsid w:val="00B2651B"/>
    <w:rsid w:val="00B341AA"/>
    <w:rsid w:val="00B43E8C"/>
    <w:rsid w:val="00B43FCE"/>
    <w:rsid w:val="00B448EE"/>
    <w:rsid w:val="00B448FF"/>
    <w:rsid w:val="00B540CB"/>
    <w:rsid w:val="00B54EAD"/>
    <w:rsid w:val="00B56C51"/>
    <w:rsid w:val="00B56F7B"/>
    <w:rsid w:val="00B60AFC"/>
    <w:rsid w:val="00B63E8D"/>
    <w:rsid w:val="00B72110"/>
    <w:rsid w:val="00B72D6D"/>
    <w:rsid w:val="00B72FD7"/>
    <w:rsid w:val="00B73B4C"/>
    <w:rsid w:val="00B81694"/>
    <w:rsid w:val="00B82DBB"/>
    <w:rsid w:val="00B835B8"/>
    <w:rsid w:val="00B8407A"/>
    <w:rsid w:val="00B8538D"/>
    <w:rsid w:val="00B853B9"/>
    <w:rsid w:val="00B854DC"/>
    <w:rsid w:val="00B9032D"/>
    <w:rsid w:val="00B92C37"/>
    <w:rsid w:val="00BA549D"/>
    <w:rsid w:val="00BA7DA4"/>
    <w:rsid w:val="00BB055D"/>
    <w:rsid w:val="00BB46EB"/>
    <w:rsid w:val="00BB4C84"/>
    <w:rsid w:val="00BB58BF"/>
    <w:rsid w:val="00BB5DE1"/>
    <w:rsid w:val="00BB66CC"/>
    <w:rsid w:val="00BC34C8"/>
    <w:rsid w:val="00BC3766"/>
    <w:rsid w:val="00BC7427"/>
    <w:rsid w:val="00BD1A64"/>
    <w:rsid w:val="00BE6673"/>
    <w:rsid w:val="00BE75BC"/>
    <w:rsid w:val="00BF1AE2"/>
    <w:rsid w:val="00BF4D61"/>
    <w:rsid w:val="00BF4F95"/>
    <w:rsid w:val="00BF5503"/>
    <w:rsid w:val="00C00A57"/>
    <w:rsid w:val="00C036E8"/>
    <w:rsid w:val="00C04D7E"/>
    <w:rsid w:val="00C1039A"/>
    <w:rsid w:val="00C11AA9"/>
    <w:rsid w:val="00C129DE"/>
    <w:rsid w:val="00C163BF"/>
    <w:rsid w:val="00C172A6"/>
    <w:rsid w:val="00C17905"/>
    <w:rsid w:val="00C22020"/>
    <w:rsid w:val="00C224BF"/>
    <w:rsid w:val="00C2304C"/>
    <w:rsid w:val="00C234EE"/>
    <w:rsid w:val="00C2756A"/>
    <w:rsid w:val="00C30125"/>
    <w:rsid w:val="00C310CF"/>
    <w:rsid w:val="00C36979"/>
    <w:rsid w:val="00C36AB9"/>
    <w:rsid w:val="00C42D21"/>
    <w:rsid w:val="00C503DE"/>
    <w:rsid w:val="00C505C8"/>
    <w:rsid w:val="00C55994"/>
    <w:rsid w:val="00C61458"/>
    <w:rsid w:val="00C65418"/>
    <w:rsid w:val="00C660C7"/>
    <w:rsid w:val="00C66A42"/>
    <w:rsid w:val="00C6768F"/>
    <w:rsid w:val="00C73925"/>
    <w:rsid w:val="00C73CA9"/>
    <w:rsid w:val="00C73FEA"/>
    <w:rsid w:val="00C7549A"/>
    <w:rsid w:val="00C84615"/>
    <w:rsid w:val="00C872CA"/>
    <w:rsid w:val="00C91E45"/>
    <w:rsid w:val="00C931D5"/>
    <w:rsid w:val="00C935B1"/>
    <w:rsid w:val="00CB288E"/>
    <w:rsid w:val="00CB3058"/>
    <w:rsid w:val="00CB36D7"/>
    <w:rsid w:val="00CC07CA"/>
    <w:rsid w:val="00CC0EB3"/>
    <w:rsid w:val="00CC3546"/>
    <w:rsid w:val="00CD31BE"/>
    <w:rsid w:val="00CD3A5F"/>
    <w:rsid w:val="00CE0341"/>
    <w:rsid w:val="00D0455E"/>
    <w:rsid w:val="00D06190"/>
    <w:rsid w:val="00D12E5A"/>
    <w:rsid w:val="00D20DD6"/>
    <w:rsid w:val="00D22FE1"/>
    <w:rsid w:val="00D24AB0"/>
    <w:rsid w:val="00D34B41"/>
    <w:rsid w:val="00D45642"/>
    <w:rsid w:val="00D515F8"/>
    <w:rsid w:val="00D6265C"/>
    <w:rsid w:val="00D6384A"/>
    <w:rsid w:val="00D67D18"/>
    <w:rsid w:val="00D73433"/>
    <w:rsid w:val="00D7569E"/>
    <w:rsid w:val="00D9385F"/>
    <w:rsid w:val="00DA20A9"/>
    <w:rsid w:val="00DA3227"/>
    <w:rsid w:val="00DA4F10"/>
    <w:rsid w:val="00DB0B13"/>
    <w:rsid w:val="00DB67CE"/>
    <w:rsid w:val="00DB69B0"/>
    <w:rsid w:val="00DC0066"/>
    <w:rsid w:val="00DC22EA"/>
    <w:rsid w:val="00DC7883"/>
    <w:rsid w:val="00DE127C"/>
    <w:rsid w:val="00DE1F0C"/>
    <w:rsid w:val="00DE4E82"/>
    <w:rsid w:val="00DE5693"/>
    <w:rsid w:val="00DF271C"/>
    <w:rsid w:val="00DF7B31"/>
    <w:rsid w:val="00E16458"/>
    <w:rsid w:val="00E21141"/>
    <w:rsid w:val="00E264AE"/>
    <w:rsid w:val="00E26FD7"/>
    <w:rsid w:val="00E36211"/>
    <w:rsid w:val="00E37D57"/>
    <w:rsid w:val="00E40CC4"/>
    <w:rsid w:val="00E411EA"/>
    <w:rsid w:val="00E53170"/>
    <w:rsid w:val="00E548F7"/>
    <w:rsid w:val="00E574E2"/>
    <w:rsid w:val="00E60024"/>
    <w:rsid w:val="00E631D7"/>
    <w:rsid w:val="00E6778D"/>
    <w:rsid w:val="00E736BD"/>
    <w:rsid w:val="00E7678F"/>
    <w:rsid w:val="00E84864"/>
    <w:rsid w:val="00E85202"/>
    <w:rsid w:val="00E87D8D"/>
    <w:rsid w:val="00E93251"/>
    <w:rsid w:val="00EA094D"/>
    <w:rsid w:val="00EA1F80"/>
    <w:rsid w:val="00EB538E"/>
    <w:rsid w:val="00EB6042"/>
    <w:rsid w:val="00EC0DD0"/>
    <w:rsid w:val="00EC3BCD"/>
    <w:rsid w:val="00EC402D"/>
    <w:rsid w:val="00EC6811"/>
    <w:rsid w:val="00EC7F35"/>
    <w:rsid w:val="00ED30C3"/>
    <w:rsid w:val="00ED3487"/>
    <w:rsid w:val="00ED4776"/>
    <w:rsid w:val="00ED6974"/>
    <w:rsid w:val="00EE67D2"/>
    <w:rsid w:val="00EF59AD"/>
    <w:rsid w:val="00F04866"/>
    <w:rsid w:val="00F04CC1"/>
    <w:rsid w:val="00F1160F"/>
    <w:rsid w:val="00F24AE8"/>
    <w:rsid w:val="00F27884"/>
    <w:rsid w:val="00F345C5"/>
    <w:rsid w:val="00F35D7C"/>
    <w:rsid w:val="00F365DC"/>
    <w:rsid w:val="00F439B4"/>
    <w:rsid w:val="00F53B83"/>
    <w:rsid w:val="00F5598F"/>
    <w:rsid w:val="00F55A51"/>
    <w:rsid w:val="00F602E9"/>
    <w:rsid w:val="00F60641"/>
    <w:rsid w:val="00F60B46"/>
    <w:rsid w:val="00F640F9"/>
    <w:rsid w:val="00F80B73"/>
    <w:rsid w:val="00F872BA"/>
    <w:rsid w:val="00F9105F"/>
    <w:rsid w:val="00FA3272"/>
    <w:rsid w:val="00FA7B9C"/>
    <w:rsid w:val="00FB6D2E"/>
    <w:rsid w:val="00FD45FB"/>
    <w:rsid w:val="00FD4E26"/>
    <w:rsid w:val="00FE2714"/>
    <w:rsid w:val="00FE5676"/>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21B8"/>
  <w15:docId w15:val="{920AC2F4-6AED-4C9A-84B2-F5846077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FD7"/>
    <w:rPr>
      <w:rFonts w:ascii="Arial" w:eastAsia="Times New Roman" w:hAnsi="Arial"/>
      <w:position w:val="0"/>
      <w:szCs w:val="24"/>
    </w:rPr>
  </w:style>
  <w:style w:type="paragraph" w:styleId="Heading1">
    <w:name w:val="heading 1"/>
    <w:basedOn w:val="Normal"/>
    <w:next w:val="Normal"/>
    <w:link w:val="Heading1Char"/>
    <w:qFormat/>
    <w:rsid w:val="00E26FD7"/>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E26FD7"/>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DD1"/>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E26FD7"/>
    <w:rPr>
      <w:rFonts w:ascii="Tahoma" w:hAnsi="Tahoma" w:cs="Tahoma"/>
      <w:sz w:val="16"/>
      <w:szCs w:val="16"/>
    </w:rPr>
  </w:style>
  <w:style w:type="character" w:customStyle="1" w:styleId="BalloonTextChar">
    <w:name w:val="Balloon Text Char"/>
    <w:link w:val="BalloonText"/>
    <w:rsid w:val="00E26FD7"/>
    <w:rPr>
      <w:rFonts w:ascii="Tahoma" w:eastAsia="Times New Roman" w:hAnsi="Tahoma" w:cs="Tahoma"/>
      <w:position w:val="0"/>
      <w:sz w:val="16"/>
      <w:szCs w:val="16"/>
    </w:rPr>
  </w:style>
  <w:style w:type="character" w:styleId="CommentReference">
    <w:name w:val="annotation reference"/>
    <w:rsid w:val="00E26FD7"/>
    <w:rPr>
      <w:sz w:val="16"/>
      <w:szCs w:val="16"/>
    </w:rPr>
  </w:style>
  <w:style w:type="paragraph" w:styleId="CommentText">
    <w:name w:val="annotation text"/>
    <w:basedOn w:val="Normal"/>
    <w:link w:val="CommentTextChar"/>
    <w:rsid w:val="00E26FD7"/>
    <w:rPr>
      <w:sz w:val="20"/>
      <w:szCs w:val="20"/>
    </w:rPr>
  </w:style>
  <w:style w:type="character" w:customStyle="1" w:styleId="CommentTextChar">
    <w:name w:val="Comment Text Char"/>
    <w:basedOn w:val="DefaultParagraphFont"/>
    <w:link w:val="CommentText"/>
    <w:rsid w:val="00E26FD7"/>
    <w:rPr>
      <w:rFonts w:ascii="Arial" w:eastAsia="Times New Roman" w:hAnsi="Arial"/>
      <w:position w:val="0"/>
      <w:sz w:val="20"/>
      <w:szCs w:val="20"/>
    </w:rPr>
  </w:style>
  <w:style w:type="paragraph" w:styleId="CommentSubject">
    <w:name w:val="annotation subject"/>
    <w:basedOn w:val="CommentText"/>
    <w:next w:val="CommentText"/>
    <w:link w:val="CommentSubjectChar"/>
    <w:rsid w:val="00E26FD7"/>
    <w:rPr>
      <w:b/>
      <w:bCs/>
    </w:rPr>
  </w:style>
  <w:style w:type="character" w:customStyle="1" w:styleId="CommentSubjectChar">
    <w:name w:val="Comment Subject Char"/>
    <w:link w:val="CommentSubject"/>
    <w:rsid w:val="00E26FD7"/>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4C0DD1"/>
    <w:rPr>
      <w:rFonts w:ascii="Arial" w:eastAsia="Times New Roman" w:hAnsi="Arial" w:cs="Arial"/>
      <w:b/>
      <w:bCs/>
      <w:kern w:val="32"/>
      <w:position w:val="0"/>
      <w:szCs w:val="32"/>
    </w:rPr>
  </w:style>
  <w:style w:type="paragraph" w:styleId="Title">
    <w:name w:val="Title"/>
    <w:basedOn w:val="Normal"/>
    <w:next w:val="Normal"/>
    <w:link w:val="TitleChar"/>
    <w:qFormat/>
    <w:rsid w:val="00E26FD7"/>
    <w:pPr>
      <w:spacing w:before="240" w:after="60"/>
      <w:outlineLvl w:val="0"/>
    </w:pPr>
    <w:rPr>
      <w:b/>
      <w:bCs/>
      <w:kern w:val="28"/>
      <w:sz w:val="32"/>
      <w:szCs w:val="32"/>
    </w:rPr>
  </w:style>
  <w:style w:type="character" w:customStyle="1" w:styleId="TitleChar">
    <w:name w:val="Title Char"/>
    <w:link w:val="Title"/>
    <w:rsid w:val="00E26FD7"/>
    <w:rPr>
      <w:rFonts w:ascii="Arial" w:eastAsia="Times New Roman" w:hAnsi="Arial"/>
      <w:b/>
      <w:bCs/>
      <w:kern w:val="28"/>
      <w:position w:val="0"/>
      <w:sz w:val="32"/>
      <w:szCs w:val="32"/>
    </w:rPr>
  </w:style>
  <w:style w:type="paragraph" w:styleId="Header">
    <w:name w:val="header"/>
    <w:basedOn w:val="Normal"/>
    <w:link w:val="HeaderChar"/>
    <w:rsid w:val="00E26FD7"/>
    <w:pPr>
      <w:tabs>
        <w:tab w:val="center" w:pos="4320"/>
        <w:tab w:val="right" w:pos="8640"/>
      </w:tabs>
    </w:pPr>
  </w:style>
  <w:style w:type="character" w:customStyle="1" w:styleId="HeaderChar">
    <w:name w:val="Header Char"/>
    <w:basedOn w:val="DefaultParagraphFont"/>
    <w:link w:val="Header"/>
    <w:rsid w:val="00E37D57"/>
    <w:rPr>
      <w:rFonts w:ascii="Arial" w:eastAsia="Times New Roman" w:hAnsi="Arial"/>
      <w:position w:val="0"/>
      <w:szCs w:val="24"/>
    </w:rPr>
  </w:style>
  <w:style w:type="paragraph" w:styleId="Footer">
    <w:name w:val="footer"/>
    <w:basedOn w:val="Normal"/>
    <w:link w:val="FooterChar"/>
    <w:rsid w:val="00E26FD7"/>
    <w:pPr>
      <w:tabs>
        <w:tab w:val="center" w:pos="4680"/>
        <w:tab w:val="right" w:pos="9360"/>
      </w:tabs>
    </w:pPr>
  </w:style>
  <w:style w:type="character" w:customStyle="1" w:styleId="FooterChar">
    <w:name w:val="Footer Char"/>
    <w:link w:val="Footer"/>
    <w:rsid w:val="00E26FD7"/>
    <w:rPr>
      <w:rFonts w:ascii="Arial" w:eastAsia="Times New Roman" w:hAnsi="Arial"/>
      <w:position w:val="0"/>
      <w:szCs w:val="24"/>
    </w:rPr>
  </w:style>
  <w:style w:type="character" w:customStyle="1" w:styleId="Heading2Char">
    <w:name w:val="Heading 2 Char"/>
    <w:basedOn w:val="DefaultParagraphFont"/>
    <w:link w:val="Heading2"/>
    <w:rsid w:val="005C7F74"/>
    <w:rPr>
      <w:rFonts w:ascii="Arial" w:eastAsia="Times New Roman" w:hAnsi="Arial" w:cs="Arial"/>
      <w:b/>
      <w:bCs/>
      <w:i/>
      <w:iCs/>
      <w:position w:val="0"/>
      <w:sz w:val="28"/>
      <w:szCs w:val="28"/>
    </w:rPr>
  </w:style>
  <w:style w:type="paragraph" w:customStyle="1" w:styleId="Heading10">
    <w:name w:val="Heading1"/>
    <w:basedOn w:val="Normal"/>
    <w:rsid w:val="00E26FD7"/>
    <w:pPr>
      <w:pBdr>
        <w:bottom w:val="single" w:sz="4" w:space="1" w:color="auto"/>
      </w:pBdr>
      <w:spacing w:after="240"/>
    </w:pPr>
    <w:rPr>
      <w:rFonts w:cs="Arial"/>
      <w:b/>
      <w:smallCaps/>
      <w:color w:val="000080"/>
      <w:sz w:val="28"/>
    </w:rPr>
  </w:style>
  <w:style w:type="character" w:customStyle="1" w:styleId="Term">
    <w:name w:val="Term"/>
    <w:rsid w:val="00E26FD7"/>
    <w:rPr>
      <w:rFonts w:ascii="Impact" w:hAnsi="Impact"/>
      <w:b/>
      <w:sz w:val="20"/>
    </w:rPr>
  </w:style>
  <w:style w:type="paragraph" w:customStyle="1" w:styleId="QuestionNumber">
    <w:name w:val="Question Number"/>
    <w:basedOn w:val="Normal"/>
    <w:rsid w:val="00E26FD7"/>
  </w:style>
  <w:style w:type="paragraph" w:customStyle="1" w:styleId="Heaidng1">
    <w:name w:val="Heaidng 1"/>
    <w:basedOn w:val="NoSpacing"/>
    <w:autoRedefine/>
    <w:qFormat/>
    <w:rsid w:val="004C0DD1"/>
    <w:rPr>
      <w:rFonts w:eastAsiaTheme="minorHAnsi" w:cs="Arial"/>
      <w:b/>
      <w:szCs w:val="20"/>
    </w:rPr>
  </w:style>
  <w:style w:type="paragraph" w:styleId="NormalWeb">
    <w:name w:val="Normal (Web)"/>
    <w:basedOn w:val="Normal"/>
    <w:uiPriority w:val="99"/>
    <w:unhideWhenUsed/>
    <w:rsid w:val="005C7F7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67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235CF-31AB-466C-A4A9-E17C8990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Assessment Template.dotx</Template>
  <TotalTime>252</TotalTime>
  <Pages>1</Pages>
  <Words>6605</Words>
  <Characters>37655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143</cp:revision>
  <dcterms:created xsi:type="dcterms:W3CDTF">2017-12-11T22:09:00Z</dcterms:created>
  <dcterms:modified xsi:type="dcterms:W3CDTF">2018-02-02T04:50:00Z</dcterms:modified>
</cp:coreProperties>
</file>