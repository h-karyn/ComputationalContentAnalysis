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78C42" w14:textId="77777777" w:rsidR="00C14CB5" w:rsidRDefault="001618E5" w:rsidP="000326D0">
      <w:pPr>
        <w:pStyle w:val="Title"/>
        <w:spacing w:before="0" w:after="0"/>
        <w:rPr>
          <w:rFonts w:asciiTheme="minorHAnsi" w:hAnsiTheme="minorHAnsi" w:cstheme="minorHAnsi"/>
        </w:rPr>
      </w:pPr>
      <w:r w:rsidRPr="001618E5">
        <w:rPr>
          <w:shd w:val="clear" w:color="auto" w:fill="FFFFFF"/>
        </w:rPr>
        <w:t>Chapter 12: Gender and Physical Health</w:t>
      </w:r>
    </w:p>
    <w:p w14:paraId="091C9AA5" w14:textId="77777777" w:rsidR="00C14CB5" w:rsidRDefault="00C14CB5" w:rsidP="000326D0">
      <w:pPr>
        <w:pStyle w:val="Title"/>
        <w:spacing w:before="0" w:after="0"/>
        <w:rPr>
          <w:rFonts w:asciiTheme="minorHAnsi" w:hAnsiTheme="minorHAnsi" w:cstheme="minorHAnsi"/>
        </w:rPr>
      </w:pPr>
    </w:p>
    <w:p w14:paraId="2965572D" w14:textId="77777777" w:rsidR="00C14CB5" w:rsidRDefault="00F04C51" w:rsidP="000326D0">
      <w:pPr>
        <w:pStyle w:val="Title"/>
        <w:spacing w:before="0" w:after="0"/>
        <w:rPr>
          <w:rFonts w:asciiTheme="minorHAnsi" w:hAnsiTheme="minorHAnsi" w:cstheme="minorHAnsi"/>
        </w:rPr>
      </w:pPr>
      <w:r>
        <w:rPr>
          <w:rFonts w:asciiTheme="minorHAnsi" w:hAnsiTheme="minorHAnsi" w:cstheme="minorHAnsi"/>
        </w:rPr>
        <w:t>Test Bank</w:t>
      </w:r>
    </w:p>
    <w:p w14:paraId="2FCE2BC5" w14:textId="77777777" w:rsidR="00F04C51" w:rsidRDefault="00F04C51">
      <w:pPr>
        <w:rPr>
          <w:rFonts w:asciiTheme="minorHAnsi" w:hAnsiTheme="minorHAnsi" w:cstheme="minorHAnsi"/>
        </w:rPr>
      </w:pPr>
    </w:p>
    <w:p w14:paraId="1371F6EA" w14:textId="77777777" w:rsidR="00C14CB5" w:rsidRDefault="00F04C51" w:rsidP="000326D0">
      <w:pPr>
        <w:pStyle w:val="Heading1"/>
      </w:pPr>
      <w:r>
        <w:t>Multiple Choice</w:t>
      </w:r>
    </w:p>
    <w:p w14:paraId="161A3A63" w14:textId="2DA5BC09" w:rsidR="00F04C51" w:rsidRPr="00F04C51" w:rsidRDefault="00433D7B" w:rsidP="00433D7B">
      <w:pPr>
        <w:tabs>
          <w:tab w:val="left" w:pos="5730"/>
        </w:tabs>
        <w:rPr>
          <w:rFonts w:cs="Arial"/>
        </w:rPr>
      </w:pPr>
      <w:r>
        <w:rPr>
          <w:rFonts w:cs="Arial"/>
        </w:rPr>
        <w:tab/>
      </w:r>
    </w:p>
    <w:p w14:paraId="073EB778" w14:textId="77777777" w:rsidR="00250ED4" w:rsidRPr="00F04C51" w:rsidRDefault="00D50609">
      <w:pPr>
        <w:rPr>
          <w:rFonts w:cs="Arial"/>
        </w:rPr>
      </w:pPr>
      <w:r w:rsidRPr="00D50609">
        <w:rPr>
          <w:rFonts w:cs="Arial"/>
        </w:rPr>
        <w:t xml:space="preserve">1. Which of the following changes in life expectancy over the past century is </w:t>
      </w:r>
      <w:r w:rsidR="00534335" w:rsidRPr="00F04C51">
        <w:rPr>
          <w:rFonts w:cs="Arial"/>
        </w:rPr>
        <w:t>TRUE</w:t>
      </w:r>
      <w:r w:rsidRPr="00D50609">
        <w:rPr>
          <w:rFonts w:cs="Arial"/>
        </w:rPr>
        <w:t>?</w:t>
      </w:r>
    </w:p>
    <w:p w14:paraId="0C111F5C" w14:textId="77777777" w:rsidR="00C14CB5" w:rsidRPr="000326D0" w:rsidRDefault="00181F34" w:rsidP="000326D0">
      <w:pPr>
        <w:rPr>
          <w:rFonts w:cs="Arial"/>
        </w:rPr>
      </w:pPr>
      <w:r w:rsidRPr="00D50609">
        <w:rPr>
          <w:rFonts w:cs="Arial"/>
        </w:rPr>
        <w:t xml:space="preserve">A. </w:t>
      </w:r>
      <w:r w:rsidR="00D50609" w:rsidRPr="000326D0">
        <w:rPr>
          <w:rFonts w:cs="Arial"/>
        </w:rPr>
        <w:t>The gender gap in life expectancy is larger today than it was 100 years ago</w:t>
      </w:r>
      <w:r w:rsidR="004947B0">
        <w:rPr>
          <w:rFonts w:cs="Arial"/>
        </w:rPr>
        <w:t>.</w:t>
      </w:r>
    </w:p>
    <w:p w14:paraId="07ECB8B5" w14:textId="77777777" w:rsidR="00C14CB5" w:rsidRPr="000326D0" w:rsidRDefault="00181F34" w:rsidP="000326D0">
      <w:pPr>
        <w:rPr>
          <w:rFonts w:cs="Arial"/>
        </w:rPr>
      </w:pPr>
      <w:r w:rsidRPr="00D50609">
        <w:rPr>
          <w:rFonts w:cs="Arial"/>
        </w:rPr>
        <w:t xml:space="preserve">B. </w:t>
      </w:r>
      <w:r w:rsidR="00D50609" w:rsidRPr="000326D0">
        <w:rPr>
          <w:rFonts w:cs="Arial"/>
        </w:rPr>
        <w:t>Men’s life expectancy has increased by around 10 years</w:t>
      </w:r>
      <w:r w:rsidR="004947B0">
        <w:rPr>
          <w:rFonts w:cs="Arial"/>
        </w:rPr>
        <w:t>.</w:t>
      </w:r>
    </w:p>
    <w:p w14:paraId="1F76B8A5" w14:textId="77777777" w:rsidR="00C14CB5" w:rsidRPr="000326D0" w:rsidRDefault="00181F34" w:rsidP="000326D0">
      <w:pPr>
        <w:rPr>
          <w:rFonts w:cs="Arial"/>
        </w:rPr>
      </w:pPr>
      <w:r w:rsidRPr="00D50609">
        <w:rPr>
          <w:rFonts w:cs="Arial"/>
        </w:rPr>
        <w:t xml:space="preserve">C. </w:t>
      </w:r>
      <w:r w:rsidR="00D50609" w:rsidRPr="000326D0">
        <w:rPr>
          <w:rFonts w:cs="Arial"/>
        </w:rPr>
        <w:t>Life expectancy peaked in the 1950s and has slowly declined since</w:t>
      </w:r>
      <w:r w:rsidR="004947B0">
        <w:rPr>
          <w:rFonts w:cs="Arial"/>
        </w:rPr>
        <w:t>.</w:t>
      </w:r>
    </w:p>
    <w:p w14:paraId="289650F5" w14:textId="77777777" w:rsidR="00C14CB5" w:rsidRPr="000326D0" w:rsidRDefault="00181F34" w:rsidP="000326D0">
      <w:pPr>
        <w:rPr>
          <w:rFonts w:cs="Arial"/>
        </w:rPr>
      </w:pPr>
      <w:r w:rsidRPr="00D50609">
        <w:rPr>
          <w:rFonts w:cs="Arial"/>
        </w:rPr>
        <w:t xml:space="preserve">D. </w:t>
      </w:r>
      <w:r w:rsidR="00D50609" w:rsidRPr="000326D0">
        <w:rPr>
          <w:rFonts w:cs="Arial"/>
        </w:rPr>
        <w:t>The gender gap in life expectancy is a relatively new phenomenon</w:t>
      </w:r>
      <w:r w:rsidR="004947B0">
        <w:rPr>
          <w:rFonts w:cs="Arial"/>
        </w:rPr>
        <w:t>.</w:t>
      </w:r>
    </w:p>
    <w:p w14:paraId="29AC97A1" w14:textId="77777777" w:rsidR="00C14CB5" w:rsidRDefault="00BE031E" w:rsidP="000326D0">
      <w:pPr>
        <w:rPr>
          <w:rFonts w:cs="Arial"/>
        </w:rPr>
      </w:pPr>
      <w:r>
        <w:rPr>
          <w:rFonts w:cs="Arial"/>
        </w:rPr>
        <w:t>Ans: A</w:t>
      </w:r>
    </w:p>
    <w:p w14:paraId="5D41C00C" w14:textId="77777777" w:rsidR="00C14CB5" w:rsidRPr="000326D0" w:rsidRDefault="00D50609" w:rsidP="000326D0">
      <w:pPr>
        <w:rPr>
          <w:rFonts w:cs="Arial"/>
        </w:rPr>
      </w:pPr>
      <w:r w:rsidRPr="000326D0">
        <w:rPr>
          <w:rFonts w:cs="Arial"/>
        </w:rPr>
        <w:t xml:space="preserve">Learning Objective: </w:t>
      </w:r>
      <w:r w:rsidR="00F04C51">
        <w:rPr>
          <w:rFonts w:cs="Arial"/>
        </w:rPr>
        <w:t>12-1: Describe the major causes of mortality for men and women and how they have changed over time.</w:t>
      </w:r>
    </w:p>
    <w:p w14:paraId="3E716DEB" w14:textId="77777777" w:rsidR="00BE031E" w:rsidRPr="00D33FBB" w:rsidRDefault="00BE031E">
      <w:pPr>
        <w:rPr>
          <w:rFonts w:cs="Arial"/>
        </w:rPr>
      </w:pPr>
      <w:r w:rsidRPr="00D33FBB">
        <w:rPr>
          <w:rFonts w:cs="Arial"/>
        </w:rPr>
        <w:t>Cognitive Domain: Knowledge</w:t>
      </w:r>
    </w:p>
    <w:p w14:paraId="209296E2" w14:textId="77777777" w:rsidR="007F48BD" w:rsidRDefault="00D50609" w:rsidP="000326D0">
      <w:pPr>
        <w:rPr>
          <w:rFonts w:cs="Arial"/>
        </w:rPr>
      </w:pPr>
      <w:r w:rsidRPr="000326D0">
        <w:rPr>
          <w:rFonts w:cs="Arial"/>
        </w:rPr>
        <w:t xml:space="preserve">Answer </w:t>
      </w:r>
      <w:r w:rsidR="00BE031E">
        <w:rPr>
          <w:rFonts w:cs="Arial"/>
        </w:rPr>
        <w:t>L</w:t>
      </w:r>
      <w:r w:rsidRPr="000326D0">
        <w:rPr>
          <w:rFonts w:cs="Arial"/>
        </w:rPr>
        <w:t>ocation: Changes in Life Expectancy</w:t>
      </w:r>
    </w:p>
    <w:p w14:paraId="32B30CA8" w14:textId="5E9ED2EA" w:rsidR="00C14CB5" w:rsidRPr="000326D0" w:rsidRDefault="007F48BD" w:rsidP="000326D0">
      <w:pPr>
        <w:rPr>
          <w:rFonts w:cs="Arial"/>
        </w:rPr>
      </w:pPr>
      <w:r w:rsidRPr="007F48BD">
        <w:rPr>
          <w:rFonts w:cs="Arial"/>
        </w:rPr>
        <w:t xml:space="preserve">Difficulty Level: </w:t>
      </w:r>
      <w:r>
        <w:rPr>
          <w:rFonts w:cs="Arial"/>
        </w:rPr>
        <w:t>Easy</w:t>
      </w:r>
    </w:p>
    <w:p w14:paraId="19F9577C" w14:textId="77777777" w:rsidR="00C14CB5" w:rsidRPr="000326D0" w:rsidRDefault="00C14CB5" w:rsidP="000326D0">
      <w:pPr>
        <w:rPr>
          <w:rFonts w:cs="Arial"/>
        </w:rPr>
      </w:pPr>
    </w:p>
    <w:p w14:paraId="0D9DEA58" w14:textId="77777777" w:rsidR="00956B56" w:rsidRPr="004947B0" w:rsidRDefault="00D50609">
      <w:pPr>
        <w:rPr>
          <w:rFonts w:cs="Arial"/>
        </w:rPr>
      </w:pPr>
      <w:r w:rsidRPr="00D50609">
        <w:rPr>
          <w:rFonts w:cs="Arial"/>
        </w:rPr>
        <w:t>2. In the US which of the following groups has the highest life expectancy?</w:t>
      </w:r>
    </w:p>
    <w:p w14:paraId="7E33F194" w14:textId="77777777" w:rsidR="00C14CB5" w:rsidRPr="000326D0" w:rsidRDefault="00181F34" w:rsidP="000326D0">
      <w:pPr>
        <w:rPr>
          <w:rFonts w:cs="Arial"/>
        </w:rPr>
      </w:pPr>
      <w:r w:rsidRPr="00D50609">
        <w:rPr>
          <w:rFonts w:cs="Arial"/>
        </w:rPr>
        <w:t xml:space="preserve">A. </w:t>
      </w:r>
      <w:r w:rsidR="00D50609" w:rsidRPr="000326D0">
        <w:rPr>
          <w:rFonts w:cs="Arial"/>
        </w:rPr>
        <w:t>gays and lesbians living in areas high in anti-gray prejudice</w:t>
      </w:r>
    </w:p>
    <w:p w14:paraId="29C7C323" w14:textId="77777777" w:rsidR="00C14CB5" w:rsidRPr="000326D0" w:rsidRDefault="00181F34" w:rsidP="000326D0">
      <w:pPr>
        <w:rPr>
          <w:rFonts w:cs="Arial"/>
        </w:rPr>
      </w:pPr>
      <w:r w:rsidRPr="00D50609">
        <w:rPr>
          <w:rFonts w:cs="Arial"/>
        </w:rPr>
        <w:t xml:space="preserve">B. </w:t>
      </w:r>
      <w:r w:rsidR="00D50609" w:rsidRPr="000326D0">
        <w:rPr>
          <w:rFonts w:cs="Arial"/>
        </w:rPr>
        <w:t>White people</w:t>
      </w:r>
    </w:p>
    <w:p w14:paraId="6F95DFAB" w14:textId="77777777" w:rsidR="00C14CB5" w:rsidRPr="000326D0" w:rsidRDefault="00181F34" w:rsidP="000326D0">
      <w:pPr>
        <w:rPr>
          <w:rFonts w:cs="Arial"/>
        </w:rPr>
      </w:pPr>
      <w:r w:rsidRPr="00D50609">
        <w:rPr>
          <w:rFonts w:cs="Arial"/>
        </w:rPr>
        <w:t>C.</w:t>
      </w:r>
      <w:r w:rsidR="00534335">
        <w:rPr>
          <w:rFonts w:cs="Arial"/>
        </w:rPr>
        <w:t xml:space="preserve"> </w:t>
      </w:r>
      <w:r w:rsidR="00D50609" w:rsidRPr="000326D0">
        <w:rPr>
          <w:rFonts w:cs="Arial"/>
        </w:rPr>
        <w:t>Latino people</w:t>
      </w:r>
    </w:p>
    <w:p w14:paraId="63B287AC" w14:textId="77777777" w:rsidR="00C14CB5" w:rsidRPr="000326D0" w:rsidRDefault="00181F34" w:rsidP="000326D0">
      <w:pPr>
        <w:rPr>
          <w:rFonts w:cs="Arial"/>
        </w:rPr>
      </w:pPr>
      <w:r w:rsidRPr="00D50609">
        <w:rPr>
          <w:rFonts w:cs="Arial"/>
        </w:rPr>
        <w:t xml:space="preserve">D. </w:t>
      </w:r>
      <w:r w:rsidR="00D50609" w:rsidRPr="000326D0">
        <w:rPr>
          <w:rFonts w:cs="Arial"/>
        </w:rPr>
        <w:t>Black people</w:t>
      </w:r>
    </w:p>
    <w:p w14:paraId="530BC8B2" w14:textId="77777777" w:rsidR="00C14CB5" w:rsidRDefault="00BE031E" w:rsidP="000326D0">
      <w:pPr>
        <w:rPr>
          <w:rFonts w:cs="Arial"/>
        </w:rPr>
      </w:pPr>
      <w:r>
        <w:rPr>
          <w:rFonts w:cs="Arial"/>
        </w:rPr>
        <w:t>Ans: C</w:t>
      </w:r>
    </w:p>
    <w:p w14:paraId="061F2E22" w14:textId="77777777" w:rsidR="00C14CB5" w:rsidRPr="000326D0" w:rsidRDefault="00D50609" w:rsidP="000326D0">
      <w:pPr>
        <w:rPr>
          <w:rFonts w:cs="Arial"/>
        </w:rPr>
      </w:pPr>
      <w:r w:rsidRPr="000326D0">
        <w:rPr>
          <w:rFonts w:cs="Arial"/>
        </w:rPr>
        <w:t xml:space="preserve">Learning Objective: </w:t>
      </w:r>
      <w:r w:rsidR="00F04C51">
        <w:rPr>
          <w:rFonts w:cs="Arial"/>
        </w:rPr>
        <w:t>12-1: Describe the major causes of mortality for men and women and how they have changed over time.</w:t>
      </w:r>
    </w:p>
    <w:p w14:paraId="75397D2E" w14:textId="77777777" w:rsidR="00BE031E" w:rsidRPr="00D33FBB" w:rsidRDefault="00BE031E">
      <w:pPr>
        <w:rPr>
          <w:rFonts w:cs="Arial"/>
        </w:rPr>
      </w:pPr>
      <w:r w:rsidRPr="00D33FBB">
        <w:rPr>
          <w:rFonts w:cs="Arial"/>
        </w:rPr>
        <w:t>Cognitive Domain: Knowledge</w:t>
      </w:r>
    </w:p>
    <w:p w14:paraId="39843BB5" w14:textId="77777777" w:rsidR="007F48BD" w:rsidRDefault="00D50609" w:rsidP="000326D0">
      <w:pPr>
        <w:rPr>
          <w:rFonts w:cs="Arial"/>
        </w:rPr>
      </w:pPr>
      <w:r w:rsidRPr="000326D0">
        <w:rPr>
          <w:rFonts w:cs="Arial"/>
        </w:rPr>
        <w:t xml:space="preserve">Answer </w:t>
      </w:r>
      <w:r w:rsidR="00BE031E">
        <w:rPr>
          <w:rFonts w:cs="Arial"/>
        </w:rPr>
        <w:t>L</w:t>
      </w:r>
      <w:r w:rsidRPr="000326D0">
        <w:rPr>
          <w:rFonts w:cs="Arial"/>
        </w:rPr>
        <w:t>ocation: Changes in Life Expectancy</w:t>
      </w:r>
    </w:p>
    <w:p w14:paraId="20F35B1C" w14:textId="0E0E3AC5" w:rsidR="00C14CB5" w:rsidRPr="000326D0" w:rsidRDefault="007F48BD" w:rsidP="000326D0">
      <w:pPr>
        <w:rPr>
          <w:rFonts w:cs="Arial"/>
        </w:rPr>
      </w:pPr>
      <w:r w:rsidRPr="007F48BD">
        <w:rPr>
          <w:rFonts w:cs="Arial"/>
        </w:rPr>
        <w:t xml:space="preserve">Difficulty Level: </w:t>
      </w:r>
      <w:r>
        <w:rPr>
          <w:rFonts w:cs="Arial"/>
        </w:rPr>
        <w:t>Easy</w:t>
      </w:r>
    </w:p>
    <w:p w14:paraId="32FAF82C" w14:textId="77777777" w:rsidR="00250ED4" w:rsidRPr="00F04C51" w:rsidRDefault="00250ED4">
      <w:pPr>
        <w:rPr>
          <w:rFonts w:cs="Arial"/>
        </w:rPr>
      </w:pPr>
    </w:p>
    <w:p w14:paraId="610F6FE6" w14:textId="77777777" w:rsidR="005D7322" w:rsidRPr="004947B0" w:rsidRDefault="00D50609">
      <w:pPr>
        <w:rPr>
          <w:rFonts w:cs="Arial"/>
        </w:rPr>
      </w:pPr>
      <w:r w:rsidRPr="004947B0">
        <w:rPr>
          <w:rFonts w:cs="Arial"/>
        </w:rPr>
        <w:t>3. Which of the following causes of death DECREASED in prevalence from 1900 to 2010?</w:t>
      </w:r>
    </w:p>
    <w:p w14:paraId="2844A213" w14:textId="77777777" w:rsidR="00C14CB5" w:rsidRPr="000326D0" w:rsidRDefault="00181F34" w:rsidP="000326D0">
      <w:pPr>
        <w:rPr>
          <w:rFonts w:cs="Arial"/>
        </w:rPr>
      </w:pPr>
      <w:r w:rsidRPr="00D50609">
        <w:rPr>
          <w:rFonts w:cs="Arial"/>
        </w:rPr>
        <w:t xml:space="preserve">A. </w:t>
      </w:r>
      <w:r w:rsidR="00D50609" w:rsidRPr="000326D0">
        <w:rPr>
          <w:rFonts w:cs="Arial"/>
        </w:rPr>
        <w:t>Alzheimer’s Disease</w:t>
      </w:r>
    </w:p>
    <w:p w14:paraId="6C0A6C5F" w14:textId="77777777" w:rsidR="005D7322" w:rsidRPr="000326D0" w:rsidRDefault="00181F34">
      <w:pPr>
        <w:rPr>
          <w:rFonts w:cs="Arial"/>
        </w:rPr>
      </w:pPr>
      <w:r w:rsidRPr="00D50609">
        <w:rPr>
          <w:rFonts w:cs="Arial"/>
        </w:rPr>
        <w:t xml:space="preserve">B. </w:t>
      </w:r>
      <w:r w:rsidR="00D50609" w:rsidRPr="000326D0">
        <w:rPr>
          <w:rFonts w:cs="Arial"/>
        </w:rPr>
        <w:t>Heart disease</w:t>
      </w:r>
    </w:p>
    <w:p w14:paraId="66EC5E90" w14:textId="77777777" w:rsidR="00C14CB5" w:rsidRPr="000326D0" w:rsidRDefault="00181F34" w:rsidP="000326D0">
      <w:pPr>
        <w:rPr>
          <w:rFonts w:cs="Arial"/>
        </w:rPr>
      </w:pPr>
      <w:r w:rsidRPr="00D50609">
        <w:rPr>
          <w:rFonts w:cs="Arial"/>
        </w:rPr>
        <w:t>C.</w:t>
      </w:r>
      <w:r w:rsidR="00534335">
        <w:rPr>
          <w:rFonts w:cs="Arial"/>
        </w:rPr>
        <w:t xml:space="preserve"> </w:t>
      </w:r>
      <w:r w:rsidR="00D50609" w:rsidRPr="000326D0">
        <w:rPr>
          <w:rFonts w:cs="Arial"/>
        </w:rPr>
        <w:t>Cancer</w:t>
      </w:r>
    </w:p>
    <w:p w14:paraId="14F4A371" w14:textId="77777777" w:rsidR="00C14CB5" w:rsidRPr="000326D0" w:rsidRDefault="00181F34" w:rsidP="000326D0">
      <w:pPr>
        <w:rPr>
          <w:rFonts w:cs="Arial"/>
        </w:rPr>
      </w:pPr>
      <w:r w:rsidRPr="00D50609">
        <w:rPr>
          <w:rFonts w:cs="Arial"/>
        </w:rPr>
        <w:t>D.</w:t>
      </w:r>
      <w:r w:rsidR="00534335">
        <w:rPr>
          <w:rFonts w:cs="Arial"/>
        </w:rPr>
        <w:t xml:space="preserve"> </w:t>
      </w:r>
      <w:r w:rsidR="00D50609" w:rsidRPr="000326D0">
        <w:rPr>
          <w:rFonts w:cs="Arial"/>
        </w:rPr>
        <w:t>Influenza</w:t>
      </w:r>
    </w:p>
    <w:p w14:paraId="082ED376" w14:textId="77777777" w:rsidR="00C14CB5" w:rsidRDefault="00BE031E" w:rsidP="000326D0">
      <w:pPr>
        <w:rPr>
          <w:rFonts w:cs="Arial"/>
        </w:rPr>
      </w:pPr>
      <w:r>
        <w:rPr>
          <w:rFonts w:cs="Arial"/>
        </w:rPr>
        <w:t>Ans: D</w:t>
      </w:r>
    </w:p>
    <w:p w14:paraId="07730C32" w14:textId="77777777" w:rsidR="00C14CB5" w:rsidRPr="000326D0" w:rsidRDefault="00D50609" w:rsidP="000326D0">
      <w:pPr>
        <w:rPr>
          <w:rFonts w:cs="Arial"/>
        </w:rPr>
      </w:pPr>
      <w:r w:rsidRPr="000326D0">
        <w:rPr>
          <w:rFonts w:cs="Arial"/>
        </w:rPr>
        <w:t xml:space="preserve">Learning Objective: </w:t>
      </w:r>
      <w:r w:rsidR="00F04C51">
        <w:rPr>
          <w:rFonts w:cs="Arial"/>
        </w:rPr>
        <w:t>12-1: Describe the major causes of mortality for men and women and how they have changed over time.</w:t>
      </w:r>
    </w:p>
    <w:p w14:paraId="63A781B9" w14:textId="77777777" w:rsidR="00BE031E" w:rsidRPr="00D33FBB" w:rsidRDefault="00BE031E">
      <w:pPr>
        <w:rPr>
          <w:rFonts w:cs="Arial"/>
        </w:rPr>
      </w:pPr>
      <w:r w:rsidRPr="00D33FBB">
        <w:rPr>
          <w:rFonts w:cs="Arial"/>
        </w:rPr>
        <w:t>Cognitive Domain: Knowledge</w:t>
      </w:r>
    </w:p>
    <w:p w14:paraId="2C2892D0" w14:textId="77777777" w:rsidR="007F48BD" w:rsidRDefault="00D50609" w:rsidP="000326D0">
      <w:pPr>
        <w:rPr>
          <w:rFonts w:cs="Arial"/>
        </w:rPr>
      </w:pPr>
      <w:r w:rsidRPr="000326D0">
        <w:rPr>
          <w:rFonts w:cs="Arial"/>
        </w:rPr>
        <w:t xml:space="preserve">Answer </w:t>
      </w:r>
      <w:r w:rsidR="00BE031E">
        <w:rPr>
          <w:rFonts w:cs="Arial"/>
        </w:rPr>
        <w:t>L</w:t>
      </w:r>
      <w:r w:rsidRPr="000326D0">
        <w:rPr>
          <w:rFonts w:cs="Arial"/>
        </w:rPr>
        <w:t>ocation: Mortality (Death) and Morbidity (Sickness)</w:t>
      </w:r>
    </w:p>
    <w:p w14:paraId="2B951207" w14:textId="52F15049" w:rsidR="00C14CB5" w:rsidRPr="000326D0" w:rsidRDefault="007F48BD" w:rsidP="000326D0">
      <w:pPr>
        <w:rPr>
          <w:rFonts w:cs="Arial"/>
        </w:rPr>
      </w:pPr>
      <w:r w:rsidRPr="007F48BD">
        <w:rPr>
          <w:rFonts w:cs="Arial"/>
        </w:rPr>
        <w:t xml:space="preserve">Difficulty Level: </w:t>
      </w:r>
      <w:r>
        <w:rPr>
          <w:rFonts w:cs="Arial"/>
        </w:rPr>
        <w:t>Easy</w:t>
      </w:r>
    </w:p>
    <w:p w14:paraId="10E14F91" w14:textId="77777777" w:rsidR="00C14CB5" w:rsidRPr="000326D0" w:rsidRDefault="00C14CB5" w:rsidP="000326D0">
      <w:pPr>
        <w:rPr>
          <w:rFonts w:cs="Arial"/>
        </w:rPr>
      </w:pPr>
    </w:p>
    <w:p w14:paraId="2EB629EB" w14:textId="77777777" w:rsidR="00814D28" w:rsidRPr="004947B0" w:rsidRDefault="00D50609">
      <w:pPr>
        <w:rPr>
          <w:rFonts w:cs="Arial"/>
        </w:rPr>
      </w:pPr>
      <w:r w:rsidRPr="004947B0">
        <w:rPr>
          <w:rFonts w:cs="Arial"/>
        </w:rPr>
        <w:t>4. In 1900, the leading cause of death was</w:t>
      </w:r>
      <w:r w:rsidR="004947B0">
        <w:rPr>
          <w:rFonts w:cs="Arial"/>
        </w:rPr>
        <w:t xml:space="preserve"> ______.</w:t>
      </w:r>
    </w:p>
    <w:p w14:paraId="1D72F7B6" w14:textId="77777777" w:rsidR="007B13A6" w:rsidRPr="000326D0" w:rsidRDefault="00181F34">
      <w:pPr>
        <w:rPr>
          <w:rFonts w:cs="Arial"/>
        </w:rPr>
      </w:pPr>
      <w:r w:rsidRPr="00D50609">
        <w:rPr>
          <w:rFonts w:cs="Arial"/>
        </w:rPr>
        <w:lastRenderedPageBreak/>
        <w:t xml:space="preserve">A. </w:t>
      </w:r>
      <w:r w:rsidR="00D50609" w:rsidRPr="004947B0">
        <w:rPr>
          <w:rFonts w:cs="Arial"/>
        </w:rPr>
        <w:t>accidents</w:t>
      </w:r>
    </w:p>
    <w:p w14:paraId="5E95C4B3" w14:textId="77777777" w:rsidR="00C14CB5" w:rsidRPr="000326D0" w:rsidRDefault="00181F34" w:rsidP="000326D0">
      <w:pPr>
        <w:rPr>
          <w:rFonts w:cs="Arial"/>
        </w:rPr>
      </w:pPr>
      <w:r w:rsidRPr="00D50609">
        <w:rPr>
          <w:rFonts w:cs="Arial"/>
        </w:rPr>
        <w:t xml:space="preserve">B. </w:t>
      </w:r>
      <w:r w:rsidR="00D50609" w:rsidRPr="000326D0">
        <w:rPr>
          <w:rFonts w:cs="Arial"/>
        </w:rPr>
        <w:t>infectious disease</w:t>
      </w:r>
    </w:p>
    <w:p w14:paraId="32A80116" w14:textId="77777777" w:rsidR="00C14CB5" w:rsidRPr="000326D0" w:rsidRDefault="00181F34" w:rsidP="000326D0">
      <w:pPr>
        <w:rPr>
          <w:rFonts w:cs="Arial"/>
        </w:rPr>
      </w:pPr>
      <w:r w:rsidRPr="00D50609">
        <w:rPr>
          <w:rFonts w:cs="Arial"/>
        </w:rPr>
        <w:t>C.</w:t>
      </w:r>
      <w:r w:rsidR="00534335">
        <w:rPr>
          <w:rFonts w:cs="Arial"/>
        </w:rPr>
        <w:t xml:space="preserve"> </w:t>
      </w:r>
      <w:r w:rsidR="00D50609" w:rsidRPr="000326D0">
        <w:rPr>
          <w:rFonts w:cs="Arial"/>
        </w:rPr>
        <w:t>war</w:t>
      </w:r>
    </w:p>
    <w:p w14:paraId="723E7EB5" w14:textId="77777777" w:rsidR="00C14CB5" w:rsidRPr="000326D0" w:rsidRDefault="00181F34" w:rsidP="000326D0">
      <w:pPr>
        <w:rPr>
          <w:rFonts w:cs="Arial"/>
        </w:rPr>
      </w:pPr>
      <w:r w:rsidRPr="00D50609">
        <w:rPr>
          <w:rFonts w:cs="Arial"/>
        </w:rPr>
        <w:t>D.</w:t>
      </w:r>
      <w:r w:rsidR="00534335">
        <w:rPr>
          <w:rFonts w:cs="Arial"/>
        </w:rPr>
        <w:t xml:space="preserve"> </w:t>
      </w:r>
      <w:r w:rsidR="00D50609" w:rsidRPr="000326D0">
        <w:rPr>
          <w:rFonts w:cs="Arial"/>
        </w:rPr>
        <w:t>heart disease</w:t>
      </w:r>
    </w:p>
    <w:p w14:paraId="628FDE29" w14:textId="77777777" w:rsidR="00C14CB5" w:rsidRDefault="00BE031E" w:rsidP="000326D0">
      <w:pPr>
        <w:rPr>
          <w:rFonts w:cs="Arial"/>
        </w:rPr>
      </w:pPr>
      <w:r>
        <w:rPr>
          <w:rFonts w:cs="Arial"/>
        </w:rPr>
        <w:t>Ans: B</w:t>
      </w:r>
    </w:p>
    <w:p w14:paraId="444AC733" w14:textId="77777777" w:rsidR="00C14CB5" w:rsidRPr="000326D0" w:rsidRDefault="00D50609" w:rsidP="000326D0">
      <w:pPr>
        <w:rPr>
          <w:rFonts w:cs="Arial"/>
        </w:rPr>
      </w:pPr>
      <w:r w:rsidRPr="000326D0">
        <w:rPr>
          <w:rFonts w:cs="Arial"/>
        </w:rPr>
        <w:t xml:space="preserve">Learning Objective: </w:t>
      </w:r>
      <w:r w:rsidR="00F04C51">
        <w:rPr>
          <w:rFonts w:cs="Arial"/>
        </w:rPr>
        <w:t>12-1: Describe the major causes of mortality for men and women and how they have changed over time.</w:t>
      </w:r>
    </w:p>
    <w:p w14:paraId="03C8D67C" w14:textId="77777777" w:rsidR="00BE031E" w:rsidRPr="00D33FBB" w:rsidRDefault="00BE031E">
      <w:pPr>
        <w:rPr>
          <w:rFonts w:cs="Arial"/>
        </w:rPr>
      </w:pPr>
      <w:r w:rsidRPr="00D33FBB">
        <w:rPr>
          <w:rFonts w:cs="Arial"/>
        </w:rPr>
        <w:t>Cognitive Domain: Knowledge</w:t>
      </w:r>
    </w:p>
    <w:p w14:paraId="4AD8F630" w14:textId="77777777" w:rsidR="007F48BD" w:rsidRDefault="00D50609" w:rsidP="000326D0">
      <w:pPr>
        <w:rPr>
          <w:rFonts w:cs="Arial"/>
        </w:rPr>
      </w:pPr>
      <w:r w:rsidRPr="000326D0">
        <w:rPr>
          <w:rFonts w:cs="Arial"/>
        </w:rPr>
        <w:t xml:space="preserve">Answer </w:t>
      </w:r>
      <w:r w:rsidR="00BE031E">
        <w:rPr>
          <w:rFonts w:cs="Arial"/>
        </w:rPr>
        <w:t>L</w:t>
      </w:r>
      <w:r w:rsidRPr="000326D0">
        <w:rPr>
          <w:rFonts w:cs="Arial"/>
        </w:rPr>
        <w:t>ocation: Mortality (Death) and Morbidity (Sickness)</w:t>
      </w:r>
    </w:p>
    <w:p w14:paraId="0069708C" w14:textId="0EA1ED9E" w:rsidR="00C14CB5" w:rsidRPr="000326D0" w:rsidRDefault="007F48BD" w:rsidP="000326D0">
      <w:pPr>
        <w:rPr>
          <w:rFonts w:cs="Arial"/>
        </w:rPr>
      </w:pPr>
      <w:r w:rsidRPr="007F48BD">
        <w:rPr>
          <w:rFonts w:cs="Arial"/>
        </w:rPr>
        <w:t xml:space="preserve">Difficulty Level: </w:t>
      </w:r>
      <w:r>
        <w:rPr>
          <w:rFonts w:cs="Arial"/>
        </w:rPr>
        <w:t>Easy</w:t>
      </w:r>
    </w:p>
    <w:p w14:paraId="680F6DEB" w14:textId="77777777" w:rsidR="005D7322" w:rsidRPr="004947B0" w:rsidRDefault="005D7322">
      <w:pPr>
        <w:rPr>
          <w:rFonts w:cs="Arial"/>
        </w:rPr>
      </w:pPr>
    </w:p>
    <w:p w14:paraId="32F8C004" w14:textId="77777777" w:rsidR="00B448FF" w:rsidRPr="004947B0" w:rsidRDefault="00D50609">
      <w:pPr>
        <w:rPr>
          <w:rFonts w:cs="Arial"/>
        </w:rPr>
      </w:pPr>
      <w:r w:rsidRPr="000326D0">
        <w:rPr>
          <w:rFonts w:cs="Arial"/>
        </w:rPr>
        <w:t>5. The morbidity-mortality paradox refers to what?</w:t>
      </w:r>
    </w:p>
    <w:p w14:paraId="0BEB340C" w14:textId="77777777" w:rsidR="00C14CB5" w:rsidRPr="000326D0" w:rsidRDefault="00181F34" w:rsidP="000326D0">
      <w:pPr>
        <w:rPr>
          <w:rFonts w:cs="Arial"/>
        </w:rPr>
      </w:pPr>
      <w:r w:rsidRPr="00D50609">
        <w:rPr>
          <w:rFonts w:cs="Arial"/>
        </w:rPr>
        <w:t xml:space="preserve">A. </w:t>
      </w:r>
      <w:r w:rsidR="004947B0">
        <w:rPr>
          <w:rFonts w:cs="Arial"/>
        </w:rPr>
        <w:t>t</w:t>
      </w:r>
      <w:r w:rsidR="00D50609" w:rsidRPr="000326D0">
        <w:rPr>
          <w:rFonts w:cs="Arial"/>
        </w:rPr>
        <w:t>he fact that women have higher rates of sickness but lower rates of death than men</w:t>
      </w:r>
    </w:p>
    <w:p w14:paraId="593854A0" w14:textId="77777777" w:rsidR="00C14CB5" w:rsidRPr="000326D0" w:rsidRDefault="00181F34" w:rsidP="000326D0">
      <w:pPr>
        <w:rPr>
          <w:rFonts w:cs="Arial"/>
        </w:rPr>
      </w:pPr>
      <w:r w:rsidRPr="00D50609">
        <w:rPr>
          <w:rFonts w:cs="Arial"/>
        </w:rPr>
        <w:t xml:space="preserve">B. </w:t>
      </w:r>
      <w:r w:rsidR="004947B0">
        <w:rPr>
          <w:rFonts w:cs="Arial"/>
        </w:rPr>
        <w:t>t</w:t>
      </w:r>
      <w:r w:rsidR="00D50609" w:rsidRPr="000326D0">
        <w:rPr>
          <w:rFonts w:cs="Arial"/>
        </w:rPr>
        <w:t>he inverse relationship between morbidity and mortality</w:t>
      </w:r>
    </w:p>
    <w:p w14:paraId="611354AA" w14:textId="77777777" w:rsidR="00C14CB5" w:rsidRPr="000326D0" w:rsidRDefault="00181F34" w:rsidP="000326D0">
      <w:pPr>
        <w:rPr>
          <w:rFonts w:cs="Arial"/>
        </w:rPr>
      </w:pPr>
      <w:r w:rsidRPr="00D50609">
        <w:rPr>
          <w:rFonts w:cs="Arial"/>
        </w:rPr>
        <w:t>C.</w:t>
      </w:r>
      <w:r w:rsidR="00534335">
        <w:rPr>
          <w:rFonts w:cs="Arial"/>
        </w:rPr>
        <w:t xml:space="preserve"> </w:t>
      </w:r>
      <w:r w:rsidR="004947B0">
        <w:rPr>
          <w:rFonts w:cs="Arial"/>
        </w:rPr>
        <w:t>c</w:t>
      </w:r>
      <w:r w:rsidR="00D50609" w:rsidRPr="000326D0">
        <w:rPr>
          <w:rFonts w:cs="Arial"/>
        </w:rPr>
        <w:t>ountries with higher life expectancies also tend to have higher rates of infectious disease</w:t>
      </w:r>
    </w:p>
    <w:p w14:paraId="3DA3F618" w14:textId="77777777" w:rsidR="00C14CB5" w:rsidRPr="000326D0" w:rsidRDefault="00181F34" w:rsidP="000326D0">
      <w:pPr>
        <w:rPr>
          <w:rFonts w:cs="Arial"/>
        </w:rPr>
      </w:pPr>
      <w:r w:rsidRPr="00D50609">
        <w:rPr>
          <w:rFonts w:cs="Arial"/>
        </w:rPr>
        <w:t>D.</w:t>
      </w:r>
      <w:r w:rsidR="00534335">
        <w:rPr>
          <w:rFonts w:cs="Arial"/>
        </w:rPr>
        <w:t xml:space="preserve"> </w:t>
      </w:r>
      <w:r w:rsidR="004947B0">
        <w:rPr>
          <w:rFonts w:cs="Arial"/>
        </w:rPr>
        <w:t>m</w:t>
      </w:r>
      <w:r w:rsidR="00D50609" w:rsidRPr="000326D0">
        <w:rPr>
          <w:rFonts w:cs="Arial"/>
        </w:rPr>
        <w:t>en have higher life expectancies than women after controlling for rates of sickness</w:t>
      </w:r>
    </w:p>
    <w:p w14:paraId="5624C59E" w14:textId="77777777" w:rsidR="00C14CB5" w:rsidRDefault="00BE031E" w:rsidP="000326D0">
      <w:pPr>
        <w:rPr>
          <w:rFonts w:cs="Arial"/>
        </w:rPr>
      </w:pPr>
      <w:r>
        <w:rPr>
          <w:rFonts w:cs="Arial"/>
        </w:rPr>
        <w:t>Ans: A</w:t>
      </w:r>
    </w:p>
    <w:p w14:paraId="5BBE2280" w14:textId="77777777" w:rsidR="00C14CB5" w:rsidRPr="000326D0" w:rsidRDefault="00D50609" w:rsidP="000326D0">
      <w:pPr>
        <w:rPr>
          <w:rFonts w:cs="Arial"/>
        </w:rPr>
      </w:pPr>
      <w:r w:rsidRPr="000326D0">
        <w:rPr>
          <w:rFonts w:cs="Arial"/>
        </w:rPr>
        <w:t xml:space="preserve">Learning Objective: </w:t>
      </w:r>
      <w:r w:rsidR="00F04C51">
        <w:rPr>
          <w:rFonts w:cs="Arial"/>
        </w:rPr>
        <w:t>12-1: Describe the major causes of mortality for men and women and how they have changed over time.</w:t>
      </w:r>
    </w:p>
    <w:p w14:paraId="283E7C1E" w14:textId="77777777" w:rsidR="00BE031E" w:rsidRPr="00D33FBB" w:rsidRDefault="00BE031E">
      <w:pPr>
        <w:rPr>
          <w:rFonts w:cs="Arial"/>
        </w:rPr>
      </w:pPr>
      <w:r w:rsidRPr="00D33FBB">
        <w:rPr>
          <w:rFonts w:cs="Arial"/>
        </w:rPr>
        <w:t>Cognitive Domain: Knowledge</w:t>
      </w:r>
    </w:p>
    <w:p w14:paraId="002C48CB" w14:textId="77777777" w:rsidR="007F48BD" w:rsidRDefault="00D50609" w:rsidP="000326D0">
      <w:pPr>
        <w:rPr>
          <w:rFonts w:cs="Arial"/>
        </w:rPr>
      </w:pPr>
      <w:r w:rsidRPr="000326D0">
        <w:rPr>
          <w:rFonts w:cs="Arial"/>
        </w:rPr>
        <w:t xml:space="preserve">Answer </w:t>
      </w:r>
      <w:r w:rsidR="00BE031E">
        <w:rPr>
          <w:rFonts w:cs="Arial"/>
        </w:rPr>
        <w:t>L</w:t>
      </w:r>
      <w:r w:rsidRPr="000326D0">
        <w:rPr>
          <w:rFonts w:cs="Arial"/>
        </w:rPr>
        <w:t>ocation: Mortality (Death) and Morbidity (Sickness)</w:t>
      </w:r>
    </w:p>
    <w:p w14:paraId="3DF14892" w14:textId="75258BDB" w:rsidR="00C14CB5" w:rsidRPr="000326D0" w:rsidRDefault="007F48BD" w:rsidP="000326D0">
      <w:pPr>
        <w:rPr>
          <w:rFonts w:cs="Arial"/>
        </w:rPr>
      </w:pPr>
      <w:r w:rsidRPr="007F48BD">
        <w:rPr>
          <w:rFonts w:cs="Arial"/>
        </w:rPr>
        <w:t xml:space="preserve">Difficulty Level: </w:t>
      </w:r>
      <w:r>
        <w:rPr>
          <w:rFonts w:cs="Arial"/>
        </w:rPr>
        <w:t>Easy</w:t>
      </w:r>
    </w:p>
    <w:p w14:paraId="6C79E50D" w14:textId="77777777" w:rsidR="00B448FF" w:rsidRPr="000326D0" w:rsidRDefault="00B448FF">
      <w:pPr>
        <w:rPr>
          <w:rFonts w:cs="Arial"/>
        </w:rPr>
      </w:pPr>
    </w:p>
    <w:p w14:paraId="1B550E0C" w14:textId="77777777" w:rsidR="009325D9" w:rsidRPr="000326D0" w:rsidRDefault="00D50609">
      <w:pPr>
        <w:rPr>
          <w:rFonts w:cs="Arial"/>
        </w:rPr>
      </w:pPr>
      <w:r w:rsidRPr="000326D0">
        <w:rPr>
          <w:rFonts w:cs="Arial"/>
        </w:rPr>
        <w:t xml:space="preserve">6. Women are more likely to suffer from various chronic pain conditions such as arthritis, neck or back pain, and headaches, which may rule out which of the following explanations of the morbidity-mortality paradox? </w:t>
      </w:r>
    </w:p>
    <w:p w14:paraId="2908B29C" w14:textId="77777777" w:rsidR="00C14CB5" w:rsidRPr="000326D0" w:rsidRDefault="00181F34" w:rsidP="000326D0">
      <w:pPr>
        <w:rPr>
          <w:rFonts w:cs="Arial"/>
        </w:rPr>
      </w:pPr>
      <w:r w:rsidRPr="00D50609">
        <w:rPr>
          <w:rFonts w:cs="Arial"/>
        </w:rPr>
        <w:t xml:space="preserve">A. </w:t>
      </w:r>
      <w:r w:rsidR="006B101C">
        <w:rPr>
          <w:rFonts w:cs="Arial"/>
        </w:rPr>
        <w:t>t</w:t>
      </w:r>
      <w:r w:rsidR="00D50609" w:rsidRPr="000326D0">
        <w:rPr>
          <w:rFonts w:cs="Arial"/>
        </w:rPr>
        <w:t>hat women over inflate their self-reported ill health</w:t>
      </w:r>
    </w:p>
    <w:p w14:paraId="4DB8D2C1" w14:textId="77777777" w:rsidR="00C14CB5" w:rsidRPr="000326D0" w:rsidRDefault="00181F34" w:rsidP="000326D0">
      <w:pPr>
        <w:rPr>
          <w:rFonts w:cs="Arial"/>
        </w:rPr>
      </w:pPr>
      <w:r w:rsidRPr="00D50609">
        <w:rPr>
          <w:rFonts w:cs="Arial"/>
        </w:rPr>
        <w:t xml:space="preserve">B. </w:t>
      </w:r>
      <w:r w:rsidR="006B101C">
        <w:rPr>
          <w:rFonts w:cs="Arial"/>
        </w:rPr>
        <w:t>t</w:t>
      </w:r>
      <w:r w:rsidR="00D50609" w:rsidRPr="000326D0">
        <w:rPr>
          <w:rFonts w:cs="Arial"/>
        </w:rPr>
        <w:t>hat men over inflate their reports of physical health</w:t>
      </w:r>
    </w:p>
    <w:p w14:paraId="467A05E9" w14:textId="77777777" w:rsidR="00C14CB5" w:rsidRPr="000326D0" w:rsidRDefault="00181F34" w:rsidP="000326D0">
      <w:pPr>
        <w:rPr>
          <w:rFonts w:cs="Arial"/>
        </w:rPr>
      </w:pPr>
      <w:r w:rsidRPr="00D50609">
        <w:rPr>
          <w:rFonts w:cs="Arial"/>
        </w:rPr>
        <w:t>C.</w:t>
      </w:r>
      <w:r w:rsidR="00534335">
        <w:rPr>
          <w:rFonts w:cs="Arial"/>
        </w:rPr>
        <w:t xml:space="preserve"> </w:t>
      </w:r>
      <w:r w:rsidR="006B101C">
        <w:rPr>
          <w:rFonts w:cs="Arial"/>
        </w:rPr>
        <w:t>t</w:t>
      </w:r>
      <w:r w:rsidR="00D50609" w:rsidRPr="000326D0">
        <w:rPr>
          <w:rFonts w:cs="Arial"/>
        </w:rPr>
        <w:t>hat social norms influence how men describe their physical health</w:t>
      </w:r>
    </w:p>
    <w:p w14:paraId="5241A6A4" w14:textId="77777777" w:rsidR="00C14CB5" w:rsidRPr="000326D0" w:rsidRDefault="00181F34" w:rsidP="000326D0">
      <w:pPr>
        <w:rPr>
          <w:rFonts w:cs="Arial"/>
        </w:rPr>
      </w:pPr>
      <w:r w:rsidRPr="00D50609">
        <w:rPr>
          <w:rFonts w:cs="Arial"/>
        </w:rPr>
        <w:t xml:space="preserve">D. </w:t>
      </w:r>
      <w:r w:rsidR="006B101C">
        <w:rPr>
          <w:rFonts w:cs="Arial"/>
        </w:rPr>
        <w:t>t</w:t>
      </w:r>
      <w:r w:rsidR="00D50609" w:rsidRPr="000326D0">
        <w:rPr>
          <w:rFonts w:cs="Arial"/>
        </w:rPr>
        <w:t>hat because men die at a younger age fewer of them tend to suffer chronic illnesses</w:t>
      </w:r>
    </w:p>
    <w:p w14:paraId="3BA2CA1B" w14:textId="77777777" w:rsidR="00C14CB5" w:rsidRDefault="00BE031E" w:rsidP="000326D0">
      <w:pPr>
        <w:rPr>
          <w:rFonts w:cs="Arial"/>
        </w:rPr>
      </w:pPr>
      <w:r>
        <w:rPr>
          <w:rFonts w:cs="Arial"/>
        </w:rPr>
        <w:t>Ans: A</w:t>
      </w:r>
    </w:p>
    <w:p w14:paraId="6F303031" w14:textId="77777777" w:rsidR="00C14CB5" w:rsidRPr="000326D0" w:rsidRDefault="00D50609" w:rsidP="000326D0">
      <w:pPr>
        <w:rPr>
          <w:rFonts w:cs="Arial"/>
        </w:rPr>
      </w:pPr>
      <w:r w:rsidRPr="000326D0">
        <w:rPr>
          <w:rFonts w:cs="Arial"/>
        </w:rPr>
        <w:t xml:space="preserve">Learning Objective: </w:t>
      </w:r>
      <w:r w:rsidR="00F04C51">
        <w:rPr>
          <w:rFonts w:cs="Arial"/>
        </w:rPr>
        <w:t>12-1: Describe the major causes of mortality for men and women and how they have changed over time.</w:t>
      </w:r>
    </w:p>
    <w:p w14:paraId="26B5C575" w14:textId="77777777" w:rsidR="00BE031E" w:rsidRPr="00D33FBB" w:rsidRDefault="00BE031E">
      <w:pPr>
        <w:rPr>
          <w:rFonts w:cs="Arial"/>
        </w:rPr>
      </w:pPr>
      <w:r w:rsidRPr="00D33FBB">
        <w:rPr>
          <w:rFonts w:cs="Arial"/>
        </w:rPr>
        <w:t>Cognitive Domain: Comprehension</w:t>
      </w:r>
    </w:p>
    <w:p w14:paraId="2664E482" w14:textId="77777777" w:rsidR="007F48BD" w:rsidRDefault="00D50609" w:rsidP="000326D0">
      <w:pPr>
        <w:rPr>
          <w:rFonts w:cs="Arial"/>
        </w:rPr>
      </w:pPr>
      <w:r w:rsidRPr="000326D0">
        <w:rPr>
          <w:rFonts w:cs="Arial"/>
        </w:rPr>
        <w:t xml:space="preserve">Answer </w:t>
      </w:r>
      <w:r w:rsidR="00BE031E">
        <w:rPr>
          <w:rFonts w:cs="Arial"/>
        </w:rPr>
        <w:t>L</w:t>
      </w:r>
      <w:r w:rsidRPr="000326D0">
        <w:rPr>
          <w:rFonts w:cs="Arial"/>
        </w:rPr>
        <w:t>ocation: Mortality (Death) and Morbidity (Sickness)</w:t>
      </w:r>
    </w:p>
    <w:p w14:paraId="079F2240" w14:textId="2B5EE3A9" w:rsidR="00C14CB5" w:rsidRPr="000326D0" w:rsidRDefault="007F48BD" w:rsidP="000326D0">
      <w:pPr>
        <w:rPr>
          <w:rFonts w:cs="Arial"/>
        </w:rPr>
      </w:pPr>
      <w:r w:rsidRPr="007F48BD">
        <w:rPr>
          <w:rFonts w:cs="Arial"/>
        </w:rPr>
        <w:t xml:space="preserve">Difficulty Level: </w:t>
      </w:r>
      <w:r>
        <w:rPr>
          <w:rFonts w:cs="Arial"/>
        </w:rPr>
        <w:t>Medium</w:t>
      </w:r>
    </w:p>
    <w:p w14:paraId="7EF1AE9D" w14:textId="77777777" w:rsidR="00B448FF" w:rsidRPr="004947B0" w:rsidRDefault="00B448FF">
      <w:pPr>
        <w:rPr>
          <w:rFonts w:cs="Arial"/>
        </w:rPr>
      </w:pPr>
      <w:bookmarkStart w:id="0" w:name="_GoBack"/>
      <w:bookmarkEnd w:id="0"/>
    </w:p>
    <w:p w14:paraId="18C4B42D" w14:textId="77777777" w:rsidR="0063539E" w:rsidRPr="000326D0" w:rsidRDefault="00D50609">
      <w:pPr>
        <w:rPr>
          <w:rFonts w:cs="Arial"/>
        </w:rPr>
      </w:pPr>
      <w:r w:rsidRPr="000326D0">
        <w:rPr>
          <w:rFonts w:cs="Arial"/>
        </w:rPr>
        <w:t>7. In what way does having two X chromosomes provide a health advantage for girls and women?</w:t>
      </w:r>
    </w:p>
    <w:p w14:paraId="4D40CEA1" w14:textId="77777777" w:rsidR="00D446D8" w:rsidRPr="000326D0" w:rsidRDefault="00181F34">
      <w:pPr>
        <w:rPr>
          <w:rFonts w:cs="Arial"/>
        </w:rPr>
      </w:pPr>
      <w:r w:rsidRPr="00D50609">
        <w:rPr>
          <w:rFonts w:cs="Arial"/>
        </w:rPr>
        <w:t xml:space="preserve">A. </w:t>
      </w:r>
      <w:r w:rsidR="00D50609" w:rsidRPr="000326D0">
        <w:rPr>
          <w:rFonts w:cs="Arial"/>
        </w:rPr>
        <w:t>X chromosomes are less likely to carry genetic diseases</w:t>
      </w:r>
      <w:r w:rsidR="006B101C">
        <w:rPr>
          <w:rFonts w:cs="Arial"/>
        </w:rPr>
        <w:t>.</w:t>
      </w:r>
    </w:p>
    <w:p w14:paraId="4A43DDBD" w14:textId="77777777" w:rsidR="0063539E" w:rsidRPr="000326D0" w:rsidRDefault="00181F34">
      <w:pPr>
        <w:rPr>
          <w:rFonts w:cs="Arial"/>
        </w:rPr>
      </w:pPr>
      <w:r w:rsidRPr="00D50609">
        <w:rPr>
          <w:rFonts w:cs="Arial"/>
        </w:rPr>
        <w:t xml:space="preserve">B. </w:t>
      </w:r>
      <w:r w:rsidR="00D50609" w:rsidRPr="000326D0">
        <w:rPr>
          <w:rFonts w:cs="Arial"/>
        </w:rPr>
        <w:t>X chromosomes are less susceptible to genetic mutations</w:t>
      </w:r>
      <w:r w:rsidR="006B101C">
        <w:rPr>
          <w:rFonts w:cs="Arial"/>
        </w:rPr>
        <w:t>.</w:t>
      </w:r>
    </w:p>
    <w:p w14:paraId="289E810A" w14:textId="77777777" w:rsidR="00C14CB5" w:rsidRPr="000326D0" w:rsidRDefault="00181F34" w:rsidP="000326D0">
      <w:pPr>
        <w:rPr>
          <w:rFonts w:cs="Arial"/>
        </w:rPr>
      </w:pPr>
      <w:r w:rsidRPr="00D50609">
        <w:rPr>
          <w:rFonts w:cs="Arial"/>
        </w:rPr>
        <w:t xml:space="preserve">C. </w:t>
      </w:r>
      <w:r w:rsidR="00D50609" w:rsidRPr="000326D0">
        <w:rPr>
          <w:rFonts w:cs="Arial"/>
        </w:rPr>
        <w:t>Having two</w:t>
      </w:r>
      <w:r w:rsidR="00534335">
        <w:rPr>
          <w:rFonts w:cs="Arial"/>
        </w:rPr>
        <w:t xml:space="preserve"> </w:t>
      </w:r>
      <w:r w:rsidR="00D50609" w:rsidRPr="000326D0">
        <w:rPr>
          <w:rFonts w:cs="Arial"/>
        </w:rPr>
        <w:t>X chromosomes triggers the production of hormones that strengthen the immune system</w:t>
      </w:r>
      <w:r w:rsidR="006B101C">
        <w:rPr>
          <w:rFonts w:cs="Arial"/>
        </w:rPr>
        <w:t>.</w:t>
      </w:r>
    </w:p>
    <w:p w14:paraId="63C92D41" w14:textId="77777777" w:rsidR="00C14CB5" w:rsidRPr="000326D0" w:rsidRDefault="00181F34" w:rsidP="000326D0">
      <w:pPr>
        <w:rPr>
          <w:rFonts w:cs="Arial"/>
        </w:rPr>
      </w:pPr>
      <w:r w:rsidRPr="00D50609">
        <w:rPr>
          <w:rFonts w:cs="Arial"/>
        </w:rPr>
        <w:t xml:space="preserve">D. </w:t>
      </w:r>
      <w:r w:rsidR="00D50609" w:rsidRPr="000326D0">
        <w:rPr>
          <w:rFonts w:cs="Arial"/>
        </w:rPr>
        <w:t>Having two X chromosomes allows normal genes on one X chromosomes to override any abnormalities on the other.</w:t>
      </w:r>
    </w:p>
    <w:p w14:paraId="37DA0189" w14:textId="77777777" w:rsidR="00C14CB5" w:rsidRDefault="0049180F" w:rsidP="000326D0">
      <w:pPr>
        <w:rPr>
          <w:rFonts w:cs="Arial"/>
        </w:rPr>
      </w:pPr>
      <w:r>
        <w:rPr>
          <w:rFonts w:cs="Arial"/>
        </w:rPr>
        <w:lastRenderedPageBreak/>
        <w:t>Ans: D</w:t>
      </w:r>
    </w:p>
    <w:p w14:paraId="4179C654"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77BA4B05" w14:textId="77777777" w:rsidR="0049180F" w:rsidRPr="00D33FBB" w:rsidRDefault="0049180F">
      <w:pPr>
        <w:rPr>
          <w:rFonts w:cs="Arial"/>
        </w:rPr>
      </w:pPr>
      <w:r w:rsidRPr="00D33FBB">
        <w:rPr>
          <w:rFonts w:cs="Arial"/>
        </w:rPr>
        <w:t>Cognitive Domain: Comprehension</w:t>
      </w:r>
    </w:p>
    <w:p w14:paraId="40DCFC19"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ocation: Genetic Factors</w:t>
      </w:r>
    </w:p>
    <w:p w14:paraId="78C01987" w14:textId="72508D61" w:rsidR="00C14CB5" w:rsidRPr="000326D0" w:rsidRDefault="007F48BD" w:rsidP="000326D0">
      <w:pPr>
        <w:rPr>
          <w:rFonts w:cs="Arial"/>
        </w:rPr>
      </w:pPr>
      <w:r w:rsidRPr="007F48BD">
        <w:rPr>
          <w:rFonts w:cs="Arial"/>
        </w:rPr>
        <w:t xml:space="preserve">Difficulty Level: </w:t>
      </w:r>
      <w:r>
        <w:rPr>
          <w:rFonts w:cs="Arial"/>
        </w:rPr>
        <w:t>Medium</w:t>
      </w:r>
    </w:p>
    <w:p w14:paraId="7CA0570F" w14:textId="77777777" w:rsidR="00C14CB5" w:rsidRPr="000326D0" w:rsidRDefault="00C14CB5" w:rsidP="000326D0">
      <w:pPr>
        <w:rPr>
          <w:rFonts w:cs="Arial"/>
        </w:rPr>
      </w:pPr>
    </w:p>
    <w:p w14:paraId="2E38E6F1" w14:textId="77777777" w:rsidR="00B06C47" w:rsidRPr="000326D0" w:rsidRDefault="00D50609">
      <w:pPr>
        <w:rPr>
          <w:rFonts w:cs="Arial"/>
        </w:rPr>
      </w:pPr>
      <w:r w:rsidRPr="000326D0">
        <w:rPr>
          <w:rFonts w:cs="Arial"/>
        </w:rPr>
        <w:t>8. ______ are DNA sequences at the ends of chromosomes strands that protect genetic data and allow for cells to divide.</w:t>
      </w:r>
    </w:p>
    <w:p w14:paraId="58007534" w14:textId="77777777" w:rsidR="00B06C47" w:rsidRPr="000326D0" w:rsidRDefault="00181F34">
      <w:pPr>
        <w:rPr>
          <w:rFonts w:cs="Arial"/>
        </w:rPr>
      </w:pPr>
      <w:r w:rsidRPr="00D50609">
        <w:rPr>
          <w:rFonts w:cs="Arial"/>
        </w:rPr>
        <w:t xml:space="preserve">A. </w:t>
      </w:r>
      <w:r w:rsidR="00D50609" w:rsidRPr="000326D0">
        <w:rPr>
          <w:rFonts w:cs="Arial"/>
        </w:rPr>
        <w:t>Monemes</w:t>
      </w:r>
    </w:p>
    <w:p w14:paraId="249D3AF0" w14:textId="77777777" w:rsidR="00C14CB5" w:rsidRPr="000326D0" w:rsidRDefault="00181F34" w:rsidP="000326D0">
      <w:pPr>
        <w:rPr>
          <w:rFonts w:cs="Arial"/>
        </w:rPr>
      </w:pPr>
      <w:r w:rsidRPr="00D50609">
        <w:rPr>
          <w:rFonts w:cs="Arial"/>
        </w:rPr>
        <w:t xml:space="preserve">B. </w:t>
      </w:r>
      <w:r w:rsidR="00D50609" w:rsidRPr="000326D0">
        <w:rPr>
          <w:rFonts w:cs="Arial"/>
        </w:rPr>
        <w:t>Vacuoles</w:t>
      </w:r>
    </w:p>
    <w:p w14:paraId="3EEAC402" w14:textId="77777777" w:rsidR="00C14CB5" w:rsidRPr="000326D0" w:rsidRDefault="00181F34" w:rsidP="000326D0">
      <w:pPr>
        <w:rPr>
          <w:rFonts w:cs="Arial"/>
        </w:rPr>
      </w:pPr>
      <w:r w:rsidRPr="00D50609">
        <w:rPr>
          <w:rFonts w:cs="Arial"/>
        </w:rPr>
        <w:t xml:space="preserve">C. </w:t>
      </w:r>
      <w:r w:rsidR="00D50609" w:rsidRPr="000326D0">
        <w:rPr>
          <w:rFonts w:cs="Arial"/>
        </w:rPr>
        <w:t>Ribosomes</w:t>
      </w:r>
    </w:p>
    <w:p w14:paraId="4F6E4AC1" w14:textId="77777777" w:rsidR="00C14CB5" w:rsidRPr="000326D0" w:rsidRDefault="00181F34" w:rsidP="000326D0">
      <w:pPr>
        <w:rPr>
          <w:rFonts w:cs="Arial"/>
        </w:rPr>
      </w:pPr>
      <w:r w:rsidRPr="00D50609">
        <w:rPr>
          <w:rFonts w:cs="Arial"/>
        </w:rPr>
        <w:t>D.</w:t>
      </w:r>
      <w:r w:rsidR="00534335">
        <w:rPr>
          <w:rFonts w:cs="Arial"/>
        </w:rPr>
        <w:t xml:space="preserve"> </w:t>
      </w:r>
      <w:r w:rsidR="00D50609" w:rsidRPr="000326D0">
        <w:rPr>
          <w:rFonts w:cs="Arial"/>
        </w:rPr>
        <w:t>Telomeres</w:t>
      </w:r>
    </w:p>
    <w:p w14:paraId="5536B9A2" w14:textId="77777777" w:rsidR="00C14CB5" w:rsidRDefault="0049180F" w:rsidP="000326D0">
      <w:pPr>
        <w:rPr>
          <w:rFonts w:cs="Arial"/>
        </w:rPr>
      </w:pPr>
      <w:r>
        <w:rPr>
          <w:rFonts w:cs="Arial"/>
        </w:rPr>
        <w:t>Ans: D</w:t>
      </w:r>
    </w:p>
    <w:p w14:paraId="2F7C6ECB"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53B32DA6" w14:textId="77777777" w:rsidR="0049180F" w:rsidRPr="00D33FBB" w:rsidRDefault="0049180F">
      <w:pPr>
        <w:rPr>
          <w:rFonts w:cs="Arial"/>
        </w:rPr>
      </w:pPr>
      <w:r w:rsidRPr="00D33FBB">
        <w:rPr>
          <w:rFonts w:cs="Arial"/>
        </w:rPr>
        <w:t>Cognitive Domain: Knowledge</w:t>
      </w:r>
    </w:p>
    <w:p w14:paraId="1BEB1339"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ocation: Genetic Factors</w:t>
      </w:r>
    </w:p>
    <w:p w14:paraId="244D23FC" w14:textId="174CAAEA" w:rsidR="00C14CB5" w:rsidRPr="000326D0" w:rsidRDefault="007F48BD" w:rsidP="000326D0">
      <w:pPr>
        <w:rPr>
          <w:rFonts w:cs="Arial"/>
        </w:rPr>
      </w:pPr>
      <w:r w:rsidRPr="007F48BD">
        <w:rPr>
          <w:rFonts w:cs="Arial"/>
        </w:rPr>
        <w:t xml:space="preserve">Difficulty Level: </w:t>
      </w:r>
      <w:r>
        <w:rPr>
          <w:rFonts w:cs="Arial"/>
        </w:rPr>
        <w:t>Easy</w:t>
      </w:r>
    </w:p>
    <w:p w14:paraId="3E6A4FD1" w14:textId="77777777" w:rsidR="00C14CB5" w:rsidRPr="000326D0" w:rsidRDefault="00C14CB5" w:rsidP="000326D0">
      <w:pPr>
        <w:rPr>
          <w:rFonts w:cs="Arial"/>
        </w:rPr>
      </w:pPr>
    </w:p>
    <w:p w14:paraId="0F84D387" w14:textId="77777777" w:rsidR="006F6E66" w:rsidRPr="000326D0" w:rsidRDefault="00D50609">
      <w:pPr>
        <w:rPr>
          <w:rFonts w:cs="Arial"/>
        </w:rPr>
      </w:pPr>
      <w:r w:rsidRPr="000326D0">
        <w:rPr>
          <w:rFonts w:cs="Arial"/>
        </w:rPr>
        <w:t>9. Research on telomeres reveals that they may be key in understanding sex differences in what?</w:t>
      </w:r>
    </w:p>
    <w:p w14:paraId="75B3AA45" w14:textId="77777777" w:rsidR="00C14CB5" w:rsidRPr="000326D0" w:rsidRDefault="00181F34" w:rsidP="000326D0">
      <w:pPr>
        <w:rPr>
          <w:rFonts w:cs="Arial"/>
        </w:rPr>
      </w:pPr>
      <w:r w:rsidRPr="00D50609">
        <w:rPr>
          <w:rFonts w:cs="Arial"/>
        </w:rPr>
        <w:t xml:space="preserve">A. </w:t>
      </w:r>
      <w:r w:rsidR="006B101C">
        <w:rPr>
          <w:rFonts w:cs="Arial"/>
        </w:rPr>
        <w:t>d</w:t>
      </w:r>
      <w:r w:rsidR="00D50609" w:rsidRPr="000326D0">
        <w:rPr>
          <w:rFonts w:cs="Arial"/>
        </w:rPr>
        <w:t>isease susceptibility</w:t>
      </w:r>
    </w:p>
    <w:p w14:paraId="08981D2B" w14:textId="77777777" w:rsidR="00C14CB5" w:rsidRPr="000326D0" w:rsidRDefault="00181F34" w:rsidP="000326D0">
      <w:pPr>
        <w:rPr>
          <w:rFonts w:cs="Arial"/>
        </w:rPr>
      </w:pPr>
      <w:r w:rsidRPr="00D50609">
        <w:rPr>
          <w:rFonts w:cs="Arial"/>
        </w:rPr>
        <w:t xml:space="preserve">B. </w:t>
      </w:r>
      <w:r w:rsidR="006B101C">
        <w:rPr>
          <w:rFonts w:cs="Arial"/>
        </w:rPr>
        <w:t>a</w:t>
      </w:r>
      <w:r w:rsidR="00D50609" w:rsidRPr="000326D0">
        <w:rPr>
          <w:rFonts w:cs="Arial"/>
        </w:rPr>
        <w:t>ging</w:t>
      </w:r>
    </w:p>
    <w:p w14:paraId="4EA3B716" w14:textId="77777777" w:rsidR="00C14CB5" w:rsidRPr="000326D0" w:rsidRDefault="00181F34" w:rsidP="000326D0">
      <w:pPr>
        <w:rPr>
          <w:rFonts w:cs="Arial"/>
        </w:rPr>
      </w:pPr>
      <w:r w:rsidRPr="00D50609">
        <w:rPr>
          <w:rFonts w:cs="Arial"/>
        </w:rPr>
        <w:t xml:space="preserve">C. </w:t>
      </w:r>
      <w:r w:rsidR="006B101C">
        <w:rPr>
          <w:rFonts w:cs="Arial"/>
        </w:rPr>
        <w:t>a</w:t>
      </w:r>
      <w:r w:rsidR="00D50609" w:rsidRPr="000326D0">
        <w:rPr>
          <w:rFonts w:cs="Arial"/>
        </w:rPr>
        <w:t>ggression</w:t>
      </w:r>
    </w:p>
    <w:p w14:paraId="79B3B73B" w14:textId="77777777" w:rsidR="00C14CB5" w:rsidRPr="000326D0" w:rsidRDefault="00181F34" w:rsidP="000326D0">
      <w:pPr>
        <w:rPr>
          <w:rFonts w:cs="Arial"/>
        </w:rPr>
      </w:pPr>
      <w:r w:rsidRPr="00D50609">
        <w:rPr>
          <w:rFonts w:cs="Arial"/>
        </w:rPr>
        <w:t xml:space="preserve">D. </w:t>
      </w:r>
      <w:r w:rsidR="006B101C">
        <w:rPr>
          <w:rFonts w:cs="Arial"/>
        </w:rPr>
        <w:t>g</w:t>
      </w:r>
      <w:r w:rsidR="00D50609" w:rsidRPr="000326D0">
        <w:rPr>
          <w:rFonts w:cs="Arial"/>
        </w:rPr>
        <w:t>enetic variability</w:t>
      </w:r>
    </w:p>
    <w:p w14:paraId="7E895661" w14:textId="77777777" w:rsidR="00C14CB5" w:rsidRDefault="0049180F" w:rsidP="000326D0">
      <w:pPr>
        <w:rPr>
          <w:rFonts w:cs="Arial"/>
        </w:rPr>
      </w:pPr>
      <w:r>
        <w:rPr>
          <w:rFonts w:cs="Arial"/>
        </w:rPr>
        <w:t>Ans: B</w:t>
      </w:r>
    </w:p>
    <w:p w14:paraId="75C3C27E" w14:textId="77777777" w:rsid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72095455" w14:textId="77777777" w:rsidR="00C14CB5" w:rsidRPr="000326D0" w:rsidRDefault="00D50609" w:rsidP="000326D0">
      <w:pPr>
        <w:rPr>
          <w:rFonts w:cs="Arial"/>
        </w:rPr>
      </w:pPr>
      <w:r w:rsidRPr="000326D0">
        <w:rPr>
          <w:rFonts w:cs="Arial"/>
        </w:rPr>
        <w:t>Cognitive Domain: Knowledge</w:t>
      </w:r>
    </w:p>
    <w:p w14:paraId="6AF524C2" w14:textId="77777777" w:rsidR="0049180F" w:rsidRDefault="0049180F">
      <w:pPr>
        <w:rPr>
          <w:rFonts w:cs="Arial"/>
        </w:rPr>
      </w:pPr>
      <w:r w:rsidRPr="00D33FBB">
        <w:rPr>
          <w:rFonts w:cs="Arial"/>
        </w:rPr>
        <w:t xml:space="preserve">Answer </w:t>
      </w:r>
      <w:r>
        <w:rPr>
          <w:rFonts w:cs="Arial"/>
        </w:rPr>
        <w:t>L</w:t>
      </w:r>
      <w:r w:rsidRPr="00D33FBB">
        <w:rPr>
          <w:rFonts w:cs="Arial"/>
        </w:rPr>
        <w:t>ocation: Genetic Factors</w:t>
      </w:r>
    </w:p>
    <w:p w14:paraId="59900542" w14:textId="77777777" w:rsidR="007F48BD" w:rsidRPr="007F48BD" w:rsidRDefault="007F48BD" w:rsidP="007F48BD">
      <w:pPr>
        <w:rPr>
          <w:rFonts w:cs="Arial"/>
        </w:rPr>
      </w:pPr>
      <w:r w:rsidRPr="007F48BD">
        <w:rPr>
          <w:rFonts w:cs="Arial"/>
        </w:rPr>
        <w:t>Difficulty Level:</w:t>
      </w:r>
      <w:r>
        <w:rPr>
          <w:rFonts w:cs="Arial"/>
        </w:rPr>
        <w:t xml:space="preserve"> Easy</w:t>
      </w:r>
    </w:p>
    <w:p w14:paraId="0526ACA4" w14:textId="77777777" w:rsidR="00C14CB5" w:rsidRPr="000326D0" w:rsidRDefault="00A5595D" w:rsidP="000326D0">
      <w:pPr>
        <w:rPr>
          <w:rFonts w:cs="Arial"/>
        </w:rPr>
      </w:pPr>
      <w:r>
        <w:rPr>
          <w:rFonts w:cs="Arial"/>
        </w:rPr>
        <w:t xml:space="preserve"> </w:t>
      </w:r>
    </w:p>
    <w:p w14:paraId="37B9C620" w14:textId="77777777" w:rsidR="00C14CB5" w:rsidRPr="000326D0" w:rsidRDefault="00C14CB5" w:rsidP="000326D0">
      <w:pPr>
        <w:rPr>
          <w:rFonts w:cs="Arial"/>
        </w:rPr>
      </w:pPr>
    </w:p>
    <w:p w14:paraId="6CF29C74" w14:textId="77777777" w:rsidR="005A55F5" w:rsidRPr="000326D0" w:rsidRDefault="00D50609">
      <w:pPr>
        <w:rPr>
          <w:rFonts w:cs="Arial"/>
        </w:rPr>
      </w:pPr>
      <w:r w:rsidRPr="000326D0">
        <w:rPr>
          <w:rFonts w:cs="Arial"/>
        </w:rPr>
        <w:t>10. In which of the following ways may higher levels of testosterone in males affect their physical health?</w:t>
      </w:r>
    </w:p>
    <w:p w14:paraId="3268FE62" w14:textId="77777777" w:rsidR="00C14CB5" w:rsidRPr="000326D0" w:rsidRDefault="00181F34" w:rsidP="000326D0">
      <w:pPr>
        <w:rPr>
          <w:rFonts w:cs="Arial"/>
        </w:rPr>
      </w:pPr>
      <w:r w:rsidRPr="00D50609">
        <w:rPr>
          <w:rFonts w:cs="Arial"/>
        </w:rPr>
        <w:t xml:space="preserve">A. </w:t>
      </w:r>
      <w:r w:rsidR="006B101C">
        <w:rPr>
          <w:rFonts w:cs="Arial"/>
        </w:rPr>
        <w:t>i</w:t>
      </w:r>
      <w:r w:rsidR="00D50609" w:rsidRPr="000326D0">
        <w:rPr>
          <w:rFonts w:cs="Arial"/>
        </w:rPr>
        <w:t>ncreasing levels of bad cholesterol and the risk of cardiovascular disease</w:t>
      </w:r>
    </w:p>
    <w:p w14:paraId="00F3D357" w14:textId="77777777" w:rsidR="00C14CB5" w:rsidRPr="000326D0" w:rsidRDefault="00181F34" w:rsidP="000326D0">
      <w:pPr>
        <w:rPr>
          <w:rFonts w:cs="Arial"/>
        </w:rPr>
      </w:pPr>
      <w:r w:rsidRPr="00D50609">
        <w:rPr>
          <w:rFonts w:cs="Arial"/>
        </w:rPr>
        <w:t xml:space="preserve">B. </w:t>
      </w:r>
      <w:r w:rsidR="006B101C">
        <w:rPr>
          <w:rFonts w:cs="Arial"/>
        </w:rPr>
        <w:t>i</w:t>
      </w:r>
      <w:r w:rsidR="00D50609" w:rsidRPr="000326D0">
        <w:rPr>
          <w:rFonts w:cs="Arial"/>
        </w:rPr>
        <w:t>ncreasing the rate of cell division and risks of cancer</w:t>
      </w:r>
    </w:p>
    <w:p w14:paraId="24FF6D00" w14:textId="77777777" w:rsidR="00C14CB5" w:rsidRPr="000326D0" w:rsidRDefault="00181F34" w:rsidP="000326D0">
      <w:pPr>
        <w:rPr>
          <w:rFonts w:cs="Arial"/>
        </w:rPr>
      </w:pPr>
      <w:r w:rsidRPr="00D50609">
        <w:rPr>
          <w:rFonts w:cs="Arial"/>
        </w:rPr>
        <w:t xml:space="preserve">C. </w:t>
      </w:r>
      <w:r w:rsidR="006B101C">
        <w:rPr>
          <w:rFonts w:cs="Arial"/>
        </w:rPr>
        <w:t>o</w:t>
      </w:r>
      <w:r w:rsidR="00D50609" w:rsidRPr="000326D0">
        <w:rPr>
          <w:rFonts w:cs="Arial"/>
        </w:rPr>
        <w:t>verworking cardiac muscles by increasing metabolism</w:t>
      </w:r>
    </w:p>
    <w:p w14:paraId="76055BE9" w14:textId="77777777" w:rsidR="00C14CB5" w:rsidRPr="000326D0" w:rsidRDefault="00181F34" w:rsidP="000326D0">
      <w:pPr>
        <w:rPr>
          <w:rFonts w:cs="Arial"/>
        </w:rPr>
      </w:pPr>
      <w:r w:rsidRPr="00D50609">
        <w:rPr>
          <w:rFonts w:cs="Arial"/>
        </w:rPr>
        <w:t xml:space="preserve">D. </w:t>
      </w:r>
      <w:r w:rsidR="00944BA4">
        <w:rPr>
          <w:rFonts w:cs="Arial"/>
        </w:rPr>
        <w:t>i</w:t>
      </w:r>
      <w:r w:rsidR="00D50609" w:rsidRPr="000326D0">
        <w:rPr>
          <w:rFonts w:cs="Arial"/>
        </w:rPr>
        <w:t>nhibiting neurogenesis leading to risks of neurodegenerative disease</w:t>
      </w:r>
    </w:p>
    <w:p w14:paraId="46A3E6DA" w14:textId="77777777" w:rsidR="00C14CB5" w:rsidRDefault="0049180F" w:rsidP="000326D0">
      <w:pPr>
        <w:rPr>
          <w:rFonts w:cs="Arial"/>
        </w:rPr>
      </w:pPr>
      <w:r>
        <w:rPr>
          <w:rFonts w:cs="Arial"/>
        </w:rPr>
        <w:t>Ans: A</w:t>
      </w:r>
    </w:p>
    <w:p w14:paraId="18DC1C54"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4F3781E8" w14:textId="77777777" w:rsidR="0049180F" w:rsidRPr="00D33FBB" w:rsidRDefault="0049180F">
      <w:pPr>
        <w:rPr>
          <w:rFonts w:cs="Arial"/>
        </w:rPr>
      </w:pPr>
      <w:r w:rsidRPr="00D33FBB">
        <w:rPr>
          <w:rFonts w:cs="Arial"/>
        </w:rPr>
        <w:t>Cognitive Domain: Knowledge</w:t>
      </w:r>
    </w:p>
    <w:p w14:paraId="1F7F6E63"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ocation: Hormonal Influences</w:t>
      </w:r>
    </w:p>
    <w:p w14:paraId="76BA7BEA" w14:textId="7345A367" w:rsidR="00C14CB5" w:rsidRPr="000326D0" w:rsidRDefault="007F48BD" w:rsidP="000326D0">
      <w:pPr>
        <w:rPr>
          <w:rFonts w:cs="Arial"/>
        </w:rPr>
      </w:pPr>
      <w:r w:rsidRPr="007F48BD">
        <w:rPr>
          <w:rFonts w:cs="Arial"/>
        </w:rPr>
        <w:t xml:space="preserve">Difficulty Level: </w:t>
      </w:r>
      <w:r>
        <w:rPr>
          <w:rFonts w:cs="Arial"/>
        </w:rPr>
        <w:t>Easy</w:t>
      </w:r>
    </w:p>
    <w:p w14:paraId="6B30C9CC" w14:textId="77777777" w:rsidR="00C14CB5" w:rsidRPr="000326D0" w:rsidRDefault="00C14CB5" w:rsidP="000326D0">
      <w:pPr>
        <w:rPr>
          <w:rFonts w:cs="Arial"/>
        </w:rPr>
      </w:pPr>
    </w:p>
    <w:p w14:paraId="49BA98CF" w14:textId="77777777" w:rsidR="00B448FF" w:rsidRPr="006B101C" w:rsidRDefault="00D50609">
      <w:pPr>
        <w:rPr>
          <w:rFonts w:cs="Arial"/>
        </w:rPr>
      </w:pPr>
      <w:r w:rsidRPr="004947B0">
        <w:rPr>
          <w:rFonts w:cs="Arial"/>
        </w:rPr>
        <w:t>11. The typically higher levels of estrogen and women than men are associated with all o</w:t>
      </w:r>
      <w:r w:rsidRPr="006B101C">
        <w:rPr>
          <w:rFonts w:cs="Arial"/>
        </w:rPr>
        <w:t>f the following health benefits EXCEPT</w:t>
      </w:r>
      <w:r w:rsidR="00944BA4">
        <w:rPr>
          <w:rFonts w:cs="Arial"/>
        </w:rPr>
        <w:t xml:space="preserve"> ______.</w:t>
      </w:r>
    </w:p>
    <w:p w14:paraId="1685273A" w14:textId="77777777" w:rsidR="00C14CB5" w:rsidRPr="000326D0" w:rsidRDefault="00181F34" w:rsidP="000326D0">
      <w:pPr>
        <w:rPr>
          <w:rFonts w:cs="Arial"/>
        </w:rPr>
      </w:pPr>
      <w:r w:rsidRPr="00D50609">
        <w:rPr>
          <w:rFonts w:cs="Arial"/>
        </w:rPr>
        <w:t xml:space="preserve">A. </w:t>
      </w:r>
      <w:r w:rsidR="00D50609" w:rsidRPr="000326D0">
        <w:rPr>
          <w:rFonts w:cs="Arial"/>
        </w:rPr>
        <w:t>general decreased risks of cancer</w:t>
      </w:r>
    </w:p>
    <w:p w14:paraId="0D3E9060" w14:textId="77777777" w:rsidR="00C14CB5" w:rsidRPr="000326D0" w:rsidRDefault="00181F34" w:rsidP="000326D0">
      <w:pPr>
        <w:rPr>
          <w:rFonts w:cs="Arial"/>
        </w:rPr>
      </w:pPr>
      <w:r w:rsidRPr="00D50609">
        <w:rPr>
          <w:rFonts w:cs="Arial"/>
        </w:rPr>
        <w:t xml:space="preserve">B. </w:t>
      </w:r>
      <w:r w:rsidR="00D50609" w:rsidRPr="000326D0">
        <w:rPr>
          <w:rFonts w:cs="Arial"/>
        </w:rPr>
        <w:t xml:space="preserve">lower blood pressure </w:t>
      </w:r>
    </w:p>
    <w:p w14:paraId="34355E1C" w14:textId="77777777" w:rsidR="00C14CB5" w:rsidRPr="000326D0" w:rsidRDefault="00181F34" w:rsidP="000326D0">
      <w:pPr>
        <w:rPr>
          <w:rFonts w:cs="Arial"/>
        </w:rPr>
      </w:pPr>
      <w:r w:rsidRPr="00D50609">
        <w:rPr>
          <w:rFonts w:cs="Arial"/>
        </w:rPr>
        <w:t xml:space="preserve">C. </w:t>
      </w:r>
      <w:r w:rsidR="00D50609" w:rsidRPr="000326D0">
        <w:rPr>
          <w:rFonts w:cs="Arial"/>
        </w:rPr>
        <w:t>the expression of longevity associated genes</w:t>
      </w:r>
    </w:p>
    <w:p w14:paraId="7E682A97" w14:textId="77777777" w:rsidR="00C14CB5" w:rsidRPr="000326D0" w:rsidRDefault="00181F34" w:rsidP="000326D0">
      <w:pPr>
        <w:rPr>
          <w:rFonts w:cs="Arial"/>
        </w:rPr>
      </w:pPr>
      <w:r w:rsidRPr="00D50609">
        <w:rPr>
          <w:rFonts w:cs="Arial"/>
        </w:rPr>
        <w:t xml:space="preserve">D. </w:t>
      </w:r>
      <w:r w:rsidR="00D50609" w:rsidRPr="000326D0">
        <w:rPr>
          <w:rFonts w:cs="Arial"/>
        </w:rPr>
        <w:t>increased cardiac output</w:t>
      </w:r>
    </w:p>
    <w:p w14:paraId="7D36DB90" w14:textId="77777777" w:rsidR="00C14CB5" w:rsidRDefault="0049180F" w:rsidP="000326D0">
      <w:pPr>
        <w:rPr>
          <w:rFonts w:cs="Arial"/>
        </w:rPr>
      </w:pPr>
      <w:r>
        <w:rPr>
          <w:rFonts w:cs="Arial"/>
        </w:rPr>
        <w:t>Ans: A</w:t>
      </w:r>
    </w:p>
    <w:p w14:paraId="3C921521"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4B416988" w14:textId="77777777" w:rsidR="0049180F" w:rsidRPr="00D33FBB" w:rsidRDefault="0049180F">
      <w:pPr>
        <w:rPr>
          <w:rFonts w:cs="Arial"/>
        </w:rPr>
      </w:pPr>
      <w:r w:rsidRPr="00D33FBB">
        <w:rPr>
          <w:rFonts w:cs="Arial"/>
        </w:rPr>
        <w:t>Cognitive Domain: Knowledge</w:t>
      </w:r>
    </w:p>
    <w:p w14:paraId="277A5861"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ocation: Hormonal Influences</w:t>
      </w:r>
    </w:p>
    <w:p w14:paraId="1B9D5024" w14:textId="519AA2CC" w:rsidR="00C14CB5" w:rsidRPr="000326D0" w:rsidRDefault="007F48BD" w:rsidP="000326D0">
      <w:pPr>
        <w:rPr>
          <w:rFonts w:cs="Arial"/>
        </w:rPr>
      </w:pPr>
      <w:r w:rsidRPr="007F48BD">
        <w:rPr>
          <w:rFonts w:cs="Arial"/>
        </w:rPr>
        <w:t xml:space="preserve">Difficulty Level: </w:t>
      </w:r>
      <w:r>
        <w:rPr>
          <w:rFonts w:cs="Arial"/>
        </w:rPr>
        <w:t>Easy</w:t>
      </w:r>
    </w:p>
    <w:p w14:paraId="7D1832D1" w14:textId="77777777" w:rsidR="00B448FF" w:rsidRPr="004947B0" w:rsidRDefault="00B448FF">
      <w:pPr>
        <w:rPr>
          <w:rFonts w:cs="Arial"/>
        </w:rPr>
      </w:pPr>
    </w:p>
    <w:p w14:paraId="24626F8B" w14:textId="77777777" w:rsidR="00B448FF" w:rsidRPr="004947B0" w:rsidRDefault="00D50609">
      <w:pPr>
        <w:rPr>
          <w:rFonts w:cs="Arial"/>
          <w:b/>
        </w:rPr>
      </w:pPr>
      <w:r w:rsidRPr="000326D0">
        <w:rPr>
          <w:rFonts w:cs="Arial"/>
        </w:rPr>
        <w:t>12. Which of the following sex hormones is associated with suppressing the body’s immune system?</w:t>
      </w:r>
    </w:p>
    <w:p w14:paraId="6F5DE576" w14:textId="77777777" w:rsidR="00C14CB5" w:rsidRPr="000326D0" w:rsidRDefault="00181F34" w:rsidP="000326D0">
      <w:pPr>
        <w:rPr>
          <w:rFonts w:cs="Arial"/>
        </w:rPr>
      </w:pPr>
      <w:r w:rsidRPr="00D50609">
        <w:rPr>
          <w:rFonts w:cs="Arial"/>
        </w:rPr>
        <w:t xml:space="preserve">A. </w:t>
      </w:r>
      <w:r w:rsidR="00944BA4">
        <w:rPr>
          <w:rFonts w:cs="Arial"/>
        </w:rPr>
        <w:t>p</w:t>
      </w:r>
      <w:r w:rsidR="00D50609" w:rsidRPr="000326D0">
        <w:rPr>
          <w:rFonts w:cs="Arial"/>
        </w:rPr>
        <w:t xml:space="preserve">rogesterone </w:t>
      </w:r>
    </w:p>
    <w:p w14:paraId="0038C207" w14:textId="77777777" w:rsidR="00C14CB5" w:rsidRPr="000326D0" w:rsidRDefault="00181F34" w:rsidP="000326D0">
      <w:pPr>
        <w:rPr>
          <w:rFonts w:cs="Arial"/>
        </w:rPr>
      </w:pPr>
      <w:r w:rsidRPr="00D50609">
        <w:rPr>
          <w:rFonts w:cs="Arial"/>
        </w:rPr>
        <w:t xml:space="preserve">B. </w:t>
      </w:r>
      <w:r w:rsidR="00944BA4">
        <w:rPr>
          <w:rFonts w:cs="Arial"/>
        </w:rPr>
        <w:t>e</w:t>
      </w:r>
      <w:r w:rsidR="00D50609" w:rsidRPr="000326D0">
        <w:rPr>
          <w:rFonts w:cs="Arial"/>
        </w:rPr>
        <w:t>strogen</w:t>
      </w:r>
    </w:p>
    <w:p w14:paraId="1C783839" w14:textId="77777777" w:rsidR="00C14CB5" w:rsidRPr="000326D0" w:rsidRDefault="00181F34" w:rsidP="000326D0">
      <w:pPr>
        <w:rPr>
          <w:rFonts w:cs="Arial"/>
        </w:rPr>
      </w:pPr>
      <w:r w:rsidRPr="00D50609">
        <w:rPr>
          <w:rFonts w:cs="Arial"/>
        </w:rPr>
        <w:t xml:space="preserve">C. </w:t>
      </w:r>
      <w:r w:rsidR="00944BA4">
        <w:rPr>
          <w:rFonts w:cs="Arial"/>
        </w:rPr>
        <w:t>t</w:t>
      </w:r>
      <w:r w:rsidR="00D50609" w:rsidRPr="000326D0">
        <w:rPr>
          <w:rFonts w:cs="Arial"/>
        </w:rPr>
        <w:t>estosterone</w:t>
      </w:r>
    </w:p>
    <w:p w14:paraId="4B11A698" w14:textId="77777777" w:rsidR="00C14CB5" w:rsidRPr="000326D0" w:rsidRDefault="00181F34" w:rsidP="000326D0">
      <w:pPr>
        <w:rPr>
          <w:rFonts w:cs="Arial"/>
        </w:rPr>
      </w:pPr>
      <w:r w:rsidRPr="00D50609">
        <w:rPr>
          <w:rFonts w:cs="Arial"/>
        </w:rPr>
        <w:t xml:space="preserve">D. </w:t>
      </w:r>
      <w:r w:rsidR="00944BA4">
        <w:rPr>
          <w:rFonts w:cs="Arial"/>
        </w:rPr>
        <w:t>p</w:t>
      </w:r>
      <w:r w:rsidR="00D50609" w:rsidRPr="000326D0">
        <w:rPr>
          <w:rFonts w:cs="Arial"/>
        </w:rPr>
        <w:t>rolactin</w:t>
      </w:r>
    </w:p>
    <w:p w14:paraId="7F30ECCE" w14:textId="77777777" w:rsidR="00C14CB5" w:rsidRDefault="0049180F" w:rsidP="000326D0">
      <w:pPr>
        <w:rPr>
          <w:rFonts w:cs="Arial"/>
        </w:rPr>
      </w:pPr>
      <w:r>
        <w:rPr>
          <w:rFonts w:cs="Arial"/>
        </w:rPr>
        <w:t>Ans: C</w:t>
      </w:r>
    </w:p>
    <w:p w14:paraId="12F9A801"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0EAEE9EF" w14:textId="77777777" w:rsidR="0049180F" w:rsidRPr="00D33FBB" w:rsidRDefault="0049180F">
      <w:pPr>
        <w:rPr>
          <w:rFonts w:cs="Arial"/>
        </w:rPr>
      </w:pPr>
      <w:r w:rsidRPr="00D33FBB">
        <w:rPr>
          <w:rFonts w:cs="Arial"/>
        </w:rPr>
        <w:t>Cognitive Domain: Knowledge</w:t>
      </w:r>
    </w:p>
    <w:p w14:paraId="675138CF"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ocation: Hormonal Influences</w:t>
      </w:r>
    </w:p>
    <w:p w14:paraId="31FD45E0" w14:textId="34645A08" w:rsidR="00C14CB5" w:rsidRPr="000326D0" w:rsidRDefault="007F48BD" w:rsidP="000326D0">
      <w:pPr>
        <w:rPr>
          <w:rFonts w:cs="Arial"/>
        </w:rPr>
      </w:pPr>
      <w:r w:rsidRPr="007F48BD">
        <w:rPr>
          <w:rFonts w:cs="Arial"/>
        </w:rPr>
        <w:t xml:space="preserve">Difficulty Level: </w:t>
      </w:r>
      <w:r>
        <w:rPr>
          <w:rFonts w:cs="Arial"/>
        </w:rPr>
        <w:t>Easy</w:t>
      </w:r>
    </w:p>
    <w:p w14:paraId="5C6E72B2" w14:textId="77777777" w:rsidR="00B448FF" w:rsidRPr="004947B0" w:rsidRDefault="00B448FF">
      <w:pPr>
        <w:rPr>
          <w:rFonts w:cs="Arial"/>
        </w:rPr>
      </w:pPr>
    </w:p>
    <w:p w14:paraId="14330C14" w14:textId="77777777" w:rsidR="005D2F9E" w:rsidRPr="000326D0" w:rsidRDefault="00D50609">
      <w:pPr>
        <w:rPr>
          <w:rFonts w:cs="Arial"/>
        </w:rPr>
      </w:pPr>
      <w:r w:rsidRPr="000326D0">
        <w:rPr>
          <w:rFonts w:cs="Arial"/>
        </w:rPr>
        <w:t>13. Which of the following is most consistent with how evolutionary theorists argue males adaptive strategies resulted in an earlier average age of death relative to females?</w:t>
      </w:r>
    </w:p>
    <w:p w14:paraId="056326F2" w14:textId="77777777" w:rsidR="00C14CB5" w:rsidRPr="000326D0" w:rsidRDefault="00181F34" w:rsidP="000326D0">
      <w:pPr>
        <w:rPr>
          <w:rFonts w:cs="Arial"/>
        </w:rPr>
      </w:pPr>
      <w:r w:rsidRPr="00D50609">
        <w:rPr>
          <w:rFonts w:cs="Arial"/>
        </w:rPr>
        <w:t xml:space="preserve">A. </w:t>
      </w:r>
      <w:r w:rsidR="00D50609" w:rsidRPr="000326D0">
        <w:rPr>
          <w:rFonts w:cs="Arial"/>
        </w:rPr>
        <w:t>Males escape child-rearing responsibilities by exhibiting dangerous, unpredictable behavior</w:t>
      </w:r>
      <w:r w:rsidR="00944BA4">
        <w:rPr>
          <w:rFonts w:cs="Arial"/>
        </w:rPr>
        <w:t>.</w:t>
      </w:r>
    </w:p>
    <w:p w14:paraId="47D9D6EC" w14:textId="77777777" w:rsidR="00C14CB5" w:rsidRPr="000326D0" w:rsidRDefault="00181F34" w:rsidP="000326D0">
      <w:pPr>
        <w:rPr>
          <w:rFonts w:cs="Arial"/>
        </w:rPr>
      </w:pPr>
      <w:r w:rsidRPr="00D50609">
        <w:rPr>
          <w:rFonts w:cs="Arial"/>
        </w:rPr>
        <w:t xml:space="preserve">B. </w:t>
      </w:r>
      <w:r w:rsidR="00D50609" w:rsidRPr="000326D0">
        <w:rPr>
          <w:rFonts w:cs="Arial"/>
        </w:rPr>
        <w:t>Having sex with multiple partners increases exposure to sexually transmitted infections</w:t>
      </w:r>
      <w:r w:rsidR="00944BA4">
        <w:rPr>
          <w:rFonts w:cs="Arial"/>
        </w:rPr>
        <w:t>.</w:t>
      </w:r>
    </w:p>
    <w:p w14:paraId="0B1700BE" w14:textId="77777777" w:rsidR="00C14CB5" w:rsidRPr="000326D0" w:rsidRDefault="00181F34" w:rsidP="000326D0">
      <w:pPr>
        <w:rPr>
          <w:rFonts w:cs="Arial"/>
        </w:rPr>
      </w:pPr>
      <w:r w:rsidRPr="00D50609">
        <w:rPr>
          <w:rFonts w:cs="Arial"/>
        </w:rPr>
        <w:t xml:space="preserve">C. </w:t>
      </w:r>
      <w:r w:rsidR="00D50609" w:rsidRPr="000326D0">
        <w:rPr>
          <w:rFonts w:cs="Arial"/>
        </w:rPr>
        <w:t>Shorter lifespans lead men to better take advantage of reproductive opportunities</w:t>
      </w:r>
      <w:r w:rsidR="00944BA4">
        <w:rPr>
          <w:rFonts w:cs="Arial"/>
        </w:rPr>
        <w:t>.</w:t>
      </w:r>
    </w:p>
    <w:p w14:paraId="0C8426CF" w14:textId="77777777" w:rsidR="00C14CB5" w:rsidRPr="000326D0" w:rsidRDefault="00181F34" w:rsidP="000326D0">
      <w:pPr>
        <w:rPr>
          <w:rFonts w:cs="Arial"/>
        </w:rPr>
      </w:pPr>
      <w:r w:rsidRPr="00D50609">
        <w:rPr>
          <w:rFonts w:cs="Arial"/>
        </w:rPr>
        <w:t xml:space="preserve">D. </w:t>
      </w:r>
      <w:r w:rsidR="00D50609" w:rsidRPr="000326D0">
        <w:rPr>
          <w:rFonts w:cs="Arial"/>
        </w:rPr>
        <w:t>Risky and dangerous behavior gives males a reproductive advantage</w:t>
      </w:r>
      <w:r w:rsidR="00944BA4">
        <w:rPr>
          <w:rFonts w:cs="Arial"/>
        </w:rPr>
        <w:t>.</w:t>
      </w:r>
    </w:p>
    <w:p w14:paraId="44D18600" w14:textId="77777777" w:rsidR="00C14CB5" w:rsidRDefault="0049180F" w:rsidP="000326D0">
      <w:pPr>
        <w:rPr>
          <w:rFonts w:cs="Arial"/>
        </w:rPr>
      </w:pPr>
      <w:r>
        <w:rPr>
          <w:rFonts w:cs="Arial"/>
        </w:rPr>
        <w:t>Ans: D</w:t>
      </w:r>
    </w:p>
    <w:p w14:paraId="350E8DAF"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0A5E4AB2" w14:textId="77777777" w:rsidR="0049180F" w:rsidRPr="00D33FBB" w:rsidRDefault="0049180F">
      <w:pPr>
        <w:rPr>
          <w:rFonts w:cs="Arial"/>
        </w:rPr>
      </w:pPr>
      <w:r w:rsidRPr="00D33FBB">
        <w:rPr>
          <w:rFonts w:cs="Arial"/>
        </w:rPr>
        <w:t>Cognitive Domain: Comprehension</w:t>
      </w:r>
    </w:p>
    <w:p w14:paraId="5E643327"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ocation: An Evolutionary Theory of Health and Longevity</w:t>
      </w:r>
    </w:p>
    <w:p w14:paraId="450B4A9D" w14:textId="08DEAA4B" w:rsidR="00C14CB5" w:rsidRPr="000326D0" w:rsidRDefault="007F48BD" w:rsidP="000326D0">
      <w:pPr>
        <w:rPr>
          <w:rFonts w:cs="Arial"/>
        </w:rPr>
      </w:pPr>
      <w:r w:rsidRPr="007F48BD">
        <w:rPr>
          <w:rFonts w:cs="Arial"/>
        </w:rPr>
        <w:t xml:space="preserve">Difficulty Level: </w:t>
      </w:r>
      <w:r>
        <w:rPr>
          <w:rFonts w:cs="Arial"/>
        </w:rPr>
        <w:t>Medium</w:t>
      </w:r>
    </w:p>
    <w:p w14:paraId="5D3A5501" w14:textId="77777777" w:rsidR="00C14CB5" w:rsidRPr="000326D0" w:rsidRDefault="00C14CB5" w:rsidP="000326D0">
      <w:pPr>
        <w:rPr>
          <w:rFonts w:cs="Arial"/>
        </w:rPr>
      </w:pPr>
    </w:p>
    <w:p w14:paraId="21DBFDC1" w14:textId="77777777" w:rsidR="009A525B" w:rsidRPr="000326D0" w:rsidRDefault="00D50609">
      <w:pPr>
        <w:rPr>
          <w:rFonts w:cs="Arial"/>
        </w:rPr>
      </w:pPr>
      <w:r w:rsidRPr="000326D0">
        <w:rPr>
          <w:rFonts w:cs="Arial"/>
        </w:rPr>
        <w:t>14. Evolutionary theorists propose that males’ bodies evolved to prioritize ______ and females’ bodies evolves to prioritize ______.</w:t>
      </w:r>
    </w:p>
    <w:p w14:paraId="0FA2884B" w14:textId="77777777" w:rsidR="00C14CB5" w:rsidRPr="000326D0" w:rsidRDefault="00181F34" w:rsidP="000326D0">
      <w:pPr>
        <w:rPr>
          <w:rFonts w:cs="Arial"/>
        </w:rPr>
      </w:pPr>
      <w:r w:rsidRPr="00D50609">
        <w:rPr>
          <w:rFonts w:cs="Arial"/>
        </w:rPr>
        <w:t xml:space="preserve">A. </w:t>
      </w:r>
      <w:r w:rsidR="00D50609" w:rsidRPr="000326D0">
        <w:rPr>
          <w:rFonts w:cs="Arial"/>
        </w:rPr>
        <w:t>self-preservation, procreation</w:t>
      </w:r>
    </w:p>
    <w:p w14:paraId="69535B0B" w14:textId="77777777" w:rsidR="00C14CB5" w:rsidRPr="000326D0" w:rsidRDefault="00181F34" w:rsidP="000326D0">
      <w:pPr>
        <w:rPr>
          <w:rFonts w:cs="Arial"/>
        </w:rPr>
      </w:pPr>
      <w:r w:rsidRPr="00D50609">
        <w:rPr>
          <w:rFonts w:cs="Arial"/>
        </w:rPr>
        <w:lastRenderedPageBreak/>
        <w:t xml:space="preserve">B. </w:t>
      </w:r>
      <w:r w:rsidR="00D50609" w:rsidRPr="000326D0">
        <w:rPr>
          <w:rFonts w:cs="Arial"/>
        </w:rPr>
        <w:t>procreation, self-repair</w:t>
      </w:r>
    </w:p>
    <w:p w14:paraId="3DD89EDF" w14:textId="77777777" w:rsidR="00C14CB5" w:rsidRPr="000326D0" w:rsidRDefault="00181F34" w:rsidP="000326D0">
      <w:pPr>
        <w:rPr>
          <w:rFonts w:cs="Arial"/>
        </w:rPr>
      </w:pPr>
      <w:r w:rsidRPr="00D50609">
        <w:rPr>
          <w:rFonts w:cs="Arial"/>
        </w:rPr>
        <w:t xml:space="preserve">C. </w:t>
      </w:r>
      <w:r w:rsidR="00D50609" w:rsidRPr="000326D0">
        <w:rPr>
          <w:rFonts w:cs="Arial"/>
        </w:rPr>
        <w:t>survival; signaling attractiveness</w:t>
      </w:r>
    </w:p>
    <w:p w14:paraId="3A539DBD" w14:textId="77777777" w:rsidR="00C14CB5" w:rsidRPr="000326D0" w:rsidRDefault="00181F34" w:rsidP="000326D0">
      <w:pPr>
        <w:rPr>
          <w:rFonts w:cs="Arial"/>
        </w:rPr>
      </w:pPr>
      <w:r w:rsidRPr="00D50609">
        <w:rPr>
          <w:rFonts w:cs="Arial"/>
        </w:rPr>
        <w:t>D.</w:t>
      </w:r>
      <w:r w:rsidR="00534335">
        <w:rPr>
          <w:rFonts w:cs="Arial"/>
        </w:rPr>
        <w:t xml:space="preserve"> </w:t>
      </w:r>
      <w:r w:rsidR="00D50609" w:rsidRPr="000326D0">
        <w:rPr>
          <w:rFonts w:cs="Arial"/>
        </w:rPr>
        <w:t>passing on their genes; ensuring the genes of their mates are passed on</w:t>
      </w:r>
    </w:p>
    <w:p w14:paraId="34D73580" w14:textId="77777777" w:rsidR="00C14CB5" w:rsidRDefault="0049180F" w:rsidP="000326D0">
      <w:pPr>
        <w:rPr>
          <w:rFonts w:cs="Arial"/>
        </w:rPr>
      </w:pPr>
      <w:r>
        <w:rPr>
          <w:rFonts w:cs="Arial"/>
        </w:rPr>
        <w:t>Ans: B</w:t>
      </w:r>
    </w:p>
    <w:p w14:paraId="3F2C412C"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1FCD0E60" w14:textId="77777777" w:rsidR="0049180F" w:rsidRPr="00D33FBB" w:rsidRDefault="0049180F">
      <w:pPr>
        <w:rPr>
          <w:rFonts w:cs="Arial"/>
        </w:rPr>
      </w:pPr>
      <w:r w:rsidRPr="00D33FBB">
        <w:rPr>
          <w:rFonts w:cs="Arial"/>
        </w:rPr>
        <w:t>Cognitive Domain: Comprehension</w:t>
      </w:r>
    </w:p>
    <w:p w14:paraId="18AD471A"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ocation: An Evolutionary Theory of Health and Longevity</w:t>
      </w:r>
    </w:p>
    <w:p w14:paraId="4A8D7C33" w14:textId="6137BA5D" w:rsidR="00C14CB5" w:rsidRPr="000326D0" w:rsidRDefault="007F48BD" w:rsidP="000326D0">
      <w:pPr>
        <w:rPr>
          <w:rFonts w:cs="Arial"/>
        </w:rPr>
      </w:pPr>
      <w:r w:rsidRPr="007F48BD">
        <w:rPr>
          <w:rFonts w:cs="Arial"/>
        </w:rPr>
        <w:t xml:space="preserve">Difficulty Level: </w:t>
      </w:r>
      <w:r>
        <w:rPr>
          <w:rFonts w:cs="Arial"/>
        </w:rPr>
        <w:t>Medium</w:t>
      </w:r>
    </w:p>
    <w:p w14:paraId="30E27C82" w14:textId="77777777" w:rsidR="005D2F9E" w:rsidRPr="004947B0" w:rsidRDefault="005D2F9E">
      <w:pPr>
        <w:rPr>
          <w:rFonts w:cs="Arial"/>
        </w:rPr>
      </w:pPr>
    </w:p>
    <w:p w14:paraId="7BCF41BE" w14:textId="77777777" w:rsidR="00B448FF" w:rsidRPr="004947B0" w:rsidRDefault="00D50609">
      <w:pPr>
        <w:rPr>
          <w:rFonts w:cs="Arial"/>
          <w:b/>
        </w:rPr>
      </w:pPr>
      <w:r w:rsidRPr="000326D0">
        <w:rPr>
          <w:rFonts w:cs="Arial"/>
        </w:rPr>
        <w:t>15. The more that ______ contributes to a given cause of death, the larger the sex differences in rates of death from that cause tend to be.</w:t>
      </w:r>
    </w:p>
    <w:p w14:paraId="591A10E8" w14:textId="77777777" w:rsidR="00C14CB5" w:rsidRPr="000326D0" w:rsidRDefault="00181F34" w:rsidP="000326D0">
      <w:pPr>
        <w:rPr>
          <w:rFonts w:cs="Arial"/>
        </w:rPr>
      </w:pPr>
      <w:r w:rsidRPr="00D50609">
        <w:rPr>
          <w:rFonts w:cs="Arial"/>
        </w:rPr>
        <w:t xml:space="preserve">A. </w:t>
      </w:r>
      <w:r w:rsidR="00D50609" w:rsidRPr="000326D0">
        <w:rPr>
          <w:rFonts w:cs="Arial"/>
        </w:rPr>
        <w:t>genetics</w:t>
      </w:r>
    </w:p>
    <w:p w14:paraId="580769EC" w14:textId="77777777" w:rsidR="00DB1CDD" w:rsidRPr="000326D0" w:rsidRDefault="00181F34">
      <w:pPr>
        <w:rPr>
          <w:rFonts w:cs="Arial"/>
        </w:rPr>
      </w:pPr>
      <w:r w:rsidRPr="00D50609">
        <w:rPr>
          <w:rFonts w:cs="Arial"/>
        </w:rPr>
        <w:t xml:space="preserve">B. </w:t>
      </w:r>
      <w:r w:rsidR="00D50609" w:rsidRPr="000326D0">
        <w:rPr>
          <w:rFonts w:cs="Arial"/>
        </w:rPr>
        <w:t>socioeconomic status</w:t>
      </w:r>
    </w:p>
    <w:p w14:paraId="2F77742D" w14:textId="77777777" w:rsidR="00FA0E18" w:rsidRPr="000326D0" w:rsidRDefault="00181F34">
      <w:pPr>
        <w:rPr>
          <w:rFonts w:cs="Arial"/>
        </w:rPr>
      </w:pPr>
      <w:r w:rsidRPr="00D50609">
        <w:rPr>
          <w:rFonts w:cs="Arial"/>
        </w:rPr>
        <w:t xml:space="preserve">C. </w:t>
      </w:r>
      <w:r w:rsidR="00D50609" w:rsidRPr="000326D0">
        <w:rPr>
          <w:rFonts w:cs="Arial"/>
        </w:rPr>
        <w:t>mental health</w:t>
      </w:r>
    </w:p>
    <w:p w14:paraId="14B0BC57" w14:textId="77777777" w:rsidR="00C14CB5" w:rsidRPr="000326D0" w:rsidRDefault="00181F34" w:rsidP="000326D0">
      <w:pPr>
        <w:rPr>
          <w:rFonts w:cs="Arial"/>
        </w:rPr>
      </w:pPr>
      <w:r w:rsidRPr="00D50609">
        <w:rPr>
          <w:rFonts w:cs="Arial"/>
        </w:rPr>
        <w:t>D.</w:t>
      </w:r>
      <w:r w:rsidR="00534335">
        <w:rPr>
          <w:rFonts w:cs="Arial"/>
        </w:rPr>
        <w:t xml:space="preserve"> </w:t>
      </w:r>
      <w:r w:rsidR="00D50609" w:rsidRPr="000326D0">
        <w:rPr>
          <w:rFonts w:cs="Arial"/>
        </w:rPr>
        <w:t>behavior</w:t>
      </w:r>
    </w:p>
    <w:p w14:paraId="5B360ED9" w14:textId="77777777" w:rsidR="00C14CB5" w:rsidRDefault="0049180F" w:rsidP="000326D0">
      <w:pPr>
        <w:rPr>
          <w:rFonts w:cs="Arial"/>
        </w:rPr>
      </w:pPr>
      <w:r>
        <w:rPr>
          <w:rFonts w:cs="Arial"/>
        </w:rPr>
        <w:t>Ans: D</w:t>
      </w:r>
    </w:p>
    <w:p w14:paraId="43E49258"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32CF08F2" w14:textId="77777777" w:rsidR="0049180F" w:rsidRPr="00D33FBB" w:rsidRDefault="0049180F">
      <w:pPr>
        <w:rPr>
          <w:rFonts w:cs="Arial"/>
        </w:rPr>
      </w:pPr>
      <w:r w:rsidRPr="00D33FBB">
        <w:rPr>
          <w:rFonts w:cs="Arial"/>
        </w:rPr>
        <w:t>Cognitive Domain: Knowledge</w:t>
      </w:r>
    </w:p>
    <w:p w14:paraId="4B96F09F"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ocation: How Do Social Factors Contribute to Sex Disparities in Health?</w:t>
      </w:r>
    </w:p>
    <w:p w14:paraId="7899F340" w14:textId="31F567B0" w:rsidR="00C14CB5" w:rsidRPr="000326D0" w:rsidRDefault="007F48BD" w:rsidP="000326D0">
      <w:pPr>
        <w:rPr>
          <w:rFonts w:cs="Arial"/>
        </w:rPr>
      </w:pPr>
      <w:r w:rsidRPr="007F48BD">
        <w:rPr>
          <w:rFonts w:cs="Arial"/>
        </w:rPr>
        <w:t xml:space="preserve">Difficulty Level: </w:t>
      </w:r>
      <w:r>
        <w:rPr>
          <w:rFonts w:cs="Arial"/>
        </w:rPr>
        <w:t>Easy</w:t>
      </w:r>
    </w:p>
    <w:p w14:paraId="4515E93E" w14:textId="77777777" w:rsidR="00B448FF" w:rsidRPr="004947B0" w:rsidRDefault="00B448FF">
      <w:pPr>
        <w:rPr>
          <w:rFonts w:cs="Arial"/>
        </w:rPr>
      </w:pPr>
    </w:p>
    <w:p w14:paraId="74A1C743" w14:textId="77777777" w:rsidR="00DE4E82" w:rsidRPr="00944BA4" w:rsidRDefault="00D50609">
      <w:pPr>
        <w:rPr>
          <w:rFonts w:cs="Arial"/>
        </w:rPr>
      </w:pPr>
      <w:r w:rsidRPr="006B101C">
        <w:rPr>
          <w:rFonts w:cs="Arial"/>
        </w:rPr>
        <w:t xml:space="preserve">16. In which of the following </w:t>
      </w:r>
      <w:r w:rsidRPr="00944BA4">
        <w:rPr>
          <w:rFonts w:cs="Arial"/>
        </w:rPr>
        <w:t>causes of death should sex differences be the SMALLEST?</w:t>
      </w:r>
    </w:p>
    <w:p w14:paraId="7D664A13" w14:textId="77777777" w:rsidR="00C14CB5" w:rsidRPr="000326D0" w:rsidRDefault="00181F34" w:rsidP="000326D0">
      <w:pPr>
        <w:rPr>
          <w:rFonts w:cs="Arial"/>
        </w:rPr>
      </w:pPr>
      <w:r w:rsidRPr="00D50609">
        <w:rPr>
          <w:rFonts w:cs="Arial"/>
        </w:rPr>
        <w:t xml:space="preserve">A. </w:t>
      </w:r>
      <w:r w:rsidR="00944BA4">
        <w:rPr>
          <w:rFonts w:cs="Arial"/>
        </w:rPr>
        <w:t>a</w:t>
      </w:r>
      <w:r w:rsidR="00D50609" w:rsidRPr="000326D0">
        <w:rPr>
          <w:rFonts w:cs="Arial"/>
        </w:rPr>
        <w:t>ccidents</w:t>
      </w:r>
    </w:p>
    <w:p w14:paraId="5834BB1A" w14:textId="77777777" w:rsidR="00C14CB5" w:rsidRPr="000326D0" w:rsidRDefault="00181F34" w:rsidP="000326D0">
      <w:pPr>
        <w:rPr>
          <w:rFonts w:cs="Arial"/>
        </w:rPr>
      </w:pPr>
      <w:r w:rsidRPr="00D50609">
        <w:rPr>
          <w:rFonts w:cs="Arial"/>
        </w:rPr>
        <w:t xml:space="preserve">B. </w:t>
      </w:r>
      <w:r w:rsidR="00944BA4">
        <w:rPr>
          <w:rFonts w:cs="Arial"/>
        </w:rPr>
        <w:t>h</w:t>
      </w:r>
      <w:r w:rsidR="00D50609" w:rsidRPr="000326D0">
        <w:rPr>
          <w:rFonts w:cs="Arial"/>
        </w:rPr>
        <w:t>omicides</w:t>
      </w:r>
    </w:p>
    <w:p w14:paraId="79FACC8D" w14:textId="77777777" w:rsidR="00C14CB5" w:rsidRPr="000326D0" w:rsidRDefault="00181F34" w:rsidP="000326D0">
      <w:pPr>
        <w:rPr>
          <w:rFonts w:cs="Arial"/>
        </w:rPr>
      </w:pPr>
      <w:r w:rsidRPr="00D50609">
        <w:rPr>
          <w:rFonts w:cs="Arial"/>
        </w:rPr>
        <w:t>C.</w:t>
      </w:r>
      <w:r w:rsidR="00534335">
        <w:rPr>
          <w:rFonts w:cs="Arial"/>
        </w:rPr>
        <w:t xml:space="preserve"> </w:t>
      </w:r>
      <w:r w:rsidR="00944BA4">
        <w:rPr>
          <w:rFonts w:cs="Arial"/>
        </w:rPr>
        <w:t>n</w:t>
      </w:r>
      <w:r w:rsidR="00D50609" w:rsidRPr="000326D0">
        <w:rPr>
          <w:rFonts w:cs="Arial"/>
        </w:rPr>
        <w:t>eurodegenerative disease</w:t>
      </w:r>
    </w:p>
    <w:p w14:paraId="258643F2" w14:textId="77777777" w:rsidR="00C14CB5" w:rsidRPr="000326D0" w:rsidRDefault="00181F34" w:rsidP="000326D0">
      <w:pPr>
        <w:rPr>
          <w:rFonts w:cs="Arial"/>
        </w:rPr>
      </w:pPr>
      <w:r w:rsidRPr="00D50609">
        <w:rPr>
          <w:rFonts w:cs="Arial"/>
        </w:rPr>
        <w:t>D.</w:t>
      </w:r>
      <w:r w:rsidR="00534335">
        <w:rPr>
          <w:rFonts w:cs="Arial"/>
        </w:rPr>
        <w:t xml:space="preserve"> </w:t>
      </w:r>
      <w:r w:rsidR="00944BA4">
        <w:rPr>
          <w:rFonts w:cs="Arial"/>
        </w:rPr>
        <w:t>s</w:t>
      </w:r>
      <w:r w:rsidR="00D50609" w:rsidRPr="000326D0">
        <w:rPr>
          <w:rFonts w:cs="Arial"/>
        </w:rPr>
        <w:t>uicides</w:t>
      </w:r>
    </w:p>
    <w:p w14:paraId="2AE9652B" w14:textId="77777777" w:rsidR="00C14CB5" w:rsidRDefault="0049180F" w:rsidP="000326D0">
      <w:pPr>
        <w:rPr>
          <w:rFonts w:cs="Arial"/>
        </w:rPr>
      </w:pPr>
      <w:r>
        <w:rPr>
          <w:rFonts w:cs="Arial"/>
        </w:rPr>
        <w:t>Ans: C</w:t>
      </w:r>
    </w:p>
    <w:p w14:paraId="56DAFCAF"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2A1CAC27" w14:textId="77777777" w:rsidR="0049180F" w:rsidRPr="00D33FBB" w:rsidRDefault="0049180F">
      <w:pPr>
        <w:rPr>
          <w:rFonts w:cs="Arial"/>
        </w:rPr>
      </w:pPr>
      <w:r w:rsidRPr="00D33FBB">
        <w:rPr>
          <w:rFonts w:cs="Arial"/>
        </w:rPr>
        <w:t>Cognitive Domain: Application</w:t>
      </w:r>
    </w:p>
    <w:p w14:paraId="29052132"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ocation: How Do Social Factors Contribute to Sex Disparities in Health?</w:t>
      </w:r>
    </w:p>
    <w:p w14:paraId="44D74A83" w14:textId="2E97A5FA" w:rsidR="00C14CB5" w:rsidRPr="000326D0" w:rsidRDefault="007F48BD" w:rsidP="000326D0">
      <w:pPr>
        <w:rPr>
          <w:rFonts w:cs="Arial"/>
        </w:rPr>
      </w:pPr>
      <w:r w:rsidRPr="007F48BD">
        <w:rPr>
          <w:rFonts w:cs="Arial"/>
        </w:rPr>
        <w:t xml:space="preserve">Difficulty Level: </w:t>
      </w:r>
      <w:r>
        <w:rPr>
          <w:rFonts w:cs="Arial"/>
        </w:rPr>
        <w:t>Hard</w:t>
      </w:r>
    </w:p>
    <w:p w14:paraId="12526B25" w14:textId="77777777" w:rsidR="00DE4E82" w:rsidRPr="004947B0" w:rsidRDefault="00DE4E82">
      <w:pPr>
        <w:rPr>
          <w:rFonts w:cs="Arial"/>
        </w:rPr>
      </w:pPr>
    </w:p>
    <w:p w14:paraId="7EE51EF6" w14:textId="77777777" w:rsidR="001C0A37" w:rsidRPr="00944BA4" w:rsidRDefault="00D50609">
      <w:pPr>
        <w:rPr>
          <w:rFonts w:cs="Arial"/>
        </w:rPr>
      </w:pPr>
      <w:r w:rsidRPr="006B101C">
        <w:rPr>
          <w:rFonts w:cs="Arial"/>
        </w:rPr>
        <w:t>17. Men exhibit riskier behavior in each of the following EXCEPT</w:t>
      </w:r>
      <w:r w:rsidR="00944BA4">
        <w:rPr>
          <w:rFonts w:cs="Arial"/>
        </w:rPr>
        <w:t xml:space="preserve"> ______.</w:t>
      </w:r>
    </w:p>
    <w:p w14:paraId="36E1D03C" w14:textId="77777777" w:rsidR="00C14CB5" w:rsidRPr="000326D0" w:rsidRDefault="00181F34" w:rsidP="000326D0">
      <w:pPr>
        <w:rPr>
          <w:rFonts w:cs="Arial"/>
        </w:rPr>
      </w:pPr>
      <w:r w:rsidRPr="00D50609">
        <w:rPr>
          <w:rFonts w:cs="Arial"/>
        </w:rPr>
        <w:t xml:space="preserve">A. </w:t>
      </w:r>
      <w:r w:rsidR="00D50609" w:rsidRPr="000326D0">
        <w:rPr>
          <w:rFonts w:cs="Arial"/>
        </w:rPr>
        <w:t>driving</w:t>
      </w:r>
    </w:p>
    <w:p w14:paraId="0FFE53DC" w14:textId="77777777" w:rsidR="00C14CB5" w:rsidRPr="000326D0" w:rsidRDefault="00181F34" w:rsidP="000326D0">
      <w:pPr>
        <w:rPr>
          <w:rFonts w:cs="Arial"/>
        </w:rPr>
      </w:pPr>
      <w:r w:rsidRPr="00D50609">
        <w:rPr>
          <w:rFonts w:cs="Arial"/>
        </w:rPr>
        <w:t xml:space="preserve">B. </w:t>
      </w:r>
      <w:r w:rsidR="00D50609" w:rsidRPr="000326D0">
        <w:rPr>
          <w:rFonts w:cs="Arial"/>
        </w:rPr>
        <w:t>sexual behavior</w:t>
      </w:r>
    </w:p>
    <w:p w14:paraId="2AE3CC08" w14:textId="77777777" w:rsidR="001C0A37" w:rsidRPr="000326D0" w:rsidRDefault="00181F34">
      <w:pPr>
        <w:rPr>
          <w:rFonts w:cs="Arial"/>
        </w:rPr>
      </w:pPr>
      <w:r w:rsidRPr="00D50609">
        <w:rPr>
          <w:rFonts w:cs="Arial"/>
        </w:rPr>
        <w:t>C.</w:t>
      </w:r>
      <w:r w:rsidR="00534335">
        <w:rPr>
          <w:rFonts w:cs="Arial"/>
        </w:rPr>
        <w:t xml:space="preserve"> </w:t>
      </w:r>
      <w:r w:rsidR="00D50609" w:rsidRPr="000326D0">
        <w:rPr>
          <w:rFonts w:cs="Arial"/>
        </w:rPr>
        <w:t>leisure activities</w:t>
      </w:r>
    </w:p>
    <w:p w14:paraId="00170FB9" w14:textId="77777777" w:rsidR="00C14CB5" w:rsidRPr="000326D0" w:rsidRDefault="00181F34" w:rsidP="000326D0">
      <w:pPr>
        <w:rPr>
          <w:rFonts w:cs="Arial"/>
        </w:rPr>
      </w:pPr>
      <w:r w:rsidRPr="00D50609">
        <w:rPr>
          <w:rFonts w:cs="Arial"/>
        </w:rPr>
        <w:t>D.</w:t>
      </w:r>
      <w:r w:rsidR="00534335">
        <w:rPr>
          <w:rFonts w:cs="Arial"/>
        </w:rPr>
        <w:t xml:space="preserve"> </w:t>
      </w:r>
      <w:r w:rsidR="00D50609" w:rsidRPr="000326D0">
        <w:rPr>
          <w:rFonts w:cs="Arial"/>
        </w:rPr>
        <w:t>in the workplace</w:t>
      </w:r>
    </w:p>
    <w:p w14:paraId="0FC2E442" w14:textId="77777777" w:rsidR="00C14CB5" w:rsidRDefault="0049180F" w:rsidP="000326D0">
      <w:pPr>
        <w:rPr>
          <w:rFonts w:cs="Arial"/>
        </w:rPr>
      </w:pPr>
      <w:r>
        <w:rPr>
          <w:rFonts w:cs="Arial"/>
        </w:rPr>
        <w:t>Ans: B</w:t>
      </w:r>
    </w:p>
    <w:p w14:paraId="42BB665C" w14:textId="77777777" w:rsid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2A52A944" w14:textId="77777777" w:rsidR="00C14CB5" w:rsidRPr="000326D0" w:rsidRDefault="00D50609" w:rsidP="000326D0">
      <w:pPr>
        <w:rPr>
          <w:rFonts w:cs="Arial"/>
        </w:rPr>
      </w:pPr>
      <w:r w:rsidRPr="000326D0">
        <w:rPr>
          <w:rFonts w:cs="Arial"/>
        </w:rPr>
        <w:t>Cognitive Domain: Knowledge</w:t>
      </w:r>
    </w:p>
    <w:p w14:paraId="40344ECC" w14:textId="77777777" w:rsidR="0049180F" w:rsidRDefault="0049180F">
      <w:pPr>
        <w:rPr>
          <w:rFonts w:cs="Arial"/>
        </w:rPr>
      </w:pPr>
      <w:r w:rsidRPr="00D33FBB">
        <w:rPr>
          <w:rFonts w:cs="Arial"/>
        </w:rPr>
        <w:t xml:space="preserve">Answer </w:t>
      </w:r>
      <w:r>
        <w:rPr>
          <w:rFonts w:cs="Arial"/>
        </w:rPr>
        <w:t>L</w:t>
      </w:r>
      <w:r w:rsidRPr="00D33FBB">
        <w:rPr>
          <w:rFonts w:cs="Arial"/>
        </w:rPr>
        <w:t>ocation: Accidents and Risky Sex</w:t>
      </w:r>
    </w:p>
    <w:p w14:paraId="31BFD1AF" w14:textId="77777777" w:rsidR="007F48BD" w:rsidRPr="007F48BD" w:rsidRDefault="007F48BD" w:rsidP="007F48BD">
      <w:pPr>
        <w:rPr>
          <w:rFonts w:cs="Arial"/>
        </w:rPr>
      </w:pPr>
      <w:r w:rsidRPr="007F48BD">
        <w:rPr>
          <w:rFonts w:cs="Arial"/>
        </w:rPr>
        <w:t>Difficulty Level:</w:t>
      </w:r>
      <w:r>
        <w:rPr>
          <w:rFonts w:cs="Arial"/>
        </w:rPr>
        <w:t xml:space="preserve"> Easy</w:t>
      </w:r>
    </w:p>
    <w:p w14:paraId="26DBFDCB" w14:textId="77777777" w:rsidR="00C14CB5" w:rsidRPr="000326D0" w:rsidRDefault="00A5595D" w:rsidP="000326D0">
      <w:pPr>
        <w:rPr>
          <w:rFonts w:cs="Arial"/>
        </w:rPr>
      </w:pPr>
      <w:r>
        <w:rPr>
          <w:rFonts w:cs="Arial"/>
        </w:rPr>
        <w:lastRenderedPageBreak/>
        <w:t xml:space="preserve"> </w:t>
      </w:r>
    </w:p>
    <w:p w14:paraId="60A418B4" w14:textId="77777777" w:rsidR="00434B97" w:rsidRPr="004947B0" w:rsidRDefault="00434B97">
      <w:pPr>
        <w:rPr>
          <w:rFonts w:cs="Arial"/>
        </w:rPr>
      </w:pPr>
    </w:p>
    <w:p w14:paraId="1254A7EE" w14:textId="77777777" w:rsidR="00434B97" w:rsidRPr="004947B0" w:rsidRDefault="00D50609">
      <w:pPr>
        <w:rPr>
          <w:rFonts w:cs="Arial"/>
        </w:rPr>
      </w:pPr>
      <w:r w:rsidRPr="000326D0">
        <w:rPr>
          <w:rFonts w:cs="Arial"/>
        </w:rPr>
        <w:t>18. Studies of HIV/AIDS among various populations in the U</w:t>
      </w:r>
      <w:r w:rsidR="00944BA4">
        <w:rPr>
          <w:rFonts w:cs="Arial"/>
        </w:rPr>
        <w:t xml:space="preserve">nited </w:t>
      </w:r>
      <w:r w:rsidRPr="000326D0">
        <w:rPr>
          <w:rFonts w:cs="Arial"/>
        </w:rPr>
        <w:t>S</w:t>
      </w:r>
      <w:r w:rsidR="00944BA4">
        <w:rPr>
          <w:rFonts w:cs="Arial"/>
        </w:rPr>
        <w:t>tates</w:t>
      </w:r>
      <w:r w:rsidRPr="000326D0">
        <w:rPr>
          <w:rFonts w:cs="Arial"/>
        </w:rPr>
        <w:t xml:space="preserve"> reveals each of the following EXCEPT</w:t>
      </w:r>
      <w:r w:rsidR="00944BA4">
        <w:rPr>
          <w:rFonts w:cs="Arial"/>
        </w:rPr>
        <w:t xml:space="preserve"> ______.</w:t>
      </w:r>
    </w:p>
    <w:p w14:paraId="54BB1693" w14:textId="77777777" w:rsidR="00C14CB5" w:rsidRPr="000326D0" w:rsidRDefault="00181F34" w:rsidP="000326D0">
      <w:pPr>
        <w:rPr>
          <w:rFonts w:cs="Arial"/>
        </w:rPr>
      </w:pPr>
      <w:r w:rsidRPr="00D50609">
        <w:rPr>
          <w:rFonts w:cs="Arial"/>
        </w:rPr>
        <w:t xml:space="preserve">A. </w:t>
      </w:r>
      <w:r w:rsidR="00D50609" w:rsidRPr="000326D0">
        <w:rPr>
          <w:rFonts w:cs="Arial"/>
        </w:rPr>
        <w:t>Latino people live in networks with higher concentrations of HIV-infected partners</w:t>
      </w:r>
    </w:p>
    <w:p w14:paraId="285DD953" w14:textId="77777777" w:rsidR="00C14CB5" w:rsidRPr="000326D0" w:rsidRDefault="00181F34" w:rsidP="000326D0">
      <w:pPr>
        <w:rPr>
          <w:rFonts w:cs="Arial"/>
        </w:rPr>
      </w:pPr>
      <w:r w:rsidRPr="00D50609">
        <w:rPr>
          <w:rFonts w:cs="Arial"/>
        </w:rPr>
        <w:t xml:space="preserve">B. </w:t>
      </w:r>
      <w:r w:rsidR="00D50609" w:rsidRPr="000326D0">
        <w:rPr>
          <w:rFonts w:cs="Arial"/>
        </w:rPr>
        <w:t>HIV/AIDS disproportionately affects Black and Latino people in the U</w:t>
      </w:r>
      <w:r w:rsidR="00944BA4">
        <w:rPr>
          <w:rFonts w:cs="Arial"/>
        </w:rPr>
        <w:t xml:space="preserve">nited </w:t>
      </w:r>
      <w:r w:rsidR="00D50609" w:rsidRPr="000326D0">
        <w:rPr>
          <w:rFonts w:cs="Arial"/>
        </w:rPr>
        <w:t>S</w:t>
      </w:r>
      <w:r w:rsidR="00944BA4">
        <w:rPr>
          <w:rFonts w:cs="Arial"/>
        </w:rPr>
        <w:t>tates</w:t>
      </w:r>
    </w:p>
    <w:p w14:paraId="3367096A" w14:textId="77777777" w:rsidR="007C4CE2" w:rsidRPr="000326D0" w:rsidRDefault="00181F34">
      <w:pPr>
        <w:rPr>
          <w:rFonts w:cs="Arial"/>
        </w:rPr>
      </w:pPr>
      <w:r w:rsidRPr="00D50609">
        <w:rPr>
          <w:rFonts w:cs="Arial"/>
        </w:rPr>
        <w:t>C.</w:t>
      </w:r>
      <w:r w:rsidR="00534335">
        <w:rPr>
          <w:rFonts w:cs="Arial"/>
        </w:rPr>
        <w:t xml:space="preserve"> </w:t>
      </w:r>
      <w:r w:rsidR="00944BA4">
        <w:rPr>
          <w:rFonts w:cs="Arial"/>
        </w:rPr>
        <w:t>e</w:t>
      </w:r>
      <w:r w:rsidR="00D50609" w:rsidRPr="000326D0">
        <w:rPr>
          <w:rFonts w:cs="Arial"/>
        </w:rPr>
        <w:t>thnic disparities in HIV infection rates are caused by differences in risky sexual behaviors</w:t>
      </w:r>
    </w:p>
    <w:p w14:paraId="12E0ED32" w14:textId="77777777" w:rsidR="00C14CB5" w:rsidRPr="000326D0" w:rsidRDefault="00181F34" w:rsidP="000326D0">
      <w:pPr>
        <w:rPr>
          <w:rFonts w:cs="Arial"/>
        </w:rPr>
      </w:pPr>
      <w:r w:rsidRPr="00D50609">
        <w:rPr>
          <w:rFonts w:cs="Arial"/>
        </w:rPr>
        <w:t>D.</w:t>
      </w:r>
      <w:r w:rsidR="00534335">
        <w:rPr>
          <w:rFonts w:cs="Arial"/>
        </w:rPr>
        <w:t xml:space="preserve"> </w:t>
      </w:r>
      <w:r w:rsidR="00944BA4">
        <w:rPr>
          <w:rFonts w:cs="Arial"/>
        </w:rPr>
        <w:t>i</w:t>
      </w:r>
      <w:r w:rsidR="00D50609" w:rsidRPr="000326D0">
        <w:rPr>
          <w:rFonts w:cs="Arial"/>
        </w:rPr>
        <w:t>n the U</w:t>
      </w:r>
      <w:r w:rsidR="00944BA4">
        <w:rPr>
          <w:rFonts w:cs="Arial"/>
        </w:rPr>
        <w:t xml:space="preserve">nited </w:t>
      </w:r>
      <w:r w:rsidR="00D50609" w:rsidRPr="000326D0">
        <w:rPr>
          <w:rFonts w:cs="Arial"/>
        </w:rPr>
        <w:t>S</w:t>
      </w:r>
      <w:r w:rsidR="00944BA4">
        <w:rPr>
          <w:rFonts w:cs="Arial"/>
        </w:rPr>
        <w:t>tates</w:t>
      </w:r>
      <w:r w:rsidR="00D50609" w:rsidRPr="000326D0">
        <w:rPr>
          <w:rFonts w:cs="Arial"/>
        </w:rPr>
        <w:t>, but not globally, the majority of new HIV cases each year are among men</w:t>
      </w:r>
    </w:p>
    <w:p w14:paraId="59F847CB" w14:textId="77777777" w:rsidR="00C14CB5" w:rsidRDefault="0049180F" w:rsidP="000326D0">
      <w:pPr>
        <w:rPr>
          <w:rFonts w:cs="Arial"/>
        </w:rPr>
      </w:pPr>
      <w:r>
        <w:rPr>
          <w:rFonts w:cs="Arial"/>
        </w:rPr>
        <w:t>Ans: C</w:t>
      </w:r>
    </w:p>
    <w:p w14:paraId="24E70C2B" w14:textId="77777777" w:rsidR="00C14CB5" w:rsidRPr="000326D0" w:rsidRDefault="00D50609" w:rsidP="000326D0">
      <w:pPr>
        <w:rPr>
          <w:rFonts w:cs="Arial"/>
        </w:rPr>
      </w:pPr>
      <w:r w:rsidRPr="000326D0">
        <w:rPr>
          <w:rFonts w:cs="Arial"/>
        </w:rPr>
        <w:t xml:space="preserve">Learning Objective: </w:t>
      </w:r>
      <w:r w:rsidR="00F04C51">
        <w:rPr>
          <w:rFonts w:cs="Arial"/>
        </w:rPr>
        <w:t>12-3: Analyze the roles of race, social class, sexual orientation, gender identity, and intersectionality in physical health.</w:t>
      </w:r>
    </w:p>
    <w:p w14:paraId="4ECA83CB" w14:textId="77777777" w:rsidR="0049180F" w:rsidRPr="00D33FBB" w:rsidRDefault="0049180F">
      <w:pPr>
        <w:rPr>
          <w:rFonts w:cs="Arial"/>
        </w:rPr>
      </w:pPr>
      <w:r w:rsidRPr="00D33FBB">
        <w:rPr>
          <w:rFonts w:cs="Arial"/>
        </w:rPr>
        <w:t>Cognitive Domain: Knowledge</w:t>
      </w:r>
    </w:p>
    <w:p w14:paraId="4A2EE919"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ocation: Accidents and Risky Sex</w:t>
      </w:r>
    </w:p>
    <w:p w14:paraId="04B14292" w14:textId="0AC735E6" w:rsidR="00C14CB5" w:rsidRPr="000326D0" w:rsidRDefault="007F48BD" w:rsidP="000326D0">
      <w:pPr>
        <w:rPr>
          <w:rFonts w:cs="Arial"/>
        </w:rPr>
      </w:pPr>
      <w:r w:rsidRPr="007F48BD">
        <w:rPr>
          <w:rFonts w:cs="Arial"/>
        </w:rPr>
        <w:t xml:space="preserve">Difficulty Level: </w:t>
      </w:r>
      <w:r>
        <w:rPr>
          <w:rFonts w:cs="Arial"/>
        </w:rPr>
        <w:t>Easy</w:t>
      </w:r>
    </w:p>
    <w:p w14:paraId="1F539064" w14:textId="77777777" w:rsidR="00C14CB5" w:rsidRPr="000326D0" w:rsidRDefault="00C14CB5" w:rsidP="000326D0">
      <w:pPr>
        <w:rPr>
          <w:rFonts w:cs="Arial"/>
        </w:rPr>
      </w:pPr>
    </w:p>
    <w:p w14:paraId="63D70C64" w14:textId="77777777" w:rsidR="009A525B" w:rsidRPr="000326D0" w:rsidRDefault="00D50609">
      <w:pPr>
        <w:rPr>
          <w:rFonts w:cs="Arial"/>
        </w:rPr>
      </w:pPr>
      <w:r w:rsidRPr="000326D0">
        <w:rPr>
          <w:rFonts w:cs="Arial"/>
        </w:rPr>
        <w:t>19. In what way have highly active antiretroviral therapies (HAARTs) been shown to sometimes backfire in reducing the impact of HIV?</w:t>
      </w:r>
    </w:p>
    <w:p w14:paraId="4C033DC8" w14:textId="77777777" w:rsidR="00C14CB5" w:rsidRPr="000326D0" w:rsidRDefault="00181F34" w:rsidP="000326D0">
      <w:pPr>
        <w:rPr>
          <w:rFonts w:cs="Arial"/>
        </w:rPr>
      </w:pPr>
      <w:r w:rsidRPr="00D50609">
        <w:rPr>
          <w:rFonts w:cs="Arial"/>
        </w:rPr>
        <w:t xml:space="preserve">A. </w:t>
      </w:r>
      <w:r w:rsidR="00D50609" w:rsidRPr="000326D0">
        <w:rPr>
          <w:rFonts w:cs="Arial"/>
        </w:rPr>
        <w:t>It may actually increase the ease in which HIV spreads</w:t>
      </w:r>
      <w:r w:rsidR="00944BA4">
        <w:rPr>
          <w:rFonts w:cs="Arial"/>
        </w:rPr>
        <w:t>.</w:t>
      </w:r>
    </w:p>
    <w:p w14:paraId="3365F940" w14:textId="77777777" w:rsidR="00C14CB5" w:rsidRPr="000326D0" w:rsidRDefault="00181F34" w:rsidP="000326D0">
      <w:pPr>
        <w:rPr>
          <w:rFonts w:cs="Arial"/>
        </w:rPr>
      </w:pPr>
      <w:r w:rsidRPr="00D50609">
        <w:rPr>
          <w:rFonts w:cs="Arial"/>
        </w:rPr>
        <w:t xml:space="preserve">B. </w:t>
      </w:r>
      <w:r w:rsidR="00D50609" w:rsidRPr="000326D0">
        <w:rPr>
          <w:rFonts w:cs="Arial"/>
        </w:rPr>
        <w:t>Knowledge of its availability may cause people to be less concerned about risky sexual behaviors</w:t>
      </w:r>
      <w:r w:rsidR="00944BA4">
        <w:rPr>
          <w:rFonts w:cs="Arial"/>
        </w:rPr>
        <w:t>.</w:t>
      </w:r>
    </w:p>
    <w:p w14:paraId="6A17CCB0" w14:textId="77777777" w:rsidR="009A525B" w:rsidRPr="000326D0" w:rsidRDefault="00181F34">
      <w:pPr>
        <w:rPr>
          <w:rFonts w:cs="Arial"/>
        </w:rPr>
      </w:pPr>
      <w:r w:rsidRPr="00D50609">
        <w:rPr>
          <w:rFonts w:cs="Arial"/>
        </w:rPr>
        <w:t xml:space="preserve">C. </w:t>
      </w:r>
      <w:r w:rsidR="00D50609" w:rsidRPr="000326D0">
        <w:rPr>
          <w:rFonts w:cs="Arial"/>
        </w:rPr>
        <w:t>It gives people the false impression that they can no longer infect others with HIV</w:t>
      </w:r>
      <w:r w:rsidR="00944BA4">
        <w:rPr>
          <w:rFonts w:cs="Arial"/>
        </w:rPr>
        <w:t>.</w:t>
      </w:r>
    </w:p>
    <w:p w14:paraId="2E145DDF" w14:textId="77777777" w:rsidR="00C14CB5" w:rsidRPr="000326D0" w:rsidRDefault="00181F34" w:rsidP="000326D0">
      <w:pPr>
        <w:rPr>
          <w:rFonts w:cs="Arial"/>
        </w:rPr>
      </w:pPr>
      <w:r w:rsidRPr="00D50609">
        <w:rPr>
          <w:rFonts w:cs="Arial"/>
        </w:rPr>
        <w:t xml:space="preserve">D. </w:t>
      </w:r>
      <w:r w:rsidR="00D50609" w:rsidRPr="000326D0">
        <w:rPr>
          <w:rFonts w:cs="Arial"/>
        </w:rPr>
        <w:t>It increases the suicide rate among HIV-positive patients</w:t>
      </w:r>
      <w:r w:rsidR="00944BA4">
        <w:rPr>
          <w:rFonts w:cs="Arial"/>
        </w:rPr>
        <w:t>.</w:t>
      </w:r>
    </w:p>
    <w:p w14:paraId="5E61F6FF" w14:textId="77777777" w:rsidR="00C14CB5" w:rsidRDefault="0049180F" w:rsidP="000326D0">
      <w:pPr>
        <w:rPr>
          <w:rFonts w:cs="Arial"/>
        </w:rPr>
      </w:pPr>
      <w:r>
        <w:rPr>
          <w:rFonts w:cs="Arial"/>
        </w:rPr>
        <w:t>Ans: B</w:t>
      </w:r>
    </w:p>
    <w:p w14:paraId="6F4D7D4F"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0ACD3664" w14:textId="77777777" w:rsidR="0049180F" w:rsidRPr="00D33FBB" w:rsidRDefault="0049180F">
      <w:pPr>
        <w:rPr>
          <w:rFonts w:cs="Arial"/>
        </w:rPr>
      </w:pPr>
      <w:r w:rsidRPr="00D33FBB">
        <w:rPr>
          <w:rFonts w:cs="Arial"/>
        </w:rPr>
        <w:t>Cognitive Domain: Knowledge</w:t>
      </w:r>
    </w:p>
    <w:p w14:paraId="7DAC4303"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ocation: Accidents and Risky Sex</w:t>
      </w:r>
    </w:p>
    <w:p w14:paraId="5493BC21" w14:textId="176B7660" w:rsidR="00C14CB5" w:rsidRPr="000326D0" w:rsidRDefault="007F48BD" w:rsidP="000326D0">
      <w:pPr>
        <w:rPr>
          <w:rFonts w:cs="Arial"/>
        </w:rPr>
      </w:pPr>
      <w:r w:rsidRPr="007F48BD">
        <w:rPr>
          <w:rFonts w:cs="Arial"/>
        </w:rPr>
        <w:t xml:space="preserve">Difficulty Level: </w:t>
      </w:r>
      <w:r>
        <w:rPr>
          <w:rFonts w:cs="Arial"/>
        </w:rPr>
        <w:t>Easy</w:t>
      </w:r>
    </w:p>
    <w:p w14:paraId="42A52983" w14:textId="77777777" w:rsidR="00C14CB5" w:rsidRPr="000326D0" w:rsidRDefault="00C14CB5" w:rsidP="000326D0">
      <w:pPr>
        <w:rPr>
          <w:rFonts w:cs="Arial"/>
        </w:rPr>
      </w:pPr>
    </w:p>
    <w:p w14:paraId="5536532A" w14:textId="77777777" w:rsidR="00766035" w:rsidRPr="000326D0" w:rsidRDefault="00D50609">
      <w:pPr>
        <w:rPr>
          <w:rFonts w:cs="Arial"/>
        </w:rPr>
      </w:pPr>
      <w:r w:rsidRPr="000326D0">
        <w:rPr>
          <w:rFonts w:cs="Arial"/>
        </w:rPr>
        <w:t>20. Which of the following trends likely contributed to a decrease in the gender longevity gap over the past few decades?</w:t>
      </w:r>
    </w:p>
    <w:p w14:paraId="20216487" w14:textId="77777777" w:rsidR="00C14CB5" w:rsidRPr="000326D0" w:rsidRDefault="00181F34" w:rsidP="000326D0">
      <w:pPr>
        <w:rPr>
          <w:rFonts w:cs="Arial"/>
        </w:rPr>
      </w:pPr>
      <w:r w:rsidRPr="00D50609">
        <w:rPr>
          <w:rFonts w:cs="Arial"/>
        </w:rPr>
        <w:t xml:space="preserve">A. </w:t>
      </w:r>
      <w:r w:rsidR="00944BA4">
        <w:rPr>
          <w:rFonts w:cs="Arial"/>
        </w:rPr>
        <w:t>i</w:t>
      </w:r>
      <w:r w:rsidR="00D50609" w:rsidRPr="000326D0">
        <w:rPr>
          <w:rFonts w:cs="Arial"/>
        </w:rPr>
        <w:t>ncreased standards of living</w:t>
      </w:r>
    </w:p>
    <w:p w14:paraId="3C1A4298" w14:textId="77777777" w:rsidR="00C14CB5" w:rsidRPr="000326D0" w:rsidRDefault="00181F34" w:rsidP="000326D0">
      <w:pPr>
        <w:rPr>
          <w:rFonts w:cs="Arial"/>
        </w:rPr>
      </w:pPr>
      <w:r w:rsidRPr="00D50609">
        <w:rPr>
          <w:rFonts w:cs="Arial"/>
        </w:rPr>
        <w:t xml:space="preserve">B. </w:t>
      </w:r>
      <w:r w:rsidR="00944BA4">
        <w:rPr>
          <w:rFonts w:cs="Arial"/>
        </w:rPr>
        <w:t>d</w:t>
      </w:r>
      <w:r w:rsidR="00D50609" w:rsidRPr="000326D0">
        <w:rPr>
          <w:rFonts w:cs="Arial"/>
        </w:rPr>
        <w:t>ecreases in the tendency to overwork</w:t>
      </w:r>
    </w:p>
    <w:p w14:paraId="567999DC" w14:textId="77777777" w:rsidR="00C823FE" w:rsidRPr="000326D0" w:rsidRDefault="00181F34">
      <w:pPr>
        <w:rPr>
          <w:rFonts w:cs="Arial"/>
        </w:rPr>
      </w:pPr>
      <w:r w:rsidRPr="00D50609">
        <w:rPr>
          <w:rFonts w:cs="Arial"/>
        </w:rPr>
        <w:t xml:space="preserve">C. </w:t>
      </w:r>
      <w:r w:rsidR="00944BA4">
        <w:rPr>
          <w:rFonts w:cs="Arial"/>
        </w:rPr>
        <w:t>w</w:t>
      </w:r>
      <w:r w:rsidR="00D50609" w:rsidRPr="000326D0">
        <w:rPr>
          <w:rFonts w:cs="Arial"/>
        </w:rPr>
        <w:t>omen becoming more likely to be targeted with violence</w:t>
      </w:r>
    </w:p>
    <w:p w14:paraId="12106232" w14:textId="77777777" w:rsidR="00C14CB5" w:rsidRPr="000326D0" w:rsidRDefault="00181F34" w:rsidP="000326D0">
      <w:pPr>
        <w:rPr>
          <w:rFonts w:cs="Arial"/>
        </w:rPr>
      </w:pPr>
      <w:r w:rsidRPr="00D50609">
        <w:rPr>
          <w:rFonts w:cs="Arial"/>
        </w:rPr>
        <w:t xml:space="preserve">D. </w:t>
      </w:r>
      <w:r w:rsidR="00944BA4">
        <w:rPr>
          <w:rFonts w:cs="Arial"/>
        </w:rPr>
        <w:t>m</w:t>
      </w:r>
      <w:r w:rsidR="00D50609" w:rsidRPr="000326D0">
        <w:rPr>
          <w:rFonts w:cs="Arial"/>
        </w:rPr>
        <w:t>en reducing the gap in how much they smoke relative to women</w:t>
      </w:r>
    </w:p>
    <w:p w14:paraId="1993C067" w14:textId="77777777" w:rsidR="00C14CB5" w:rsidRDefault="0049180F" w:rsidP="000326D0">
      <w:pPr>
        <w:rPr>
          <w:rFonts w:cs="Arial"/>
        </w:rPr>
      </w:pPr>
      <w:r>
        <w:rPr>
          <w:rFonts w:cs="Arial"/>
        </w:rPr>
        <w:t>Ans: D</w:t>
      </w:r>
    </w:p>
    <w:p w14:paraId="5448F7A6"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0E51790B" w14:textId="77777777" w:rsidR="0049180F" w:rsidRPr="00D33FBB" w:rsidRDefault="0049180F">
      <w:pPr>
        <w:rPr>
          <w:rFonts w:cs="Arial"/>
        </w:rPr>
      </w:pPr>
      <w:r w:rsidRPr="00D33FBB">
        <w:rPr>
          <w:rFonts w:cs="Arial"/>
        </w:rPr>
        <w:t>Cognitive Domain: Comprehension</w:t>
      </w:r>
    </w:p>
    <w:p w14:paraId="669D5763"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ocation: Smoking, Alcohol Use, and Diet</w:t>
      </w:r>
    </w:p>
    <w:p w14:paraId="3D2E5A3D" w14:textId="10A8EEBC" w:rsidR="00C14CB5" w:rsidRPr="000326D0" w:rsidRDefault="007F48BD" w:rsidP="000326D0">
      <w:pPr>
        <w:rPr>
          <w:rFonts w:cs="Arial"/>
        </w:rPr>
      </w:pPr>
      <w:r w:rsidRPr="007F48BD">
        <w:rPr>
          <w:rFonts w:cs="Arial"/>
        </w:rPr>
        <w:t xml:space="preserve">Difficulty Level: </w:t>
      </w:r>
      <w:r>
        <w:rPr>
          <w:rFonts w:cs="Arial"/>
        </w:rPr>
        <w:t>Medium</w:t>
      </w:r>
    </w:p>
    <w:p w14:paraId="3648B7DE" w14:textId="77777777" w:rsidR="00C14CB5" w:rsidRPr="000326D0" w:rsidRDefault="00C14CB5" w:rsidP="000326D0">
      <w:pPr>
        <w:rPr>
          <w:rFonts w:cs="Arial"/>
        </w:rPr>
      </w:pPr>
    </w:p>
    <w:p w14:paraId="1EC29418" w14:textId="77777777" w:rsidR="006472BF" w:rsidRPr="000326D0" w:rsidRDefault="00D50609">
      <w:pPr>
        <w:rPr>
          <w:rFonts w:cs="Arial"/>
        </w:rPr>
      </w:pPr>
      <w:r w:rsidRPr="000326D0">
        <w:rPr>
          <w:rFonts w:cs="Arial"/>
        </w:rPr>
        <w:t>21. ______ is associated with eating fruits, vegetables, and fish, which likely explains a portion of sex differences in healthy diets.</w:t>
      </w:r>
    </w:p>
    <w:p w14:paraId="29B82B65" w14:textId="77777777" w:rsidR="00C14CB5" w:rsidRPr="000326D0" w:rsidRDefault="00181F34" w:rsidP="000326D0">
      <w:pPr>
        <w:rPr>
          <w:rFonts w:cs="Arial"/>
        </w:rPr>
      </w:pPr>
      <w:r w:rsidRPr="00D50609">
        <w:rPr>
          <w:rFonts w:cs="Arial"/>
        </w:rPr>
        <w:lastRenderedPageBreak/>
        <w:t xml:space="preserve">A. </w:t>
      </w:r>
      <w:r w:rsidR="00D50609" w:rsidRPr="000326D0">
        <w:rPr>
          <w:rFonts w:cs="Arial"/>
        </w:rPr>
        <w:t>Social support</w:t>
      </w:r>
    </w:p>
    <w:p w14:paraId="196590E5" w14:textId="77777777" w:rsidR="00C14CB5" w:rsidRPr="000326D0" w:rsidRDefault="00181F34" w:rsidP="000326D0">
      <w:pPr>
        <w:rPr>
          <w:rFonts w:cs="Arial"/>
        </w:rPr>
      </w:pPr>
      <w:r w:rsidRPr="00D50609">
        <w:rPr>
          <w:rFonts w:cs="Arial"/>
        </w:rPr>
        <w:t xml:space="preserve">B. </w:t>
      </w:r>
      <w:r w:rsidR="00D50609" w:rsidRPr="000326D0">
        <w:rPr>
          <w:rFonts w:cs="Arial"/>
        </w:rPr>
        <w:t>Erectile dysfunction</w:t>
      </w:r>
    </w:p>
    <w:p w14:paraId="68745471" w14:textId="77777777" w:rsidR="00C14CB5" w:rsidRPr="000326D0" w:rsidRDefault="00181F34" w:rsidP="000326D0">
      <w:pPr>
        <w:rPr>
          <w:rFonts w:cs="Arial"/>
        </w:rPr>
      </w:pPr>
      <w:r w:rsidRPr="00D50609">
        <w:rPr>
          <w:rFonts w:cs="Arial"/>
        </w:rPr>
        <w:t xml:space="preserve">C. </w:t>
      </w:r>
      <w:r w:rsidR="00D50609" w:rsidRPr="000326D0">
        <w:rPr>
          <w:rFonts w:cs="Arial"/>
        </w:rPr>
        <w:t>Femininity</w:t>
      </w:r>
    </w:p>
    <w:p w14:paraId="51D8562E" w14:textId="77777777" w:rsidR="00C14CB5" w:rsidRPr="000326D0" w:rsidRDefault="00181F34" w:rsidP="000326D0">
      <w:pPr>
        <w:rPr>
          <w:rFonts w:cs="Arial"/>
        </w:rPr>
      </w:pPr>
      <w:r w:rsidRPr="00D50609">
        <w:rPr>
          <w:rFonts w:cs="Arial"/>
        </w:rPr>
        <w:t>D.</w:t>
      </w:r>
      <w:r w:rsidR="00534335">
        <w:rPr>
          <w:rFonts w:cs="Arial"/>
        </w:rPr>
        <w:t xml:space="preserve"> </w:t>
      </w:r>
      <w:r w:rsidR="00D50609" w:rsidRPr="000326D0">
        <w:rPr>
          <w:rFonts w:cs="Arial"/>
        </w:rPr>
        <w:t>Estrogen production</w:t>
      </w:r>
    </w:p>
    <w:p w14:paraId="736F0876" w14:textId="77777777" w:rsidR="00C14CB5" w:rsidRDefault="0049180F" w:rsidP="000326D0">
      <w:pPr>
        <w:rPr>
          <w:rFonts w:cs="Arial"/>
        </w:rPr>
      </w:pPr>
      <w:r>
        <w:rPr>
          <w:rFonts w:cs="Arial"/>
        </w:rPr>
        <w:t>Ans: C</w:t>
      </w:r>
    </w:p>
    <w:p w14:paraId="05A48A56"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145BB546" w14:textId="77777777" w:rsidR="0049180F" w:rsidRPr="00D33FBB" w:rsidRDefault="0049180F">
      <w:pPr>
        <w:rPr>
          <w:rFonts w:cs="Arial"/>
        </w:rPr>
      </w:pPr>
      <w:r w:rsidRPr="00D33FBB">
        <w:rPr>
          <w:rFonts w:cs="Arial"/>
        </w:rPr>
        <w:t>Cognitive Domain: Knowledge</w:t>
      </w:r>
    </w:p>
    <w:p w14:paraId="1D460278"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ocation: Smoking, Alcohol Use, and Diet</w:t>
      </w:r>
    </w:p>
    <w:p w14:paraId="21D96660" w14:textId="3BDB5C11" w:rsidR="00C14CB5" w:rsidRPr="000326D0" w:rsidRDefault="007F48BD" w:rsidP="000326D0">
      <w:pPr>
        <w:rPr>
          <w:rFonts w:cs="Arial"/>
        </w:rPr>
      </w:pPr>
      <w:r w:rsidRPr="007F48BD">
        <w:rPr>
          <w:rFonts w:cs="Arial"/>
        </w:rPr>
        <w:t xml:space="preserve">Difficulty Level: </w:t>
      </w:r>
      <w:r>
        <w:rPr>
          <w:rFonts w:cs="Arial"/>
        </w:rPr>
        <w:t>Easy</w:t>
      </w:r>
    </w:p>
    <w:p w14:paraId="2C392DDE" w14:textId="77777777" w:rsidR="00C14CB5" w:rsidRPr="000326D0" w:rsidRDefault="00C14CB5" w:rsidP="000326D0">
      <w:pPr>
        <w:rPr>
          <w:rFonts w:cs="Arial"/>
        </w:rPr>
      </w:pPr>
    </w:p>
    <w:p w14:paraId="28A171F2" w14:textId="166EAA58" w:rsidR="001C0A37" w:rsidRPr="000326D0" w:rsidRDefault="00D50609">
      <w:pPr>
        <w:rPr>
          <w:rFonts w:cs="Arial"/>
        </w:rPr>
      </w:pPr>
      <w:r w:rsidRPr="000326D0">
        <w:rPr>
          <w:rFonts w:cs="Arial"/>
        </w:rPr>
        <w:t xml:space="preserve">22. Men are more likely </w:t>
      </w:r>
      <w:r w:rsidR="007F48BD">
        <w:rPr>
          <w:rFonts w:cs="Arial"/>
        </w:rPr>
        <w:t xml:space="preserve">than women </w:t>
      </w:r>
      <w:r w:rsidRPr="000326D0">
        <w:rPr>
          <w:rFonts w:cs="Arial"/>
        </w:rPr>
        <w:t>to do each of the following EXCEPT</w:t>
      </w:r>
      <w:r w:rsidR="00944BA4">
        <w:rPr>
          <w:rFonts w:cs="Arial"/>
        </w:rPr>
        <w:t xml:space="preserve"> ______.</w:t>
      </w:r>
    </w:p>
    <w:p w14:paraId="549D11A7" w14:textId="77777777" w:rsidR="00C14CB5" w:rsidRPr="000326D0" w:rsidRDefault="00181F34" w:rsidP="000326D0">
      <w:pPr>
        <w:rPr>
          <w:rFonts w:cs="Arial"/>
        </w:rPr>
      </w:pPr>
      <w:r w:rsidRPr="00D50609">
        <w:rPr>
          <w:rFonts w:cs="Arial"/>
        </w:rPr>
        <w:t xml:space="preserve">A. </w:t>
      </w:r>
      <w:r w:rsidR="00D50609" w:rsidRPr="000326D0">
        <w:rPr>
          <w:rFonts w:cs="Arial"/>
        </w:rPr>
        <w:t>binge drink</w:t>
      </w:r>
    </w:p>
    <w:p w14:paraId="28BB0B1C" w14:textId="77777777" w:rsidR="00C14CB5" w:rsidRPr="000326D0" w:rsidRDefault="00181F34" w:rsidP="000326D0">
      <w:pPr>
        <w:rPr>
          <w:rFonts w:cs="Arial"/>
        </w:rPr>
      </w:pPr>
      <w:r w:rsidRPr="00D50609">
        <w:rPr>
          <w:rFonts w:cs="Arial"/>
        </w:rPr>
        <w:t xml:space="preserve">B. </w:t>
      </w:r>
      <w:r w:rsidR="00D50609" w:rsidRPr="000326D0">
        <w:rPr>
          <w:rFonts w:cs="Arial"/>
        </w:rPr>
        <w:t>live a sedentary lifestyle</w:t>
      </w:r>
    </w:p>
    <w:p w14:paraId="2AA60A0A" w14:textId="77777777" w:rsidR="00C14CB5" w:rsidRPr="000326D0" w:rsidRDefault="00181F34" w:rsidP="000326D0">
      <w:pPr>
        <w:rPr>
          <w:rFonts w:cs="Arial"/>
        </w:rPr>
      </w:pPr>
      <w:r w:rsidRPr="00D50609">
        <w:rPr>
          <w:rFonts w:cs="Arial"/>
        </w:rPr>
        <w:t xml:space="preserve">C. </w:t>
      </w:r>
      <w:r w:rsidR="00D50609" w:rsidRPr="000326D0">
        <w:rPr>
          <w:rFonts w:cs="Arial"/>
        </w:rPr>
        <w:t>drive dangerously</w:t>
      </w:r>
    </w:p>
    <w:p w14:paraId="3EDBE571" w14:textId="77777777" w:rsidR="00C14CB5" w:rsidRPr="000326D0" w:rsidRDefault="00181F34" w:rsidP="000326D0">
      <w:pPr>
        <w:rPr>
          <w:rFonts w:cs="Arial"/>
        </w:rPr>
      </w:pPr>
      <w:r w:rsidRPr="00D50609">
        <w:rPr>
          <w:rFonts w:cs="Arial"/>
        </w:rPr>
        <w:t>D.</w:t>
      </w:r>
      <w:r w:rsidR="00534335">
        <w:rPr>
          <w:rFonts w:cs="Arial"/>
        </w:rPr>
        <w:t xml:space="preserve"> </w:t>
      </w:r>
      <w:r w:rsidR="00D50609" w:rsidRPr="000326D0">
        <w:rPr>
          <w:rFonts w:cs="Arial"/>
        </w:rPr>
        <w:t>eat high-fat foods</w:t>
      </w:r>
    </w:p>
    <w:p w14:paraId="14FE08A7" w14:textId="77777777" w:rsidR="00C14CB5" w:rsidRDefault="0049180F" w:rsidP="000326D0">
      <w:pPr>
        <w:rPr>
          <w:rFonts w:cs="Arial"/>
        </w:rPr>
      </w:pPr>
      <w:r>
        <w:rPr>
          <w:rFonts w:cs="Arial"/>
        </w:rPr>
        <w:t>Ans: B</w:t>
      </w:r>
    </w:p>
    <w:p w14:paraId="709EB805"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1406915A" w14:textId="77777777" w:rsidR="0049180F" w:rsidRPr="00D33FBB" w:rsidRDefault="0049180F">
      <w:pPr>
        <w:rPr>
          <w:rFonts w:cs="Arial"/>
        </w:rPr>
      </w:pPr>
      <w:r w:rsidRPr="00D33FBB">
        <w:rPr>
          <w:rFonts w:cs="Arial"/>
        </w:rPr>
        <w:t>Cognitive Domain: Knowledge</w:t>
      </w:r>
    </w:p>
    <w:p w14:paraId="5B02F526"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ocation: Physical Activity and Exercise</w:t>
      </w:r>
    </w:p>
    <w:p w14:paraId="1B838946" w14:textId="2E89B987" w:rsidR="00C14CB5" w:rsidRPr="000326D0" w:rsidRDefault="007F48BD" w:rsidP="000326D0">
      <w:pPr>
        <w:rPr>
          <w:rFonts w:cs="Arial"/>
        </w:rPr>
      </w:pPr>
      <w:r w:rsidRPr="007F48BD">
        <w:rPr>
          <w:rFonts w:cs="Arial"/>
        </w:rPr>
        <w:t xml:space="preserve">Difficulty Level: </w:t>
      </w:r>
      <w:r>
        <w:rPr>
          <w:rFonts w:cs="Arial"/>
        </w:rPr>
        <w:t>Easy</w:t>
      </w:r>
    </w:p>
    <w:p w14:paraId="20360D6F" w14:textId="77777777" w:rsidR="00C14CB5" w:rsidRPr="000326D0" w:rsidRDefault="00C14CB5" w:rsidP="000326D0">
      <w:pPr>
        <w:rPr>
          <w:rFonts w:cs="Arial"/>
        </w:rPr>
      </w:pPr>
    </w:p>
    <w:p w14:paraId="54AE2E58" w14:textId="77777777" w:rsidR="00A01556" w:rsidRPr="000326D0" w:rsidRDefault="00D50609">
      <w:pPr>
        <w:rPr>
          <w:rFonts w:cs="Arial"/>
        </w:rPr>
      </w:pPr>
      <w:r w:rsidRPr="000326D0">
        <w:rPr>
          <w:rFonts w:cs="Arial"/>
        </w:rPr>
        <w:t>23. Which of the following healthy activities should you predict women to be less likely to engage in relative to men?</w:t>
      </w:r>
    </w:p>
    <w:p w14:paraId="3934C9B3" w14:textId="77777777" w:rsidR="00C14CB5" w:rsidRPr="000326D0" w:rsidRDefault="00181F34" w:rsidP="000326D0">
      <w:pPr>
        <w:rPr>
          <w:rFonts w:cs="Arial"/>
        </w:rPr>
      </w:pPr>
      <w:r w:rsidRPr="00D50609">
        <w:rPr>
          <w:rFonts w:cs="Arial"/>
        </w:rPr>
        <w:t xml:space="preserve">A. </w:t>
      </w:r>
      <w:r w:rsidR="00944BA4">
        <w:rPr>
          <w:rFonts w:cs="Arial"/>
        </w:rPr>
        <w:t>b</w:t>
      </w:r>
      <w:r w:rsidR="00D50609" w:rsidRPr="000326D0">
        <w:rPr>
          <w:rFonts w:cs="Arial"/>
        </w:rPr>
        <w:t>uckling their seatbelts</w:t>
      </w:r>
    </w:p>
    <w:p w14:paraId="392AA8CD" w14:textId="77777777" w:rsidR="00C14CB5" w:rsidRPr="000326D0" w:rsidRDefault="00181F34" w:rsidP="000326D0">
      <w:pPr>
        <w:rPr>
          <w:rFonts w:cs="Arial"/>
        </w:rPr>
      </w:pPr>
      <w:r w:rsidRPr="00D50609">
        <w:rPr>
          <w:rFonts w:cs="Arial"/>
        </w:rPr>
        <w:t xml:space="preserve">B. </w:t>
      </w:r>
      <w:r w:rsidR="00944BA4">
        <w:rPr>
          <w:rFonts w:cs="Arial"/>
        </w:rPr>
        <w:t>e</w:t>
      </w:r>
      <w:r w:rsidR="00D50609" w:rsidRPr="000326D0">
        <w:rPr>
          <w:rFonts w:cs="Arial"/>
        </w:rPr>
        <w:t>ating large portions of vegetables with every meal</w:t>
      </w:r>
    </w:p>
    <w:p w14:paraId="349A92F8" w14:textId="77777777" w:rsidR="00C14CB5" w:rsidRPr="000326D0" w:rsidRDefault="00181F34" w:rsidP="000326D0">
      <w:pPr>
        <w:rPr>
          <w:rFonts w:cs="Arial"/>
        </w:rPr>
      </w:pPr>
      <w:r w:rsidRPr="00D50609">
        <w:rPr>
          <w:rFonts w:cs="Arial"/>
        </w:rPr>
        <w:t xml:space="preserve">C. </w:t>
      </w:r>
      <w:r w:rsidR="00944BA4">
        <w:rPr>
          <w:rFonts w:cs="Arial"/>
        </w:rPr>
        <w:t>a</w:t>
      </w:r>
      <w:r w:rsidR="00D50609" w:rsidRPr="000326D0">
        <w:rPr>
          <w:rFonts w:cs="Arial"/>
        </w:rPr>
        <w:t>voiding cigarettes</w:t>
      </w:r>
    </w:p>
    <w:p w14:paraId="29050D69" w14:textId="77777777" w:rsidR="00C14CB5" w:rsidRPr="000326D0" w:rsidRDefault="00181F34" w:rsidP="000326D0">
      <w:pPr>
        <w:rPr>
          <w:rFonts w:cs="Arial"/>
        </w:rPr>
      </w:pPr>
      <w:r w:rsidRPr="00D50609">
        <w:rPr>
          <w:rFonts w:cs="Arial"/>
        </w:rPr>
        <w:t>D.</w:t>
      </w:r>
      <w:r w:rsidR="00534335">
        <w:rPr>
          <w:rFonts w:cs="Arial"/>
        </w:rPr>
        <w:t xml:space="preserve"> </w:t>
      </w:r>
      <w:r w:rsidR="00944BA4">
        <w:rPr>
          <w:rFonts w:cs="Arial"/>
        </w:rPr>
        <w:t>b</w:t>
      </w:r>
      <w:r w:rsidR="00D50609" w:rsidRPr="000326D0">
        <w:rPr>
          <w:rFonts w:cs="Arial"/>
        </w:rPr>
        <w:t>eing physically active each day</w:t>
      </w:r>
    </w:p>
    <w:p w14:paraId="41E03C67" w14:textId="77777777" w:rsidR="00C14CB5" w:rsidRDefault="0049180F" w:rsidP="000326D0">
      <w:pPr>
        <w:rPr>
          <w:rFonts w:cs="Arial"/>
        </w:rPr>
      </w:pPr>
      <w:r>
        <w:rPr>
          <w:rFonts w:cs="Arial"/>
        </w:rPr>
        <w:t>Ans: D</w:t>
      </w:r>
    </w:p>
    <w:p w14:paraId="527A0B4A"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2F1007DA" w14:textId="77777777" w:rsidR="0049180F" w:rsidRPr="00D33FBB" w:rsidRDefault="0049180F">
      <w:pPr>
        <w:rPr>
          <w:rFonts w:cs="Arial"/>
        </w:rPr>
      </w:pPr>
      <w:r w:rsidRPr="00D33FBB">
        <w:rPr>
          <w:rFonts w:cs="Arial"/>
        </w:rPr>
        <w:t>Cognitive Domain: Application</w:t>
      </w:r>
    </w:p>
    <w:p w14:paraId="1509F43D"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ocation: Physical Activity and Exercise</w:t>
      </w:r>
    </w:p>
    <w:p w14:paraId="39EB8AEC" w14:textId="749F356C" w:rsidR="00C14CB5" w:rsidRPr="000326D0" w:rsidRDefault="007F48BD" w:rsidP="000326D0">
      <w:pPr>
        <w:rPr>
          <w:rFonts w:cs="Arial"/>
        </w:rPr>
      </w:pPr>
      <w:r w:rsidRPr="007F48BD">
        <w:rPr>
          <w:rFonts w:cs="Arial"/>
        </w:rPr>
        <w:t xml:space="preserve">Difficulty Level: </w:t>
      </w:r>
      <w:r>
        <w:rPr>
          <w:rFonts w:cs="Arial"/>
        </w:rPr>
        <w:t>Hard</w:t>
      </w:r>
    </w:p>
    <w:p w14:paraId="1C3D5382" w14:textId="77777777" w:rsidR="00B448FF" w:rsidRPr="004947B0" w:rsidRDefault="00B448FF">
      <w:pPr>
        <w:rPr>
          <w:rFonts w:cs="Arial"/>
        </w:rPr>
      </w:pPr>
    </w:p>
    <w:p w14:paraId="77B9588C" w14:textId="77777777" w:rsidR="00BB46EB" w:rsidRPr="004947B0" w:rsidRDefault="00D50609">
      <w:pPr>
        <w:rPr>
          <w:rFonts w:cs="Arial"/>
        </w:rPr>
      </w:pPr>
      <w:r w:rsidRPr="000326D0">
        <w:rPr>
          <w:rFonts w:cs="Arial"/>
        </w:rPr>
        <w:t xml:space="preserve">24. Which of the following shares a positive relationship with physical </w:t>
      </w:r>
      <w:r w:rsidRPr="000326D0">
        <w:rPr>
          <w:rFonts w:cs="Arial"/>
          <w:i/>
        </w:rPr>
        <w:t>inactivity</w:t>
      </w:r>
      <w:r w:rsidRPr="000326D0">
        <w:rPr>
          <w:rFonts w:cs="Arial"/>
        </w:rPr>
        <w:t>?</w:t>
      </w:r>
    </w:p>
    <w:p w14:paraId="1C86E727" w14:textId="77777777" w:rsidR="00C14CB5" w:rsidRPr="000326D0" w:rsidRDefault="00181F34" w:rsidP="000326D0">
      <w:pPr>
        <w:rPr>
          <w:rFonts w:cs="Arial"/>
        </w:rPr>
      </w:pPr>
      <w:r w:rsidRPr="00D50609">
        <w:rPr>
          <w:rFonts w:cs="Arial"/>
        </w:rPr>
        <w:t xml:space="preserve">A. </w:t>
      </w:r>
      <w:r w:rsidR="00944BA4">
        <w:rPr>
          <w:rFonts w:cs="Arial"/>
        </w:rPr>
        <w:t>t</w:t>
      </w:r>
      <w:r w:rsidR="00D50609" w:rsidRPr="000326D0">
        <w:rPr>
          <w:rFonts w:cs="Arial"/>
        </w:rPr>
        <w:t>he average income or wealth of a country</w:t>
      </w:r>
    </w:p>
    <w:p w14:paraId="7E5E730B" w14:textId="77777777" w:rsidR="00C14CB5" w:rsidRPr="000326D0" w:rsidRDefault="00181F34" w:rsidP="000326D0">
      <w:pPr>
        <w:rPr>
          <w:rFonts w:cs="Arial"/>
        </w:rPr>
      </w:pPr>
      <w:r w:rsidRPr="00D50609">
        <w:rPr>
          <w:rFonts w:cs="Arial"/>
        </w:rPr>
        <w:t xml:space="preserve">B. </w:t>
      </w:r>
      <w:r w:rsidR="00944BA4">
        <w:rPr>
          <w:rFonts w:cs="Arial"/>
        </w:rPr>
        <w:t>b</w:t>
      </w:r>
      <w:r w:rsidR="00D50609" w:rsidRPr="000326D0">
        <w:rPr>
          <w:rFonts w:cs="Arial"/>
        </w:rPr>
        <w:t>eing male</w:t>
      </w:r>
    </w:p>
    <w:p w14:paraId="08706FD3" w14:textId="77777777" w:rsidR="00C14CB5" w:rsidRPr="000326D0" w:rsidRDefault="00181F34" w:rsidP="000326D0">
      <w:pPr>
        <w:rPr>
          <w:rFonts w:cs="Arial"/>
        </w:rPr>
      </w:pPr>
      <w:r w:rsidRPr="00D50609">
        <w:rPr>
          <w:rFonts w:cs="Arial"/>
        </w:rPr>
        <w:t>C.</w:t>
      </w:r>
      <w:r w:rsidR="00534335">
        <w:rPr>
          <w:rFonts w:cs="Arial"/>
        </w:rPr>
        <w:t xml:space="preserve"> </w:t>
      </w:r>
      <w:r w:rsidR="00944BA4">
        <w:rPr>
          <w:rFonts w:cs="Arial"/>
        </w:rPr>
        <w:t>y</w:t>
      </w:r>
      <w:r w:rsidR="00D50609" w:rsidRPr="000326D0">
        <w:rPr>
          <w:rFonts w:cs="Arial"/>
        </w:rPr>
        <w:t>outh/being young</w:t>
      </w:r>
    </w:p>
    <w:p w14:paraId="5C7EAAD2" w14:textId="77777777" w:rsidR="00C14CB5" w:rsidRPr="000326D0" w:rsidRDefault="00181F34" w:rsidP="000326D0">
      <w:pPr>
        <w:rPr>
          <w:rFonts w:cs="Arial"/>
        </w:rPr>
      </w:pPr>
      <w:r w:rsidRPr="00D50609">
        <w:rPr>
          <w:rFonts w:cs="Arial"/>
        </w:rPr>
        <w:t>D.</w:t>
      </w:r>
      <w:r w:rsidR="00534335">
        <w:rPr>
          <w:rFonts w:cs="Arial"/>
        </w:rPr>
        <w:t xml:space="preserve"> </w:t>
      </w:r>
      <w:r w:rsidR="00944BA4">
        <w:rPr>
          <w:rFonts w:cs="Arial"/>
        </w:rPr>
        <w:t>w</w:t>
      </w:r>
      <w:r w:rsidR="00D50609" w:rsidRPr="000326D0">
        <w:rPr>
          <w:rFonts w:cs="Arial"/>
        </w:rPr>
        <w:t>orking in an office</w:t>
      </w:r>
    </w:p>
    <w:p w14:paraId="026C2AD6" w14:textId="77777777" w:rsidR="00C14CB5" w:rsidRDefault="0049180F" w:rsidP="000326D0">
      <w:pPr>
        <w:rPr>
          <w:rFonts w:cs="Arial"/>
        </w:rPr>
      </w:pPr>
      <w:r>
        <w:rPr>
          <w:rFonts w:cs="Arial"/>
        </w:rPr>
        <w:t>Ans: A</w:t>
      </w:r>
    </w:p>
    <w:p w14:paraId="0AB4007A"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36830CA8" w14:textId="77777777" w:rsidR="0049180F" w:rsidRPr="00D33FBB" w:rsidRDefault="0049180F">
      <w:pPr>
        <w:rPr>
          <w:rFonts w:cs="Arial"/>
        </w:rPr>
      </w:pPr>
      <w:r w:rsidRPr="00D33FBB">
        <w:rPr>
          <w:rFonts w:cs="Arial"/>
        </w:rPr>
        <w:t>Cognitive Domain: Knowledge</w:t>
      </w:r>
    </w:p>
    <w:p w14:paraId="5C896CAD"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ocation: Physical Activity and Exercise</w:t>
      </w:r>
    </w:p>
    <w:p w14:paraId="1F1B09BB" w14:textId="1AD17815" w:rsidR="00C14CB5" w:rsidRPr="000326D0" w:rsidRDefault="007F48BD" w:rsidP="000326D0">
      <w:pPr>
        <w:rPr>
          <w:rFonts w:cs="Arial"/>
        </w:rPr>
      </w:pPr>
      <w:r w:rsidRPr="007F48BD">
        <w:rPr>
          <w:rFonts w:cs="Arial"/>
        </w:rPr>
        <w:lastRenderedPageBreak/>
        <w:t xml:space="preserve">Difficulty Level: </w:t>
      </w:r>
      <w:r>
        <w:rPr>
          <w:rFonts w:cs="Arial"/>
        </w:rPr>
        <w:t>Easy</w:t>
      </w:r>
    </w:p>
    <w:p w14:paraId="6B511F73" w14:textId="77777777" w:rsidR="00E80776" w:rsidRPr="004947B0" w:rsidRDefault="00E80776">
      <w:pPr>
        <w:rPr>
          <w:rFonts w:cs="Arial"/>
        </w:rPr>
      </w:pPr>
    </w:p>
    <w:p w14:paraId="22307AC9" w14:textId="77777777" w:rsidR="00E80776" w:rsidRPr="004947B0" w:rsidRDefault="00D50609">
      <w:pPr>
        <w:rPr>
          <w:rFonts w:cs="Arial"/>
        </w:rPr>
      </w:pPr>
      <w:r w:rsidRPr="000326D0">
        <w:rPr>
          <w:rFonts w:cs="Arial"/>
        </w:rPr>
        <w:t>25. Which of the following traits is associated with better adjustment to illness?</w:t>
      </w:r>
    </w:p>
    <w:p w14:paraId="38E33C2C" w14:textId="77777777" w:rsidR="00C14CB5" w:rsidRPr="000326D0" w:rsidRDefault="00181F34" w:rsidP="000326D0">
      <w:pPr>
        <w:rPr>
          <w:rFonts w:cs="Arial"/>
        </w:rPr>
      </w:pPr>
      <w:r w:rsidRPr="00D50609">
        <w:rPr>
          <w:rFonts w:cs="Arial"/>
        </w:rPr>
        <w:t xml:space="preserve">A. </w:t>
      </w:r>
      <w:r w:rsidR="00944BA4">
        <w:rPr>
          <w:rFonts w:cs="Arial"/>
        </w:rPr>
        <w:t>c</w:t>
      </w:r>
      <w:r w:rsidR="00D50609" w:rsidRPr="000326D0">
        <w:rPr>
          <w:rFonts w:cs="Arial"/>
        </w:rPr>
        <w:t>ooperativeness</w:t>
      </w:r>
    </w:p>
    <w:p w14:paraId="008844F2" w14:textId="77777777" w:rsidR="00C14CB5" w:rsidRPr="000326D0" w:rsidRDefault="00181F34" w:rsidP="000326D0">
      <w:pPr>
        <w:rPr>
          <w:rFonts w:cs="Arial"/>
        </w:rPr>
      </w:pPr>
      <w:r w:rsidRPr="00D50609">
        <w:rPr>
          <w:rFonts w:cs="Arial"/>
        </w:rPr>
        <w:t xml:space="preserve">B. </w:t>
      </w:r>
      <w:r w:rsidR="00944BA4">
        <w:rPr>
          <w:rFonts w:cs="Arial"/>
        </w:rPr>
        <w:t>c</w:t>
      </w:r>
      <w:r w:rsidR="00D50609" w:rsidRPr="000326D0">
        <w:rPr>
          <w:rFonts w:cs="Arial"/>
        </w:rPr>
        <w:t>ompetitiveness</w:t>
      </w:r>
    </w:p>
    <w:p w14:paraId="06C9AD0B" w14:textId="77777777" w:rsidR="00C14CB5" w:rsidRPr="000326D0" w:rsidRDefault="00181F34" w:rsidP="000326D0">
      <w:pPr>
        <w:rPr>
          <w:rFonts w:cs="Arial"/>
        </w:rPr>
      </w:pPr>
      <w:r w:rsidRPr="00D50609">
        <w:rPr>
          <w:rFonts w:cs="Arial"/>
        </w:rPr>
        <w:t>C.</w:t>
      </w:r>
      <w:r w:rsidR="00534335">
        <w:rPr>
          <w:rFonts w:cs="Arial"/>
        </w:rPr>
        <w:t xml:space="preserve"> </w:t>
      </w:r>
      <w:r w:rsidR="00944BA4">
        <w:rPr>
          <w:rFonts w:cs="Arial"/>
        </w:rPr>
        <w:t>w</w:t>
      </w:r>
      <w:r w:rsidR="00D50609" w:rsidRPr="000326D0">
        <w:rPr>
          <w:rFonts w:cs="Arial"/>
        </w:rPr>
        <w:t>armth</w:t>
      </w:r>
    </w:p>
    <w:p w14:paraId="02002A29" w14:textId="77777777" w:rsidR="00C14CB5" w:rsidRPr="000326D0" w:rsidRDefault="00181F34" w:rsidP="000326D0">
      <w:pPr>
        <w:rPr>
          <w:rFonts w:cs="Arial"/>
        </w:rPr>
      </w:pPr>
      <w:r w:rsidRPr="00D50609">
        <w:rPr>
          <w:rFonts w:cs="Arial"/>
        </w:rPr>
        <w:t>D.</w:t>
      </w:r>
      <w:r w:rsidR="00534335">
        <w:rPr>
          <w:rFonts w:cs="Arial"/>
        </w:rPr>
        <w:t xml:space="preserve"> </w:t>
      </w:r>
      <w:r w:rsidR="00944BA4">
        <w:rPr>
          <w:rFonts w:cs="Arial"/>
        </w:rPr>
        <w:t>n</w:t>
      </w:r>
      <w:r w:rsidR="00D50609" w:rsidRPr="000326D0">
        <w:rPr>
          <w:rFonts w:cs="Arial"/>
        </w:rPr>
        <w:t>urturance</w:t>
      </w:r>
    </w:p>
    <w:p w14:paraId="5B5E177C" w14:textId="77777777" w:rsidR="00C14CB5" w:rsidRDefault="0049180F" w:rsidP="000326D0">
      <w:pPr>
        <w:rPr>
          <w:rFonts w:cs="Arial"/>
        </w:rPr>
      </w:pPr>
      <w:r>
        <w:rPr>
          <w:rFonts w:cs="Arial"/>
        </w:rPr>
        <w:t>Ans: B</w:t>
      </w:r>
    </w:p>
    <w:p w14:paraId="43B7D52A"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7E798EA3" w14:textId="77777777" w:rsidR="0049180F" w:rsidRPr="00D33FBB" w:rsidRDefault="0049180F">
      <w:pPr>
        <w:rPr>
          <w:rFonts w:cs="Arial"/>
        </w:rPr>
      </w:pPr>
      <w:r w:rsidRPr="00D33FBB">
        <w:rPr>
          <w:rFonts w:cs="Arial"/>
        </w:rPr>
        <w:t>Cognitive Domain: Knowledge</w:t>
      </w:r>
    </w:p>
    <w:p w14:paraId="1861F003"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 xml:space="preserve">ocation: </w:t>
      </w:r>
      <w:r w:rsidR="00A8257D" w:rsidRPr="000326D0">
        <w:rPr>
          <w:rFonts w:cs="Arial"/>
        </w:rPr>
        <w:t>Health</w:t>
      </w:r>
      <w:r w:rsidR="00A8257D">
        <w:rPr>
          <w:rFonts w:cs="Arial"/>
        </w:rPr>
        <w:t>-</w:t>
      </w:r>
      <w:r w:rsidRPr="000326D0">
        <w:rPr>
          <w:rFonts w:cs="Arial"/>
        </w:rPr>
        <w:t xml:space="preserve">Relevant Traits: Ways That People </w:t>
      </w:r>
      <w:r w:rsidRPr="000326D0">
        <w:rPr>
          <w:rFonts w:cs="Arial"/>
          <w:i/>
        </w:rPr>
        <w:t>Are</w:t>
      </w:r>
    </w:p>
    <w:p w14:paraId="0041730B" w14:textId="70F87D3E" w:rsidR="00C14CB5" w:rsidRPr="000326D0" w:rsidRDefault="007F48BD" w:rsidP="000326D0">
      <w:pPr>
        <w:rPr>
          <w:rFonts w:cs="Arial"/>
        </w:rPr>
      </w:pPr>
      <w:r w:rsidRPr="007F48BD">
        <w:rPr>
          <w:rFonts w:cs="Arial"/>
        </w:rPr>
        <w:t xml:space="preserve">Difficulty Level: </w:t>
      </w:r>
      <w:r>
        <w:rPr>
          <w:rFonts w:cs="Arial"/>
        </w:rPr>
        <w:t>Easy</w:t>
      </w:r>
    </w:p>
    <w:p w14:paraId="69E71934" w14:textId="77777777" w:rsidR="00C14CB5" w:rsidRPr="000326D0" w:rsidRDefault="00C14CB5" w:rsidP="000326D0">
      <w:pPr>
        <w:rPr>
          <w:rFonts w:cs="Arial"/>
        </w:rPr>
      </w:pPr>
    </w:p>
    <w:p w14:paraId="61BEC02C" w14:textId="77777777" w:rsidR="00BD1A64" w:rsidRPr="004947B0" w:rsidRDefault="00D50609">
      <w:pPr>
        <w:rPr>
          <w:rFonts w:cs="Arial"/>
        </w:rPr>
      </w:pPr>
      <w:r w:rsidRPr="000326D0">
        <w:rPr>
          <w:rFonts w:cs="Arial"/>
        </w:rPr>
        <w:t>26. This trait negatively impacts physical health by creating interpersonal conflicts, eroding social support, and increases behaviors such as smoking and drinking.</w:t>
      </w:r>
    </w:p>
    <w:p w14:paraId="6DDF4FDE" w14:textId="77777777" w:rsidR="00C14CB5" w:rsidRPr="000326D0" w:rsidRDefault="00181F34" w:rsidP="000326D0">
      <w:pPr>
        <w:rPr>
          <w:rFonts w:cs="Arial"/>
        </w:rPr>
      </w:pPr>
      <w:r w:rsidRPr="00D50609">
        <w:rPr>
          <w:rFonts w:cs="Arial"/>
        </w:rPr>
        <w:t>A</w:t>
      </w:r>
      <w:r w:rsidR="00114B7E">
        <w:rPr>
          <w:rFonts w:cs="Arial"/>
        </w:rPr>
        <w:t>.</w:t>
      </w:r>
      <w:r w:rsidR="00D50609" w:rsidRPr="000326D0">
        <w:rPr>
          <w:rFonts w:cs="Arial"/>
        </w:rPr>
        <w:t xml:space="preserve"> competitiveness</w:t>
      </w:r>
    </w:p>
    <w:p w14:paraId="2B07E977" w14:textId="77777777" w:rsidR="00C14CB5" w:rsidRPr="000326D0" w:rsidRDefault="00181F34" w:rsidP="000326D0">
      <w:pPr>
        <w:rPr>
          <w:rFonts w:cs="Arial"/>
        </w:rPr>
      </w:pPr>
      <w:r w:rsidRPr="00D50609">
        <w:rPr>
          <w:rFonts w:cs="Arial"/>
        </w:rPr>
        <w:t xml:space="preserve">B. </w:t>
      </w:r>
      <w:r w:rsidR="00D50609" w:rsidRPr="000326D0">
        <w:rPr>
          <w:rFonts w:cs="Arial"/>
        </w:rPr>
        <w:t>unmitigated communion</w:t>
      </w:r>
    </w:p>
    <w:p w14:paraId="699450C5" w14:textId="77777777" w:rsidR="00C14CB5" w:rsidRPr="000326D0" w:rsidRDefault="00181F34" w:rsidP="000326D0">
      <w:pPr>
        <w:rPr>
          <w:rFonts w:cs="Arial"/>
        </w:rPr>
      </w:pPr>
      <w:r w:rsidRPr="00D50609">
        <w:rPr>
          <w:rFonts w:cs="Arial"/>
        </w:rPr>
        <w:t>C.</w:t>
      </w:r>
      <w:r w:rsidR="00534335">
        <w:rPr>
          <w:rFonts w:cs="Arial"/>
        </w:rPr>
        <w:t xml:space="preserve"> </w:t>
      </w:r>
      <w:r w:rsidR="00D50609" w:rsidRPr="000326D0">
        <w:rPr>
          <w:rFonts w:cs="Arial"/>
        </w:rPr>
        <w:t>unmitigated agency</w:t>
      </w:r>
    </w:p>
    <w:p w14:paraId="79EB8DE6" w14:textId="77777777" w:rsidR="00C14CB5" w:rsidRPr="000326D0" w:rsidRDefault="00181F34" w:rsidP="000326D0">
      <w:pPr>
        <w:rPr>
          <w:rFonts w:cs="Arial"/>
        </w:rPr>
      </w:pPr>
      <w:r w:rsidRPr="00D50609">
        <w:rPr>
          <w:rFonts w:cs="Arial"/>
        </w:rPr>
        <w:t>D.</w:t>
      </w:r>
      <w:r w:rsidR="00534335">
        <w:rPr>
          <w:rFonts w:cs="Arial"/>
        </w:rPr>
        <w:t xml:space="preserve"> </w:t>
      </w:r>
      <w:r w:rsidR="00D50609" w:rsidRPr="000326D0">
        <w:rPr>
          <w:rFonts w:cs="Arial"/>
        </w:rPr>
        <w:t>nurturance</w:t>
      </w:r>
    </w:p>
    <w:p w14:paraId="5CAFA5D1" w14:textId="77777777" w:rsidR="00C14CB5" w:rsidRDefault="0049180F" w:rsidP="000326D0">
      <w:pPr>
        <w:rPr>
          <w:rFonts w:cs="Arial"/>
        </w:rPr>
      </w:pPr>
      <w:r>
        <w:rPr>
          <w:rFonts w:cs="Arial"/>
        </w:rPr>
        <w:t>Ans: C</w:t>
      </w:r>
    </w:p>
    <w:p w14:paraId="5979271B"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17DE0B08" w14:textId="77777777" w:rsidR="0049180F" w:rsidRPr="00D33FBB" w:rsidRDefault="0049180F">
      <w:pPr>
        <w:rPr>
          <w:rFonts w:cs="Arial"/>
        </w:rPr>
      </w:pPr>
      <w:r w:rsidRPr="00D33FBB">
        <w:rPr>
          <w:rFonts w:cs="Arial"/>
        </w:rPr>
        <w:t>Cognitive Domain: Knowledge</w:t>
      </w:r>
    </w:p>
    <w:p w14:paraId="3C59EBAD"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ocation: Health</w:t>
      </w:r>
      <w:r w:rsidR="00A8257D">
        <w:rPr>
          <w:rFonts w:cs="Arial"/>
        </w:rPr>
        <w:t>-</w:t>
      </w:r>
      <w:r w:rsidRPr="000326D0">
        <w:rPr>
          <w:rFonts w:cs="Arial"/>
        </w:rPr>
        <w:t xml:space="preserve">Relevant Traits: Ways That People </w:t>
      </w:r>
      <w:r w:rsidRPr="000326D0">
        <w:rPr>
          <w:rFonts w:cs="Arial"/>
          <w:i/>
        </w:rPr>
        <w:t>Are</w:t>
      </w:r>
    </w:p>
    <w:p w14:paraId="60B32769" w14:textId="07E99589" w:rsidR="00C14CB5" w:rsidRPr="000326D0" w:rsidRDefault="007F48BD" w:rsidP="000326D0">
      <w:pPr>
        <w:rPr>
          <w:rFonts w:cs="Arial"/>
        </w:rPr>
      </w:pPr>
      <w:r w:rsidRPr="007F48BD">
        <w:rPr>
          <w:rFonts w:cs="Arial"/>
        </w:rPr>
        <w:t xml:space="preserve">Difficulty Level: </w:t>
      </w:r>
      <w:r>
        <w:rPr>
          <w:rFonts w:cs="Arial"/>
        </w:rPr>
        <w:t>Easy</w:t>
      </w:r>
    </w:p>
    <w:p w14:paraId="53FBBFA2" w14:textId="77777777" w:rsidR="00BD1A64" w:rsidRPr="000326D0" w:rsidRDefault="00BD1A64">
      <w:pPr>
        <w:rPr>
          <w:rFonts w:cs="Arial"/>
        </w:rPr>
      </w:pPr>
    </w:p>
    <w:p w14:paraId="7BF3978B" w14:textId="77777777" w:rsidR="00BB46EB" w:rsidRPr="004947B0" w:rsidRDefault="00D50609">
      <w:pPr>
        <w:rPr>
          <w:rFonts w:cs="Arial"/>
        </w:rPr>
      </w:pPr>
      <w:r w:rsidRPr="000326D0">
        <w:rPr>
          <w:rFonts w:cs="Arial"/>
        </w:rPr>
        <w:t>27. This trait negatively impacts physical health by leading people to be overly intrusive and to exert great deals of energy to support others.</w:t>
      </w:r>
    </w:p>
    <w:p w14:paraId="4B09ACB3" w14:textId="77777777" w:rsidR="00C14CB5" w:rsidRPr="000326D0" w:rsidRDefault="00181F34" w:rsidP="000326D0">
      <w:pPr>
        <w:rPr>
          <w:rFonts w:cs="Arial"/>
        </w:rPr>
      </w:pPr>
      <w:r w:rsidRPr="00D50609">
        <w:rPr>
          <w:rFonts w:cs="Arial"/>
        </w:rPr>
        <w:t>A</w:t>
      </w:r>
      <w:r w:rsidR="00F16E7F">
        <w:rPr>
          <w:rFonts w:cs="Arial"/>
        </w:rPr>
        <w:t>.</w:t>
      </w:r>
      <w:r w:rsidR="00D50609" w:rsidRPr="000326D0">
        <w:rPr>
          <w:rFonts w:cs="Arial"/>
        </w:rPr>
        <w:t xml:space="preserve"> competitiveness</w:t>
      </w:r>
    </w:p>
    <w:p w14:paraId="4D333CF2" w14:textId="77777777" w:rsidR="00C14CB5" w:rsidRPr="000326D0" w:rsidRDefault="00181F34" w:rsidP="000326D0">
      <w:pPr>
        <w:rPr>
          <w:rFonts w:cs="Arial"/>
        </w:rPr>
      </w:pPr>
      <w:r w:rsidRPr="00D50609">
        <w:rPr>
          <w:rFonts w:cs="Arial"/>
        </w:rPr>
        <w:t xml:space="preserve">B. </w:t>
      </w:r>
      <w:r w:rsidR="00D50609" w:rsidRPr="000326D0">
        <w:rPr>
          <w:rFonts w:cs="Arial"/>
        </w:rPr>
        <w:t>unmitigated communion</w:t>
      </w:r>
    </w:p>
    <w:p w14:paraId="41B5FBA9" w14:textId="77777777" w:rsidR="00C14CB5" w:rsidRPr="000326D0" w:rsidRDefault="00181F34" w:rsidP="000326D0">
      <w:pPr>
        <w:rPr>
          <w:rFonts w:cs="Arial"/>
        </w:rPr>
      </w:pPr>
      <w:r w:rsidRPr="00D50609">
        <w:rPr>
          <w:rFonts w:cs="Arial"/>
        </w:rPr>
        <w:t>C.</w:t>
      </w:r>
      <w:r w:rsidR="00534335">
        <w:rPr>
          <w:rFonts w:cs="Arial"/>
        </w:rPr>
        <w:t xml:space="preserve"> </w:t>
      </w:r>
      <w:r w:rsidR="00D50609" w:rsidRPr="000326D0">
        <w:rPr>
          <w:rFonts w:cs="Arial"/>
        </w:rPr>
        <w:t>unmitigated agency</w:t>
      </w:r>
    </w:p>
    <w:p w14:paraId="7D8463DF" w14:textId="77777777" w:rsidR="00C14CB5" w:rsidRPr="000326D0" w:rsidRDefault="00181F34" w:rsidP="000326D0">
      <w:pPr>
        <w:rPr>
          <w:rFonts w:cs="Arial"/>
        </w:rPr>
      </w:pPr>
      <w:r w:rsidRPr="00D50609">
        <w:rPr>
          <w:rFonts w:cs="Arial"/>
        </w:rPr>
        <w:t>D.</w:t>
      </w:r>
      <w:r w:rsidR="00534335">
        <w:rPr>
          <w:rFonts w:cs="Arial"/>
        </w:rPr>
        <w:t xml:space="preserve"> </w:t>
      </w:r>
      <w:r w:rsidR="00D50609" w:rsidRPr="000326D0">
        <w:rPr>
          <w:rFonts w:cs="Arial"/>
        </w:rPr>
        <w:t>nurturance</w:t>
      </w:r>
    </w:p>
    <w:p w14:paraId="5AF86E47" w14:textId="77777777" w:rsidR="00C14CB5" w:rsidRDefault="0049180F" w:rsidP="000326D0">
      <w:pPr>
        <w:rPr>
          <w:rFonts w:cs="Arial"/>
        </w:rPr>
      </w:pPr>
      <w:r>
        <w:rPr>
          <w:rFonts w:cs="Arial"/>
        </w:rPr>
        <w:t>Ans: B</w:t>
      </w:r>
    </w:p>
    <w:p w14:paraId="07AB74D6"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57ADDD74" w14:textId="77777777" w:rsidR="0049180F" w:rsidRPr="00D33FBB" w:rsidRDefault="0049180F">
      <w:pPr>
        <w:rPr>
          <w:rFonts w:cs="Arial"/>
        </w:rPr>
      </w:pPr>
      <w:r w:rsidRPr="00D33FBB">
        <w:rPr>
          <w:rFonts w:cs="Arial"/>
        </w:rPr>
        <w:t>Cognitive Domain: Knowledge</w:t>
      </w:r>
    </w:p>
    <w:p w14:paraId="44158F52" w14:textId="77777777" w:rsidR="007F48BD" w:rsidRDefault="00D50609" w:rsidP="000326D0">
      <w:pPr>
        <w:rPr>
          <w:rFonts w:cs="Arial"/>
        </w:rPr>
      </w:pPr>
      <w:r w:rsidRPr="000326D0">
        <w:rPr>
          <w:rFonts w:cs="Arial"/>
        </w:rPr>
        <w:t xml:space="preserve">Answer </w:t>
      </w:r>
      <w:r w:rsidR="0049180F">
        <w:rPr>
          <w:rFonts w:cs="Arial"/>
        </w:rPr>
        <w:t>L</w:t>
      </w:r>
      <w:r w:rsidRPr="000326D0">
        <w:rPr>
          <w:rFonts w:cs="Arial"/>
        </w:rPr>
        <w:t xml:space="preserve">ocation: </w:t>
      </w:r>
      <w:r w:rsidR="00A8257D" w:rsidRPr="000326D0">
        <w:rPr>
          <w:rFonts w:cs="Arial"/>
        </w:rPr>
        <w:t>Health</w:t>
      </w:r>
      <w:r w:rsidR="00A8257D">
        <w:rPr>
          <w:rFonts w:cs="Arial"/>
        </w:rPr>
        <w:t>-</w:t>
      </w:r>
      <w:r w:rsidRPr="000326D0">
        <w:rPr>
          <w:rFonts w:cs="Arial"/>
        </w:rPr>
        <w:t xml:space="preserve">Relevant Traits: Ways That People </w:t>
      </w:r>
      <w:r w:rsidRPr="000326D0">
        <w:rPr>
          <w:rFonts w:cs="Arial"/>
          <w:i/>
        </w:rPr>
        <w:t>Are</w:t>
      </w:r>
    </w:p>
    <w:p w14:paraId="0A281103" w14:textId="271A4C5D" w:rsidR="00C14CB5" w:rsidRPr="000326D0" w:rsidRDefault="007F48BD" w:rsidP="000326D0">
      <w:pPr>
        <w:rPr>
          <w:rFonts w:cs="Arial"/>
        </w:rPr>
      </w:pPr>
      <w:r w:rsidRPr="007F48BD">
        <w:rPr>
          <w:rFonts w:cs="Arial"/>
        </w:rPr>
        <w:t xml:space="preserve">Difficulty Level: </w:t>
      </w:r>
      <w:r w:rsidR="00707492">
        <w:rPr>
          <w:rFonts w:cs="Arial"/>
        </w:rPr>
        <w:t>Easy</w:t>
      </w:r>
    </w:p>
    <w:p w14:paraId="3E2159DC" w14:textId="77777777" w:rsidR="00C14CB5" w:rsidRPr="000326D0" w:rsidRDefault="00C14CB5" w:rsidP="000326D0">
      <w:pPr>
        <w:rPr>
          <w:rFonts w:cs="Arial"/>
        </w:rPr>
      </w:pPr>
    </w:p>
    <w:p w14:paraId="2081287D" w14:textId="77777777" w:rsidR="00D24AB0" w:rsidRPr="000326D0" w:rsidRDefault="00D50609">
      <w:pPr>
        <w:rPr>
          <w:rFonts w:cs="Arial"/>
        </w:rPr>
      </w:pPr>
      <w:r w:rsidRPr="000326D0">
        <w:rPr>
          <w:rFonts w:cs="Arial"/>
        </w:rPr>
        <w:t>28. People’s levels of ______ explain sex differences in depression.</w:t>
      </w:r>
    </w:p>
    <w:p w14:paraId="15FAF58A" w14:textId="77777777" w:rsidR="00C14CB5" w:rsidRPr="000326D0" w:rsidRDefault="00181F34" w:rsidP="000326D0">
      <w:pPr>
        <w:rPr>
          <w:rFonts w:cs="Arial"/>
        </w:rPr>
      </w:pPr>
      <w:r w:rsidRPr="00D50609">
        <w:rPr>
          <w:rFonts w:cs="Arial"/>
        </w:rPr>
        <w:t>A</w:t>
      </w:r>
      <w:r w:rsidR="00114B7E">
        <w:rPr>
          <w:rFonts w:cs="Arial"/>
        </w:rPr>
        <w:t>.</w:t>
      </w:r>
      <w:r w:rsidR="00D50609" w:rsidRPr="000326D0">
        <w:rPr>
          <w:rFonts w:cs="Arial"/>
        </w:rPr>
        <w:t xml:space="preserve"> competitiveness</w:t>
      </w:r>
    </w:p>
    <w:p w14:paraId="57AA7677" w14:textId="77777777" w:rsidR="00C14CB5" w:rsidRPr="000326D0" w:rsidRDefault="00181F34" w:rsidP="000326D0">
      <w:pPr>
        <w:rPr>
          <w:rFonts w:cs="Arial"/>
        </w:rPr>
      </w:pPr>
      <w:r w:rsidRPr="00D50609">
        <w:rPr>
          <w:rFonts w:cs="Arial"/>
        </w:rPr>
        <w:t xml:space="preserve">B. </w:t>
      </w:r>
      <w:r w:rsidR="00D50609" w:rsidRPr="000326D0">
        <w:rPr>
          <w:rFonts w:cs="Arial"/>
        </w:rPr>
        <w:t>unmitigated communion</w:t>
      </w:r>
    </w:p>
    <w:p w14:paraId="418F8A13" w14:textId="77777777" w:rsidR="00C14CB5" w:rsidRPr="000326D0" w:rsidRDefault="00181F34" w:rsidP="000326D0">
      <w:pPr>
        <w:rPr>
          <w:rFonts w:cs="Arial"/>
        </w:rPr>
      </w:pPr>
      <w:r w:rsidRPr="00D50609">
        <w:rPr>
          <w:rFonts w:cs="Arial"/>
        </w:rPr>
        <w:t>C.</w:t>
      </w:r>
      <w:r w:rsidR="00534335">
        <w:rPr>
          <w:rFonts w:cs="Arial"/>
        </w:rPr>
        <w:t xml:space="preserve"> </w:t>
      </w:r>
      <w:r w:rsidR="00D50609" w:rsidRPr="000326D0">
        <w:rPr>
          <w:rFonts w:cs="Arial"/>
        </w:rPr>
        <w:t>unmitigated agency</w:t>
      </w:r>
    </w:p>
    <w:p w14:paraId="3AB0C262" w14:textId="77777777" w:rsidR="00C14CB5" w:rsidRPr="000326D0" w:rsidRDefault="00181F34" w:rsidP="000326D0">
      <w:pPr>
        <w:rPr>
          <w:rFonts w:cs="Arial"/>
        </w:rPr>
      </w:pPr>
      <w:r w:rsidRPr="00D50609">
        <w:rPr>
          <w:rFonts w:cs="Arial"/>
        </w:rPr>
        <w:t>D.</w:t>
      </w:r>
      <w:r w:rsidR="00534335">
        <w:rPr>
          <w:rFonts w:cs="Arial"/>
        </w:rPr>
        <w:t xml:space="preserve"> </w:t>
      </w:r>
      <w:r w:rsidR="00D50609" w:rsidRPr="000326D0">
        <w:rPr>
          <w:rFonts w:cs="Arial"/>
        </w:rPr>
        <w:t>nurturance</w:t>
      </w:r>
    </w:p>
    <w:p w14:paraId="2A1E0E62" w14:textId="77777777" w:rsidR="00C14CB5" w:rsidRDefault="0049180F" w:rsidP="000326D0">
      <w:pPr>
        <w:rPr>
          <w:rFonts w:cs="Arial"/>
        </w:rPr>
      </w:pPr>
      <w:r>
        <w:rPr>
          <w:rFonts w:cs="Arial"/>
        </w:rPr>
        <w:t>Ans: B</w:t>
      </w:r>
    </w:p>
    <w:p w14:paraId="5E1A84D7" w14:textId="77777777" w:rsidR="000326D0" w:rsidRDefault="00D50609" w:rsidP="000326D0">
      <w:pPr>
        <w:rPr>
          <w:rFonts w:cs="Arial"/>
        </w:rPr>
      </w:pPr>
      <w:r w:rsidRPr="000326D0">
        <w:rPr>
          <w:rFonts w:cs="Arial"/>
        </w:rPr>
        <w:lastRenderedPageBreak/>
        <w:t xml:space="preserve">Learning Objective: </w:t>
      </w:r>
      <w:r w:rsidR="00F04C51">
        <w:rPr>
          <w:rFonts w:cs="Arial"/>
        </w:rPr>
        <w:t>12-2: Explain biological and social causes for gender gaps in health and longevity.</w:t>
      </w:r>
    </w:p>
    <w:p w14:paraId="3A6711A2" w14:textId="77777777" w:rsidR="00C14CB5" w:rsidRPr="000326D0" w:rsidRDefault="00D50609" w:rsidP="000326D0">
      <w:pPr>
        <w:rPr>
          <w:rFonts w:cs="Arial"/>
        </w:rPr>
      </w:pPr>
      <w:r w:rsidRPr="000326D0">
        <w:rPr>
          <w:rFonts w:cs="Arial"/>
        </w:rPr>
        <w:t>Cognitive Domain: Knowledge</w:t>
      </w:r>
    </w:p>
    <w:p w14:paraId="1F1C526A" w14:textId="77777777" w:rsidR="0049180F" w:rsidRDefault="0049180F">
      <w:pPr>
        <w:rPr>
          <w:rFonts w:cs="Arial"/>
          <w:i/>
        </w:rPr>
      </w:pPr>
      <w:r w:rsidRPr="00D33FBB">
        <w:rPr>
          <w:rFonts w:cs="Arial"/>
        </w:rPr>
        <w:t xml:space="preserve">Answer </w:t>
      </w:r>
      <w:r>
        <w:rPr>
          <w:rFonts w:cs="Arial"/>
        </w:rPr>
        <w:t>L</w:t>
      </w:r>
      <w:r w:rsidRPr="00D33FBB">
        <w:rPr>
          <w:rFonts w:cs="Arial"/>
        </w:rPr>
        <w:t>ocation: Health</w:t>
      </w:r>
      <w:r w:rsidR="00A8257D">
        <w:rPr>
          <w:rFonts w:cs="Arial"/>
        </w:rPr>
        <w:t>-</w:t>
      </w:r>
      <w:r w:rsidRPr="00D33FBB">
        <w:rPr>
          <w:rFonts w:cs="Arial"/>
        </w:rPr>
        <w:t xml:space="preserve">Relevant Traits: Ways That People </w:t>
      </w:r>
      <w:r w:rsidRPr="000326D0">
        <w:rPr>
          <w:rFonts w:cs="Arial"/>
          <w:i/>
        </w:rPr>
        <w:t>Are</w:t>
      </w:r>
    </w:p>
    <w:p w14:paraId="1C9268D4" w14:textId="77777777" w:rsidR="00707492" w:rsidRPr="00707492" w:rsidRDefault="00707492" w:rsidP="00707492">
      <w:pPr>
        <w:rPr>
          <w:rFonts w:cs="Arial"/>
        </w:rPr>
      </w:pPr>
      <w:r w:rsidRPr="00707492">
        <w:rPr>
          <w:rFonts w:cs="Arial"/>
        </w:rPr>
        <w:t>Difficulty Level:</w:t>
      </w:r>
      <w:r>
        <w:rPr>
          <w:rFonts w:cs="Arial"/>
        </w:rPr>
        <w:t xml:space="preserve"> Easy</w:t>
      </w:r>
    </w:p>
    <w:p w14:paraId="37CC48F6" w14:textId="77777777" w:rsidR="00C14CB5" w:rsidRPr="000326D0" w:rsidRDefault="00A5595D" w:rsidP="000326D0">
      <w:pPr>
        <w:rPr>
          <w:rFonts w:cs="Arial"/>
        </w:rPr>
      </w:pPr>
      <w:r>
        <w:rPr>
          <w:rFonts w:cs="Arial"/>
        </w:rPr>
        <w:t xml:space="preserve"> </w:t>
      </w:r>
    </w:p>
    <w:p w14:paraId="3317C4D5" w14:textId="77777777" w:rsidR="00C14CB5" w:rsidRPr="000326D0" w:rsidRDefault="00C14CB5" w:rsidP="000326D0">
      <w:pPr>
        <w:rPr>
          <w:rFonts w:cs="Arial"/>
        </w:rPr>
      </w:pPr>
    </w:p>
    <w:p w14:paraId="31E6F373" w14:textId="77777777" w:rsidR="00C6768F" w:rsidRPr="000326D0" w:rsidRDefault="00D50609">
      <w:pPr>
        <w:rPr>
          <w:rFonts w:cs="Arial"/>
        </w:rPr>
      </w:pPr>
      <w:r w:rsidRPr="000326D0">
        <w:rPr>
          <w:rFonts w:cs="Arial"/>
        </w:rPr>
        <w:t>29. Suppose you know a man who endorses very traditional beliefs about masculinity. How might you predict this to affect his behaviors relevant to seeking healthcare.</w:t>
      </w:r>
    </w:p>
    <w:p w14:paraId="041654FA" w14:textId="77777777" w:rsidR="00C6768F" w:rsidRPr="000326D0" w:rsidRDefault="00181F34">
      <w:pPr>
        <w:rPr>
          <w:rFonts w:cs="Arial"/>
        </w:rPr>
      </w:pPr>
      <w:r w:rsidRPr="00D50609">
        <w:rPr>
          <w:rFonts w:cs="Arial"/>
        </w:rPr>
        <w:t xml:space="preserve">A. </w:t>
      </w:r>
      <w:r w:rsidR="00D50609" w:rsidRPr="000326D0">
        <w:rPr>
          <w:rFonts w:cs="Arial"/>
        </w:rPr>
        <w:t>He will be more likely to seek female doctors</w:t>
      </w:r>
      <w:r w:rsidR="00944BA4">
        <w:rPr>
          <w:rFonts w:cs="Arial"/>
        </w:rPr>
        <w:t>.</w:t>
      </w:r>
    </w:p>
    <w:p w14:paraId="67C6B842" w14:textId="77777777" w:rsidR="00D22FE1" w:rsidRPr="000326D0" w:rsidRDefault="00181F34">
      <w:pPr>
        <w:rPr>
          <w:rFonts w:cs="Arial"/>
        </w:rPr>
      </w:pPr>
      <w:r w:rsidRPr="00D50609">
        <w:rPr>
          <w:rFonts w:cs="Arial"/>
        </w:rPr>
        <w:t>B</w:t>
      </w:r>
      <w:r w:rsidR="00114B7E">
        <w:rPr>
          <w:rFonts w:cs="Arial"/>
        </w:rPr>
        <w:t>.</w:t>
      </w:r>
      <w:r w:rsidR="00534335">
        <w:rPr>
          <w:rFonts w:cs="Arial"/>
        </w:rPr>
        <w:t xml:space="preserve"> </w:t>
      </w:r>
      <w:r w:rsidR="00D50609" w:rsidRPr="000326D0">
        <w:rPr>
          <w:rFonts w:cs="Arial"/>
        </w:rPr>
        <w:t>He will communicate more openly with doctors</w:t>
      </w:r>
      <w:r w:rsidR="00944BA4">
        <w:rPr>
          <w:rFonts w:cs="Arial"/>
        </w:rPr>
        <w:t>.</w:t>
      </w:r>
    </w:p>
    <w:p w14:paraId="4D97BA15" w14:textId="77777777" w:rsidR="000C61AB" w:rsidRPr="000326D0" w:rsidRDefault="00181F34">
      <w:pPr>
        <w:rPr>
          <w:rFonts w:cs="Arial"/>
        </w:rPr>
      </w:pPr>
      <w:r w:rsidRPr="00D50609">
        <w:rPr>
          <w:rFonts w:cs="Arial"/>
        </w:rPr>
        <w:t xml:space="preserve">C. </w:t>
      </w:r>
      <w:r w:rsidR="00D50609" w:rsidRPr="000326D0">
        <w:rPr>
          <w:rFonts w:cs="Arial"/>
        </w:rPr>
        <w:t>He will be especially likely to postpone seeking medical help</w:t>
      </w:r>
      <w:r w:rsidR="00944BA4">
        <w:rPr>
          <w:rFonts w:cs="Arial"/>
        </w:rPr>
        <w:t>.</w:t>
      </w:r>
    </w:p>
    <w:p w14:paraId="50CA8601" w14:textId="77777777" w:rsidR="00C6768F" w:rsidRPr="000326D0" w:rsidRDefault="00181F34">
      <w:pPr>
        <w:rPr>
          <w:rFonts w:cs="Arial"/>
        </w:rPr>
      </w:pPr>
      <w:r w:rsidRPr="00D50609">
        <w:rPr>
          <w:rFonts w:cs="Arial"/>
        </w:rPr>
        <w:t>D.</w:t>
      </w:r>
      <w:r w:rsidR="00534335">
        <w:rPr>
          <w:rFonts w:cs="Arial"/>
        </w:rPr>
        <w:t xml:space="preserve"> </w:t>
      </w:r>
      <w:r w:rsidR="00D50609" w:rsidRPr="000326D0">
        <w:rPr>
          <w:rFonts w:cs="Arial"/>
        </w:rPr>
        <w:t>He won’t hesitate to ask friends about his physical problems</w:t>
      </w:r>
      <w:r w:rsidR="00944BA4">
        <w:rPr>
          <w:rFonts w:cs="Arial"/>
        </w:rPr>
        <w:t>.</w:t>
      </w:r>
    </w:p>
    <w:p w14:paraId="0483AE0E" w14:textId="77777777" w:rsidR="00C14CB5" w:rsidRDefault="0049180F" w:rsidP="000326D0">
      <w:pPr>
        <w:rPr>
          <w:rFonts w:cs="Arial"/>
        </w:rPr>
      </w:pPr>
      <w:r>
        <w:rPr>
          <w:rFonts w:cs="Arial"/>
        </w:rPr>
        <w:t>Ans: C</w:t>
      </w:r>
    </w:p>
    <w:p w14:paraId="4AB912D2"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3913E3EC" w14:textId="77777777" w:rsidR="0049180F" w:rsidRPr="00D33FBB" w:rsidRDefault="0049180F">
      <w:pPr>
        <w:rPr>
          <w:rFonts w:cs="Arial"/>
        </w:rPr>
      </w:pPr>
      <w:r w:rsidRPr="00D33FBB">
        <w:rPr>
          <w:rFonts w:cs="Arial"/>
        </w:rPr>
        <w:t>Cognitive Domain: Application</w:t>
      </w:r>
    </w:p>
    <w:p w14:paraId="4B1BA236"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 Seeking Health</w:t>
      </w:r>
      <w:r w:rsidR="00A8257D">
        <w:rPr>
          <w:rFonts w:cs="Arial"/>
        </w:rPr>
        <w:t xml:space="preserve"> C</w:t>
      </w:r>
      <w:r w:rsidR="00A8257D" w:rsidRPr="000326D0">
        <w:rPr>
          <w:rFonts w:cs="Arial"/>
        </w:rPr>
        <w:t>are</w:t>
      </w:r>
    </w:p>
    <w:p w14:paraId="7E2AC469" w14:textId="36F049FA" w:rsidR="00C14CB5" w:rsidRPr="000326D0" w:rsidRDefault="00707492" w:rsidP="000326D0">
      <w:pPr>
        <w:rPr>
          <w:rFonts w:cs="Arial"/>
        </w:rPr>
      </w:pPr>
      <w:r w:rsidRPr="00707492">
        <w:rPr>
          <w:rFonts w:cs="Arial"/>
        </w:rPr>
        <w:t xml:space="preserve">Difficulty Level: </w:t>
      </w:r>
      <w:r>
        <w:rPr>
          <w:rFonts w:cs="Arial"/>
        </w:rPr>
        <w:t>Hard</w:t>
      </w:r>
    </w:p>
    <w:p w14:paraId="49BDE555" w14:textId="77777777" w:rsidR="00C14CB5" w:rsidRPr="000326D0" w:rsidRDefault="00C14CB5" w:rsidP="000326D0">
      <w:pPr>
        <w:rPr>
          <w:rFonts w:cs="Arial"/>
        </w:rPr>
      </w:pPr>
    </w:p>
    <w:p w14:paraId="1513CB05" w14:textId="77777777" w:rsidR="0026155F" w:rsidRPr="000326D0" w:rsidRDefault="00D50609">
      <w:pPr>
        <w:rPr>
          <w:rFonts w:cs="Arial"/>
        </w:rPr>
      </w:pPr>
      <w:r w:rsidRPr="000326D0">
        <w:rPr>
          <w:rFonts w:cs="Arial"/>
        </w:rPr>
        <w:t>30. Which of the following groups of people in this U</w:t>
      </w:r>
      <w:r w:rsidR="00944BA4">
        <w:rPr>
          <w:rFonts w:cs="Arial"/>
        </w:rPr>
        <w:t xml:space="preserve">nited </w:t>
      </w:r>
      <w:r w:rsidRPr="000326D0">
        <w:rPr>
          <w:rFonts w:cs="Arial"/>
        </w:rPr>
        <w:t>S</w:t>
      </w:r>
      <w:r w:rsidR="00944BA4">
        <w:rPr>
          <w:rFonts w:cs="Arial"/>
        </w:rPr>
        <w:t>tates</w:t>
      </w:r>
      <w:r w:rsidRPr="000326D0">
        <w:rPr>
          <w:rFonts w:cs="Arial"/>
        </w:rPr>
        <w:t xml:space="preserve"> will be least likely to have a doctor or healthcare provider they visit regularly?</w:t>
      </w:r>
    </w:p>
    <w:p w14:paraId="336029D4" w14:textId="77777777" w:rsidR="00302AA1" w:rsidRPr="000326D0" w:rsidRDefault="00181F34">
      <w:pPr>
        <w:rPr>
          <w:rFonts w:cs="Arial"/>
        </w:rPr>
      </w:pPr>
      <w:r w:rsidRPr="00D50609">
        <w:rPr>
          <w:rFonts w:cs="Arial"/>
        </w:rPr>
        <w:t xml:space="preserve">A. </w:t>
      </w:r>
      <w:r w:rsidR="00D50609" w:rsidRPr="000326D0">
        <w:rPr>
          <w:rFonts w:cs="Arial"/>
        </w:rPr>
        <w:t>Latino men</w:t>
      </w:r>
    </w:p>
    <w:p w14:paraId="0B316789" w14:textId="77777777" w:rsidR="00302AA1" w:rsidRPr="000326D0" w:rsidRDefault="00181F34">
      <w:pPr>
        <w:rPr>
          <w:rFonts w:cs="Arial"/>
        </w:rPr>
      </w:pPr>
      <w:r w:rsidRPr="00D50609">
        <w:rPr>
          <w:rFonts w:cs="Arial"/>
        </w:rPr>
        <w:t xml:space="preserve">B. </w:t>
      </w:r>
      <w:r w:rsidR="00D50609" w:rsidRPr="000326D0">
        <w:rPr>
          <w:rFonts w:cs="Arial"/>
        </w:rPr>
        <w:t>Latino women</w:t>
      </w:r>
    </w:p>
    <w:p w14:paraId="015DAB1F" w14:textId="77777777" w:rsidR="00302AA1" w:rsidRPr="000326D0" w:rsidRDefault="00181F34">
      <w:pPr>
        <w:rPr>
          <w:rFonts w:cs="Arial"/>
        </w:rPr>
      </w:pPr>
      <w:r w:rsidRPr="00D50609">
        <w:rPr>
          <w:rFonts w:cs="Arial"/>
        </w:rPr>
        <w:t xml:space="preserve">C. </w:t>
      </w:r>
      <w:r w:rsidR="00D50609" w:rsidRPr="000326D0">
        <w:rPr>
          <w:rFonts w:cs="Arial"/>
        </w:rPr>
        <w:t>White Women</w:t>
      </w:r>
    </w:p>
    <w:p w14:paraId="017A6828" w14:textId="77777777" w:rsidR="00302AA1" w:rsidRPr="000326D0" w:rsidRDefault="00181F34">
      <w:pPr>
        <w:rPr>
          <w:rFonts w:cs="Arial"/>
        </w:rPr>
      </w:pPr>
      <w:r w:rsidRPr="00D50609">
        <w:rPr>
          <w:rFonts w:cs="Arial"/>
        </w:rPr>
        <w:t>D.</w:t>
      </w:r>
      <w:r w:rsidR="00534335">
        <w:rPr>
          <w:rFonts w:cs="Arial"/>
        </w:rPr>
        <w:t xml:space="preserve"> </w:t>
      </w:r>
      <w:r w:rsidR="00D50609" w:rsidRPr="000326D0">
        <w:rPr>
          <w:rFonts w:cs="Arial"/>
        </w:rPr>
        <w:t>White men</w:t>
      </w:r>
    </w:p>
    <w:p w14:paraId="4FFA7A3B" w14:textId="77777777" w:rsidR="00C14CB5" w:rsidRDefault="0049180F" w:rsidP="000326D0">
      <w:pPr>
        <w:rPr>
          <w:rFonts w:cs="Arial"/>
        </w:rPr>
      </w:pPr>
      <w:r>
        <w:rPr>
          <w:rFonts w:cs="Arial"/>
        </w:rPr>
        <w:t>Ans: A</w:t>
      </w:r>
    </w:p>
    <w:p w14:paraId="57301B82" w14:textId="77777777" w:rsidR="00C14CB5" w:rsidRPr="000326D0" w:rsidRDefault="00D50609" w:rsidP="000326D0">
      <w:pPr>
        <w:rPr>
          <w:rFonts w:cs="Arial"/>
        </w:rPr>
      </w:pPr>
      <w:r w:rsidRPr="000326D0">
        <w:rPr>
          <w:rFonts w:cs="Arial"/>
        </w:rPr>
        <w:t xml:space="preserve">Learning Objective: </w:t>
      </w:r>
      <w:r w:rsidR="00F04C51">
        <w:rPr>
          <w:rFonts w:cs="Arial"/>
        </w:rPr>
        <w:t>12-3: Analyze the roles of race, social class, sexual orientation, gender identity, and intersectionality in physical health.</w:t>
      </w:r>
    </w:p>
    <w:p w14:paraId="6B9C354C" w14:textId="77777777" w:rsidR="0049180F" w:rsidRPr="00D33FBB" w:rsidRDefault="0049180F">
      <w:pPr>
        <w:rPr>
          <w:rFonts w:cs="Arial"/>
        </w:rPr>
      </w:pPr>
      <w:r w:rsidRPr="00D33FBB">
        <w:rPr>
          <w:rFonts w:cs="Arial"/>
        </w:rPr>
        <w:t>Cognitive Domain: Application</w:t>
      </w:r>
    </w:p>
    <w:p w14:paraId="62B5941A"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 Seeking Health</w:t>
      </w:r>
      <w:r w:rsidR="00C32885">
        <w:rPr>
          <w:rFonts w:cs="Arial"/>
        </w:rPr>
        <w:t xml:space="preserve"> C</w:t>
      </w:r>
      <w:r w:rsidR="00C32885" w:rsidRPr="000326D0">
        <w:rPr>
          <w:rFonts w:cs="Arial"/>
        </w:rPr>
        <w:t>are</w:t>
      </w:r>
    </w:p>
    <w:p w14:paraId="6AFF8E12" w14:textId="3B52CC85" w:rsidR="00C14CB5" w:rsidRPr="000326D0" w:rsidRDefault="00707492" w:rsidP="000326D0">
      <w:pPr>
        <w:rPr>
          <w:rFonts w:cs="Arial"/>
        </w:rPr>
      </w:pPr>
      <w:r w:rsidRPr="00707492">
        <w:rPr>
          <w:rFonts w:cs="Arial"/>
        </w:rPr>
        <w:t xml:space="preserve">Difficulty Level: </w:t>
      </w:r>
      <w:r>
        <w:rPr>
          <w:rFonts w:cs="Arial"/>
        </w:rPr>
        <w:t>Hard</w:t>
      </w:r>
    </w:p>
    <w:p w14:paraId="68FA4691" w14:textId="77777777" w:rsidR="00C14CB5" w:rsidRPr="000326D0" w:rsidRDefault="00C14CB5" w:rsidP="000326D0">
      <w:pPr>
        <w:rPr>
          <w:rFonts w:cs="Arial"/>
        </w:rPr>
      </w:pPr>
    </w:p>
    <w:p w14:paraId="64721698" w14:textId="77777777" w:rsidR="00BB46EB" w:rsidRPr="004947B0" w:rsidRDefault="00D50609">
      <w:pPr>
        <w:rPr>
          <w:rFonts w:cs="Arial"/>
        </w:rPr>
      </w:pPr>
      <w:r w:rsidRPr="000326D0">
        <w:rPr>
          <w:rFonts w:cs="Arial"/>
        </w:rPr>
        <w:t xml:space="preserve">31. Which of the following factors is especially likely to discourage Black men, relative to White men, from seeking healthcare? </w:t>
      </w:r>
    </w:p>
    <w:p w14:paraId="07D9B0F8" w14:textId="77777777" w:rsidR="00C14CB5" w:rsidRPr="000326D0" w:rsidRDefault="00181F34" w:rsidP="000326D0">
      <w:pPr>
        <w:rPr>
          <w:rFonts w:cs="Arial"/>
        </w:rPr>
      </w:pPr>
      <w:r w:rsidRPr="00D50609">
        <w:rPr>
          <w:rFonts w:cs="Arial"/>
        </w:rPr>
        <w:t xml:space="preserve">A. </w:t>
      </w:r>
      <w:r w:rsidR="00944BA4">
        <w:rPr>
          <w:rFonts w:cs="Arial"/>
        </w:rPr>
        <w:t>m</w:t>
      </w:r>
      <w:r w:rsidR="00D50609" w:rsidRPr="000326D0">
        <w:rPr>
          <w:rFonts w:cs="Arial"/>
        </w:rPr>
        <w:t>asculinity norms</w:t>
      </w:r>
    </w:p>
    <w:p w14:paraId="4566D536" w14:textId="77777777" w:rsidR="00C14CB5" w:rsidRPr="000326D0" w:rsidRDefault="00181F34" w:rsidP="000326D0">
      <w:pPr>
        <w:rPr>
          <w:rFonts w:cs="Arial"/>
        </w:rPr>
      </w:pPr>
      <w:r w:rsidRPr="00D50609">
        <w:rPr>
          <w:rFonts w:cs="Arial"/>
        </w:rPr>
        <w:t xml:space="preserve">B. </w:t>
      </w:r>
      <w:r w:rsidR="00944BA4">
        <w:rPr>
          <w:rFonts w:cs="Arial"/>
        </w:rPr>
        <w:t>m</w:t>
      </w:r>
      <w:r w:rsidR="00D50609" w:rsidRPr="000326D0">
        <w:rPr>
          <w:rFonts w:cs="Arial"/>
        </w:rPr>
        <w:t>istrust of the healthcare industry</w:t>
      </w:r>
    </w:p>
    <w:p w14:paraId="150E5E86" w14:textId="77777777" w:rsidR="00C14CB5" w:rsidRPr="000326D0" w:rsidRDefault="00181F34" w:rsidP="000326D0">
      <w:pPr>
        <w:rPr>
          <w:rFonts w:cs="Arial"/>
        </w:rPr>
      </w:pPr>
      <w:r w:rsidRPr="00D50609">
        <w:rPr>
          <w:rFonts w:cs="Arial"/>
        </w:rPr>
        <w:t xml:space="preserve">C. </w:t>
      </w:r>
      <w:r w:rsidR="00944BA4">
        <w:rPr>
          <w:rFonts w:cs="Arial"/>
        </w:rPr>
        <w:t>r</w:t>
      </w:r>
      <w:r w:rsidR="00D50609" w:rsidRPr="000326D0">
        <w:rPr>
          <w:rFonts w:cs="Arial"/>
        </w:rPr>
        <w:t>eligious beliefs</w:t>
      </w:r>
    </w:p>
    <w:p w14:paraId="634CEF5A" w14:textId="77777777" w:rsidR="00C14CB5" w:rsidRPr="000326D0" w:rsidRDefault="00181F34" w:rsidP="000326D0">
      <w:pPr>
        <w:rPr>
          <w:rFonts w:cs="Arial"/>
        </w:rPr>
      </w:pPr>
      <w:r w:rsidRPr="00D50609">
        <w:rPr>
          <w:rFonts w:cs="Arial"/>
        </w:rPr>
        <w:t>D.</w:t>
      </w:r>
      <w:r w:rsidR="00534335">
        <w:rPr>
          <w:rFonts w:cs="Arial"/>
        </w:rPr>
        <w:t xml:space="preserve"> </w:t>
      </w:r>
      <w:r w:rsidR="00944BA4">
        <w:rPr>
          <w:rFonts w:cs="Arial"/>
        </w:rPr>
        <w:t>r</w:t>
      </w:r>
      <w:r w:rsidR="00D50609" w:rsidRPr="000326D0">
        <w:rPr>
          <w:rFonts w:cs="Arial"/>
        </w:rPr>
        <w:t>eliance upon local communities</w:t>
      </w:r>
    </w:p>
    <w:p w14:paraId="19874423" w14:textId="77777777" w:rsidR="00C14CB5" w:rsidRDefault="0049180F" w:rsidP="000326D0">
      <w:pPr>
        <w:rPr>
          <w:rFonts w:cs="Arial"/>
        </w:rPr>
      </w:pPr>
      <w:r>
        <w:rPr>
          <w:rFonts w:cs="Arial"/>
        </w:rPr>
        <w:t>Ans: B</w:t>
      </w:r>
    </w:p>
    <w:p w14:paraId="754DB087" w14:textId="77777777" w:rsidR="00C14CB5" w:rsidRPr="000326D0" w:rsidRDefault="00D50609" w:rsidP="000326D0">
      <w:pPr>
        <w:rPr>
          <w:rFonts w:cs="Arial"/>
        </w:rPr>
      </w:pPr>
      <w:r w:rsidRPr="000326D0">
        <w:rPr>
          <w:rFonts w:cs="Arial"/>
        </w:rPr>
        <w:t xml:space="preserve">Learning Objective: </w:t>
      </w:r>
      <w:r w:rsidR="00F04C51">
        <w:rPr>
          <w:rFonts w:cs="Arial"/>
        </w:rPr>
        <w:t>12-3: Analyze the roles of race, social class, sexual orientation, gender identity, and intersectionality in physical health.</w:t>
      </w:r>
    </w:p>
    <w:p w14:paraId="407A25A0" w14:textId="77777777" w:rsidR="0049180F" w:rsidRPr="00D33FBB" w:rsidRDefault="0049180F">
      <w:pPr>
        <w:rPr>
          <w:rFonts w:cs="Arial"/>
        </w:rPr>
      </w:pPr>
      <w:r w:rsidRPr="00D33FBB">
        <w:rPr>
          <w:rFonts w:cs="Arial"/>
        </w:rPr>
        <w:t>Cognitive Domain: Comprehension</w:t>
      </w:r>
    </w:p>
    <w:p w14:paraId="29024B42"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 Seeking Health</w:t>
      </w:r>
      <w:r w:rsidR="008F12D5">
        <w:rPr>
          <w:rFonts w:cs="Arial"/>
        </w:rPr>
        <w:t xml:space="preserve"> C</w:t>
      </w:r>
      <w:r w:rsidRPr="000326D0">
        <w:rPr>
          <w:rFonts w:cs="Arial"/>
        </w:rPr>
        <w:t>are</w:t>
      </w:r>
    </w:p>
    <w:p w14:paraId="580DFE8A" w14:textId="727CD5D7" w:rsidR="00C14CB5" w:rsidRPr="000326D0" w:rsidRDefault="00707492" w:rsidP="000326D0">
      <w:pPr>
        <w:rPr>
          <w:rFonts w:cs="Arial"/>
        </w:rPr>
      </w:pPr>
      <w:r w:rsidRPr="00707492">
        <w:rPr>
          <w:rFonts w:cs="Arial"/>
        </w:rPr>
        <w:t xml:space="preserve">Difficulty Level: </w:t>
      </w:r>
      <w:r>
        <w:rPr>
          <w:rFonts w:cs="Arial"/>
        </w:rPr>
        <w:t>Medium</w:t>
      </w:r>
    </w:p>
    <w:p w14:paraId="2BEACCA0" w14:textId="77777777" w:rsidR="00C14CB5" w:rsidRPr="000326D0" w:rsidRDefault="00C14CB5" w:rsidP="000326D0">
      <w:pPr>
        <w:rPr>
          <w:rFonts w:cs="Arial"/>
        </w:rPr>
      </w:pPr>
    </w:p>
    <w:p w14:paraId="69B8DD74" w14:textId="77777777" w:rsidR="00BB46EB" w:rsidRPr="004947B0" w:rsidRDefault="00D50609">
      <w:pPr>
        <w:rPr>
          <w:rFonts w:cs="Arial"/>
        </w:rPr>
      </w:pPr>
      <w:r w:rsidRPr="000326D0">
        <w:rPr>
          <w:rFonts w:cs="Arial"/>
        </w:rPr>
        <w:lastRenderedPageBreak/>
        <w:t>32. What event may be largely responsible for the mistrust of the healthcare industry among African-Americans?</w:t>
      </w:r>
    </w:p>
    <w:p w14:paraId="7414A858" w14:textId="77777777" w:rsidR="00C14CB5" w:rsidRPr="000326D0" w:rsidRDefault="00181F34" w:rsidP="000326D0">
      <w:pPr>
        <w:rPr>
          <w:rFonts w:cs="Arial"/>
        </w:rPr>
      </w:pPr>
      <w:r w:rsidRPr="00D50609">
        <w:rPr>
          <w:rFonts w:cs="Arial"/>
        </w:rPr>
        <w:t xml:space="preserve">A. </w:t>
      </w:r>
      <w:r w:rsidR="00944BA4">
        <w:rPr>
          <w:rFonts w:cs="Arial"/>
        </w:rPr>
        <w:t>t</w:t>
      </w:r>
      <w:r w:rsidR="00D50609" w:rsidRPr="000326D0">
        <w:rPr>
          <w:rFonts w:cs="Arial"/>
        </w:rPr>
        <w:t>he Tuskegee syphilis study</w:t>
      </w:r>
    </w:p>
    <w:p w14:paraId="578B25D0" w14:textId="77777777" w:rsidR="00C14CB5" w:rsidRPr="000326D0" w:rsidRDefault="00181F34" w:rsidP="000326D0">
      <w:pPr>
        <w:rPr>
          <w:rFonts w:cs="Arial"/>
        </w:rPr>
      </w:pPr>
      <w:r w:rsidRPr="00D50609">
        <w:rPr>
          <w:rFonts w:cs="Arial"/>
        </w:rPr>
        <w:t xml:space="preserve">B. </w:t>
      </w:r>
      <w:r w:rsidR="00944BA4">
        <w:rPr>
          <w:rFonts w:cs="Arial"/>
        </w:rPr>
        <w:t>t</w:t>
      </w:r>
      <w:r w:rsidR="00D50609" w:rsidRPr="000326D0">
        <w:rPr>
          <w:rFonts w:cs="Arial"/>
        </w:rPr>
        <w:t>he Milgram experiments</w:t>
      </w:r>
    </w:p>
    <w:p w14:paraId="1036817F" w14:textId="77777777" w:rsidR="00C14CB5" w:rsidRPr="000326D0" w:rsidRDefault="00181F34" w:rsidP="000326D0">
      <w:pPr>
        <w:rPr>
          <w:rFonts w:cs="Arial"/>
        </w:rPr>
      </w:pPr>
      <w:r w:rsidRPr="00D50609">
        <w:rPr>
          <w:rFonts w:cs="Arial"/>
        </w:rPr>
        <w:t xml:space="preserve">C. </w:t>
      </w:r>
      <w:r w:rsidR="00944BA4">
        <w:rPr>
          <w:rFonts w:cs="Arial"/>
        </w:rPr>
        <w:t>t</w:t>
      </w:r>
      <w:r w:rsidR="00D50609" w:rsidRPr="000326D0">
        <w:rPr>
          <w:rFonts w:cs="Arial"/>
        </w:rPr>
        <w:t>he Kligman dermatology experiments</w:t>
      </w:r>
    </w:p>
    <w:p w14:paraId="16128BF4" w14:textId="77777777" w:rsidR="00C14CB5" w:rsidRPr="000326D0" w:rsidRDefault="00181F34" w:rsidP="000326D0">
      <w:pPr>
        <w:rPr>
          <w:rFonts w:cs="Arial"/>
        </w:rPr>
      </w:pPr>
      <w:r w:rsidRPr="00D50609">
        <w:rPr>
          <w:rFonts w:cs="Arial"/>
        </w:rPr>
        <w:t>D.</w:t>
      </w:r>
      <w:r w:rsidR="00534335">
        <w:rPr>
          <w:rFonts w:cs="Arial"/>
        </w:rPr>
        <w:t xml:space="preserve"> </w:t>
      </w:r>
      <w:r w:rsidR="00944BA4">
        <w:rPr>
          <w:rFonts w:cs="Arial"/>
        </w:rPr>
        <w:t>t</w:t>
      </w:r>
      <w:r w:rsidR="00D50609" w:rsidRPr="000326D0">
        <w:rPr>
          <w:rFonts w:cs="Arial"/>
        </w:rPr>
        <w:t>he Skid Row cancer studies</w:t>
      </w:r>
    </w:p>
    <w:p w14:paraId="608FC690" w14:textId="77777777" w:rsidR="00C14CB5" w:rsidRDefault="0049180F" w:rsidP="000326D0">
      <w:pPr>
        <w:rPr>
          <w:rFonts w:cs="Arial"/>
        </w:rPr>
      </w:pPr>
      <w:r>
        <w:rPr>
          <w:rFonts w:cs="Arial"/>
        </w:rPr>
        <w:t>Ans: A</w:t>
      </w:r>
    </w:p>
    <w:p w14:paraId="06C161A0" w14:textId="77777777" w:rsidR="00C14CB5" w:rsidRPr="000326D0" w:rsidRDefault="00D50609" w:rsidP="000326D0">
      <w:pPr>
        <w:rPr>
          <w:rFonts w:cs="Arial"/>
        </w:rPr>
      </w:pPr>
      <w:r w:rsidRPr="000326D0">
        <w:rPr>
          <w:rFonts w:cs="Arial"/>
        </w:rPr>
        <w:t xml:space="preserve">Learning Objective: </w:t>
      </w:r>
      <w:r w:rsidR="00F04C51">
        <w:rPr>
          <w:rFonts w:cs="Arial"/>
        </w:rPr>
        <w:t>12-3: Analyze the roles of race, social class, sexual orientation, gender identity, and intersectionality in physical health.</w:t>
      </w:r>
    </w:p>
    <w:p w14:paraId="43CAEC66" w14:textId="77777777" w:rsidR="0049180F" w:rsidRPr="00D33FBB" w:rsidRDefault="0049180F">
      <w:pPr>
        <w:rPr>
          <w:rFonts w:cs="Arial"/>
        </w:rPr>
      </w:pPr>
      <w:r w:rsidRPr="00D33FBB">
        <w:rPr>
          <w:rFonts w:cs="Arial"/>
        </w:rPr>
        <w:t xml:space="preserve">Cognitive Domain: Knowledge </w:t>
      </w:r>
    </w:p>
    <w:p w14:paraId="5ADBE483"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 Seeking Health</w:t>
      </w:r>
      <w:r w:rsidR="008F12D5">
        <w:rPr>
          <w:rFonts w:cs="Arial"/>
        </w:rPr>
        <w:t xml:space="preserve"> C</w:t>
      </w:r>
      <w:r w:rsidR="008F12D5" w:rsidRPr="000326D0">
        <w:rPr>
          <w:rFonts w:cs="Arial"/>
        </w:rPr>
        <w:t>are</w:t>
      </w:r>
    </w:p>
    <w:p w14:paraId="40DA5F2A" w14:textId="3A249CE8" w:rsidR="00C14CB5" w:rsidRPr="000326D0" w:rsidRDefault="00707492" w:rsidP="000326D0">
      <w:pPr>
        <w:rPr>
          <w:rFonts w:cs="Arial"/>
        </w:rPr>
      </w:pPr>
      <w:r w:rsidRPr="00707492">
        <w:rPr>
          <w:rFonts w:cs="Arial"/>
        </w:rPr>
        <w:t xml:space="preserve">Difficulty Level: </w:t>
      </w:r>
      <w:r>
        <w:rPr>
          <w:rFonts w:cs="Arial"/>
        </w:rPr>
        <w:t>Easy</w:t>
      </w:r>
    </w:p>
    <w:p w14:paraId="1481A57A" w14:textId="77777777" w:rsidR="00C14CB5" w:rsidRPr="000326D0" w:rsidRDefault="00C14CB5" w:rsidP="000326D0">
      <w:pPr>
        <w:rPr>
          <w:rFonts w:cs="Arial"/>
        </w:rPr>
      </w:pPr>
    </w:p>
    <w:p w14:paraId="4CB5FD48" w14:textId="77777777" w:rsidR="00766F26" w:rsidRPr="000326D0" w:rsidRDefault="00D50609">
      <w:pPr>
        <w:rPr>
          <w:rFonts w:cs="Arial"/>
        </w:rPr>
      </w:pPr>
      <w:r w:rsidRPr="000326D0">
        <w:rPr>
          <w:rFonts w:cs="Arial"/>
        </w:rPr>
        <w:t>33. Imagine Linda and Bob both come into a doctor’s office complaining of stress, lack of appetite, and fatigue. Doctors diagnose Linda with depression and Bob with overwork. Which of the following phenomenon likely helps explain the different diagnoses despite identical symptoms.</w:t>
      </w:r>
    </w:p>
    <w:p w14:paraId="7CC28353" w14:textId="77777777" w:rsidR="006E209D" w:rsidRPr="000326D0" w:rsidRDefault="00181F34">
      <w:pPr>
        <w:rPr>
          <w:rFonts w:cs="Arial"/>
        </w:rPr>
      </w:pPr>
      <w:r w:rsidRPr="00D50609">
        <w:rPr>
          <w:rFonts w:cs="Arial"/>
        </w:rPr>
        <w:t xml:space="preserve">A. </w:t>
      </w:r>
      <w:r w:rsidR="00944BA4">
        <w:rPr>
          <w:rFonts w:cs="Arial"/>
        </w:rPr>
        <w:t>e</w:t>
      </w:r>
      <w:r w:rsidR="00D50609" w:rsidRPr="000326D0">
        <w:rPr>
          <w:rFonts w:cs="Arial"/>
        </w:rPr>
        <w:t>xplicit physician expertise</w:t>
      </w:r>
    </w:p>
    <w:p w14:paraId="4D3514FE" w14:textId="77777777" w:rsidR="00C14CB5" w:rsidRPr="000326D0" w:rsidRDefault="00181F34" w:rsidP="000326D0">
      <w:pPr>
        <w:rPr>
          <w:rFonts w:cs="Arial"/>
        </w:rPr>
      </w:pPr>
      <w:r w:rsidRPr="00D50609">
        <w:rPr>
          <w:rFonts w:cs="Arial"/>
        </w:rPr>
        <w:t xml:space="preserve">B. </w:t>
      </w:r>
      <w:r w:rsidR="00944BA4">
        <w:rPr>
          <w:rFonts w:cs="Arial"/>
        </w:rPr>
        <w:t>p</w:t>
      </w:r>
      <w:r w:rsidR="00D50609" w:rsidRPr="000326D0">
        <w:rPr>
          <w:rFonts w:cs="Arial"/>
        </w:rPr>
        <w:t>luralistic ignorance</w:t>
      </w:r>
    </w:p>
    <w:p w14:paraId="08732846" w14:textId="77777777" w:rsidR="00C14CB5" w:rsidRPr="000326D0" w:rsidRDefault="00181F34" w:rsidP="000326D0">
      <w:pPr>
        <w:rPr>
          <w:rFonts w:cs="Arial"/>
        </w:rPr>
      </w:pPr>
      <w:r w:rsidRPr="00D50609">
        <w:rPr>
          <w:rFonts w:cs="Arial"/>
        </w:rPr>
        <w:t xml:space="preserve">C. </w:t>
      </w:r>
      <w:r w:rsidR="00944BA4">
        <w:rPr>
          <w:rFonts w:cs="Arial"/>
        </w:rPr>
        <w:t>c</w:t>
      </w:r>
      <w:r w:rsidR="00D50609" w:rsidRPr="000326D0">
        <w:rPr>
          <w:rFonts w:cs="Arial"/>
        </w:rPr>
        <w:t>ognitive dissonance</w:t>
      </w:r>
    </w:p>
    <w:p w14:paraId="44DCAA4B" w14:textId="77777777" w:rsidR="00C14CB5" w:rsidRPr="000326D0" w:rsidRDefault="00181F34" w:rsidP="000326D0">
      <w:pPr>
        <w:rPr>
          <w:rFonts w:cs="Arial"/>
        </w:rPr>
      </w:pPr>
      <w:r w:rsidRPr="00D50609">
        <w:rPr>
          <w:rFonts w:cs="Arial"/>
        </w:rPr>
        <w:t>D.</w:t>
      </w:r>
      <w:r w:rsidR="00534335">
        <w:rPr>
          <w:rFonts w:cs="Arial"/>
        </w:rPr>
        <w:t xml:space="preserve"> </w:t>
      </w:r>
      <w:r w:rsidR="00944BA4">
        <w:rPr>
          <w:rFonts w:cs="Arial"/>
        </w:rPr>
        <w:t>i</w:t>
      </w:r>
      <w:r w:rsidR="00D50609" w:rsidRPr="000326D0">
        <w:rPr>
          <w:rFonts w:cs="Arial"/>
        </w:rPr>
        <w:t>mplicit physician biases</w:t>
      </w:r>
    </w:p>
    <w:p w14:paraId="607DE72C" w14:textId="77777777" w:rsidR="00C14CB5" w:rsidRDefault="0049180F" w:rsidP="000326D0">
      <w:pPr>
        <w:rPr>
          <w:rFonts w:cs="Arial"/>
        </w:rPr>
      </w:pPr>
      <w:r>
        <w:rPr>
          <w:rFonts w:cs="Arial"/>
        </w:rPr>
        <w:t>Ans: D</w:t>
      </w:r>
    </w:p>
    <w:p w14:paraId="591A5A59" w14:textId="77777777" w:rsidR="00C14CB5" w:rsidRPr="000326D0" w:rsidRDefault="00D50609" w:rsidP="000326D0">
      <w:pPr>
        <w:rPr>
          <w:rFonts w:cs="Arial"/>
        </w:rPr>
      </w:pPr>
      <w:r w:rsidRPr="000326D0">
        <w:rPr>
          <w:rFonts w:cs="Arial"/>
        </w:rPr>
        <w:t xml:space="preserve">Learning Objective: </w:t>
      </w:r>
      <w:r w:rsidR="00F04C51">
        <w:rPr>
          <w:rFonts w:cs="Arial"/>
        </w:rPr>
        <w:t>12-3: Analyze the roles of race, social class, sexual orientation, gender identity, and intersectionality in physical health.</w:t>
      </w:r>
    </w:p>
    <w:p w14:paraId="63090097" w14:textId="77777777" w:rsidR="0049180F" w:rsidRPr="00D33FBB" w:rsidRDefault="0049180F">
      <w:pPr>
        <w:rPr>
          <w:rFonts w:cs="Arial"/>
        </w:rPr>
      </w:pPr>
      <w:r w:rsidRPr="00D33FBB">
        <w:rPr>
          <w:rFonts w:cs="Arial"/>
        </w:rPr>
        <w:t>Cognitive Domain: Application</w:t>
      </w:r>
    </w:p>
    <w:p w14:paraId="6B688F26"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 Receiving Health</w:t>
      </w:r>
      <w:r w:rsidR="008F12D5">
        <w:rPr>
          <w:rFonts w:cs="Arial"/>
        </w:rPr>
        <w:t xml:space="preserve"> C</w:t>
      </w:r>
      <w:r w:rsidR="008F12D5" w:rsidRPr="000326D0">
        <w:rPr>
          <w:rFonts w:cs="Arial"/>
        </w:rPr>
        <w:t>are</w:t>
      </w:r>
    </w:p>
    <w:p w14:paraId="25488D08" w14:textId="29A4373D" w:rsidR="00C14CB5" w:rsidRPr="000326D0" w:rsidRDefault="00707492" w:rsidP="000326D0">
      <w:pPr>
        <w:rPr>
          <w:rFonts w:cs="Arial"/>
        </w:rPr>
      </w:pPr>
      <w:r w:rsidRPr="00707492">
        <w:rPr>
          <w:rFonts w:cs="Arial"/>
        </w:rPr>
        <w:t xml:space="preserve">Difficulty Level: </w:t>
      </w:r>
      <w:r>
        <w:rPr>
          <w:rFonts w:cs="Arial"/>
        </w:rPr>
        <w:t>Hard</w:t>
      </w:r>
    </w:p>
    <w:p w14:paraId="6B5738DB" w14:textId="77777777" w:rsidR="00C14CB5" w:rsidRPr="000326D0" w:rsidRDefault="00C14CB5" w:rsidP="000326D0">
      <w:pPr>
        <w:rPr>
          <w:rFonts w:cs="Arial"/>
        </w:rPr>
      </w:pPr>
    </w:p>
    <w:p w14:paraId="0C2D184E" w14:textId="77777777" w:rsidR="00935250" w:rsidRPr="004947B0" w:rsidRDefault="00D50609">
      <w:pPr>
        <w:rPr>
          <w:rFonts w:cs="Arial"/>
        </w:rPr>
      </w:pPr>
      <w:r w:rsidRPr="000326D0">
        <w:rPr>
          <w:rFonts w:cs="Arial"/>
        </w:rPr>
        <w:t>34. Among groups that have similar roles for women and men, such as the Israeli Kibbutz societies, what impacts upon sex differences in mortality and morbidity do these egalitarian gender roles have?</w:t>
      </w:r>
    </w:p>
    <w:p w14:paraId="390A2DCC" w14:textId="77777777" w:rsidR="00C14CB5" w:rsidRPr="000326D0" w:rsidRDefault="00181F34" w:rsidP="000326D0">
      <w:pPr>
        <w:rPr>
          <w:rFonts w:cs="Arial"/>
        </w:rPr>
      </w:pPr>
      <w:r w:rsidRPr="00D50609">
        <w:rPr>
          <w:rFonts w:cs="Arial"/>
        </w:rPr>
        <w:t xml:space="preserve">A. </w:t>
      </w:r>
      <w:r w:rsidR="00D50609" w:rsidRPr="000326D0">
        <w:rPr>
          <w:rFonts w:cs="Arial"/>
        </w:rPr>
        <w:t>Sex differences in health status or illness tend to be reduced or disappear entirely</w:t>
      </w:r>
      <w:r w:rsidR="00944BA4">
        <w:rPr>
          <w:rFonts w:cs="Arial"/>
        </w:rPr>
        <w:t>.</w:t>
      </w:r>
    </w:p>
    <w:p w14:paraId="568BAD32" w14:textId="77777777" w:rsidR="00C14CB5" w:rsidRPr="000326D0" w:rsidRDefault="00181F34" w:rsidP="000326D0">
      <w:pPr>
        <w:rPr>
          <w:rFonts w:cs="Arial"/>
        </w:rPr>
      </w:pPr>
      <w:r w:rsidRPr="00D50609">
        <w:rPr>
          <w:rFonts w:cs="Arial"/>
        </w:rPr>
        <w:t xml:space="preserve">B. </w:t>
      </w:r>
      <w:r w:rsidR="00D50609" w:rsidRPr="000326D0">
        <w:rPr>
          <w:rFonts w:cs="Arial"/>
        </w:rPr>
        <w:t>Sex differences in longevity disappear but differences in illness remain</w:t>
      </w:r>
      <w:r w:rsidR="00944BA4">
        <w:rPr>
          <w:rFonts w:cs="Arial"/>
        </w:rPr>
        <w:t>.</w:t>
      </w:r>
    </w:p>
    <w:p w14:paraId="478038F2" w14:textId="77777777" w:rsidR="00C14CB5" w:rsidRPr="000326D0" w:rsidRDefault="00181F34" w:rsidP="000326D0">
      <w:pPr>
        <w:rPr>
          <w:rFonts w:cs="Arial"/>
        </w:rPr>
      </w:pPr>
      <w:r w:rsidRPr="00D50609">
        <w:rPr>
          <w:rFonts w:cs="Arial"/>
        </w:rPr>
        <w:t>C.</w:t>
      </w:r>
      <w:r w:rsidR="00534335">
        <w:rPr>
          <w:rFonts w:cs="Arial"/>
        </w:rPr>
        <w:t xml:space="preserve"> </w:t>
      </w:r>
      <w:r w:rsidR="00D50609" w:rsidRPr="000326D0">
        <w:rPr>
          <w:rFonts w:cs="Arial"/>
        </w:rPr>
        <w:t>Meta-analyses of gender egalitarian cultures find no impact upon longevity or illness</w:t>
      </w:r>
      <w:r w:rsidR="00944BA4">
        <w:rPr>
          <w:rFonts w:cs="Arial"/>
        </w:rPr>
        <w:t>.</w:t>
      </w:r>
    </w:p>
    <w:p w14:paraId="1D157754" w14:textId="77777777" w:rsidR="00C14CB5" w:rsidRPr="000326D0" w:rsidRDefault="00181F34" w:rsidP="000326D0">
      <w:pPr>
        <w:rPr>
          <w:rFonts w:cs="Arial"/>
        </w:rPr>
      </w:pPr>
      <w:r w:rsidRPr="00D50609">
        <w:rPr>
          <w:rFonts w:cs="Arial"/>
        </w:rPr>
        <w:t xml:space="preserve">D. </w:t>
      </w:r>
      <w:r w:rsidR="00D50609" w:rsidRPr="000326D0">
        <w:rPr>
          <w:rFonts w:cs="Arial"/>
        </w:rPr>
        <w:t>Sex differences in life expectancy become larger in such cultures</w:t>
      </w:r>
      <w:r w:rsidR="00944BA4">
        <w:rPr>
          <w:rFonts w:cs="Arial"/>
        </w:rPr>
        <w:t>.</w:t>
      </w:r>
    </w:p>
    <w:p w14:paraId="5B8F9C11" w14:textId="77777777" w:rsidR="00C14CB5" w:rsidRDefault="0049180F" w:rsidP="000326D0">
      <w:pPr>
        <w:rPr>
          <w:rFonts w:cs="Arial"/>
        </w:rPr>
      </w:pPr>
      <w:r>
        <w:rPr>
          <w:rFonts w:cs="Arial"/>
        </w:rPr>
        <w:t>Ans: A</w:t>
      </w:r>
    </w:p>
    <w:p w14:paraId="2F632E1D"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0AECE4A2" w14:textId="77777777" w:rsidR="0049180F" w:rsidRPr="00D33FBB" w:rsidRDefault="0049180F">
      <w:pPr>
        <w:rPr>
          <w:rFonts w:cs="Arial"/>
        </w:rPr>
      </w:pPr>
      <w:r w:rsidRPr="00D33FBB">
        <w:rPr>
          <w:rFonts w:cs="Arial"/>
        </w:rPr>
        <w:t>Cognitive Domain: Knowledge</w:t>
      </w:r>
    </w:p>
    <w:p w14:paraId="3D0BC303"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 Gender</w:t>
      </w:r>
      <w:r w:rsidR="008F12D5">
        <w:rPr>
          <w:rFonts w:cs="Arial"/>
        </w:rPr>
        <w:t>-</w:t>
      </w:r>
      <w:r w:rsidRPr="000326D0">
        <w:rPr>
          <w:rFonts w:cs="Arial"/>
        </w:rPr>
        <w:t xml:space="preserve">Egalitarian Communities </w:t>
      </w:r>
      <w:r w:rsidR="008F12D5">
        <w:rPr>
          <w:rFonts w:cs="Arial"/>
        </w:rPr>
        <w:t>and</w:t>
      </w:r>
      <w:r w:rsidR="008F12D5" w:rsidRPr="000326D0">
        <w:rPr>
          <w:rFonts w:cs="Arial"/>
        </w:rPr>
        <w:t xml:space="preserve"> </w:t>
      </w:r>
      <w:r w:rsidRPr="000326D0">
        <w:rPr>
          <w:rFonts w:cs="Arial"/>
        </w:rPr>
        <w:t>Health</w:t>
      </w:r>
    </w:p>
    <w:p w14:paraId="074531B8" w14:textId="2D5C65C5" w:rsidR="00C14CB5" w:rsidRPr="000326D0" w:rsidRDefault="00707492" w:rsidP="000326D0">
      <w:pPr>
        <w:rPr>
          <w:rFonts w:cs="Arial"/>
        </w:rPr>
      </w:pPr>
      <w:r w:rsidRPr="00707492">
        <w:rPr>
          <w:rFonts w:cs="Arial"/>
        </w:rPr>
        <w:t xml:space="preserve">Difficulty Level: </w:t>
      </w:r>
      <w:r>
        <w:rPr>
          <w:rFonts w:cs="Arial"/>
        </w:rPr>
        <w:t>Easy</w:t>
      </w:r>
    </w:p>
    <w:p w14:paraId="04911B57" w14:textId="77777777" w:rsidR="00C14CB5" w:rsidRPr="000326D0" w:rsidRDefault="00C14CB5" w:rsidP="000326D0">
      <w:pPr>
        <w:rPr>
          <w:rFonts w:cs="Arial"/>
        </w:rPr>
      </w:pPr>
    </w:p>
    <w:p w14:paraId="4DD2949F" w14:textId="77777777" w:rsidR="0026155F" w:rsidRPr="004947B0" w:rsidRDefault="00D50609">
      <w:pPr>
        <w:rPr>
          <w:rFonts w:cs="Arial"/>
        </w:rPr>
      </w:pPr>
      <w:r w:rsidRPr="000326D0">
        <w:rPr>
          <w:rFonts w:cs="Arial"/>
        </w:rPr>
        <w:t>35. Sex differences in mortality tend to be smaller in each of the following groups EXCEPT</w:t>
      </w:r>
      <w:r w:rsidR="00944BA4">
        <w:rPr>
          <w:rFonts w:cs="Arial"/>
        </w:rPr>
        <w:t xml:space="preserve"> ______.</w:t>
      </w:r>
    </w:p>
    <w:p w14:paraId="229C848F" w14:textId="77777777" w:rsidR="00C14CB5" w:rsidRPr="000326D0" w:rsidRDefault="00181F34" w:rsidP="000326D0">
      <w:pPr>
        <w:rPr>
          <w:rFonts w:cs="Arial"/>
        </w:rPr>
      </w:pPr>
      <w:r w:rsidRPr="00D50609">
        <w:rPr>
          <w:rFonts w:cs="Arial"/>
        </w:rPr>
        <w:t xml:space="preserve">A. </w:t>
      </w:r>
      <w:r w:rsidR="00D50609" w:rsidRPr="000326D0">
        <w:rPr>
          <w:rFonts w:cs="Arial"/>
        </w:rPr>
        <w:t>Israeli Kibbutz societies</w:t>
      </w:r>
    </w:p>
    <w:p w14:paraId="699631E5" w14:textId="77777777" w:rsidR="00C14CB5" w:rsidRPr="000326D0" w:rsidRDefault="00181F34" w:rsidP="000326D0">
      <w:pPr>
        <w:rPr>
          <w:rFonts w:cs="Arial"/>
        </w:rPr>
      </w:pPr>
      <w:r w:rsidRPr="00D50609">
        <w:rPr>
          <w:rFonts w:cs="Arial"/>
        </w:rPr>
        <w:t xml:space="preserve">B. </w:t>
      </w:r>
      <w:r w:rsidR="00944BA4">
        <w:rPr>
          <w:rFonts w:cs="Arial"/>
        </w:rPr>
        <w:t>e</w:t>
      </w:r>
      <w:r w:rsidR="00D50609" w:rsidRPr="000326D0">
        <w:rPr>
          <w:rFonts w:cs="Arial"/>
        </w:rPr>
        <w:t>thnic minorities</w:t>
      </w:r>
    </w:p>
    <w:p w14:paraId="42051720" w14:textId="77777777" w:rsidR="00C14CB5" w:rsidRPr="000326D0" w:rsidRDefault="00181F34" w:rsidP="000326D0">
      <w:pPr>
        <w:rPr>
          <w:rFonts w:cs="Arial"/>
        </w:rPr>
      </w:pPr>
      <w:r w:rsidRPr="00D50609">
        <w:rPr>
          <w:rFonts w:cs="Arial"/>
        </w:rPr>
        <w:lastRenderedPageBreak/>
        <w:t xml:space="preserve">C. </w:t>
      </w:r>
      <w:r w:rsidR="00944BA4">
        <w:rPr>
          <w:rFonts w:cs="Arial"/>
        </w:rPr>
        <w:t>n</w:t>
      </w:r>
      <w:r w:rsidR="00D50609" w:rsidRPr="000326D0">
        <w:rPr>
          <w:rFonts w:cs="Arial"/>
        </w:rPr>
        <w:t>uns and monks</w:t>
      </w:r>
    </w:p>
    <w:p w14:paraId="585506E8" w14:textId="77777777" w:rsidR="00C14CB5" w:rsidRPr="000326D0" w:rsidRDefault="00181F34" w:rsidP="000326D0">
      <w:pPr>
        <w:rPr>
          <w:rFonts w:cs="Arial"/>
        </w:rPr>
      </w:pPr>
      <w:r w:rsidRPr="00D50609">
        <w:rPr>
          <w:rFonts w:cs="Arial"/>
        </w:rPr>
        <w:t>D.</w:t>
      </w:r>
      <w:r w:rsidR="00534335">
        <w:rPr>
          <w:rFonts w:cs="Arial"/>
        </w:rPr>
        <w:t xml:space="preserve"> </w:t>
      </w:r>
      <w:r w:rsidR="00944BA4">
        <w:rPr>
          <w:rFonts w:cs="Arial"/>
        </w:rPr>
        <w:t>7</w:t>
      </w:r>
      <w:r w:rsidR="00D50609" w:rsidRPr="000326D0">
        <w:rPr>
          <w:rFonts w:cs="Arial"/>
        </w:rPr>
        <w:t>th-day Adventists</w:t>
      </w:r>
    </w:p>
    <w:p w14:paraId="50F6DBC8" w14:textId="77777777" w:rsidR="00C14CB5" w:rsidRDefault="0049180F" w:rsidP="000326D0">
      <w:pPr>
        <w:rPr>
          <w:rFonts w:cs="Arial"/>
        </w:rPr>
      </w:pPr>
      <w:r>
        <w:rPr>
          <w:rFonts w:cs="Arial"/>
        </w:rPr>
        <w:t>Ans: B</w:t>
      </w:r>
    </w:p>
    <w:p w14:paraId="295A57E8" w14:textId="77777777" w:rsid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09EB275E" w14:textId="77777777" w:rsidR="00C14CB5" w:rsidRPr="000326D0" w:rsidRDefault="00D50609" w:rsidP="000326D0">
      <w:pPr>
        <w:rPr>
          <w:rFonts w:cs="Arial"/>
        </w:rPr>
      </w:pPr>
      <w:r w:rsidRPr="000326D0">
        <w:rPr>
          <w:rFonts w:cs="Arial"/>
        </w:rPr>
        <w:t>Cognitive Domain: Knowledge</w:t>
      </w:r>
    </w:p>
    <w:p w14:paraId="1D51EA96" w14:textId="77777777" w:rsidR="0049180F" w:rsidRDefault="0049180F">
      <w:pPr>
        <w:rPr>
          <w:rFonts w:cs="Arial"/>
        </w:rPr>
      </w:pPr>
      <w:r w:rsidRPr="00D33FBB">
        <w:rPr>
          <w:rFonts w:cs="Arial"/>
        </w:rPr>
        <w:t xml:space="preserve">Answer </w:t>
      </w:r>
      <w:r>
        <w:rPr>
          <w:rFonts w:cs="Arial"/>
        </w:rPr>
        <w:t>L</w:t>
      </w:r>
      <w:r w:rsidRPr="00D33FBB">
        <w:rPr>
          <w:rFonts w:cs="Arial"/>
        </w:rPr>
        <w:t>ocation: Gender</w:t>
      </w:r>
      <w:r w:rsidR="00E36761">
        <w:rPr>
          <w:rFonts w:cs="Arial"/>
        </w:rPr>
        <w:t>-</w:t>
      </w:r>
      <w:r w:rsidRPr="00D33FBB">
        <w:rPr>
          <w:rFonts w:cs="Arial"/>
        </w:rPr>
        <w:t>Egalitarian Communities and Health</w:t>
      </w:r>
    </w:p>
    <w:p w14:paraId="6AA14120" w14:textId="77777777" w:rsidR="00707492" w:rsidRPr="00707492" w:rsidRDefault="00707492" w:rsidP="00707492">
      <w:pPr>
        <w:rPr>
          <w:rFonts w:cs="Arial"/>
        </w:rPr>
      </w:pPr>
      <w:r w:rsidRPr="00707492">
        <w:rPr>
          <w:rFonts w:cs="Arial"/>
        </w:rPr>
        <w:t>Difficulty Level:</w:t>
      </w:r>
      <w:r>
        <w:rPr>
          <w:rFonts w:cs="Arial"/>
        </w:rPr>
        <w:t xml:space="preserve"> Easy</w:t>
      </w:r>
    </w:p>
    <w:p w14:paraId="474C5126" w14:textId="77777777" w:rsidR="00C14CB5" w:rsidRPr="000326D0" w:rsidRDefault="00A5595D" w:rsidP="000326D0">
      <w:pPr>
        <w:rPr>
          <w:rFonts w:cs="Arial"/>
        </w:rPr>
      </w:pPr>
      <w:r>
        <w:rPr>
          <w:rFonts w:cs="Arial"/>
        </w:rPr>
        <w:t xml:space="preserve"> </w:t>
      </w:r>
    </w:p>
    <w:p w14:paraId="55D2078E" w14:textId="77777777" w:rsidR="00C14CB5" w:rsidRPr="000326D0" w:rsidRDefault="00C14CB5" w:rsidP="000326D0">
      <w:pPr>
        <w:rPr>
          <w:rFonts w:cs="Arial"/>
        </w:rPr>
      </w:pPr>
    </w:p>
    <w:p w14:paraId="7578A9E0" w14:textId="77777777" w:rsidR="00E21141" w:rsidRPr="004947B0" w:rsidRDefault="00D50609">
      <w:pPr>
        <w:rPr>
          <w:rFonts w:cs="Arial"/>
        </w:rPr>
      </w:pPr>
      <w:r w:rsidRPr="000326D0">
        <w:rPr>
          <w:rFonts w:cs="Arial"/>
        </w:rPr>
        <w:t>36. The fact that women still outlive men even in gender egalitarian cultures suggests that ______ also influence sex differences in health and longevity</w:t>
      </w:r>
    </w:p>
    <w:p w14:paraId="3119E7AB" w14:textId="77777777" w:rsidR="00C14CB5" w:rsidRPr="000326D0" w:rsidRDefault="00181F34" w:rsidP="000326D0">
      <w:pPr>
        <w:rPr>
          <w:rFonts w:cs="Arial"/>
        </w:rPr>
      </w:pPr>
      <w:r w:rsidRPr="00D50609">
        <w:rPr>
          <w:rFonts w:cs="Arial"/>
        </w:rPr>
        <w:t xml:space="preserve">A. </w:t>
      </w:r>
      <w:r w:rsidR="00D50609" w:rsidRPr="000326D0">
        <w:rPr>
          <w:rFonts w:cs="Arial"/>
        </w:rPr>
        <w:t>biological factors</w:t>
      </w:r>
    </w:p>
    <w:p w14:paraId="49D9572C" w14:textId="77777777" w:rsidR="00C14CB5" w:rsidRPr="000326D0" w:rsidRDefault="00181F34" w:rsidP="000326D0">
      <w:pPr>
        <w:rPr>
          <w:rFonts w:cs="Arial"/>
        </w:rPr>
      </w:pPr>
      <w:r w:rsidRPr="00D50609">
        <w:rPr>
          <w:rFonts w:cs="Arial"/>
        </w:rPr>
        <w:t xml:space="preserve">B. </w:t>
      </w:r>
      <w:r w:rsidR="00D50609" w:rsidRPr="000326D0">
        <w:rPr>
          <w:rFonts w:cs="Arial"/>
        </w:rPr>
        <w:t>social norms</w:t>
      </w:r>
    </w:p>
    <w:p w14:paraId="31F21AD6" w14:textId="77777777" w:rsidR="00C14CB5" w:rsidRPr="000326D0" w:rsidRDefault="00181F34" w:rsidP="000326D0">
      <w:pPr>
        <w:rPr>
          <w:rFonts w:cs="Arial"/>
        </w:rPr>
      </w:pPr>
      <w:r w:rsidRPr="00D50609">
        <w:rPr>
          <w:rFonts w:cs="Arial"/>
        </w:rPr>
        <w:t xml:space="preserve">C. </w:t>
      </w:r>
      <w:r w:rsidR="00D50609" w:rsidRPr="000326D0">
        <w:rPr>
          <w:rFonts w:cs="Arial"/>
        </w:rPr>
        <w:t>personal values</w:t>
      </w:r>
    </w:p>
    <w:p w14:paraId="2FFC5424" w14:textId="77777777" w:rsidR="00C14CB5" w:rsidRPr="000326D0" w:rsidRDefault="00181F34" w:rsidP="000326D0">
      <w:pPr>
        <w:rPr>
          <w:rFonts w:cs="Arial"/>
        </w:rPr>
      </w:pPr>
      <w:r w:rsidRPr="00D50609">
        <w:rPr>
          <w:rFonts w:cs="Arial"/>
        </w:rPr>
        <w:t>D.</w:t>
      </w:r>
      <w:r w:rsidR="00534335">
        <w:rPr>
          <w:rFonts w:cs="Arial"/>
        </w:rPr>
        <w:t xml:space="preserve"> </w:t>
      </w:r>
      <w:r w:rsidR="00D50609" w:rsidRPr="000326D0">
        <w:rPr>
          <w:rFonts w:cs="Arial"/>
        </w:rPr>
        <w:t>social support</w:t>
      </w:r>
    </w:p>
    <w:p w14:paraId="7E34BF18" w14:textId="77777777" w:rsidR="00C14CB5" w:rsidRDefault="0049180F" w:rsidP="000326D0">
      <w:pPr>
        <w:rPr>
          <w:rFonts w:cs="Arial"/>
        </w:rPr>
      </w:pPr>
      <w:r>
        <w:rPr>
          <w:rFonts w:cs="Arial"/>
        </w:rPr>
        <w:t>Ans: A</w:t>
      </w:r>
    </w:p>
    <w:p w14:paraId="4893E9A3"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6D76FE09" w14:textId="77777777" w:rsidR="0049180F" w:rsidRPr="00D33FBB" w:rsidRDefault="0049180F">
      <w:pPr>
        <w:rPr>
          <w:rFonts w:cs="Arial"/>
        </w:rPr>
      </w:pPr>
      <w:r w:rsidRPr="00D33FBB">
        <w:rPr>
          <w:rFonts w:cs="Arial"/>
        </w:rPr>
        <w:t>Cognitive Domain: Comprehension</w:t>
      </w:r>
    </w:p>
    <w:p w14:paraId="08FC87B9"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 Gender</w:t>
      </w:r>
      <w:r w:rsidR="00E36761">
        <w:rPr>
          <w:rFonts w:cs="Arial"/>
        </w:rPr>
        <w:t>-</w:t>
      </w:r>
      <w:r w:rsidRPr="000326D0">
        <w:rPr>
          <w:rFonts w:cs="Arial"/>
        </w:rPr>
        <w:t>Egalitarian Communities and Health</w:t>
      </w:r>
    </w:p>
    <w:p w14:paraId="5AEF7FC6" w14:textId="4CB8F31C" w:rsidR="00C14CB5" w:rsidRPr="000326D0" w:rsidRDefault="00707492" w:rsidP="000326D0">
      <w:pPr>
        <w:rPr>
          <w:rFonts w:cs="Arial"/>
        </w:rPr>
      </w:pPr>
      <w:r w:rsidRPr="00707492">
        <w:rPr>
          <w:rFonts w:cs="Arial"/>
        </w:rPr>
        <w:t xml:space="preserve">Difficulty Level: </w:t>
      </w:r>
      <w:r>
        <w:rPr>
          <w:rFonts w:cs="Arial"/>
        </w:rPr>
        <w:t>Medium</w:t>
      </w:r>
    </w:p>
    <w:p w14:paraId="3105B848" w14:textId="77777777" w:rsidR="00C14CB5" w:rsidRPr="000326D0" w:rsidRDefault="00C14CB5" w:rsidP="000326D0">
      <w:pPr>
        <w:rPr>
          <w:rFonts w:cs="Arial"/>
        </w:rPr>
      </w:pPr>
    </w:p>
    <w:p w14:paraId="437B6478" w14:textId="77777777" w:rsidR="00646D61" w:rsidRPr="004947B0" w:rsidRDefault="00D50609">
      <w:pPr>
        <w:rPr>
          <w:rFonts w:cs="Arial"/>
        </w:rPr>
      </w:pPr>
      <w:r w:rsidRPr="000326D0">
        <w:rPr>
          <w:rFonts w:cs="Arial"/>
        </w:rPr>
        <w:t xml:space="preserve">37. Each of the following contribute to a substantial portion of the life expectancy gap between White men and Black men </w:t>
      </w:r>
      <w:r w:rsidR="00534335" w:rsidRPr="00F04C51">
        <w:rPr>
          <w:rFonts w:cs="Arial"/>
        </w:rPr>
        <w:t>EXCEPT</w:t>
      </w:r>
      <w:r w:rsidRPr="000326D0">
        <w:rPr>
          <w:rFonts w:cs="Arial"/>
        </w:rPr>
        <w:t xml:space="preserve"> for</w:t>
      </w:r>
      <w:r w:rsidR="00944BA4">
        <w:rPr>
          <w:rFonts w:cs="Arial"/>
        </w:rPr>
        <w:t xml:space="preserve"> ______.</w:t>
      </w:r>
    </w:p>
    <w:p w14:paraId="6FCA1FEA" w14:textId="77777777" w:rsidR="00C14CB5" w:rsidRPr="000326D0" w:rsidRDefault="00181F34" w:rsidP="000326D0">
      <w:pPr>
        <w:rPr>
          <w:rFonts w:cs="Arial"/>
        </w:rPr>
      </w:pPr>
      <w:r w:rsidRPr="00D50609">
        <w:rPr>
          <w:rFonts w:cs="Arial"/>
        </w:rPr>
        <w:t xml:space="preserve">A. </w:t>
      </w:r>
      <w:r w:rsidR="00944BA4">
        <w:rPr>
          <w:rFonts w:cs="Arial"/>
        </w:rPr>
        <w:t>h</w:t>
      </w:r>
      <w:r w:rsidR="00D50609" w:rsidRPr="000326D0">
        <w:rPr>
          <w:rFonts w:cs="Arial"/>
        </w:rPr>
        <w:t>omicide</w:t>
      </w:r>
    </w:p>
    <w:p w14:paraId="3837496C" w14:textId="77777777" w:rsidR="00C14CB5" w:rsidRPr="000326D0" w:rsidRDefault="00181F34" w:rsidP="000326D0">
      <w:pPr>
        <w:rPr>
          <w:rFonts w:cs="Arial"/>
        </w:rPr>
      </w:pPr>
      <w:r w:rsidRPr="00D50609">
        <w:rPr>
          <w:rFonts w:cs="Arial"/>
        </w:rPr>
        <w:t xml:space="preserve">B. </w:t>
      </w:r>
      <w:r w:rsidR="00944BA4">
        <w:rPr>
          <w:rFonts w:cs="Arial"/>
        </w:rPr>
        <w:t>h</w:t>
      </w:r>
      <w:r w:rsidR="00D50609" w:rsidRPr="000326D0">
        <w:rPr>
          <w:rFonts w:cs="Arial"/>
        </w:rPr>
        <w:t>eart disease</w:t>
      </w:r>
    </w:p>
    <w:p w14:paraId="3C087FFD" w14:textId="77777777" w:rsidR="00C14CB5" w:rsidRPr="000326D0" w:rsidRDefault="00181F34" w:rsidP="000326D0">
      <w:pPr>
        <w:rPr>
          <w:rFonts w:cs="Arial"/>
        </w:rPr>
      </w:pPr>
      <w:r w:rsidRPr="00D50609">
        <w:rPr>
          <w:rFonts w:cs="Arial"/>
        </w:rPr>
        <w:t xml:space="preserve">C. </w:t>
      </w:r>
      <w:r w:rsidR="00944BA4">
        <w:rPr>
          <w:rFonts w:cs="Arial"/>
        </w:rPr>
        <w:t>a</w:t>
      </w:r>
      <w:r w:rsidR="00D50609" w:rsidRPr="000326D0">
        <w:rPr>
          <w:rFonts w:cs="Arial"/>
        </w:rPr>
        <w:t>utoimmune diseases</w:t>
      </w:r>
    </w:p>
    <w:p w14:paraId="2D22D8E4" w14:textId="77777777" w:rsidR="00C14CB5" w:rsidRPr="000326D0" w:rsidRDefault="00181F34" w:rsidP="000326D0">
      <w:pPr>
        <w:rPr>
          <w:rFonts w:cs="Arial"/>
        </w:rPr>
      </w:pPr>
      <w:r w:rsidRPr="00D50609">
        <w:rPr>
          <w:rFonts w:cs="Arial"/>
        </w:rPr>
        <w:t>D.</w:t>
      </w:r>
      <w:r w:rsidR="00534335">
        <w:rPr>
          <w:rFonts w:cs="Arial"/>
        </w:rPr>
        <w:t xml:space="preserve"> </w:t>
      </w:r>
      <w:r w:rsidR="00944BA4">
        <w:rPr>
          <w:rFonts w:cs="Arial"/>
        </w:rPr>
        <w:t>c</w:t>
      </w:r>
      <w:r w:rsidR="00D50609" w:rsidRPr="000326D0">
        <w:rPr>
          <w:rFonts w:cs="Arial"/>
        </w:rPr>
        <w:t>ancer</w:t>
      </w:r>
    </w:p>
    <w:p w14:paraId="2CE75D59" w14:textId="77777777" w:rsidR="00C14CB5" w:rsidRDefault="0049180F" w:rsidP="000326D0">
      <w:pPr>
        <w:rPr>
          <w:rFonts w:cs="Arial"/>
        </w:rPr>
      </w:pPr>
      <w:r>
        <w:rPr>
          <w:rFonts w:cs="Arial"/>
        </w:rPr>
        <w:t>Ans: C</w:t>
      </w:r>
    </w:p>
    <w:p w14:paraId="42F4F3DA" w14:textId="77777777" w:rsidR="00C14CB5" w:rsidRPr="000326D0" w:rsidRDefault="00D50609" w:rsidP="000326D0">
      <w:pPr>
        <w:rPr>
          <w:rFonts w:cs="Arial"/>
        </w:rPr>
      </w:pPr>
      <w:r w:rsidRPr="000326D0">
        <w:rPr>
          <w:rFonts w:cs="Arial"/>
        </w:rPr>
        <w:t xml:space="preserve">Learning Objective: </w:t>
      </w:r>
      <w:r w:rsidR="00F04C51">
        <w:rPr>
          <w:rFonts w:cs="Arial"/>
        </w:rPr>
        <w:t>12-3: Analyze the roles of race, social class, sexual orientation, gender identity, and intersectionality in physical health.</w:t>
      </w:r>
    </w:p>
    <w:p w14:paraId="4A3BC7D7" w14:textId="77777777" w:rsidR="0049180F" w:rsidRPr="00D33FBB" w:rsidRDefault="0049180F">
      <w:pPr>
        <w:rPr>
          <w:rFonts w:cs="Arial"/>
        </w:rPr>
      </w:pPr>
      <w:r w:rsidRPr="00D33FBB">
        <w:rPr>
          <w:rFonts w:cs="Arial"/>
        </w:rPr>
        <w:t>Cognitive Domain: Comprehension</w:t>
      </w:r>
    </w:p>
    <w:p w14:paraId="726E4E2E"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w:t>
      </w:r>
      <w:r w:rsidR="00534335">
        <w:rPr>
          <w:rFonts w:cs="Arial"/>
        </w:rPr>
        <w:t xml:space="preserve"> </w:t>
      </w:r>
      <w:r w:rsidRPr="000326D0">
        <w:rPr>
          <w:rFonts w:cs="Arial"/>
        </w:rPr>
        <w:t>Race, Ethnicity, and Sex</w:t>
      </w:r>
    </w:p>
    <w:p w14:paraId="0CBA3B11" w14:textId="6E534A04" w:rsidR="00C14CB5" w:rsidRPr="000326D0" w:rsidRDefault="00707492" w:rsidP="000326D0">
      <w:pPr>
        <w:rPr>
          <w:rFonts w:cs="Arial"/>
        </w:rPr>
      </w:pPr>
      <w:r w:rsidRPr="00707492">
        <w:rPr>
          <w:rFonts w:cs="Arial"/>
        </w:rPr>
        <w:t xml:space="preserve">Difficulty Level: </w:t>
      </w:r>
      <w:r>
        <w:rPr>
          <w:rFonts w:cs="Arial"/>
        </w:rPr>
        <w:t>Medium</w:t>
      </w:r>
    </w:p>
    <w:p w14:paraId="5F78B47F" w14:textId="77777777" w:rsidR="00C14CB5" w:rsidRPr="000326D0" w:rsidRDefault="00C14CB5" w:rsidP="000326D0">
      <w:pPr>
        <w:rPr>
          <w:rFonts w:cs="Arial"/>
        </w:rPr>
      </w:pPr>
    </w:p>
    <w:p w14:paraId="34B14441" w14:textId="77777777" w:rsidR="00175E40" w:rsidRPr="004947B0" w:rsidRDefault="00D50609">
      <w:pPr>
        <w:rPr>
          <w:rFonts w:cs="Arial"/>
        </w:rPr>
      </w:pPr>
      <w:r w:rsidRPr="000326D0">
        <w:rPr>
          <w:rFonts w:cs="Arial"/>
        </w:rPr>
        <w:t>38. People of color in the U</w:t>
      </w:r>
      <w:r w:rsidR="00944BA4">
        <w:rPr>
          <w:rFonts w:cs="Arial"/>
        </w:rPr>
        <w:t xml:space="preserve">nited </w:t>
      </w:r>
      <w:r w:rsidRPr="000326D0">
        <w:rPr>
          <w:rFonts w:cs="Arial"/>
        </w:rPr>
        <w:t>S</w:t>
      </w:r>
      <w:r w:rsidR="00944BA4">
        <w:rPr>
          <w:rFonts w:cs="Arial"/>
        </w:rPr>
        <w:t>tates</w:t>
      </w:r>
      <w:r w:rsidRPr="000326D0">
        <w:rPr>
          <w:rFonts w:cs="Arial"/>
        </w:rPr>
        <w:t xml:space="preserve"> are more likely to live in ______, making it more difficult for them to have access to fresh and healthy food.</w:t>
      </w:r>
    </w:p>
    <w:p w14:paraId="0F943C78" w14:textId="77777777" w:rsidR="00C14CB5" w:rsidRPr="000326D0" w:rsidRDefault="00181F34" w:rsidP="000326D0">
      <w:pPr>
        <w:rPr>
          <w:rFonts w:cs="Arial"/>
        </w:rPr>
      </w:pPr>
      <w:r w:rsidRPr="00D50609">
        <w:rPr>
          <w:rFonts w:cs="Arial"/>
        </w:rPr>
        <w:t xml:space="preserve">A. </w:t>
      </w:r>
      <w:r w:rsidR="00D50609" w:rsidRPr="000326D0">
        <w:rPr>
          <w:rFonts w:cs="Arial"/>
        </w:rPr>
        <w:t>food deserts</w:t>
      </w:r>
    </w:p>
    <w:p w14:paraId="44E08CAD" w14:textId="77777777" w:rsidR="00C14CB5" w:rsidRPr="000326D0" w:rsidRDefault="00181F34" w:rsidP="000326D0">
      <w:pPr>
        <w:rPr>
          <w:rFonts w:cs="Arial"/>
        </w:rPr>
      </w:pPr>
      <w:r w:rsidRPr="00D50609">
        <w:rPr>
          <w:rFonts w:cs="Arial"/>
        </w:rPr>
        <w:t xml:space="preserve">B. </w:t>
      </w:r>
      <w:r w:rsidR="00D50609" w:rsidRPr="000326D0">
        <w:rPr>
          <w:rFonts w:cs="Arial"/>
        </w:rPr>
        <w:t>high crime areas</w:t>
      </w:r>
    </w:p>
    <w:p w14:paraId="7581B4D1" w14:textId="77777777" w:rsidR="00C14CB5" w:rsidRPr="000326D0" w:rsidRDefault="00181F34" w:rsidP="000326D0">
      <w:pPr>
        <w:rPr>
          <w:rFonts w:cs="Arial"/>
        </w:rPr>
      </w:pPr>
      <w:r w:rsidRPr="00D50609">
        <w:rPr>
          <w:rFonts w:cs="Arial"/>
        </w:rPr>
        <w:t xml:space="preserve">C. </w:t>
      </w:r>
      <w:r w:rsidR="00D50609" w:rsidRPr="000326D0">
        <w:rPr>
          <w:rFonts w:cs="Arial"/>
        </w:rPr>
        <w:t>shared housing</w:t>
      </w:r>
    </w:p>
    <w:p w14:paraId="0C02AC51" w14:textId="77777777" w:rsidR="00C14CB5" w:rsidRPr="000326D0" w:rsidRDefault="00181F34" w:rsidP="000326D0">
      <w:pPr>
        <w:rPr>
          <w:rFonts w:cs="Arial"/>
        </w:rPr>
      </w:pPr>
      <w:r w:rsidRPr="00D50609">
        <w:rPr>
          <w:rFonts w:cs="Arial"/>
        </w:rPr>
        <w:t>D.</w:t>
      </w:r>
      <w:r w:rsidR="00534335">
        <w:rPr>
          <w:rFonts w:cs="Arial"/>
        </w:rPr>
        <w:t xml:space="preserve"> </w:t>
      </w:r>
      <w:r w:rsidR="00D50609" w:rsidRPr="000326D0">
        <w:rPr>
          <w:rFonts w:cs="Arial"/>
        </w:rPr>
        <w:t>urban environments</w:t>
      </w:r>
    </w:p>
    <w:p w14:paraId="5D99529A" w14:textId="77777777" w:rsidR="00C14CB5" w:rsidRDefault="0049180F" w:rsidP="000326D0">
      <w:pPr>
        <w:rPr>
          <w:rFonts w:cs="Arial"/>
        </w:rPr>
      </w:pPr>
      <w:r>
        <w:rPr>
          <w:rFonts w:cs="Arial"/>
        </w:rPr>
        <w:t>Ans: A</w:t>
      </w:r>
    </w:p>
    <w:p w14:paraId="5E02BA1B" w14:textId="77777777" w:rsidR="00C14CB5" w:rsidRPr="000326D0" w:rsidRDefault="00D50609" w:rsidP="000326D0">
      <w:pPr>
        <w:rPr>
          <w:rFonts w:cs="Arial"/>
        </w:rPr>
      </w:pPr>
      <w:r w:rsidRPr="000326D0">
        <w:rPr>
          <w:rFonts w:cs="Arial"/>
        </w:rPr>
        <w:t xml:space="preserve">Learning Objective: </w:t>
      </w:r>
      <w:r w:rsidR="00F04C51">
        <w:rPr>
          <w:rFonts w:cs="Arial"/>
        </w:rPr>
        <w:t>12-3: Analyze the roles of race, social class, sexual orientation, gender identity, and intersectionality in physical health.</w:t>
      </w:r>
    </w:p>
    <w:p w14:paraId="29AA87AF" w14:textId="77777777" w:rsidR="0049180F" w:rsidRPr="00D33FBB" w:rsidRDefault="0049180F">
      <w:pPr>
        <w:rPr>
          <w:rFonts w:cs="Arial"/>
        </w:rPr>
      </w:pPr>
      <w:r w:rsidRPr="00D33FBB">
        <w:rPr>
          <w:rFonts w:cs="Arial"/>
        </w:rPr>
        <w:t>Cognitive Domain: Knowledge</w:t>
      </w:r>
    </w:p>
    <w:p w14:paraId="0E24114E" w14:textId="77777777" w:rsidR="00707492" w:rsidRDefault="00D50609" w:rsidP="000326D0">
      <w:pPr>
        <w:rPr>
          <w:rFonts w:cs="Arial"/>
        </w:rPr>
      </w:pPr>
      <w:r w:rsidRPr="000326D0">
        <w:rPr>
          <w:rFonts w:cs="Arial"/>
        </w:rPr>
        <w:lastRenderedPageBreak/>
        <w:t xml:space="preserve">Answer </w:t>
      </w:r>
      <w:r w:rsidR="0049180F">
        <w:rPr>
          <w:rFonts w:cs="Arial"/>
        </w:rPr>
        <w:t>L</w:t>
      </w:r>
      <w:r w:rsidRPr="000326D0">
        <w:rPr>
          <w:rFonts w:cs="Arial"/>
        </w:rPr>
        <w:t>ocation: Race, Ethnicity, and Sex</w:t>
      </w:r>
    </w:p>
    <w:p w14:paraId="18B890D0" w14:textId="0C4B7B49" w:rsidR="00C14CB5" w:rsidRPr="000326D0" w:rsidRDefault="00707492" w:rsidP="000326D0">
      <w:pPr>
        <w:rPr>
          <w:rFonts w:cs="Arial"/>
        </w:rPr>
      </w:pPr>
      <w:r w:rsidRPr="00707492">
        <w:rPr>
          <w:rFonts w:cs="Arial"/>
        </w:rPr>
        <w:t xml:space="preserve">Difficulty Level: </w:t>
      </w:r>
      <w:r>
        <w:rPr>
          <w:rFonts w:cs="Arial"/>
        </w:rPr>
        <w:t>Easy</w:t>
      </w:r>
    </w:p>
    <w:p w14:paraId="7B984D3B" w14:textId="77777777" w:rsidR="00C14CB5" w:rsidRPr="000326D0" w:rsidRDefault="00C14CB5" w:rsidP="000326D0">
      <w:pPr>
        <w:rPr>
          <w:rFonts w:cs="Arial"/>
        </w:rPr>
      </w:pPr>
    </w:p>
    <w:p w14:paraId="1CD7D030" w14:textId="77777777" w:rsidR="00DE5693" w:rsidRPr="004947B0" w:rsidRDefault="00D50609">
      <w:pPr>
        <w:rPr>
          <w:rFonts w:cs="Arial"/>
        </w:rPr>
      </w:pPr>
      <w:r w:rsidRPr="000326D0">
        <w:rPr>
          <w:rFonts w:cs="Arial"/>
        </w:rPr>
        <w:t>39. Men around the world are more likely to be classified as ______ and women tend to be classified more often as ______.</w:t>
      </w:r>
    </w:p>
    <w:p w14:paraId="1E5A8FBD" w14:textId="77777777" w:rsidR="00C14CB5" w:rsidRPr="000326D0" w:rsidRDefault="00181F34" w:rsidP="000326D0">
      <w:pPr>
        <w:rPr>
          <w:rFonts w:cs="Arial"/>
        </w:rPr>
      </w:pPr>
      <w:r w:rsidRPr="00D50609">
        <w:rPr>
          <w:rFonts w:cs="Arial"/>
        </w:rPr>
        <w:t xml:space="preserve">A. </w:t>
      </w:r>
      <w:r w:rsidR="00D50609" w:rsidRPr="000326D0">
        <w:rPr>
          <w:rFonts w:cs="Arial"/>
        </w:rPr>
        <w:t>overweight; obese</w:t>
      </w:r>
    </w:p>
    <w:p w14:paraId="13491862" w14:textId="77777777" w:rsidR="00C14CB5" w:rsidRPr="000326D0" w:rsidRDefault="00181F34" w:rsidP="000326D0">
      <w:pPr>
        <w:rPr>
          <w:rFonts w:cs="Arial"/>
        </w:rPr>
      </w:pPr>
      <w:r w:rsidRPr="00D50609">
        <w:rPr>
          <w:rFonts w:cs="Arial"/>
        </w:rPr>
        <w:t xml:space="preserve">B. </w:t>
      </w:r>
      <w:r w:rsidR="00114B7E">
        <w:rPr>
          <w:rFonts w:cs="Arial"/>
        </w:rPr>
        <w:t>o</w:t>
      </w:r>
      <w:r w:rsidR="00D50609" w:rsidRPr="000326D0">
        <w:rPr>
          <w:rFonts w:cs="Arial"/>
        </w:rPr>
        <w:t>bese; underweight</w:t>
      </w:r>
    </w:p>
    <w:p w14:paraId="76392F74" w14:textId="77777777" w:rsidR="00C14CB5" w:rsidRPr="000326D0" w:rsidRDefault="00181F34" w:rsidP="000326D0">
      <w:pPr>
        <w:rPr>
          <w:rFonts w:cs="Arial"/>
        </w:rPr>
      </w:pPr>
      <w:r w:rsidRPr="00D50609">
        <w:rPr>
          <w:rFonts w:cs="Arial"/>
        </w:rPr>
        <w:t xml:space="preserve">C. </w:t>
      </w:r>
      <w:r w:rsidR="00D50609" w:rsidRPr="000326D0">
        <w:rPr>
          <w:rFonts w:cs="Arial"/>
        </w:rPr>
        <w:t>healthy weight; overweight</w:t>
      </w:r>
    </w:p>
    <w:p w14:paraId="0ADE7CC4" w14:textId="77777777" w:rsidR="00C14CB5" w:rsidRPr="000326D0" w:rsidRDefault="00181F34" w:rsidP="000326D0">
      <w:pPr>
        <w:rPr>
          <w:rFonts w:cs="Arial"/>
        </w:rPr>
      </w:pPr>
      <w:r w:rsidRPr="00D50609">
        <w:rPr>
          <w:rFonts w:cs="Arial"/>
        </w:rPr>
        <w:t>D.</w:t>
      </w:r>
      <w:r w:rsidR="00534335">
        <w:rPr>
          <w:rFonts w:cs="Arial"/>
        </w:rPr>
        <w:t xml:space="preserve"> </w:t>
      </w:r>
      <w:r w:rsidR="00D50609" w:rsidRPr="000326D0">
        <w:rPr>
          <w:rFonts w:cs="Arial"/>
        </w:rPr>
        <w:t>underweight; obese</w:t>
      </w:r>
    </w:p>
    <w:p w14:paraId="146515FD" w14:textId="77777777" w:rsidR="00C14CB5" w:rsidRDefault="0049180F" w:rsidP="000326D0">
      <w:pPr>
        <w:rPr>
          <w:rFonts w:cs="Arial"/>
        </w:rPr>
      </w:pPr>
      <w:r>
        <w:rPr>
          <w:rFonts w:cs="Arial"/>
        </w:rPr>
        <w:t>Ans: A</w:t>
      </w:r>
    </w:p>
    <w:p w14:paraId="050959E3" w14:textId="77777777" w:rsidR="00C14CB5" w:rsidRPr="000326D0" w:rsidRDefault="00D50609" w:rsidP="000326D0">
      <w:pPr>
        <w:rPr>
          <w:rFonts w:cs="Arial"/>
        </w:rPr>
      </w:pPr>
      <w:r w:rsidRPr="000326D0">
        <w:rPr>
          <w:rFonts w:cs="Arial"/>
        </w:rPr>
        <w:t xml:space="preserve">Learning Objective: </w:t>
      </w:r>
      <w:r w:rsidR="00F04C51">
        <w:rPr>
          <w:rFonts w:cs="Arial"/>
        </w:rPr>
        <w:t>12-3: Analyze the roles of race, social class, sexual orientation, gender identity, and intersectionality in physical health.</w:t>
      </w:r>
    </w:p>
    <w:p w14:paraId="52CA1E2C" w14:textId="77777777" w:rsidR="0049180F" w:rsidRPr="00D33FBB" w:rsidRDefault="0049180F">
      <w:pPr>
        <w:rPr>
          <w:rFonts w:cs="Arial"/>
        </w:rPr>
      </w:pPr>
      <w:r w:rsidRPr="00D33FBB">
        <w:rPr>
          <w:rFonts w:cs="Arial"/>
        </w:rPr>
        <w:t>Cognitive Domain: Knowledge</w:t>
      </w:r>
    </w:p>
    <w:p w14:paraId="2EF46D7B"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 Race, Ethnicity, and Sex</w:t>
      </w:r>
    </w:p>
    <w:p w14:paraId="7218C5F2" w14:textId="46C54E80" w:rsidR="00C14CB5" w:rsidRPr="000326D0" w:rsidRDefault="00707492" w:rsidP="000326D0">
      <w:pPr>
        <w:rPr>
          <w:rFonts w:cs="Arial"/>
        </w:rPr>
      </w:pPr>
      <w:r w:rsidRPr="00707492">
        <w:rPr>
          <w:rFonts w:cs="Arial"/>
        </w:rPr>
        <w:t xml:space="preserve">Difficulty Level: </w:t>
      </w:r>
      <w:r>
        <w:rPr>
          <w:rFonts w:cs="Arial"/>
        </w:rPr>
        <w:t>Easy</w:t>
      </w:r>
    </w:p>
    <w:p w14:paraId="3B6ED2F2" w14:textId="77777777" w:rsidR="00C14CB5" w:rsidRPr="000326D0" w:rsidRDefault="00C14CB5" w:rsidP="000326D0">
      <w:pPr>
        <w:rPr>
          <w:rFonts w:cs="Arial"/>
        </w:rPr>
      </w:pPr>
    </w:p>
    <w:p w14:paraId="259F5579" w14:textId="77777777" w:rsidR="00BB46EB" w:rsidRPr="004947B0" w:rsidRDefault="00D50609">
      <w:pPr>
        <w:rPr>
          <w:rFonts w:cs="Arial"/>
        </w:rPr>
      </w:pPr>
      <w:r w:rsidRPr="000326D0">
        <w:rPr>
          <w:rFonts w:cs="Arial"/>
        </w:rPr>
        <w:t>40. How does high SES tend to relate to physical health?</w:t>
      </w:r>
    </w:p>
    <w:p w14:paraId="6C9EC857" w14:textId="77777777" w:rsidR="00BB46EB" w:rsidRPr="000326D0" w:rsidRDefault="00181F34">
      <w:pPr>
        <w:rPr>
          <w:rFonts w:cs="Arial"/>
        </w:rPr>
      </w:pPr>
      <w:r w:rsidRPr="00D50609">
        <w:rPr>
          <w:rFonts w:cs="Arial"/>
        </w:rPr>
        <w:t xml:space="preserve">A. </w:t>
      </w:r>
      <w:r w:rsidR="00D50609" w:rsidRPr="000326D0">
        <w:rPr>
          <w:rFonts w:cs="Arial"/>
        </w:rPr>
        <w:t>It predicts lower morbidity but not lower mortality</w:t>
      </w:r>
      <w:r w:rsidR="00944BA4">
        <w:rPr>
          <w:rFonts w:cs="Arial"/>
        </w:rPr>
        <w:t>.</w:t>
      </w:r>
    </w:p>
    <w:p w14:paraId="22789317" w14:textId="77777777" w:rsidR="00BB46EB" w:rsidRPr="000326D0" w:rsidRDefault="00181F34">
      <w:pPr>
        <w:rPr>
          <w:rFonts w:cs="Arial"/>
        </w:rPr>
      </w:pPr>
      <w:r w:rsidRPr="00D50609">
        <w:rPr>
          <w:rFonts w:cs="Arial"/>
        </w:rPr>
        <w:t xml:space="preserve">B. </w:t>
      </w:r>
      <w:r w:rsidR="00D50609" w:rsidRPr="000326D0">
        <w:rPr>
          <w:rFonts w:cs="Arial"/>
        </w:rPr>
        <w:t>It predicts lower mortality but not lower morbidity</w:t>
      </w:r>
      <w:r w:rsidR="00944BA4">
        <w:rPr>
          <w:rFonts w:cs="Arial"/>
        </w:rPr>
        <w:t>.</w:t>
      </w:r>
    </w:p>
    <w:p w14:paraId="06AF98F9" w14:textId="77777777" w:rsidR="00BB46EB" w:rsidRPr="000326D0" w:rsidRDefault="00181F34">
      <w:pPr>
        <w:rPr>
          <w:rFonts w:cs="Arial"/>
        </w:rPr>
      </w:pPr>
      <w:r w:rsidRPr="00D50609">
        <w:rPr>
          <w:rFonts w:cs="Arial"/>
        </w:rPr>
        <w:t xml:space="preserve">C. </w:t>
      </w:r>
      <w:r w:rsidR="00D50609" w:rsidRPr="000326D0">
        <w:rPr>
          <w:rFonts w:cs="Arial"/>
        </w:rPr>
        <w:t>It predicts both lower mortality and lower morbidity</w:t>
      </w:r>
      <w:r w:rsidR="00944BA4">
        <w:rPr>
          <w:rFonts w:cs="Arial"/>
        </w:rPr>
        <w:t>.</w:t>
      </w:r>
    </w:p>
    <w:p w14:paraId="198C441A" w14:textId="77777777" w:rsidR="00C14CB5" w:rsidRPr="000326D0" w:rsidRDefault="00181F34" w:rsidP="000326D0">
      <w:pPr>
        <w:rPr>
          <w:rFonts w:cs="Arial"/>
        </w:rPr>
      </w:pPr>
      <w:r w:rsidRPr="00D50609">
        <w:rPr>
          <w:rFonts w:cs="Arial"/>
        </w:rPr>
        <w:t xml:space="preserve">D. </w:t>
      </w:r>
      <w:r w:rsidR="00D50609" w:rsidRPr="000326D0">
        <w:rPr>
          <w:rFonts w:cs="Arial"/>
        </w:rPr>
        <w:t>It predicts neither mortality nor morbidity</w:t>
      </w:r>
      <w:r w:rsidR="00944BA4">
        <w:rPr>
          <w:rFonts w:cs="Arial"/>
        </w:rPr>
        <w:t>.</w:t>
      </w:r>
    </w:p>
    <w:p w14:paraId="351D6367" w14:textId="77777777" w:rsidR="00C14CB5" w:rsidRDefault="0049180F" w:rsidP="000326D0">
      <w:pPr>
        <w:rPr>
          <w:rFonts w:cs="Arial"/>
        </w:rPr>
      </w:pPr>
      <w:r>
        <w:rPr>
          <w:rFonts w:cs="Arial"/>
        </w:rPr>
        <w:t>Ans: C</w:t>
      </w:r>
    </w:p>
    <w:p w14:paraId="437B249C" w14:textId="77777777" w:rsidR="00C14CB5" w:rsidRPr="000326D0" w:rsidRDefault="00D50609" w:rsidP="000326D0">
      <w:pPr>
        <w:rPr>
          <w:rFonts w:cs="Arial"/>
        </w:rPr>
      </w:pPr>
      <w:r w:rsidRPr="000326D0">
        <w:rPr>
          <w:rFonts w:cs="Arial"/>
        </w:rPr>
        <w:t xml:space="preserve">Learning Objective: </w:t>
      </w:r>
      <w:r w:rsidR="00F04C51">
        <w:rPr>
          <w:rFonts w:cs="Arial"/>
        </w:rPr>
        <w:t>12-3: Analyze the roles of race, social class, sexual orientation, gender identity, and intersectionality in physical health.</w:t>
      </w:r>
    </w:p>
    <w:p w14:paraId="6638455E" w14:textId="77777777" w:rsidR="0049180F" w:rsidRPr="00D33FBB" w:rsidRDefault="0049180F">
      <w:pPr>
        <w:rPr>
          <w:rFonts w:cs="Arial"/>
        </w:rPr>
      </w:pPr>
      <w:r w:rsidRPr="00D33FBB">
        <w:rPr>
          <w:rFonts w:cs="Arial"/>
        </w:rPr>
        <w:t>Cognitive Domain: Knowledge</w:t>
      </w:r>
    </w:p>
    <w:p w14:paraId="17CA190B"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 xml:space="preserve">ocation: </w:t>
      </w:r>
      <w:r w:rsidR="00E36761" w:rsidRPr="000326D0">
        <w:t>Socioeconomic Status, Sex, and Race/Ethnicity</w:t>
      </w:r>
    </w:p>
    <w:p w14:paraId="3F2F7212" w14:textId="1A615A12" w:rsidR="00C14CB5" w:rsidRPr="000326D0" w:rsidRDefault="00707492" w:rsidP="000326D0">
      <w:pPr>
        <w:rPr>
          <w:rFonts w:cs="Arial"/>
        </w:rPr>
      </w:pPr>
      <w:r w:rsidRPr="00707492">
        <w:rPr>
          <w:rFonts w:cs="Arial"/>
        </w:rPr>
        <w:t xml:space="preserve">Difficulty Level: </w:t>
      </w:r>
      <w:r>
        <w:rPr>
          <w:rFonts w:cs="Arial"/>
        </w:rPr>
        <w:t>Easy</w:t>
      </w:r>
    </w:p>
    <w:p w14:paraId="1A37E36D" w14:textId="77777777" w:rsidR="008A218E" w:rsidRPr="000326D0" w:rsidRDefault="008A218E">
      <w:pPr>
        <w:rPr>
          <w:rFonts w:cs="Arial"/>
        </w:rPr>
      </w:pPr>
    </w:p>
    <w:p w14:paraId="6D1C79A1" w14:textId="77777777" w:rsidR="00BB46EB" w:rsidRPr="000326D0" w:rsidRDefault="00D50609">
      <w:pPr>
        <w:rPr>
          <w:rFonts w:cs="Arial"/>
        </w:rPr>
      </w:pPr>
      <w:r w:rsidRPr="000326D0">
        <w:rPr>
          <w:rFonts w:cs="Arial"/>
        </w:rPr>
        <w:t>41. The feminization of poverty refers to</w:t>
      </w:r>
      <w:r w:rsidR="00944BA4">
        <w:rPr>
          <w:rFonts w:cs="Arial"/>
        </w:rPr>
        <w:t xml:space="preserve"> ______.</w:t>
      </w:r>
    </w:p>
    <w:p w14:paraId="7872F5B1" w14:textId="77777777" w:rsidR="002C79CD" w:rsidRPr="004947B0" w:rsidRDefault="00181F34">
      <w:pPr>
        <w:rPr>
          <w:rFonts w:cs="Arial"/>
        </w:rPr>
      </w:pPr>
      <w:r w:rsidRPr="00D50609">
        <w:rPr>
          <w:rFonts w:cs="Arial"/>
        </w:rPr>
        <w:t xml:space="preserve">A. </w:t>
      </w:r>
      <w:r w:rsidR="00944BA4">
        <w:rPr>
          <w:rFonts w:cs="Arial"/>
        </w:rPr>
        <w:t>t</w:t>
      </w:r>
      <w:r w:rsidR="00D50609" w:rsidRPr="000326D0">
        <w:rPr>
          <w:rFonts w:cs="Arial"/>
        </w:rPr>
        <w:t>he global tendency for women to experience disproportionate rates of poverty</w:t>
      </w:r>
    </w:p>
    <w:p w14:paraId="6D489031" w14:textId="77777777" w:rsidR="00C14CB5" w:rsidRPr="000326D0" w:rsidRDefault="00181F34" w:rsidP="000326D0">
      <w:pPr>
        <w:rPr>
          <w:rFonts w:cs="Arial"/>
        </w:rPr>
      </w:pPr>
      <w:r w:rsidRPr="00D50609">
        <w:rPr>
          <w:rFonts w:cs="Arial"/>
        </w:rPr>
        <w:t xml:space="preserve">B. </w:t>
      </w:r>
      <w:r w:rsidR="00944BA4">
        <w:rPr>
          <w:rFonts w:cs="Arial"/>
        </w:rPr>
        <w:t>s</w:t>
      </w:r>
      <w:r w:rsidR="00D50609" w:rsidRPr="000326D0">
        <w:rPr>
          <w:rFonts w:cs="Arial"/>
        </w:rPr>
        <w:t>tereotypes describing women as more impoverished</w:t>
      </w:r>
    </w:p>
    <w:p w14:paraId="13D0A29C" w14:textId="77777777" w:rsidR="00C14CB5" w:rsidRPr="000326D0" w:rsidRDefault="00181F34" w:rsidP="000326D0">
      <w:pPr>
        <w:rPr>
          <w:rFonts w:cs="Arial"/>
        </w:rPr>
      </w:pPr>
      <w:r w:rsidRPr="00D50609">
        <w:rPr>
          <w:rFonts w:cs="Arial"/>
        </w:rPr>
        <w:t xml:space="preserve">C. </w:t>
      </w:r>
      <w:r w:rsidR="00944BA4">
        <w:rPr>
          <w:rFonts w:cs="Arial"/>
        </w:rPr>
        <w:t>t</w:t>
      </w:r>
      <w:r w:rsidR="00D50609" w:rsidRPr="000326D0">
        <w:rPr>
          <w:rFonts w:cs="Arial"/>
        </w:rPr>
        <w:t>he phenomenon that feminine traits tend to promote poverty</w:t>
      </w:r>
    </w:p>
    <w:p w14:paraId="45FB096C" w14:textId="77777777" w:rsidR="00C14CB5" w:rsidRPr="000326D0" w:rsidRDefault="00181F34" w:rsidP="000326D0">
      <w:pPr>
        <w:rPr>
          <w:rFonts w:cs="Arial"/>
        </w:rPr>
      </w:pPr>
      <w:r w:rsidRPr="00D50609">
        <w:rPr>
          <w:rFonts w:cs="Arial"/>
        </w:rPr>
        <w:t xml:space="preserve">D. </w:t>
      </w:r>
      <w:r w:rsidR="00944BA4">
        <w:rPr>
          <w:rFonts w:cs="Arial"/>
        </w:rPr>
        <w:t>n</w:t>
      </w:r>
      <w:r w:rsidR="00D50609" w:rsidRPr="000326D0">
        <w:rPr>
          <w:rFonts w:cs="Arial"/>
        </w:rPr>
        <w:t>orms dictating that women should not strive to have high incomes</w:t>
      </w:r>
    </w:p>
    <w:p w14:paraId="4AA54A67" w14:textId="77777777" w:rsidR="00C14CB5" w:rsidRDefault="0049180F" w:rsidP="000326D0">
      <w:pPr>
        <w:rPr>
          <w:rFonts w:cs="Arial"/>
        </w:rPr>
      </w:pPr>
      <w:r>
        <w:rPr>
          <w:rFonts w:cs="Arial"/>
        </w:rPr>
        <w:t>Ans: A</w:t>
      </w:r>
    </w:p>
    <w:p w14:paraId="422426E9" w14:textId="77777777" w:rsidR="00C14CB5" w:rsidRPr="000326D0" w:rsidRDefault="00D50609" w:rsidP="000326D0">
      <w:pPr>
        <w:rPr>
          <w:rFonts w:cs="Arial"/>
        </w:rPr>
      </w:pPr>
      <w:r w:rsidRPr="000326D0">
        <w:rPr>
          <w:rFonts w:cs="Arial"/>
        </w:rPr>
        <w:t xml:space="preserve">Learning Objective: </w:t>
      </w:r>
      <w:r w:rsidR="00F04C51">
        <w:rPr>
          <w:rFonts w:cs="Arial"/>
        </w:rPr>
        <w:t>12-3: Analyze the roles of race, social class, sexual orientation, gender identity, and intersectionality in physical health.</w:t>
      </w:r>
    </w:p>
    <w:p w14:paraId="7FF59C25" w14:textId="77777777" w:rsidR="0049180F" w:rsidRPr="00D33FBB" w:rsidRDefault="0049180F">
      <w:pPr>
        <w:rPr>
          <w:rFonts w:cs="Arial"/>
        </w:rPr>
      </w:pPr>
      <w:r w:rsidRPr="00D33FBB">
        <w:rPr>
          <w:rFonts w:cs="Arial"/>
        </w:rPr>
        <w:t>Cognitive Domain: Knowledge</w:t>
      </w:r>
    </w:p>
    <w:p w14:paraId="0C74400A"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 xml:space="preserve">ocation: </w:t>
      </w:r>
      <w:r w:rsidR="00C14CB5" w:rsidRPr="00E36761">
        <w:t>Socioeconomic Status, Sex, and Race/Ethnicity</w:t>
      </w:r>
    </w:p>
    <w:p w14:paraId="62C97834" w14:textId="23C928A7" w:rsidR="00C14CB5" w:rsidRPr="000326D0" w:rsidRDefault="00707492" w:rsidP="000326D0">
      <w:pPr>
        <w:rPr>
          <w:rFonts w:cs="Arial"/>
        </w:rPr>
      </w:pPr>
      <w:r w:rsidRPr="00707492">
        <w:rPr>
          <w:rFonts w:cs="Arial"/>
        </w:rPr>
        <w:t xml:space="preserve">Difficulty Level: </w:t>
      </w:r>
      <w:r>
        <w:rPr>
          <w:rFonts w:cs="Arial"/>
        </w:rPr>
        <w:t>Easy</w:t>
      </w:r>
    </w:p>
    <w:p w14:paraId="6615420C" w14:textId="77777777" w:rsidR="00C14CB5" w:rsidRPr="000326D0" w:rsidRDefault="00C14CB5" w:rsidP="000326D0">
      <w:pPr>
        <w:rPr>
          <w:rFonts w:cs="Arial"/>
        </w:rPr>
      </w:pPr>
    </w:p>
    <w:p w14:paraId="5893BA6C" w14:textId="77777777" w:rsidR="00BB46EB" w:rsidRPr="004947B0" w:rsidRDefault="00D50609">
      <w:pPr>
        <w:rPr>
          <w:rFonts w:cs="Arial"/>
        </w:rPr>
      </w:pPr>
      <w:r w:rsidRPr="000326D0">
        <w:rPr>
          <w:rFonts w:cs="Arial"/>
        </w:rPr>
        <w:t>42. ______ posit(s) that belonging to a stigmatized group creates unique stressors, such as harassment, abuse, and employment discrimination, that combine to increase minority individuals’ vulnerability to all types of health problems regardless of their SES.</w:t>
      </w:r>
    </w:p>
    <w:p w14:paraId="3663A8F0" w14:textId="77777777" w:rsidR="00C14CB5" w:rsidRPr="000326D0" w:rsidRDefault="00181F34" w:rsidP="000326D0">
      <w:pPr>
        <w:rPr>
          <w:rFonts w:cs="Arial"/>
        </w:rPr>
      </w:pPr>
      <w:r w:rsidRPr="00D50609">
        <w:rPr>
          <w:rFonts w:cs="Arial"/>
        </w:rPr>
        <w:t>A.</w:t>
      </w:r>
      <w:r w:rsidR="00D50609" w:rsidRPr="000326D0">
        <w:rPr>
          <w:rFonts w:cs="Arial"/>
        </w:rPr>
        <w:t xml:space="preserve"> Minority stress theory </w:t>
      </w:r>
    </w:p>
    <w:p w14:paraId="2854C1A7" w14:textId="77777777" w:rsidR="00C14CB5" w:rsidRPr="000326D0" w:rsidRDefault="00181F34" w:rsidP="000326D0">
      <w:pPr>
        <w:rPr>
          <w:rFonts w:cs="Arial"/>
        </w:rPr>
      </w:pPr>
      <w:r w:rsidRPr="00D50609">
        <w:rPr>
          <w:rFonts w:cs="Arial"/>
        </w:rPr>
        <w:t xml:space="preserve">B. </w:t>
      </w:r>
      <w:r w:rsidR="00D50609" w:rsidRPr="000326D0">
        <w:rPr>
          <w:rFonts w:cs="Arial"/>
        </w:rPr>
        <w:t>Stereotype threat</w:t>
      </w:r>
    </w:p>
    <w:p w14:paraId="5695DB90" w14:textId="77777777" w:rsidR="00C14CB5" w:rsidRPr="000326D0" w:rsidRDefault="00181F34" w:rsidP="000326D0">
      <w:pPr>
        <w:rPr>
          <w:rFonts w:cs="Arial"/>
        </w:rPr>
      </w:pPr>
      <w:r w:rsidRPr="00D50609">
        <w:rPr>
          <w:rFonts w:cs="Arial"/>
        </w:rPr>
        <w:t>C.</w:t>
      </w:r>
      <w:r w:rsidR="00534335">
        <w:rPr>
          <w:rFonts w:cs="Arial"/>
        </w:rPr>
        <w:t xml:space="preserve"> </w:t>
      </w:r>
      <w:r w:rsidR="00D50609" w:rsidRPr="000326D0">
        <w:rPr>
          <w:rFonts w:cs="Arial"/>
        </w:rPr>
        <w:t>Intersectional theories</w:t>
      </w:r>
    </w:p>
    <w:p w14:paraId="4E15107C" w14:textId="77777777" w:rsidR="00C14CB5" w:rsidRPr="000326D0" w:rsidRDefault="00181F34" w:rsidP="000326D0">
      <w:pPr>
        <w:rPr>
          <w:rFonts w:cs="Arial"/>
        </w:rPr>
      </w:pPr>
      <w:r w:rsidRPr="00D50609">
        <w:rPr>
          <w:rFonts w:cs="Arial"/>
        </w:rPr>
        <w:lastRenderedPageBreak/>
        <w:t>D.</w:t>
      </w:r>
      <w:r w:rsidR="00534335">
        <w:rPr>
          <w:rFonts w:cs="Arial"/>
        </w:rPr>
        <w:t xml:space="preserve"> </w:t>
      </w:r>
      <w:r w:rsidR="00D50609" w:rsidRPr="000326D0">
        <w:rPr>
          <w:rFonts w:cs="Arial"/>
        </w:rPr>
        <w:t>Implicit biases</w:t>
      </w:r>
    </w:p>
    <w:p w14:paraId="1926317A" w14:textId="77777777" w:rsidR="00C14CB5" w:rsidRDefault="0049180F" w:rsidP="000326D0">
      <w:pPr>
        <w:rPr>
          <w:rFonts w:cs="Arial"/>
        </w:rPr>
      </w:pPr>
      <w:r>
        <w:rPr>
          <w:rFonts w:cs="Arial"/>
        </w:rPr>
        <w:t>Ans: A</w:t>
      </w:r>
    </w:p>
    <w:p w14:paraId="6944D349" w14:textId="77777777" w:rsidR="00C14CB5" w:rsidRPr="000326D0" w:rsidRDefault="00D50609" w:rsidP="000326D0">
      <w:pPr>
        <w:rPr>
          <w:rFonts w:cs="Arial"/>
        </w:rPr>
      </w:pPr>
      <w:r w:rsidRPr="000326D0">
        <w:rPr>
          <w:rFonts w:cs="Arial"/>
        </w:rPr>
        <w:t xml:space="preserve">Learning Objective: </w:t>
      </w:r>
      <w:r w:rsidR="00F04C51">
        <w:rPr>
          <w:rFonts w:cs="Arial"/>
        </w:rPr>
        <w:t>12-3: Analyze the roles of race, social class, sexual orientation, gender identity, and intersectionality in physical health.</w:t>
      </w:r>
    </w:p>
    <w:p w14:paraId="106A79AE" w14:textId="77777777" w:rsidR="0049180F" w:rsidRPr="00D33FBB" w:rsidRDefault="0049180F">
      <w:pPr>
        <w:rPr>
          <w:rFonts w:cs="Arial"/>
        </w:rPr>
      </w:pPr>
      <w:r w:rsidRPr="00D33FBB">
        <w:rPr>
          <w:rFonts w:cs="Arial"/>
        </w:rPr>
        <w:t>Cognitive Domain: Knowledge</w:t>
      </w:r>
    </w:p>
    <w:p w14:paraId="5FCAB9BD"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 xml:space="preserve">ocation: </w:t>
      </w:r>
      <w:r w:rsidR="00C14CB5" w:rsidRPr="00E36761">
        <w:t>Socioeconomic Status, Sex, and Race/Ethnicity</w:t>
      </w:r>
    </w:p>
    <w:p w14:paraId="7F4463F8" w14:textId="77294669" w:rsidR="00C14CB5" w:rsidRPr="000326D0" w:rsidRDefault="00707492" w:rsidP="000326D0">
      <w:pPr>
        <w:rPr>
          <w:rFonts w:cs="Arial"/>
        </w:rPr>
      </w:pPr>
      <w:r w:rsidRPr="00707492">
        <w:rPr>
          <w:rFonts w:cs="Arial"/>
        </w:rPr>
        <w:t xml:space="preserve">Difficulty Level: </w:t>
      </w:r>
      <w:r>
        <w:rPr>
          <w:rFonts w:cs="Arial"/>
        </w:rPr>
        <w:t>Easy</w:t>
      </w:r>
    </w:p>
    <w:p w14:paraId="7DBC18E7" w14:textId="77777777" w:rsidR="00C14CB5" w:rsidRPr="000326D0" w:rsidRDefault="00C14CB5" w:rsidP="000326D0">
      <w:pPr>
        <w:rPr>
          <w:rFonts w:cs="Arial"/>
        </w:rPr>
      </w:pPr>
    </w:p>
    <w:p w14:paraId="341440D7" w14:textId="77777777" w:rsidR="00BB46EB" w:rsidRPr="004947B0" w:rsidRDefault="00D50609">
      <w:pPr>
        <w:rPr>
          <w:rFonts w:cs="Arial"/>
        </w:rPr>
      </w:pPr>
      <w:r w:rsidRPr="000326D0">
        <w:rPr>
          <w:rFonts w:cs="Arial"/>
        </w:rPr>
        <w:t>43. Minority stress theory would argue that transgender individuals will be more likely to engage in what kind of health related behaviors?</w:t>
      </w:r>
    </w:p>
    <w:p w14:paraId="080859BE" w14:textId="77777777" w:rsidR="00C14CB5" w:rsidRPr="000326D0" w:rsidRDefault="00181F34" w:rsidP="000326D0">
      <w:pPr>
        <w:rPr>
          <w:rFonts w:cs="Arial"/>
        </w:rPr>
      </w:pPr>
      <w:r w:rsidRPr="00D50609">
        <w:rPr>
          <w:rFonts w:cs="Arial"/>
        </w:rPr>
        <w:t xml:space="preserve">A. </w:t>
      </w:r>
      <w:r w:rsidR="00944BA4">
        <w:rPr>
          <w:rFonts w:cs="Arial"/>
        </w:rPr>
        <w:t>h</w:t>
      </w:r>
      <w:r w:rsidR="00D50609" w:rsidRPr="000326D0">
        <w:rPr>
          <w:rFonts w:cs="Arial"/>
        </w:rPr>
        <w:t>ealthcare seeking</w:t>
      </w:r>
    </w:p>
    <w:p w14:paraId="43677523" w14:textId="77777777" w:rsidR="00E66B42" w:rsidRPr="000326D0" w:rsidRDefault="00181F34">
      <w:pPr>
        <w:rPr>
          <w:rFonts w:cs="Arial"/>
        </w:rPr>
      </w:pPr>
      <w:r w:rsidRPr="00D50609">
        <w:rPr>
          <w:rFonts w:cs="Arial"/>
        </w:rPr>
        <w:t xml:space="preserve">B. </w:t>
      </w:r>
      <w:r w:rsidR="00944BA4">
        <w:rPr>
          <w:rFonts w:cs="Arial"/>
        </w:rPr>
        <w:t>u</w:t>
      </w:r>
      <w:r w:rsidR="00D50609" w:rsidRPr="000326D0">
        <w:rPr>
          <w:rFonts w:cs="Arial"/>
        </w:rPr>
        <w:t>nhealthy coping behaviors, such as alcohol use</w:t>
      </w:r>
    </w:p>
    <w:p w14:paraId="73059282" w14:textId="77777777" w:rsidR="00C14CB5" w:rsidRPr="000326D0" w:rsidRDefault="00181F34" w:rsidP="000326D0">
      <w:pPr>
        <w:rPr>
          <w:rFonts w:cs="Arial"/>
        </w:rPr>
      </w:pPr>
      <w:r w:rsidRPr="00D50609">
        <w:rPr>
          <w:rFonts w:cs="Arial"/>
        </w:rPr>
        <w:t xml:space="preserve">C. </w:t>
      </w:r>
      <w:r w:rsidR="00944BA4">
        <w:rPr>
          <w:rFonts w:cs="Arial"/>
        </w:rPr>
        <w:t>r</w:t>
      </w:r>
      <w:r w:rsidR="00D50609" w:rsidRPr="000326D0">
        <w:rPr>
          <w:rFonts w:cs="Arial"/>
        </w:rPr>
        <w:t>isky leisure activities</w:t>
      </w:r>
    </w:p>
    <w:p w14:paraId="37D27A6A" w14:textId="77777777" w:rsidR="00C14CB5" w:rsidRPr="000326D0" w:rsidRDefault="00181F34" w:rsidP="000326D0">
      <w:pPr>
        <w:rPr>
          <w:rFonts w:cs="Arial"/>
        </w:rPr>
      </w:pPr>
      <w:r w:rsidRPr="00D50609">
        <w:rPr>
          <w:rFonts w:cs="Arial"/>
        </w:rPr>
        <w:t xml:space="preserve">D. </w:t>
      </w:r>
      <w:r w:rsidR="00944BA4">
        <w:rPr>
          <w:rFonts w:cs="Arial"/>
        </w:rPr>
        <w:t>u</w:t>
      </w:r>
      <w:r w:rsidR="00D50609" w:rsidRPr="000326D0">
        <w:rPr>
          <w:rFonts w:cs="Arial"/>
        </w:rPr>
        <w:t>nnecessary medical treatments</w:t>
      </w:r>
    </w:p>
    <w:p w14:paraId="20AF11A5" w14:textId="77777777" w:rsidR="00C14CB5" w:rsidRDefault="0049180F" w:rsidP="000326D0">
      <w:pPr>
        <w:rPr>
          <w:rFonts w:cs="Arial"/>
        </w:rPr>
      </w:pPr>
      <w:r>
        <w:rPr>
          <w:rFonts w:cs="Arial"/>
        </w:rPr>
        <w:t>Ans: B</w:t>
      </w:r>
    </w:p>
    <w:p w14:paraId="7744B84F" w14:textId="77777777" w:rsidR="00C14CB5" w:rsidRPr="000326D0" w:rsidRDefault="00D50609" w:rsidP="000326D0">
      <w:pPr>
        <w:rPr>
          <w:rFonts w:cs="Arial"/>
        </w:rPr>
      </w:pPr>
      <w:r w:rsidRPr="000326D0">
        <w:rPr>
          <w:rFonts w:cs="Arial"/>
        </w:rPr>
        <w:t xml:space="preserve">Learning Objective: </w:t>
      </w:r>
      <w:r w:rsidR="00F04C51">
        <w:rPr>
          <w:rFonts w:cs="Arial"/>
        </w:rPr>
        <w:t>12-3: Analyze the roles of race, social class, sexual orientation, gender identity, and intersectionality in physical health.</w:t>
      </w:r>
    </w:p>
    <w:p w14:paraId="225FB8F2" w14:textId="77777777" w:rsidR="0049180F" w:rsidRPr="00D33FBB" w:rsidRDefault="0049180F">
      <w:pPr>
        <w:rPr>
          <w:rFonts w:cs="Arial"/>
        </w:rPr>
      </w:pPr>
      <w:r w:rsidRPr="00D33FBB">
        <w:rPr>
          <w:rFonts w:cs="Arial"/>
        </w:rPr>
        <w:t>Cognitive Domain: Comprehension</w:t>
      </w:r>
    </w:p>
    <w:p w14:paraId="4D46D456"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 Sexual Orientation and Gender Identity</w:t>
      </w:r>
    </w:p>
    <w:p w14:paraId="314CB877" w14:textId="057F2FBF" w:rsidR="00C14CB5" w:rsidRPr="000326D0" w:rsidRDefault="00707492" w:rsidP="000326D0">
      <w:pPr>
        <w:rPr>
          <w:rFonts w:cs="Arial"/>
        </w:rPr>
      </w:pPr>
      <w:r w:rsidRPr="00707492">
        <w:rPr>
          <w:rFonts w:cs="Arial"/>
        </w:rPr>
        <w:t xml:space="preserve">Difficulty Level: </w:t>
      </w:r>
      <w:r>
        <w:rPr>
          <w:rFonts w:cs="Arial"/>
        </w:rPr>
        <w:t>Medium</w:t>
      </w:r>
    </w:p>
    <w:p w14:paraId="674D832C" w14:textId="77777777" w:rsidR="00C14CB5" w:rsidRPr="000326D0" w:rsidRDefault="00C14CB5" w:rsidP="000326D0">
      <w:pPr>
        <w:rPr>
          <w:rFonts w:cs="Arial"/>
        </w:rPr>
      </w:pPr>
    </w:p>
    <w:p w14:paraId="23AE15F0" w14:textId="77777777" w:rsidR="00796224" w:rsidRPr="004947B0" w:rsidRDefault="00D50609">
      <w:pPr>
        <w:rPr>
          <w:rFonts w:cs="Arial"/>
        </w:rPr>
      </w:pPr>
      <w:r w:rsidRPr="000326D0">
        <w:rPr>
          <w:rFonts w:cs="Arial"/>
        </w:rPr>
        <w:t>44. Research finding that stressful events predict greater risk for cardiovascular disease among sexual minorities but not heterosexuals most directly supports which of the following?</w:t>
      </w:r>
    </w:p>
    <w:p w14:paraId="688C61B1" w14:textId="77777777" w:rsidR="00C14CB5" w:rsidRPr="000326D0" w:rsidRDefault="00181F34" w:rsidP="000326D0">
      <w:pPr>
        <w:rPr>
          <w:rFonts w:cs="Arial"/>
        </w:rPr>
      </w:pPr>
      <w:r w:rsidRPr="00D50609">
        <w:rPr>
          <w:rFonts w:cs="Arial"/>
        </w:rPr>
        <w:t xml:space="preserve">A. </w:t>
      </w:r>
      <w:r w:rsidR="00944BA4">
        <w:rPr>
          <w:rFonts w:cs="Arial"/>
        </w:rPr>
        <w:t>s</w:t>
      </w:r>
      <w:r w:rsidR="00D50609" w:rsidRPr="000326D0">
        <w:rPr>
          <w:rFonts w:cs="Arial"/>
        </w:rPr>
        <w:t>tereotype threat</w:t>
      </w:r>
    </w:p>
    <w:p w14:paraId="6C8CA468" w14:textId="77777777" w:rsidR="00796224" w:rsidRPr="000326D0" w:rsidRDefault="00181F34">
      <w:pPr>
        <w:rPr>
          <w:rFonts w:cs="Arial"/>
        </w:rPr>
      </w:pPr>
      <w:r w:rsidRPr="00D50609">
        <w:rPr>
          <w:rFonts w:cs="Arial"/>
        </w:rPr>
        <w:t xml:space="preserve">B. </w:t>
      </w:r>
      <w:r w:rsidR="00944BA4">
        <w:rPr>
          <w:rFonts w:cs="Arial"/>
        </w:rPr>
        <w:t>t</w:t>
      </w:r>
      <w:r w:rsidR="00D50609" w:rsidRPr="000326D0">
        <w:rPr>
          <w:rFonts w:cs="Arial"/>
        </w:rPr>
        <w:t>he orientation ideology hypothesis</w:t>
      </w:r>
    </w:p>
    <w:p w14:paraId="6A8C1334" w14:textId="77777777" w:rsidR="00C14CB5" w:rsidRPr="000326D0" w:rsidRDefault="00181F34" w:rsidP="000326D0">
      <w:pPr>
        <w:rPr>
          <w:rFonts w:cs="Arial"/>
        </w:rPr>
      </w:pPr>
      <w:r w:rsidRPr="00D50609">
        <w:rPr>
          <w:rFonts w:cs="Arial"/>
        </w:rPr>
        <w:t xml:space="preserve">C. </w:t>
      </w:r>
      <w:r w:rsidR="00944BA4">
        <w:rPr>
          <w:rFonts w:cs="Arial"/>
        </w:rPr>
        <w:t>i</w:t>
      </w:r>
      <w:r w:rsidR="00D50609" w:rsidRPr="000326D0">
        <w:rPr>
          <w:rFonts w:cs="Arial"/>
        </w:rPr>
        <w:t>nternalized homophobia</w:t>
      </w:r>
    </w:p>
    <w:p w14:paraId="1AC9A19C" w14:textId="77777777" w:rsidR="00C14CB5" w:rsidRPr="000326D0" w:rsidRDefault="00181F34" w:rsidP="000326D0">
      <w:pPr>
        <w:rPr>
          <w:rFonts w:cs="Arial"/>
        </w:rPr>
      </w:pPr>
      <w:r w:rsidRPr="00D50609">
        <w:rPr>
          <w:rFonts w:cs="Arial"/>
        </w:rPr>
        <w:t xml:space="preserve">D. </w:t>
      </w:r>
      <w:r w:rsidR="00944BA4">
        <w:rPr>
          <w:rFonts w:cs="Arial"/>
        </w:rPr>
        <w:t>m</w:t>
      </w:r>
      <w:r w:rsidR="00D50609" w:rsidRPr="000326D0">
        <w:rPr>
          <w:rFonts w:cs="Arial"/>
        </w:rPr>
        <w:t>inority stress theory</w:t>
      </w:r>
    </w:p>
    <w:p w14:paraId="4449B0D8" w14:textId="77777777" w:rsidR="00C14CB5" w:rsidRDefault="0049180F" w:rsidP="000326D0">
      <w:pPr>
        <w:rPr>
          <w:rFonts w:cs="Arial"/>
        </w:rPr>
      </w:pPr>
      <w:r>
        <w:rPr>
          <w:rFonts w:cs="Arial"/>
        </w:rPr>
        <w:t>Ans: D</w:t>
      </w:r>
    </w:p>
    <w:p w14:paraId="5A1219C5" w14:textId="77777777" w:rsidR="00C14CB5" w:rsidRPr="000326D0" w:rsidRDefault="00D50609" w:rsidP="000326D0">
      <w:pPr>
        <w:rPr>
          <w:rFonts w:cs="Arial"/>
        </w:rPr>
      </w:pPr>
      <w:r w:rsidRPr="000326D0">
        <w:rPr>
          <w:rFonts w:cs="Arial"/>
        </w:rPr>
        <w:t xml:space="preserve">Learning Objective: </w:t>
      </w:r>
      <w:r w:rsidR="00F04C51">
        <w:rPr>
          <w:rFonts w:cs="Arial"/>
        </w:rPr>
        <w:t>12-3: Analyze the roles of race, social class, sexual orientation, gender identity, and intersectionality in physical health.</w:t>
      </w:r>
    </w:p>
    <w:p w14:paraId="03738977" w14:textId="77777777" w:rsidR="0049180F" w:rsidRPr="00D33FBB" w:rsidRDefault="0049180F">
      <w:pPr>
        <w:rPr>
          <w:rFonts w:cs="Arial"/>
        </w:rPr>
      </w:pPr>
      <w:r w:rsidRPr="00D33FBB">
        <w:rPr>
          <w:rFonts w:cs="Arial"/>
        </w:rPr>
        <w:t>Cognitive Domain: Comprehension</w:t>
      </w:r>
    </w:p>
    <w:p w14:paraId="026D471E"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 Sexual Orientation and Gender Identity</w:t>
      </w:r>
    </w:p>
    <w:p w14:paraId="354DF5CF" w14:textId="7B5760C4" w:rsidR="00C14CB5" w:rsidRPr="000326D0" w:rsidRDefault="00707492" w:rsidP="000326D0">
      <w:pPr>
        <w:rPr>
          <w:rFonts w:cs="Arial"/>
        </w:rPr>
      </w:pPr>
      <w:r w:rsidRPr="00707492">
        <w:rPr>
          <w:rFonts w:cs="Arial"/>
        </w:rPr>
        <w:t xml:space="preserve">Difficulty Level: </w:t>
      </w:r>
      <w:r>
        <w:rPr>
          <w:rFonts w:cs="Arial"/>
        </w:rPr>
        <w:t>Medium</w:t>
      </w:r>
    </w:p>
    <w:p w14:paraId="0ADBCA9D" w14:textId="77777777" w:rsidR="00C14CB5" w:rsidRPr="000326D0" w:rsidRDefault="00C14CB5" w:rsidP="000326D0">
      <w:pPr>
        <w:rPr>
          <w:rFonts w:cs="Arial"/>
        </w:rPr>
      </w:pPr>
    </w:p>
    <w:p w14:paraId="2CF8AD4C" w14:textId="77777777" w:rsidR="00BB46EB" w:rsidRPr="004947B0" w:rsidRDefault="00D50609">
      <w:pPr>
        <w:rPr>
          <w:rFonts w:cs="Arial"/>
        </w:rPr>
      </w:pPr>
      <w:r w:rsidRPr="000326D0">
        <w:rPr>
          <w:rFonts w:cs="Arial"/>
        </w:rPr>
        <w:t xml:space="preserve">45. Williams </w:t>
      </w:r>
      <w:r w:rsidR="00114B7E">
        <w:rPr>
          <w:rFonts w:cs="Arial"/>
        </w:rPr>
        <w:t>and</w:t>
      </w:r>
      <w:r w:rsidRPr="000326D0">
        <w:rPr>
          <w:rFonts w:cs="Arial"/>
        </w:rPr>
        <w:t xml:space="preserve"> Fredrikson-Goldsen (2014) found that same-sex couples who lived in ______ experience better health outcomes.</w:t>
      </w:r>
    </w:p>
    <w:p w14:paraId="5B1D024B" w14:textId="77777777" w:rsidR="00C14CB5" w:rsidRPr="000326D0" w:rsidRDefault="00181F34" w:rsidP="000326D0">
      <w:pPr>
        <w:rPr>
          <w:rFonts w:cs="Arial"/>
        </w:rPr>
      </w:pPr>
      <w:r w:rsidRPr="00D50609">
        <w:rPr>
          <w:rFonts w:cs="Arial"/>
        </w:rPr>
        <w:t xml:space="preserve">A. </w:t>
      </w:r>
      <w:r w:rsidR="00D50609" w:rsidRPr="000326D0">
        <w:rPr>
          <w:rFonts w:cs="Arial"/>
        </w:rPr>
        <w:t>northern states</w:t>
      </w:r>
    </w:p>
    <w:p w14:paraId="02EDCE3E" w14:textId="77777777" w:rsidR="00C14CB5" w:rsidRPr="000326D0" w:rsidRDefault="00181F34" w:rsidP="000326D0">
      <w:pPr>
        <w:rPr>
          <w:rFonts w:cs="Arial"/>
        </w:rPr>
      </w:pPr>
      <w:r w:rsidRPr="00D50609">
        <w:rPr>
          <w:rFonts w:cs="Arial"/>
        </w:rPr>
        <w:t xml:space="preserve">B. </w:t>
      </w:r>
      <w:r w:rsidR="00D50609" w:rsidRPr="000326D0">
        <w:rPr>
          <w:rFonts w:cs="Arial"/>
        </w:rPr>
        <w:t>places that legally recognized their relationships</w:t>
      </w:r>
    </w:p>
    <w:p w14:paraId="780DCF93" w14:textId="77777777" w:rsidR="00C14CB5" w:rsidRPr="000326D0" w:rsidRDefault="00181F34" w:rsidP="000326D0">
      <w:pPr>
        <w:rPr>
          <w:rFonts w:cs="Arial"/>
        </w:rPr>
      </w:pPr>
      <w:r w:rsidRPr="00D50609">
        <w:rPr>
          <w:rFonts w:cs="Arial"/>
        </w:rPr>
        <w:t xml:space="preserve">C. </w:t>
      </w:r>
      <w:r w:rsidR="00D50609" w:rsidRPr="000326D0">
        <w:rPr>
          <w:rFonts w:cs="Arial"/>
        </w:rPr>
        <w:t>more affluent regions</w:t>
      </w:r>
    </w:p>
    <w:p w14:paraId="44E13D4E" w14:textId="77777777" w:rsidR="00C14CB5" w:rsidRPr="000326D0" w:rsidRDefault="00181F34" w:rsidP="000326D0">
      <w:pPr>
        <w:rPr>
          <w:rFonts w:cs="Arial"/>
        </w:rPr>
      </w:pPr>
      <w:r w:rsidRPr="00D50609">
        <w:rPr>
          <w:rFonts w:cs="Arial"/>
        </w:rPr>
        <w:t>D.</w:t>
      </w:r>
      <w:r w:rsidR="00534335">
        <w:rPr>
          <w:rFonts w:cs="Arial"/>
        </w:rPr>
        <w:t xml:space="preserve"> </w:t>
      </w:r>
      <w:r w:rsidR="00D50609" w:rsidRPr="000326D0">
        <w:rPr>
          <w:rFonts w:cs="Arial"/>
        </w:rPr>
        <w:t>environments with more racial and ethnic diversity</w:t>
      </w:r>
    </w:p>
    <w:p w14:paraId="0FF9B055" w14:textId="77777777" w:rsidR="00C14CB5" w:rsidRDefault="0049180F" w:rsidP="000326D0">
      <w:pPr>
        <w:rPr>
          <w:rFonts w:cs="Arial"/>
        </w:rPr>
      </w:pPr>
      <w:r>
        <w:rPr>
          <w:rFonts w:cs="Arial"/>
        </w:rPr>
        <w:t>Ans: B</w:t>
      </w:r>
    </w:p>
    <w:p w14:paraId="78EE5BEE" w14:textId="77777777" w:rsidR="00C14CB5" w:rsidRPr="000326D0" w:rsidRDefault="00D50609" w:rsidP="000326D0">
      <w:pPr>
        <w:rPr>
          <w:rFonts w:cs="Arial"/>
        </w:rPr>
      </w:pPr>
      <w:r w:rsidRPr="000326D0">
        <w:rPr>
          <w:rFonts w:cs="Arial"/>
        </w:rPr>
        <w:t xml:space="preserve">Learning Objective: </w:t>
      </w:r>
      <w:r w:rsidR="00F04C51">
        <w:rPr>
          <w:rFonts w:cs="Arial"/>
        </w:rPr>
        <w:t>12-3: Analyze the roles of race, social class, sexual orientation, gender identity, and intersectionality in physical health.</w:t>
      </w:r>
    </w:p>
    <w:p w14:paraId="6B49BC5C" w14:textId="77777777" w:rsidR="0049180F" w:rsidRPr="00D33FBB" w:rsidRDefault="0049180F">
      <w:pPr>
        <w:rPr>
          <w:rFonts w:cs="Arial"/>
        </w:rPr>
      </w:pPr>
      <w:r w:rsidRPr="00D33FBB">
        <w:rPr>
          <w:rFonts w:cs="Arial"/>
        </w:rPr>
        <w:t>Cognitive Domain: Knowledge</w:t>
      </w:r>
    </w:p>
    <w:p w14:paraId="06CBFBDA"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 Sexual Orientation and Gender Identity</w:t>
      </w:r>
    </w:p>
    <w:p w14:paraId="5A89995C" w14:textId="622829C0" w:rsidR="00C14CB5" w:rsidRPr="000326D0" w:rsidRDefault="00707492" w:rsidP="000326D0">
      <w:pPr>
        <w:rPr>
          <w:rFonts w:cs="Arial"/>
        </w:rPr>
      </w:pPr>
      <w:r w:rsidRPr="00707492">
        <w:rPr>
          <w:rFonts w:cs="Arial"/>
        </w:rPr>
        <w:lastRenderedPageBreak/>
        <w:t xml:space="preserve">Difficulty Level: </w:t>
      </w:r>
      <w:r>
        <w:rPr>
          <w:rFonts w:cs="Arial"/>
        </w:rPr>
        <w:t>Easy</w:t>
      </w:r>
    </w:p>
    <w:p w14:paraId="6BCD3CFB" w14:textId="77777777" w:rsidR="00C14CB5" w:rsidRPr="000326D0" w:rsidRDefault="00C14CB5" w:rsidP="000326D0">
      <w:pPr>
        <w:rPr>
          <w:rFonts w:cs="Arial"/>
        </w:rPr>
      </w:pPr>
    </w:p>
    <w:p w14:paraId="3BA94BDD" w14:textId="77777777" w:rsidR="00796224" w:rsidRPr="004947B0" w:rsidRDefault="00D50609">
      <w:pPr>
        <w:rPr>
          <w:rFonts w:cs="Arial"/>
        </w:rPr>
      </w:pPr>
      <w:r w:rsidRPr="000326D0">
        <w:rPr>
          <w:rFonts w:cs="Arial"/>
        </w:rPr>
        <w:t xml:space="preserve">46. The medicalization of which of the following most directly contributes to views of women’s bodies as </w:t>
      </w:r>
      <w:r w:rsidR="00707492">
        <w:rPr>
          <w:rFonts w:cs="Arial"/>
        </w:rPr>
        <w:t xml:space="preserve">being </w:t>
      </w:r>
      <w:r w:rsidRPr="000326D0">
        <w:rPr>
          <w:rFonts w:cs="Arial"/>
        </w:rPr>
        <w:t>regularly sick?</w:t>
      </w:r>
    </w:p>
    <w:p w14:paraId="68D03FAA" w14:textId="77777777" w:rsidR="00C14CB5" w:rsidRPr="000326D0" w:rsidRDefault="00181F34" w:rsidP="000326D0">
      <w:pPr>
        <w:rPr>
          <w:rFonts w:cs="Arial"/>
        </w:rPr>
      </w:pPr>
      <w:r w:rsidRPr="00D50609">
        <w:rPr>
          <w:rFonts w:cs="Arial"/>
        </w:rPr>
        <w:t xml:space="preserve">A. </w:t>
      </w:r>
      <w:r w:rsidR="00944BA4">
        <w:rPr>
          <w:rFonts w:cs="Arial"/>
        </w:rPr>
        <w:t>m</w:t>
      </w:r>
      <w:r w:rsidR="00D50609" w:rsidRPr="000326D0">
        <w:rPr>
          <w:rFonts w:cs="Arial"/>
        </w:rPr>
        <w:t xml:space="preserve">enstruation </w:t>
      </w:r>
    </w:p>
    <w:p w14:paraId="1827498E" w14:textId="77777777" w:rsidR="00C14CB5" w:rsidRPr="000326D0" w:rsidRDefault="00181F34" w:rsidP="000326D0">
      <w:pPr>
        <w:rPr>
          <w:rFonts w:cs="Arial"/>
        </w:rPr>
      </w:pPr>
      <w:r w:rsidRPr="00D50609">
        <w:rPr>
          <w:rFonts w:cs="Arial"/>
        </w:rPr>
        <w:t xml:space="preserve">B. </w:t>
      </w:r>
      <w:r w:rsidR="00944BA4">
        <w:rPr>
          <w:rFonts w:cs="Arial"/>
        </w:rPr>
        <w:t>c</w:t>
      </w:r>
      <w:r w:rsidR="00D50609" w:rsidRPr="000326D0">
        <w:rPr>
          <w:rFonts w:cs="Arial"/>
        </w:rPr>
        <w:t>hildbirth</w:t>
      </w:r>
    </w:p>
    <w:p w14:paraId="363D9C89" w14:textId="77777777" w:rsidR="00C14CB5" w:rsidRPr="000326D0" w:rsidRDefault="00181F34" w:rsidP="000326D0">
      <w:pPr>
        <w:rPr>
          <w:rFonts w:cs="Arial"/>
        </w:rPr>
      </w:pPr>
      <w:r w:rsidRPr="00D50609">
        <w:rPr>
          <w:rFonts w:cs="Arial"/>
        </w:rPr>
        <w:t>C.</w:t>
      </w:r>
      <w:r w:rsidR="00534335">
        <w:rPr>
          <w:rFonts w:cs="Arial"/>
        </w:rPr>
        <w:t xml:space="preserve"> </w:t>
      </w:r>
      <w:r w:rsidR="00944BA4">
        <w:rPr>
          <w:rFonts w:cs="Arial"/>
        </w:rPr>
        <w:t>m</w:t>
      </w:r>
      <w:r w:rsidR="00D50609" w:rsidRPr="000326D0">
        <w:rPr>
          <w:rFonts w:cs="Arial"/>
        </w:rPr>
        <w:t>enopause</w:t>
      </w:r>
    </w:p>
    <w:p w14:paraId="74AB0656" w14:textId="77777777" w:rsidR="00C14CB5" w:rsidRPr="000326D0" w:rsidRDefault="00181F34" w:rsidP="000326D0">
      <w:pPr>
        <w:rPr>
          <w:rFonts w:cs="Arial"/>
        </w:rPr>
      </w:pPr>
      <w:r w:rsidRPr="00D50609">
        <w:rPr>
          <w:rFonts w:cs="Arial"/>
        </w:rPr>
        <w:t>D.</w:t>
      </w:r>
      <w:r w:rsidR="00534335">
        <w:rPr>
          <w:rFonts w:cs="Arial"/>
        </w:rPr>
        <w:t xml:space="preserve"> </w:t>
      </w:r>
      <w:r w:rsidR="00944BA4">
        <w:rPr>
          <w:rFonts w:cs="Arial"/>
        </w:rPr>
        <w:t>p</w:t>
      </w:r>
      <w:r w:rsidR="00D50609" w:rsidRPr="000326D0">
        <w:rPr>
          <w:rFonts w:cs="Arial"/>
        </w:rPr>
        <w:t xml:space="preserve">regnancy </w:t>
      </w:r>
    </w:p>
    <w:p w14:paraId="601F17E3" w14:textId="77777777" w:rsidR="00C14CB5" w:rsidRDefault="0049180F" w:rsidP="000326D0">
      <w:pPr>
        <w:rPr>
          <w:rFonts w:cs="Arial"/>
        </w:rPr>
      </w:pPr>
      <w:r>
        <w:rPr>
          <w:rFonts w:cs="Arial"/>
        </w:rPr>
        <w:t>Ans: A</w:t>
      </w:r>
    </w:p>
    <w:p w14:paraId="23E4490A" w14:textId="77777777" w:rsidR="00C14CB5" w:rsidRPr="000326D0" w:rsidRDefault="00D50609" w:rsidP="000326D0">
      <w:pPr>
        <w:rPr>
          <w:rFonts w:cs="Arial"/>
        </w:rPr>
      </w:pPr>
      <w:r w:rsidRPr="000326D0">
        <w:rPr>
          <w:rFonts w:cs="Arial"/>
        </w:rPr>
        <w:t xml:space="preserve">Learning Objective: </w:t>
      </w:r>
      <w:r w:rsidR="00F04C51">
        <w:rPr>
          <w:rFonts w:cs="Arial"/>
        </w:rPr>
        <w:t>12-4: Explain key issues that result from the medicalization of sexual and reproductive health</w:t>
      </w:r>
      <w:r w:rsidR="00114B7E">
        <w:rPr>
          <w:rFonts w:cs="Arial"/>
        </w:rPr>
        <w:t>.</w:t>
      </w:r>
    </w:p>
    <w:p w14:paraId="07D2DBDA" w14:textId="77777777" w:rsidR="0049180F" w:rsidRPr="00D33FBB" w:rsidRDefault="0049180F">
      <w:pPr>
        <w:rPr>
          <w:rFonts w:cs="Arial"/>
        </w:rPr>
      </w:pPr>
      <w:r w:rsidRPr="00D33FBB">
        <w:rPr>
          <w:rFonts w:cs="Arial"/>
        </w:rPr>
        <w:t>Cognitive Domain: Knowledge</w:t>
      </w:r>
    </w:p>
    <w:p w14:paraId="3F48FE28"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 How Has Reproductive Health and Medicalized?</w:t>
      </w:r>
    </w:p>
    <w:p w14:paraId="6E4B14B4" w14:textId="39D68FFB" w:rsidR="00C14CB5" w:rsidRPr="000326D0" w:rsidRDefault="00707492" w:rsidP="000326D0">
      <w:pPr>
        <w:rPr>
          <w:rFonts w:cs="Arial"/>
        </w:rPr>
      </w:pPr>
      <w:r w:rsidRPr="00707492">
        <w:rPr>
          <w:rFonts w:cs="Arial"/>
        </w:rPr>
        <w:t xml:space="preserve">Difficulty Level: </w:t>
      </w:r>
      <w:r>
        <w:rPr>
          <w:rFonts w:cs="Arial"/>
        </w:rPr>
        <w:t>Easy</w:t>
      </w:r>
    </w:p>
    <w:p w14:paraId="516624DE" w14:textId="77777777" w:rsidR="00392752" w:rsidRPr="000326D0" w:rsidRDefault="00392752">
      <w:pPr>
        <w:rPr>
          <w:rFonts w:cs="Arial"/>
        </w:rPr>
      </w:pPr>
    </w:p>
    <w:p w14:paraId="56A12CA4" w14:textId="77777777" w:rsidR="00BB46EB" w:rsidRPr="000326D0" w:rsidRDefault="00D50609">
      <w:pPr>
        <w:rPr>
          <w:rFonts w:cs="Arial"/>
        </w:rPr>
      </w:pPr>
      <w:r w:rsidRPr="000326D0">
        <w:rPr>
          <w:rFonts w:cs="Arial"/>
        </w:rPr>
        <w:t>47. When doctors know the sexual orientation and gender identity status of patients, it often increases the likelihood of</w:t>
      </w:r>
      <w:r w:rsidR="00944BA4">
        <w:rPr>
          <w:rFonts w:cs="Arial"/>
        </w:rPr>
        <w:t xml:space="preserve"> ______.</w:t>
      </w:r>
    </w:p>
    <w:p w14:paraId="003A812C" w14:textId="77777777" w:rsidR="00C14CB5" w:rsidRPr="000326D0" w:rsidRDefault="00181F34" w:rsidP="000326D0">
      <w:pPr>
        <w:rPr>
          <w:rFonts w:cs="Arial"/>
        </w:rPr>
      </w:pPr>
      <w:r w:rsidRPr="00D50609">
        <w:rPr>
          <w:rFonts w:cs="Arial"/>
        </w:rPr>
        <w:t>A.</w:t>
      </w:r>
      <w:r w:rsidR="00D50609" w:rsidRPr="000326D0">
        <w:rPr>
          <w:rFonts w:cs="Arial"/>
        </w:rPr>
        <w:t xml:space="preserve"> poorer health outcomes</w:t>
      </w:r>
    </w:p>
    <w:p w14:paraId="5F7A368C" w14:textId="77777777" w:rsidR="00C14CB5" w:rsidRPr="000326D0" w:rsidRDefault="00181F34" w:rsidP="000326D0">
      <w:pPr>
        <w:rPr>
          <w:rFonts w:cs="Arial"/>
        </w:rPr>
      </w:pPr>
      <w:r w:rsidRPr="00D50609">
        <w:rPr>
          <w:rFonts w:cs="Arial"/>
        </w:rPr>
        <w:t xml:space="preserve">B. </w:t>
      </w:r>
      <w:r w:rsidR="00D50609" w:rsidRPr="000326D0">
        <w:rPr>
          <w:rFonts w:cs="Arial"/>
        </w:rPr>
        <w:t>open doctor</w:t>
      </w:r>
      <w:r w:rsidR="00944BA4">
        <w:rPr>
          <w:rFonts w:cs="Arial"/>
        </w:rPr>
        <w:t>–</w:t>
      </w:r>
      <w:r w:rsidR="00D50609" w:rsidRPr="000326D0">
        <w:rPr>
          <w:rFonts w:cs="Arial"/>
        </w:rPr>
        <w:t>patient communication that improves health outcomes</w:t>
      </w:r>
    </w:p>
    <w:p w14:paraId="6E8B703A" w14:textId="77777777" w:rsidR="00C14CB5" w:rsidRPr="000326D0" w:rsidRDefault="00181F34" w:rsidP="000326D0">
      <w:pPr>
        <w:rPr>
          <w:rFonts w:cs="Arial"/>
        </w:rPr>
      </w:pPr>
      <w:r w:rsidRPr="00D50609">
        <w:rPr>
          <w:rFonts w:cs="Arial"/>
        </w:rPr>
        <w:t xml:space="preserve">C. </w:t>
      </w:r>
      <w:r w:rsidR="00D50609" w:rsidRPr="000326D0">
        <w:rPr>
          <w:rFonts w:cs="Arial"/>
        </w:rPr>
        <w:t>patients lying about their underlying conditions</w:t>
      </w:r>
    </w:p>
    <w:p w14:paraId="765D415A" w14:textId="77777777" w:rsidR="00C14CB5" w:rsidRPr="000326D0" w:rsidRDefault="00181F34" w:rsidP="000326D0">
      <w:pPr>
        <w:rPr>
          <w:rFonts w:cs="Arial"/>
        </w:rPr>
      </w:pPr>
      <w:r w:rsidRPr="00D50609">
        <w:rPr>
          <w:rFonts w:cs="Arial"/>
        </w:rPr>
        <w:t xml:space="preserve">D. </w:t>
      </w:r>
      <w:r w:rsidR="00D50609" w:rsidRPr="000326D0">
        <w:rPr>
          <w:rFonts w:cs="Arial"/>
        </w:rPr>
        <w:t>doctors prescribing the wrong medications to their patients</w:t>
      </w:r>
    </w:p>
    <w:p w14:paraId="72A10344" w14:textId="77777777" w:rsidR="00C14CB5" w:rsidRDefault="0049180F" w:rsidP="000326D0">
      <w:pPr>
        <w:rPr>
          <w:rFonts w:cs="Arial"/>
        </w:rPr>
      </w:pPr>
      <w:r>
        <w:rPr>
          <w:rFonts w:cs="Arial"/>
        </w:rPr>
        <w:t>Ans: B</w:t>
      </w:r>
    </w:p>
    <w:p w14:paraId="2607455C" w14:textId="77777777" w:rsidR="00C14CB5" w:rsidRPr="000326D0" w:rsidRDefault="00D50609" w:rsidP="000326D0">
      <w:pPr>
        <w:rPr>
          <w:rFonts w:cs="Arial"/>
        </w:rPr>
      </w:pPr>
      <w:r w:rsidRPr="000326D0">
        <w:rPr>
          <w:rFonts w:cs="Arial"/>
        </w:rPr>
        <w:t xml:space="preserve">Learning Objective: </w:t>
      </w:r>
      <w:r w:rsidR="00F04C51">
        <w:rPr>
          <w:rFonts w:cs="Arial"/>
        </w:rPr>
        <w:t>12-3: Analyze the roles of race, social class, sexual orientation, gender identity, and intersectionality in physical health.</w:t>
      </w:r>
    </w:p>
    <w:p w14:paraId="7FFCA56C" w14:textId="77777777" w:rsidR="0049180F" w:rsidRPr="00D33FBB" w:rsidRDefault="0049180F">
      <w:pPr>
        <w:rPr>
          <w:rFonts w:cs="Arial"/>
        </w:rPr>
      </w:pPr>
      <w:r w:rsidRPr="00D33FBB">
        <w:rPr>
          <w:rFonts w:cs="Arial"/>
        </w:rPr>
        <w:t>Cognitive Domain: Knowledge</w:t>
      </w:r>
    </w:p>
    <w:p w14:paraId="1A63199F"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 Sexual Orientation and Gender Identity</w:t>
      </w:r>
    </w:p>
    <w:p w14:paraId="66DAA620" w14:textId="775E52DE" w:rsidR="00C14CB5" w:rsidRPr="000326D0" w:rsidRDefault="00707492" w:rsidP="000326D0">
      <w:pPr>
        <w:rPr>
          <w:rFonts w:cs="Arial"/>
        </w:rPr>
      </w:pPr>
      <w:r w:rsidRPr="00707492">
        <w:rPr>
          <w:rFonts w:cs="Arial"/>
        </w:rPr>
        <w:t xml:space="preserve">Difficulty Level: </w:t>
      </w:r>
      <w:r>
        <w:rPr>
          <w:rFonts w:cs="Arial"/>
        </w:rPr>
        <w:t>Easy</w:t>
      </w:r>
    </w:p>
    <w:p w14:paraId="6D2410C2" w14:textId="77777777" w:rsidR="00C14CB5" w:rsidRPr="000326D0" w:rsidRDefault="00C14CB5" w:rsidP="000326D0">
      <w:pPr>
        <w:rPr>
          <w:rFonts w:cs="Arial"/>
        </w:rPr>
      </w:pPr>
    </w:p>
    <w:p w14:paraId="1BA3DB57" w14:textId="77777777" w:rsidR="00385EC0" w:rsidRPr="000326D0" w:rsidRDefault="00D50609">
      <w:pPr>
        <w:rPr>
          <w:rFonts w:cs="Arial"/>
        </w:rPr>
      </w:pPr>
      <w:r w:rsidRPr="000326D0">
        <w:rPr>
          <w:rFonts w:cs="Arial"/>
        </w:rPr>
        <w:t xml:space="preserve">48. Cesarean births (compared to rational births) are associated with each of the following </w:t>
      </w:r>
      <w:r w:rsidR="00534335" w:rsidRPr="00F04C51">
        <w:rPr>
          <w:rFonts w:cs="Arial"/>
        </w:rPr>
        <w:t>EXCEPT</w:t>
      </w:r>
      <w:r w:rsidR="00944BA4">
        <w:rPr>
          <w:rFonts w:cs="Arial"/>
        </w:rPr>
        <w:t xml:space="preserve"> ______.</w:t>
      </w:r>
    </w:p>
    <w:p w14:paraId="78224BA1" w14:textId="77777777" w:rsidR="00C14CB5" w:rsidRPr="000326D0" w:rsidRDefault="00181F34" w:rsidP="000326D0">
      <w:pPr>
        <w:rPr>
          <w:rFonts w:cs="Arial"/>
        </w:rPr>
      </w:pPr>
      <w:r w:rsidRPr="00D50609">
        <w:rPr>
          <w:rFonts w:cs="Arial"/>
        </w:rPr>
        <w:t xml:space="preserve">A. </w:t>
      </w:r>
      <w:r w:rsidR="00D50609" w:rsidRPr="000326D0">
        <w:rPr>
          <w:rFonts w:cs="Arial"/>
        </w:rPr>
        <w:t>decreased interactions with their infants upon returning home</w:t>
      </w:r>
    </w:p>
    <w:p w14:paraId="56BC5413" w14:textId="77777777" w:rsidR="00C14CB5" w:rsidRPr="000326D0" w:rsidRDefault="00181F34" w:rsidP="000326D0">
      <w:pPr>
        <w:rPr>
          <w:rFonts w:cs="Arial"/>
        </w:rPr>
      </w:pPr>
      <w:r w:rsidRPr="00D50609">
        <w:rPr>
          <w:rFonts w:cs="Arial"/>
        </w:rPr>
        <w:t xml:space="preserve">B. </w:t>
      </w:r>
      <w:r w:rsidR="00D50609" w:rsidRPr="000326D0">
        <w:rPr>
          <w:rFonts w:cs="Arial"/>
        </w:rPr>
        <w:t>less satisfaction with the birth experience</w:t>
      </w:r>
    </w:p>
    <w:p w14:paraId="11F24F05" w14:textId="77777777" w:rsidR="00C14CB5" w:rsidRPr="000326D0" w:rsidRDefault="00181F34" w:rsidP="000326D0">
      <w:pPr>
        <w:rPr>
          <w:rFonts w:cs="Arial"/>
        </w:rPr>
      </w:pPr>
      <w:r w:rsidRPr="00D50609">
        <w:rPr>
          <w:rFonts w:cs="Arial"/>
        </w:rPr>
        <w:t xml:space="preserve">C. </w:t>
      </w:r>
      <w:r w:rsidR="00D50609" w:rsidRPr="000326D0">
        <w:rPr>
          <w:rFonts w:cs="Arial"/>
        </w:rPr>
        <w:t>increased time required to bond with the infant</w:t>
      </w:r>
    </w:p>
    <w:p w14:paraId="17CE3ECC" w14:textId="77777777" w:rsidR="00C14CB5" w:rsidRPr="000326D0" w:rsidRDefault="00181F34" w:rsidP="000326D0">
      <w:pPr>
        <w:rPr>
          <w:rFonts w:cs="Arial"/>
        </w:rPr>
      </w:pPr>
      <w:r w:rsidRPr="00D50609">
        <w:rPr>
          <w:rFonts w:cs="Arial"/>
        </w:rPr>
        <w:t xml:space="preserve">D. </w:t>
      </w:r>
      <w:r w:rsidR="00D50609" w:rsidRPr="000326D0">
        <w:rPr>
          <w:rFonts w:cs="Arial"/>
        </w:rPr>
        <w:t>increased likelihood to breast-feed</w:t>
      </w:r>
    </w:p>
    <w:p w14:paraId="5E4BD2A0" w14:textId="77777777" w:rsidR="00C14CB5" w:rsidRDefault="0049180F" w:rsidP="000326D0">
      <w:pPr>
        <w:rPr>
          <w:rFonts w:cs="Arial"/>
        </w:rPr>
      </w:pPr>
      <w:r>
        <w:rPr>
          <w:rFonts w:cs="Arial"/>
        </w:rPr>
        <w:t>Ans: D</w:t>
      </w:r>
    </w:p>
    <w:p w14:paraId="1DDC3F03" w14:textId="77777777" w:rsidR="00C14CB5" w:rsidRPr="000326D0" w:rsidRDefault="00D50609" w:rsidP="000326D0">
      <w:pPr>
        <w:rPr>
          <w:rFonts w:cs="Arial"/>
        </w:rPr>
      </w:pPr>
      <w:r w:rsidRPr="000326D0">
        <w:rPr>
          <w:rFonts w:cs="Arial"/>
        </w:rPr>
        <w:t>Learning Objective: 12</w:t>
      </w:r>
      <w:r w:rsidR="00114B7E">
        <w:rPr>
          <w:rFonts w:cs="Arial"/>
        </w:rPr>
        <w:t>-</w:t>
      </w:r>
      <w:r w:rsidRPr="000326D0">
        <w:rPr>
          <w:rFonts w:cs="Arial"/>
        </w:rPr>
        <w:t>4</w:t>
      </w:r>
      <w:r w:rsidR="00114B7E">
        <w:rPr>
          <w:rFonts w:cs="Arial"/>
        </w:rPr>
        <w:t>:</w:t>
      </w:r>
      <w:r w:rsidR="00114B7E" w:rsidRPr="00114B7E">
        <w:t xml:space="preserve"> </w:t>
      </w:r>
      <w:r w:rsidR="00114B7E" w:rsidRPr="00114B7E">
        <w:rPr>
          <w:rFonts w:cs="Arial"/>
        </w:rPr>
        <w:t>Explain key issues that result</w:t>
      </w:r>
      <w:r w:rsidR="00114B7E">
        <w:rPr>
          <w:rFonts w:cs="Arial"/>
        </w:rPr>
        <w:t xml:space="preserve"> </w:t>
      </w:r>
      <w:r w:rsidR="00114B7E" w:rsidRPr="00114B7E">
        <w:rPr>
          <w:rFonts w:cs="Arial"/>
        </w:rPr>
        <w:t>from the medicalization of</w:t>
      </w:r>
      <w:r w:rsidR="00114B7E">
        <w:rPr>
          <w:rFonts w:cs="Arial"/>
        </w:rPr>
        <w:t xml:space="preserve"> </w:t>
      </w:r>
      <w:r w:rsidR="00114B7E" w:rsidRPr="00114B7E">
        <w:rPr>
          <w:rFonts w:cs="Arial"/>
        </w:rPr>
        <w:t>sexual and reproductive</w:t>
      </w:r>
      <w:r w:rsidR="00114B7E">
        <w:rPr>
          <w:rFonts w:cs="Arial"/>
        </w:rPr>
        <w:t xml:space="preserve"> </w:t>
      </w:r>
      <w:r w:rsidR="00114B7E" w:rsidRPr="00114B7E">
        <w:rPr>
          <w:rFonts w:cs="Arial"/>
        </w:rPr>
        <w:t>health.</w:t>
      </w:r>
    </w:p>
    <w:p w14:paraId="256A055F" w14:textId="77777777" w:rsidR="0049180F" w:rsidRPr="00D33FBB" w:rsidRDefault="0049180F">
      <w:pPr>
        <w:rPr>
          <w:rFonts w:cs="Arial"/>
        </w:rPr>
      </w:pPr>
      <w:r w:rsidRPr="00D33FBB">
        <w:rPr>
          <w:rFonts w:cs="Arial"/>
        </w:rPr>
        <w:t>Cognitive Domain: Comprehension</w:t>
      </w:r>
    </w:p>
    <w:p w14:paraId="6F5CD896"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 How Has Reproductive Health and Medicalized?</w:t>
      </w:r>
    </w:p>
    <w:p w14:paraId="57EDF2D8" w14:textId="789E01CF" w:rsidR="00C14CB5" w:rsidRPr="000326D0" w:rsidRDefault="00707492" w:rsidP="000326D0">
      <w:pPr>
        <w:rPr>
          <w:rFonts w:cs="Arial"/>
        </w:rPr>
      </w:pPr>
      <w:r w:rsidRPr="00707492">
        <w:rPr>
          <w:rFonts w:cs="Arial"/>
        </w:rPr>
        <w:t xml:space="preserve">Difficulty Level: </w:t>
      </w:r>
      <w:r>
        <w:rPr>
          <w:rFonts w:cs="Arial"/>
        </w:rPr>
        <w:t>Medium</w:t>
      </w:r>
    </w:p>
    <w:p w14:paraId="5E8A2827" w14:textId="77777777" w:rsidR="00C14CB5" w:rsidRPr="000326D0" w:rsidRDefault="00C14CB5" w:rsidP="000326D0">
      <w:pPr>
        <w:rPr>
          <w:rFonts w:cs="Arial"/>
        </w:rPr>
      </w:pPr>
    </w:p>
    <w:p w14:paraId="75333848" w14:textId="77777777" w:rsidR="00DF271C" w:rsidRPr="000326D0" w:rsidRDefault="00D50609">
      <w:pPr>
        <w:rPr>
          <w:rFonts w:cs="Arial"/>
        </w:rPr>
      </w:pPr>
      <w:r w:rsidRPr="000326D0">
        <w:rPr>
          <w:rFonts w:cs="Arial"/>
        </w:rPr>
        <w:t xml:space="preserve">49. Depression is classified as a(n) ______ disorder. </w:t>
      </w:r>
    </w:p>
    <w:p w14:paraId="4903135F" w14:textId="77777777" w:rsidR="00C14CB5" w:rsidRPr="000326D0" w:rsidRDefault="00181F34" w:rsidP="000326D0">
      <w:pPr>
        <w:rPr>
          <w:rFonts w:cs="Arial"/>
        </w:rPr>
      </w:pPr>
      <w:r w:rsidRPr="00D50609">
        <w:rPr>
          <w:rFonts w:cs="Arial"/>
        </w:rPr>
        <w:t xml:space="preserve">A. </w:t>
      </w:r>
      <w:r w:rsidR="00D50609" w:rsidRPr="000326D0">
        <w:rPr>
          <w:rFonts w:cs="Arial"/>
        </w:rPr>
        <w:t>externalizing</w:t>
      </w:r>
    </w:p>
    <w:p w14:paraId="160B0F09" w14:textId="77777777" w:rsidR="00C14CB5" w:rsidRPr="000326D0" w:rsidRDefault="00181F34" w:rsidP="000326D0">
      <w:pPr>
        <w:rPr>
          <w:rFonts w:cs="Arial"/>
        </w:rPr>
      </w:pPr>
      <w:r w:rsidRPr="00D50609">
        <w:rPr>
          <w:rFonts w:cs="Arial"/>
        </w:rPr>
        <w:t xml:space="preserve">B. </w:t>
      </w:r>
      <w:r w:rsidR="00D50609" w:rsidRPr="000326D0">
        <w:rPr>
          <w:rFonts w:cs="Arial"/>
        </w:rPr>
        <w:t>internalizing</w:t>
      </w:r>
    </w:p>
    <w:p w14:paraId="414C98D9" w14:textId="77777777" w:rsidR="00C14CB5" w:rsidRPr="000326D0" w:rsidRDefault="00181F34" w:rsidP="000326D0">
      <w:pPr>
        <w:rPr>
          <w:rFonts w:cs="Arial"/>
        </w:rPr>
      </w:pPr>
      <w:r w:rsidRPr="00D50609">
        <w:rPr>
          <w:rFonts w:cs="Arial"/>
        </w:rPr>
        <w:t>C.</w:t>
      </w:r>
      <w:r w:rsidR="00534335">
        <w:rPr>
          <w:rFonts w:cs="Arial"/>
        </w:rPr>
        <w:t xml:space="preserve"> </w:t>
      </w:r>
      <w:r w:rsidR="00D50609" w:rsidRPr="000326D0">
        <w:rPr>
          <w:rFonts w:cs="Arial"/>
        </w:rPr>
        <w:t>personality</w:t>
      </w:r>
    </w:p>
    <w:p w14:paraId="329088BC" w14:textId="77777777" w:rsidR="00C14CB5" w:rsidRPr="000326D0" w:rsidRDefault="00181F34" w:rsidP="000326D0">
      <w:pPr>
        <w:rPr>
          <w:rFonts w:cs="Arial"/>
        </w:rPr>
      </w:pPr>
      <w:r w:rsidRPr="00D50609">
        <w:rPr>
          <w:rFonts w:cs="Arial"/>
        </w:rPr>
        <w:t xml:space="preserve">D. </w:t>
      </w:r>
      <w:r w:rsidR="00D50609" w:rsidRPr="000326D0">
        <w:rPr>
          <w:rFonts w:cs="Arial"/>
        </w:rPr>
        <w:t>cognitive</w:t>
      </w:r>
    </w:p>
    <w:p w14:paraId="6DDA6E35" w14:textId="77777777" w:rsidR="00C14CB5" w:rsidRDefault="0049180F" w:rsidP="000326D0">
      <w:pPr>
        <w:rPr>
          <w:rFonts w:cs="Arial"/>
        </w:rPr>
      </w:pPr>
      <w:r>
        <w:rPr>
          <w:rFonts w:cs="Arial"/>
        </w:rPr>
        <w:lastRenderedPageBreak/>
        <w:t>Ans: B</w:t>
      </w:r>
    </w:p>
    <w:p w14:paraId="6FC2E641" w14:textId="77777777" w:rsidR="00C14CB5" w:rsidRPr="000326D0" w:rsidRDefault="00D50609" w:rsidP="000326D0">
      <w:pPr>
        <w:rPr>
          <w:rFonts w:cs="Arial"/>
        </w:rPr>
      </w:pPr>
      <w:r w:rsidRPr="000326D0">
        <w:rPr>
          <w:rFonts w:cs="Arial"/>
        </w:rPr>
        <w:t>Learning Objective: 12</w:t>
      </w:r>
      <w:r w:rsidR="00114B7E">
        <w:rPr>
          <w:rFonts w:cs="Arial"/>
        </w:rPr>
        <w:t>-</w:t>
      </w:r>
      <w:r w:rsidRPr="000326D0">
        <w:rPr>
          <w:rFonts w:cs="Arial"/>
        </w:rPr>
        <w:t>4</w:t>
      </w:r>
      <w:r w:rsidR="00114B7E">
        <w:rPr>
          <w:rFonts w:cs="Arial"/>
        </w:rPr>
        <w:t xml:space="preserve">: </w:t>
      </w:r>
      <w:r w:rsidR="00114B7E" w:rsidRPr="00114B7E">
        <w:rPr>
          <w:rFonts w:cs="Arial"/>
        </w:rPr>
        <w:t>Explain key issues that result</w:t>
      </w:r>
      <w:r w:rsidR="00114B7E">
        <w:rPr>
          <w:rFonts w:cs="Arial"/>
        </w:rPr>
        <w:t xml:space="preserve"> </w:t>
      </w:r>
      <w:r w:rsidR="00114B7E" w:rsidRPr="00114B7E">
        <w:rPr>
          <w:rFonts w:cs="Arial"/>
        </w:rPr>
        <w:t>from the medicalization of</w:t>
      </w:r>
      <w:r w:rsidR="00114B7E">
        <w:rPr>
          <w:rFonts w:cs="Arial"/>
        </w:rPr>
        <w:t xml:space="preserve"> </w:t>
      </w:r>
      <w:r w:rsidR="00114B7E" w:rsidRPr="00114B7E">
        <w:rPr>
          <w:rFonts w:cs="Arial"/>
        </w:rPr>
        <w:t>sexual and reproductive</w:t>
      </w:r>
      <w:r w:rsidR="00114B7E">
        <w:rPr>
          <w:rFonts w:cs="Arial"/>
        </w:rPr>
        <w:t xml:space="preserve"> </w:t>
      </w:r>
      <w:r w:rsidR="00114B7E" w:rsidRPr="00114B7E">
        <w:rPr>
          <w:rFonts w:cs="Arial"/>
        </w:rPr>
        <w:t>health.</w:t>
      </w:r>
    </w:p>
    <w:p w14:paraId="23084752" w14:textId="77777777" w:rsidR="0049180F" w:rsidRPr="00D33FBB" w:rsidRDefault="0049180F">
      <w:pPr>
        <w:rPr>
          <w:rFonts w:cs="Arial"/>
        </w:rPr>
      </w:pPr>
      <w:r w:rsidRPr="00D33FBB">
        <w:rPr>
          <w:rFonts w:cs="Arial"/>
        </w:rPr>
        <w:t>Cognitive Domain: Knowledge</w:t>
      </w:r>
    </w:p>
    <w:p w14:paraId="0FA4EA6F"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 How Has Reproductive Health and Medicalized?</w:t>
      </w:r>
    </w:p>
    <w:p w14:paraId="44C26F67" w14:textId="60B86971" w:rsidR="00C14CB5" w:rsidRPr="000326D0" w:rsidRDefault="00707492" w:rsidP="000326D0">
      <w:pPr>
        <w:rPr>
          <w:rFonts w:cs="Arial"/>
        </w:rPr>
      </w:pPr>
      <w:r w:rsidRPr="00707492">
        <w:rPr>
          <w:rFonts w:cs="Arial"/>
        </w:rPr>
        <w:t xml:space="preserve">Difficulty Level: </w:t>
      </w:r>
      <w:r>
        <w:rPr>
          <w:rFonts w:cs="Arial"/>
        </w:rPr>
        <w:t>Easy</w:t>
      </w:r>
    </w:p>
    <w:p w14:paraId="72389C67" w14:textId="77777777" w:rsidR="00C14CB5" w:rsidRPr="000326D0" w:rsidRDefault="00C14CB5" w:rsidP="000326D0">
      <w:pPr>
        <w:rPr>
          <w:rFonts w:cs="Arial"/>
        </w:rPr>
      </w:pPr>
    </w:p>
    <w:p w14:paraId="00D52165" w14:textId="77777777" w:rsidR="00BA71EA" w:rsidRPr="000326D0" w:rsidRDefault="00D50609">
      <w:pPr>
        <w:rPr>
          <w:rFonts w:cs="Arial"/>
        </w:rPr>
      </w:pPr>
      <w:r w:rsidRPr="000326D0">
        <w:rPr>
          <w:rFonts w:cs="Arial"/>
        </w:rPr>
        <w:t xml:space="preserve">50. Alcohol abuse is classified as a(n) ______ disorder. </w:t>
      </w:r>
    </w:p>
    <w:p w14:paraId="0B6ECA7B" w14:textId="77777777" w:rsidR="00C14CB5" w:rsidRPr="000326D0" w:rsidRDefault="00181F34" w:rsidP="000326D0">
      <w:pPr>
        <w:rPr>
          <w:rFonts w:cs="Arial"/>
        </w:rPr>
      </w:pPr>
      <w:r w:rsidRPr="00D50609">
        <w:rPr>
          <w:rFonts w:cs="Arial"/>
        </w:rPr>
        <w:t xml:space="preserve">A. </w:t>
      </w:r>
      <w:r w:rsidR="00D50609" w:rsidRPr="000326D0">
        <w:rPr>
          <w:rFonts w:cs="Arial"/>
        </w:rPr>
        <w:t>externalizing</w:t>
      </w:r>
    </w:p>
    <w:p w14:paraId="345A794C" w14:textId="77777777" w:rsidR="00C14CB5" w:rsidRPr="000326D0" w:rsidRDefault="00181F34" w:rsidP="000326D0">
      <w:pPr>
        <w:rPr>
          <w:rFonts w:cs="Arial"/>
        </w:rPr>
      </w:pPr>
      <w:r w:rsidRPr="00D50609">
        <w:rPr>
          <w:rFonts w:cs="Arial"/>
        </w:rPr>
        <w:t xml:space="preserve">B. </w:t>
      </w:r>
      <w:r w:rsidR="00D50609" w:rsidRPr="000326D0">
        <w:rPr>
          <w:rFonts w:cs="Arial"/>
        </w:rPr>
        <w:t>internalizing</w:t>
      </w:r>
    </w:p>
    <w:p w14:paraId="0DEC28D3" w14:textId="77777777" w:rsidR="00C14CB5" w:rsidRPr="000326D0" w:rsidRDefault="00181F34" w:rsidP="000326D0">
      <w:pPr>
        <w:rPr>
          <w:rFonts w:cs="Arial"/>
        </w:rPr>
      </w:pPr>
      <w:r w:rsidRPr="00D50609">
        <w:rPr>
          <w:rFonts w:cs="Arial"/>
        </w:rPr>
        <w:t>C.</w:t>
      </w:r>
      <w:r w:rsidR="00534335">
        <w:rPr>
          <w:rFonts w:cs="Arial"/>
        </w:rPr>
        <w:t xml:space="preserve"> </w:t>
      </w:r>
      <w:r w:rsidR="00D50609" w:rsidRPr="000326D0">
        <w:rPr>
          <w:rFonts w:cs="Arial"/>
        </w:rPr>
        <w:t>personality</w:t>
      </w:r>
    </w:p>
    <w:p w14:paraId="37E6D812" w14:textId="77777777" w:rsidR="00C14CB5" w:rsidRPr="000326D0" w:rsidRDefault="00181F34" w:rsidP="000326D0">
      <w:pPr>
        <w:rPr>
          <w:rFonts w:cs="Arial"/>
        </w:rPr>
      </w:pPr>
      <w:r w:rsidRPr="00D50609">
        <w:rPr>
          <w:rFonts w:cs="Arial"/>
        </w:rPr>
        <w:t xml:space="preserve">D. </w:t>
      </w:r>
      <w:r w:rsidR="00D50609" w:rsidRPr="000326D0">
        <w:rPr>
          <w:rFonts w:cs="Arial"/>
        </w:rPr>
        <w:t>cognitive</w:t>
      </w:r>
    </w:p>
    <w:p w14:paraId="2DFBE938" w14:textId="77777777" w:rsidR="00C14CB5" w:rsidRDefault="0049180F" w:rsidP="000326D0">
      <w:pPr>
        <w:rPr>
          <w:rFonts w:cs="Arial"/>
        </w:rPr>
      </w:pPr>
      <w:r>
        <w:rPr>
          <w:rFonts w:cs="Arial"/>
        </w:rPr>
        <w:t>Ans: A</w:t>
      </w:r>
    </w:p>
    <w:p w14:paraId="342ECDD4" w14:textId="77777777" w:rsidR="00C14CB5" w:rsidRPr="000326D0" w:rsidRDefault="00D50609" w:rsidP="000326D0">
      <w:pPr>
        <w:rPr>
          <w:rFonts w:cs="Arial"/>
        </w:rPr>
      </w:pPr>
      <w:r w:rsidRPr="000326D0">
        <w:rPr>
          <w:rFonts w:cs="Arial"/>
        </w:rPr>
        <w:t>Learning Objective: 12.4</w:t>
      </w:r>
    </w:p>
    <w:p w14:paraId="029B189C" w14:textId="77777777" w:rsidR="0049180F" w:rsidRPr="00D33FBB" w:rsidRDefault="0049180F">
      <w:pPr>
        <w:rPr>
          <w:rFonts w:cs="Arial"/>
        </w:rPr>
      </w:pPr>
      <w:r w:rsidRPr="00D33FBB">
        <w:rPr>
          <w:rFonts w:cs="Arial"/>
        </w:rPr>
        <w:t>Cognitive Domain: Knowledge</w:t>
      </w:r>
    </w:p>
    <w:p w14:paraId="130BBCF1"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 How Has Reproductive Health and Medicalized?</w:t>
      </w:r>
    </w:p>
    <w:p w14:paraId="445C19BB" w14:textId="1DB20F03" w:rsidR="00C14CB5" w:rsidRPr="000326D0" w:rsidRDefault="00707492" w:rsidP="000326D0">
      <w:pPr>
        <w:rPr>
          <w:rFonts w:cs="Arial"/>
        </w:rPr>
      </w:pPr>
      <w:r w:rsidRPr="00707492">
        <w:rPr>
          <w:rFonts w:cs="Arial"/>
        </w:rPr>
        <w:t xml:space="preserve">Difficulty Level: </w:t>
      </w:r>
      <w:r>
        <w:rPr>
          <w:rFonts w:cs="Arial"/>
        </w:rPr>
        <w:t>Easy</w:t>
      </w:r>
    </w:p>
    <w:p w14:paraId="1C5403E9" w14:textId="77777777" w:rsidR="000176CB" w:rsidRDefault="000176CB">
      <w:pPr>
        <w:rPr>
          <w:rFonts w:cs="Arial"/>
        </w:rPr>
      </w:pPr>
    </w:p>
    <w:p w14:paraId="5E26C77A" w14:textId="77777777" w:rsidR="00C14CB5" w:rsidRDefault="00DA592F" w:rsidP="000326D0">
      <w:pPr>
        <w:pStyle w:val="Heading1"/>
      </w:pPr>
      <w:r>
        <w:t>True/False</w:t>
      </w:r>
    </w:p>
    <w:p w14:paraId="10BF7840" w14:textId="77777777" w:rsidR="00DA592F" w:rsidRPr="004947B0" w:rsidRDefault="00DA592F">
      <w:pPr>
        <w:rPr>
          <w:rFonts w:cs="Arial"/>
        </w:rPr>
      </w:pPr>
    </w:p>
    <w:p w14:paraId="1C74FC6E" w14:textId="77777777" w:rsidR="00626A50" w:rsidRPr="004947B0" w:rsidRDefault="00D50609">
      <w:pPr>
        <w:rPr>
          <w:rFonts w:cs="Arial"/>
        </w:rPr>
      </w:pPr>
      <w:r w:rsidRPr="000326D0">
        <w:rPr>
          <w:rFonts w:cs="Arial"/>
        </w:rPr>
        <w:t>1. Women outlive men in every country in the world.</w:t>
      </w:r>
    </w:p>
    <w:p w14:paraId="4F04BEE2" w14:textId="77777777" w:rsidR="00C14CB5" w:rsidRPr="000326D0" w:rsidRDefault="0049180F" w:rsidP="000326D0">
      <w:pPr>
        <w:rPr>
          <w:rFonts w:cs="Arial"/>
        </w:rPr>
      </w:pPr>
      <w:r>
        <w:rPr>
          <w:rFonts w:cs="Arial"/>
        </w:rPr>
        <w:t>Ans: T</w:t>
      </w:r>
    </w:p>
    <w:p w14:paraId="041BC36A" w14:textId="77777777" w:rsidR="00C14CB5" w:rsidRPr="000326D0" w:rsidRDefault="00D50609" w:rsidP="000326D0">
      <w:pPr>
        <w:rPr>
          <w:rFonts w:cs="Arial"/>
        </w:rPr>
      </w:pPr>
      <w:r w:rsidRPr="000326D0">
        <w:rPr>
          <w:rFonts w:cs="Arial"/>
        </w:rPr>
        <w:t xml:space="preserve">Learning Objective: </w:t>
      </w:r>
      <w:r w:rsidR="00F04C51">
        <w:rPr>
          <w:rFonts w:cs="Arial"/>
        </w:rPr>
        <w:t>12-1: Describe the major causes of mortality for men and women and how they have changed over time.</w:t>
      </w:r>
    </w:p>
    <w:p w14:paraId="38246EC8" w14:textId="77777777" w:rsidR="0049180F" w:rsidRPr="00D33FBB" w:rsidRDefault="0049180F">
      <w:pPr>
        <w:rPr>
          <w:rFonts w:cs="Arial"/>
        </w:rPr>
      </w:pPr>
      <w:r w:rsidRPr="00D33FBB">
        <w:rPr>
          <w:rFonts w:cs="Arial"/>
        </w:rPr>
        <w:t>Cognitive Domain: Knowledge</w:t>
      </w:r>
    </w:p>
    <w:p w14:paraId="68BACE1D" w14:textId="77777777" w:rsidR="00707492" w:rsidRDefault="00D50609" w:rsidP="000326D0">
      <w:pPr>
        <w:rPr>
          <w:rFonts w:cs="Arial"/>
        </w:rPr>
      </w:pPr>
      <w:r w:rsidRPr="000326D0">
        <w:rPr>
          <w:rFonts w:cs="Arial"/>
        </w:rPr>
        <w:t xml:space="preserve">Answer </w:t>
      </w:r>
      <w:r w:rsidR="0049180F">
        <w:rPr>
          <w:rFonts w:cs="Arial"/>
        </w:rPr>
        <w:t>L</w:t>
      </w:r>
      <w:r w:rsidRPr="000326D0">
        <w:rPr>
          <w:rFonts w:cs="Arial"/>
        </w:rPr>
        <w:t>ocation: Gender and Physical Health</w:t>
      </w:r>
    </w:p>
    <w:p w14:paraId="6182181B" w14:textId="52F69C56" w:rsidR="00C14CB5" w:rsidRPr="000326D0" w:rsidRDefault="00707492" w:rsidP="000326D0">
      <w:pPr>
        <w:rPr>
          <w:rFonts w:cs="Arial"/>
        </w:rPr>
      </w:pPr>
      <w:r w:rsidRPr="00707492">
        <w:rPr>
          <w:rFonts w:cs="Arial"/>
        </w:rPr>
        <w:t xml:space="preserve">Difficulty Level: </w:t>
      </w:r>
      <w:r>
        <w:rPr>
          <w:rFonts w:cs="Arial"/>
        </w:rPr>
        <w:t>Easy</w:t>
      </w:r>
    </w:p>
    <w:p w14:paraId="56E3C163" w14:textId="77777777" w:rsidR="00626A50" w:rsidRPr="004947B0" w:rsidRDefault="00626A50">
      <w:pPr>
        <w:rPr>
          <w:rFonts w:cs="Arial"/>
        </w:rPr>
      </w:pPr>
    </w:p>
    <w:p w14:paraId="7A7EDD49" w14:textId="77777777" w:rsidR="00626A50" w:rsidRPr="004947B0" w:rsidRDefault="00D50609">
      <w:pPr>
        <w:rPr>
          <w:rFonts w:cs="Arial"/>
        </w:rPr>
      </w:pPr>
      <w:r w:rsidRPr="000326D0">
        <w:rPr>
          <w:rFonts w:cs="Arial"/>
        </w:rPr>
        <w:t>2. The gender gap in life expectancy has grown over the past century.</w:t>
      </w:r>
    </w:p>
    <w:p w14:paraId="6FFC300E" w14:textId="77777777" w:rsidR="00C14CB5" w:rsidRDefault="0049180F" w:rsidP="000326D0">
      <w:pPr>
        <w:rPr>
          <w:rFonts w:cs="Arial"/>
        </w:rPr>
      </w:pPr>
      <w:r>
        <w:rPr>
          <w:rFonts w:cs="Arial"/>
        </w:rPr>
        <w:t>Ans: T</w:t>
      </w:r>
    </w:p>
    <w:p w14:paraId="38CC70B6"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160CD80D" w14:textId="77777777" w:rsidR="0049180F" w:rsidRPr="00D33FBB" w:rsidRDefault="0049180F">
      <w:pPr>
        <w:rPr>
          <w:rFonts w:cs="Arial"/>
        </w:rPr>
      </w:pPr>
      <w:r w:rsidRPr="00D33FBB">
        <w:rPr>
          <w:rFonts w:cs="Arial"/>
        </w:rPr>
        <w:t>Cognitive Domain: Knowledge</w:t>
      </w:r>
    </w:p>
    <w:p w14:paraId="05C92DB6" w14:textId="77777777" w:rsidR="00707492" w:rsidRDefault="00D50609">
      <w:pPr>
        <w:rPr>
          <w:rFonts w:cs="Arial"/>
        </w:rPr>
      </w:pPr>
      <w:r w:rsidRPr="000326D0">
        <w:rPr>
          <w:rFonts w:cs="Arial"/>
        </w:rPr>
        <w:t xml:space="preserve">Answer </w:t>
      </w:r>
      <w:r w:rsidR="0049180F">
        <w:rPr>
          <w:rFonts w:cs="Arial"/>
        </w:rPr>
        <w:t>L</w:t>
      </w:r>
      <w:r w:rsidRPr="000326D0">
        <w:rPr>
          <w:rFonts w:cs="Arial"/>
        </w:rPr>
        <w:t>ocation: Changes in Life Expectancy</w:t>
      </w:r>
    </w:p>
    <w:p w14:paraId="11EB616F" w14:textId="59D87C90" w:rsidR="00626A50" w:rsidRPr="000326D0" w:rsidRDefault="00707492">
      <w:pPr>
        <w:rPr>
          <w:rFonts w:cs="Arial"/>
        </w:rPr>
      </w:pPr>
      <w:r w:rsidRPr="00707492">
        <w:rPr>
          <w:rFonts w:cs="Arial"/>
        </w:rPr>
        <w:t xml:space="preserve">Difficulty Level: </w:t>
      </w:r>
      <w:r>
        <w:rPr>
          <w:rFonts w:cs="Arial"/>
        </w:rPr>
        <w:t>Easy</w:t>
      </w:r>
    </w:p>
    <w:p w14:paraId="0E05894A" w14:textId="77777777" w:rsidR="00626A50" w:rsidRPr="000326D0" w:rsidRDefault="00626A50">
      <w:pPr>
        <w:rPr>
          <w:rFonts w:cs="Arial"/>
        </w:rPr>
      </w:pPr>
    </w:p>
    <w:p w14:paraId="05708493" w14:textId="77777777" w:rsidR="00626A50" w:rsidRPr="004947B0" w:rsidRDefault="00D50609">
      <w:pPr>
        <w:rPr>
          <w:rFonts w:cs="Arial"/>
        </w:rPr>
      </w:pPr>
      <w:r w:rsidRPr="000326D0">
        <w:rPr>
          <w:rFonts w:cs="Arial"/>
        </w:rPr>
        <w:t>3. The more that behavior contributes to a cause of death, the smaller the sex difference in rates of death from that cause.</w:t>
      </w:r>
    </w:p>
    <w:p w14:paraId="489AA0B7" w14:textId="77777777" w:rsidR="00C14CB5" w:rsidRPr="000326D0" w:rsidRDefault="0049180F" w:rsidP="000326D0">
      <w:pPr>
        <w:rPr>
          <w:rFonts w:cs="Arial"/>
        </w:rPr>
      </w:pPr>
      <w:r>
        <w:rPr>
          <w:rFonts w:cs="Arial"/>
        </w:rPr>
        <w:t>Ans: F</w:t>
      </w:r>
    </w:p>
    <w:p w14:paraId="6F1477DA"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7F46CB32" w14:textId="77777777" w:rsidR="0049180F" w:rsidRPr="00D33FBB" w:rsidRDefault="0049180F">
      <w:pPr>
        <w:rPr>
          <w:rFonts w:cs="Arial"/>
        </w:rPr>
      </w:pPr>
      <w:r w:rsidRPr="00D33FBB">
        <w:rPr>
          <w:rFonts w:cs="Arial"/>
        </w:rPr>
        <w:t>Cognitive Domain: Knowledge</w:t>
      </w:r>
    </w:p>
    <w:p w14:paraId="59EE37AC" w14:textId="77777777" w:rsidR="00707492" w:rsidRDefault="00D50609">
      <w:pPr>
        <w:rPr>
          <w:rFonts w:cs="Arial"/>
        </w:rPr>
      </w:pPr>
      <w:r w:rsidRPr="000326D0">
        <w:rPr>
          <w:rFonts w:cs="Arial"/>
        </w:rPr>
        <w:t xml:space="preserve">Answer </w:t>
      </w:r>
      <w:r w:rsidR="0049180F">
        <w:rPr>
          <w:rFonts w:cs="Arial"/>
        </w:rPr>
        <w:t>L</w:t>
      </w:r>
      <w:r w:rsidRPr="000326D0">
        <w:rPr>
          <w:rFonts w:cs="Arial"/>
        </w:rPr>
        <w:t>ocation: How Do Social Factors Contribute to Sex Disparities in Health?</w:t>
      </w:r>
    </w:p>
    <w:p w14:paraId="22DA9ABA" w14:textId="612F7AAD" w:rsidR="00626A50" w:rsidRPr="000326D0" w:rsidRDefault="00707492">
      <w:pPr>
        <w:rPr>
          <w:rFonts w:cs="Arial"/>
        </w:rPr>
      </w:pPr>
      <w:r w:rsidRPr="00707492">
        <w:rPr>
          <w:rFonts w:cs="Arial"/>
        </w:rPr>
        <w:t xml:space="preserve">Difficulty Level: </w:t>
      </w:r>
      <w:r>
        <w:rPr>
          <w:rFonts w:cs="Arial"/>
        </w:rPr>
        <w:t>Easy</w:t>
      </w:r>
    </w:p>
    <w:p w14:paraId="376E91DC" w14:textId="77777777" w:rsidR="00626A50" w:rsidRPr="000326D0" w:rsidRDefault="00626A50">
      <w:pPr>
        <w:rPr>
          <w:rFonts w:cs="Arial"/>
        </w:rPr>
      </w:pPr>
    </w:p>
    <w:p w14:paraId="27DE78EB" w14:textId="77777777" w:rsidR="00C14CB5" w:rsidRPr="004947B0" w:rsidRDefault="00D50609" w:rsidP="000326D0">
      <w:pPr>
        <w:rPr>
          <w:rFonts w:cs="Arial"/>
        </w:rPr>
      </w:pPr>
      <w:r w:rsidRPr="000326D0">
        <w:rPr>
          <w:rFonts w:cs="Arial"/>
        </w:rPr>
        <w:lastRenderedPageBreak/>
        <w:t>4. The availability of treatments that greatly reduce the risk of dying from HIV-related causes may sometimes cause people to engage in riskier sex behaviors</w:t>
      </w:r>
      <w:r w:rsidR="00944BA4">
        <w:rPr>
          <w:rFonts w:cs="Arial"/>
        </w:rPr>
        <w:t>.</w:t>
      </w:r>
    </w:p>
    <w:p w14:paraId="1CD19A9A" w14:textId="77777777" w:rsidR="00C14CB5" w:rsidRPr="000326D0" w:rsidRDefault="0049180F" w:rsidP="000326D0">
      <w:pPr>
        <w:rPr>
          <w:rFonts w:cs="Arial"/>
        </w:rPr>
      </w:pPr>
      <w:r>
        <w:rPr>
          <w:rFonts w:cs="Arial"/>
        </w:rPr>
        <w:t>Ans: T</w:t>
      </w:r>
    </w:p>
    <w:p w14:paraId="3024C782"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0E069D99" w14:textId="77777777" w:rsidR="0049180F" w:rsidRPr="00D33FBB" w:rsidRDefault="0049180F">
      <w:pPr>
        <w:rPr>
          <w:rFonts w:cs="Arial"/>
        </w:rPr>
      </w:pPr>
      <w:r w:rsidRPr="00D33FBB">
        <w:rPr>
          <w:rFonts w:cs="Arial"/>
        </w:rPr>
        <w:t>Cognitive Domain: Knowledge</w:t>
      </w:r>
    </w:p>
    <w:p w14:paraId="2ED8A21E" w14:textId="77777777" w:rsidR="00707492" w:rsidRDefault="00D50609">
      <w:pPr>
        <w:rPr>
          <w:rFonts w:cs="Arial"/>
        </w:rPr>
      </w:pPr>
      <w:r w:rsidRPr="000326D0">
        <w:rPr>
          <w:rFonts w:cs="Arial"/>
        </w:rPr>
        <w:t xml:space="preserve">Answer </w:t>
      </w:r>
      <w:r w:rsidR="0049180F">
        <w:rPr>
          <w:rFonts w:cs="Arial"/>
        </w:rPr>
        <w:t>L</w:t>
      </w:r>
      <w:r w:rsidRPr="000326D0">
        <w:rPr>
          <w:rFonts w:cs="Arial"/>
        </w:rPr>
        <w:t>ocation: Accidents and Risky Sex</w:t>
      </w:r>
    </w:p>
    <w:p w14:paraId="47D020D4" w14:textId="75821AEE" w:rsidR="00626A50" w:rsidRPr="000326D0" w:rsidRDefault="00707492">
      <w:pPr>
        <w:rPr>
          <w:rFonts w:cs="Arial"/>
        </w:rPr>
      </w:pPr>
      <w:r w:rsidRPr="00707492">
        <w:rPr>
          <w:rFonts w:cs="Arial"/>
        </w:rPr>
        <w:t xml:space="preserve">Difficulty Level: </w:t>
      </w:r>
      <w:r>
        <w:rPr>
          <w:rFonts w:cs="Arial"/>
        </w:rPr>
        <w:t>Easy</w:t>
      </w:r>
    </w:p>
    <w:p w14:paraId="16884D3E" w14:textId="77777777" w:rsidR="00626A50" w:rsidRPr="000326D0" w:rsidRDefault="00626A50">
      <w:pPr>
        <w:rPr>
          <w:rFonts w:cs="Arial"/>
        </w:rPr>
      </w:pPr>
    </w:p>
    <w:p w14:paraId="06081067" w14:textId="77777777" w:rsidR="00626A50" w:rsidRPr="004947B0" w:rsidRDefault="00D50609">
      <w:pPr>
        <w:rPr>
          <w:rFonts w:cs="Arial"/>
        </w:rPr>
      </w:pPr>
      <w:r w:rsidRPr="000326D0">
        <w:rPr>
          <w:rFonts w:cs="Arial"/>
        </w:rPr>
        <w:t>5. In most countries around the world</w:t>
      </w:r>
      <w:r w:rsidR="00944BA4">
        <w:rPr>
          <w:rFonts w:cs="Arial"/>
        </w:rPr>
        <w:t>,</w:t>
      </w:r>
      <w:r w:rsidRPr="000326D0">
        <w:rPr>
          <w:rFonts w:cs="Arial"/>
        </w:rPr>
        <w:t xml:space="preserve"> girls and women tend to be more physically active.</w:t>
      </w:r>
    </w:p>
    <w:p w14:paraId="7E6A00D4" w14:textId="77777777" w:rsidR="00C14CB5" w:rsidRPr="000326D0" w:rsidRDefault="0049180F" w:rsidP="000326D0">
      <w:pPr>
        <w:rPr>
          <w:rFonts w:cs="Arial"/>
        </w:rPr>
      </w:pPr>
      <w:r>
        <w:rPr>
          <w:rFonts w:cs="Arial"/>
        </w:rPr>
        <w:t>Ans: F</w:t>
      </w:r>
    </w:p>
    <w:p w14:paraId="43AEB4CF"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205B4357" w14:textId="77777777" w:rsidR="0049180F" w:rsidRPr="00D33FBB" w:rsidRDefault="0049180F">
      <w:pPr>
        <w:rPr>
          <w:rFonts w:cs="Arial"/>
        </w:rPr>
      </w:pPr>
      <w:r w:rsidRPr="00D33FBB">
        <w:rPr>
          <w:rFonts w:cs="Arial"/>
        </w:rPr>
        <w:t>Cognitive Domain: Knowledge</w:t>
      </w:r>
    </w:p>
    <w:p w14:paraId="683327C9" w14:textId="77777777" w:rsidR="00707492" w:rsidRDefault="00D50609">
      <w:pPr>
        <w:rPr>
          <w:rFonts w:cs="Arial"/>
        </w:rPr>
      </w:pPr>
      <w:r w:rsidRPr="000326D0">
        <w:rPr>
          <w:rFonts w:cs="Arial"/>
        </w:rPr>
        <w:t xml:space="preserve">Answer </w:t>
      </w:r>
      <w:r w:rsidR="0049180F">
        <w:rPr>
          <w:rFonts w:cs="Arial"/>
        </w:rPr>
        <w:t>L</w:t>
      </w:r>
      <w:r w:rsidRPr="000326D0">
        <w:rPr>
          <w:rFonts w:cs="Arial"/>
        </w:rPr>
        <w:t>ocation: Physical Activity and Exercise</w:t>
      </w:r>
    </w:p>
    <w:p w14:paraId="0D8A394B" w14:textId="6CC447C7" w:rsidR="00626A50" w:rsidRPr="000326D0" w:rsidRDefault="00707492">
      <w:pPr>
        <w:rPr>
          <w:rFonts w:cs="Arial"/>
        </w:rPr>
      </w:pPr>
      <w:r w:rsidRPr="00707492">
        <w:rPr>
          <w:rFonts w:cs="Arial"/>
        </w:rPr>
        <w:t xml:space="preserve">Difficulty Level: </w:t>
      </w:r>
      <w:r>
        <w:rPr>
          <w:rFonts w:cs="Arial"/>
        </w:rPr>
        <w:t>Easy</w:t>
      </w:r>
    </w:p>
    <w:p w14:paraId="0AC49B9C" w14:textId="77777777" w:rsidR="00626A50" w:rsidRPr="000326D0" w:rsidRDefault="00626A50">
      <w:pPr>
        <w:rPr>
          <w:rFonts w:cs="Arial"/>
        </w:rPr>
      </w:pPr>
    </w:p>
    <w:p w14:paraId="33926D57" w14:textId="248FA6E1" w:rsidR="00626A50" w:rsidRPr="004947B0" w:rsidRDefault="00D50609">
      <w:pPr>
        <w:rPr>
          <w:rFonts w:cs="Arial"/>
        </w:rPr>
      </w:pPr>
      <w:r w:rsidRPr="000326D0">
        <w:rPr>
          <w:rFonts w:cs="Arial"/>
        </w:rPr>
        <w:t xml:space="preserve">6. </w:t>
      </w:r>
      <w:r w:rsidR="000C58E2">
        <w:rPr>
          <w:rFonts w:cs="Arial"/>
        </w:rPr>
        <w:t>People who are more assertive</w:t>
      </w:r>
      <w:r w:rsidRPr="000326D0">
        <w:rPr>
          <w:rFonts w:cs="Arial"/>
        </w:rPr>
        <w:t xml:space="preserve"> tend to have fewer physical symptoms and better adjustment </w:t>
      </w:r>
      <w:r w:rsidR="00E620BE">
        <w:rPr>
          <w:rFonts w:cs="Arial"/>
        </w:rPr>
        <w:t xml:space="preserve">to </w:t>
      </w:r>
      <w:r w:rsidRPr="000326D0">
        <w:rPr>
          <w:rFonts w:cs="Arial"/>
        </w:rPr>
        <w:t xml:space="preserve">illnesses than those </w:t>
      </w:r>
      <w:r w:rsidR="000C58E2">
        <w:rPr>
          <w:rFonts w:cs="Arial"/>
        </w:rPr>
        <w:t xml:space="preserve">who are </w:t>
      </w:r>
      <w:r w:rsidRPr="000326D0">
        <w:rPr>
          <w:rFonts w:cs="Arial"/>
        </w:rPr>
        <w:t>lower</w:t>
      </w:r>
      <w:r w:rsidR="00E620BE">
        <w:rPr>
          <w:rFonts w:cs="Arial"/>
        </w:rPr>
        <w:t xml:space="preserve"> in </w:t>
      </w:r>
      <w:r w:rsidRPr="000326D0">
        <w:rPr>
          <w:rFonts w:cs="Arial"/>
        </w:rPr>
        <w:t>agen</w:t>
      </w:r>
      <w:r w:rsidR="00E620BE">
        <w:rPr>
          <w:rFonts w:cs="Arial"/>
        </w:rPr>
        <w:t>cy</w:t>
      </w:r>
      <w:r w:rsidRPr="000326D0">
        <w:rPr>
          <w:rFonts w:cs="Arial"/>
        </w:rPr>
        <w:t>.</w:t>
      </w:r>
    </w:p>
    <w:p w14:paraId="137968E4" w14:textId="77777777" w:rsidR="00C14CB5" w:rsidRPr="000326D0" w:rsidRDefault="00C9187B" w:rsidP="000326D0">
      <w:pPr>
        <w:rPr>
          <w:rFonts w:cs="Arial"/>
        </w:rPr>
      </w:pPr>
      <w:r>
        <w:rPr>
          <w:rFonts w:cs="Arial"/>
        </w:rPr>
        <w:t xml:space="preserve">Ans: </w:t>
      </w:r>
      <w:r w:rsidR="00E620BE">
        <w:rPr>
          <w:rFonts w:cs="Arial"/>
        </w:rPr>
        <w:t>T</w:t>
      </w:r>
    </w:p>
    <w:p w14:paraId="33B9B4D7"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765B76EA" w14:textId="77777777" w:rsidR="00C9187B" w:rsidRPr="00D33FBB" w:rsidRDefault="00C9187B">
      <w:pPr>
        <w:rPr>
          <w:rFonts w:cs="Arial"/>
        </w:rPr>
      </w:pPr>
      <w:r w:rsidRPr="00D33FBB">
        <w:rPr>
          <w:rFonts w:cs="Arial"/>
        </w:rPr>
        <w:t>Cognitive Domain: Knowledge</w:t>
      </w:r>
    </w:p>
    <w:p w14:paraId="2DEDF4E8" w14:textId="77777777" w:rsidR="00707492" w:rsidRDefault="00D50609">
      <w:pPr>
        <w:rPr>
          <w:rFonts w:cs="Arial"/>
        </w:rPr>
      </w:pPr>
      <w:r w:rsidRPr="000326D0">
        <w:rPr>
          <w:rFonts w:cs="Arial"/>
        </w:rPr>
        <w:t xml:space="preserve">Answer </w:t>
      </w:r>
      <w:r w:rsidR="00C9187B">
        <w:rPr>
          <w:rFonts w:cs="Arial"/>
        </w:rPr>
        <w:t>L</w:t>
      </w:r>
      <w:r w:rsidRPr="000326D0">
        <w:rPr>
          <w:rFonts w:cs="Arial"/>
        </w:rPr>
        <w:t xml:space="preserve">ocation: Health-Relevant Traits: Ways That People </w:t>
      </w:r>
      <w:r w:rsidRPr="000326D0">
        <w:rPr>
          <w:rFonts w:cs="Arial"/>
          <w:i/>
        </w:rPr>
        <w:t>Are</w:t>
      </w:r>
    </w:p>
    <w:p w14:paraId="1CD9328A" w14:textId="3601C9D9" w:rsidR="00626A50" w:rsidRPr="000326D0" w:rsidRDefault="00707492">
      <w:pPr>
        <w:rPr>
          <w:rFonts w:cs="Arial"/>
        </w:rPr>
      </w:pPr>
      <w:r w:rsidRPr="00707492">
        <w:rPr>
          <w:rFonts w:cs="Arial"/>
        </w:rPr>
        <w:t xml:space="preserve">Difficulty Level: </w:t>
      </w:r>
      <w:r>
        <w:rPr>
          <w:rFonts w:cs="Arial"/>
        </w:rPr>
        <w:t>Easy</w:t>
      </w:r>
    </w:p>
    <w:p w14:paraId="53748BD5" w14:textId="77777777" w:rsidR="00626A50" w:rsidRPr="000326D0" w:rsidRDefault="00626A50">
      <w:pPr>
        <w:rPr>
          <w:rFonts w:cs="Arial"/>
        </w:rPr>
      </w:pPr>
    </w:p>
    <w:p w14:paraId="392550F5" w14:textId="77777777" w:rsidR="00626A50" w:rsidRPr="004947B0" w:rsidRDefault="00D50609">
      <w:pPr>
        <w:rPr>
          <w:rFonts w:cs="Arial"/>
        </w:rPr>
      </w:pPr>
      <w:r w:rsidRPr="000326D0">
        <w:rPr>
          <w:rFonts w:cs="Arial"/>
        </w:rPr>
        <w:t>7. In the U</w:t>
      </w:r>
      <w:r w:rsidR="00944BA4">
        <w:rPr>
          <w:rFonts w:cs="Arial"/>
        </w:rPr>
        <w:t xml:space="preserve">nited </w:t>
      </w:r>
      <w:r w:rsidRPr="000326D0">
        <w:rPr>
          <w:rFonts w:cs="Arial"/>
        </w:rPr>
        <w:t>S</w:t>
      </w:r>
      <w:r w:rsidR="00944BA4">
        <w:rPr>
          <w:rFonts w:cs="Arial"/>
        </w:rPr>
        <w:t>tates</w:t>
      </w:r>
      <w:r w:rsidRPr="000326D0">
        <w:rPr>
          <w:rFonts w:cs="Arial"/>
        </w:rPr>
        <w:t>, men and women are equally likely to seek medical care.</w:t>
      </w:r>
    </w:p>
    <w:p w14:paraId="679F9407" w14:textId="77777777" w:rsidR="00C14CB5" w:rsidRDefault="00C9187B" w:rsidP="000326D0">
      <w:pPr>
        <w:rPr>
          <w:rFonts w:cs="Arial"/>
        </w:rPr>
      </w:pPr>
      <w:r>
        <w:rPr>
          <w:rFonts w:cs="Arial"/>
        </w:rPr>
        <w:t>Ans: F</w:t>
      </w:r>
    </w:p>
    <w:p w14:paraId="6FFEC641"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1C08932B" w14:textId="77777777" w:rsidR="00C9187B" w:rsidRPr="00D33FBB" w:rsidRDefault="00C9187B">
      <w:pPr>
        <w:rPr>
          <w:rFonts w:cs="Arial"/>
        </w:rPr>
      </w:pPr>
      <w:r w:rsidRPr="00D33FBB">
        <w:rPr>
          <w:rFonts w:cs="Arial"/>
        </w:rPr>
        <w:t>Cognitive Domain: Knowledge</w:t>
      </w:r>
    </w:p>
    <w:p w14:paraId="10028D4D" w14:textId="77777777" w:rsidR="00707492" w:rsidRDefault="00D50609">
      <w:pPr>
        <w:rPr>
          <w:rFonts w:cs="Arial"/>
        </w:rPr>
      </w:pPr>
      <w:r w:rsidRPr="000326D0">
        <w:rPr>
          <w:rFonts w:cs="Arial"/>
        </w:rPr>
        <w:t xml:space="preserve">Answer </w:t>
      </w:r>
      <w:r w:rsidR="00C9187B">
        <w:rPr>
          <w:rFonts w:cs="Arial"/>
        </w:rPr>
        <w:t>L</w:t>
      </w:r>
      <w:r w:rsidRPr="000326D0">
        <w:rPr>
          <w:rFonts w:cs="Arial"/>
        </w:rPr>
        <w:t>ocation: Accessing Health</w:t>
      </w:r>
      <w:r w:rsidR="00933FE1">
        <w:rPr>
          <w:rFonts w:cs="Arial"/>
        </w:rPr>
        <w:t xml:space="preserve"> C</w:t>
      </w:r>
      <w:r w:rsidR="00933FE1" w:rsidRPr="000326D0">
        <w:rPr>
          <w:rFonts w:cs="Arial"/>
        </w:rPr>
        <w:t>are</w:t>
      </w:r>
    </w:p>
    <w:p w14:paraId="4CF36AAF" w14:textId="7DA967F0" w:rsidR="00626A50" w:rsidRPr="000326D0" w:rsidRDefault="00707492">
      <w:pPr>
        <w:rPr>
          <w:rFonts w:cs="Arial"/>
        </w:rPr>
      </w:pPr>
      <w:r w:rsidRPr="00707492">
        <w:rPr>
          <w:rFonts w:cs="Arial"/>
        </w:rPr>
        <w:t xml:space="preserve">Difficulty Level: </w:t>
      </w:r>
      <w:r>
        <w:rPr>
          <w:rFonts w:cs="Arial"/>
        </w:rPr>
        <w:t>Easy</w:t>
      </w:r>
    </w:p>
    <w:p w14:paraId="31509FC1" w14:textId="77777777" w:rsidR="00626A50" w:rsidRPr="000326D0" w:rsidRDefault="00626A50">
      <w:pPr>
        <w:rPr>
          <w:rFonts w:cs="Arial"/>
        </w:rPr>
      </w:pPr>
    </w:p>
    <w:p w14:paraId="7D0D8354" w14:textId="77777777" w:rsidR="00626A50" w:rsidRPr="004947B0" w:rsidRDefault="00D50609">
      <w:pPr>
        <w:rPr>
          <w:rFonts w:cs="Arial"/>
        </w:rPr>
      </w:pPr>
      <w:r w:rsidRPr="000326D0">
        <w:rPr>
          <w:rFonts w:cs="Arial"/>
        </w:rPr>
        <w:t>8. Women still outlive men even in engender egalitarian cultures.</w:t>
      </w:r>
    </w:p>
    <w:p w14:paraId="0A743404" w14:textId="77777777" w:rsidR="00C14CB5" w:rsidRDefault="00C9187B" w:rsidP="000326D0">
      <w:pPr>
        <w:rPr>
          <w:rFonts w:cs="Arial"/>
        </w:rPr>
      </w:pPr>
      <w:r>
        <w:rPr>
          <w:rFonts w:cs="Arial"/>
        </w:rPr>
        <w:t>Ans: T</w:t>
      </w:r>
    </w:p>
    <w:p w14:paraId="26FC32BB"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3432E908" w14:textId="77777777" w:rsidR="00C9187B" w:rsidRPr="00D33FBB" w:rsidRDefault="00C9187B">
      <w:pPr>
        <w:rPr>
          <w:rFonts w:cs="Arial"/>
        </w:rPr>
      </w:pPr>
      <w:r w:rsidRPr="00D33FBB">
        <w:rPr>
          <w:rFonts w:cs="Arial"/>
        </w:rPr>
        <w:t>Cognitive Domain: Knowledge</w:t>
      </w:r>
    </w:p>
    <w:p w14:paraId="20229B1F" w14:textId="77777777" w:rsidR="00707492" w:rsidRDefault="00D50609">
      <w:pPr>
        <w:rPr>
          <w:rFonts w:cs="Arial"/>
        </w:rPr>
      </w:pPr>
      <w:r w:rsidRPr="000326D0">
        <w:rPr>
          <w:rFonts w:cs="Arial"/>
        </w:rPr>
        <w:t xml:space="preserve">Answer </w:t>
      </w:r>
      <w:r w:rsidR="00C9187B">
        <w:rPr>
          <w:rFonts w:cs="Arial"/>
        </w:rPr>
        <w:t>L</w:t>
      </w:r>
      <w:r w:rsidRPr="000326D0">
        <w:rPr>
          <w:rFonts w:cs="Arial"/>
        </w:rPr>
        <w:t>ocation: Gender</w:t>
      </w:r>
      <w:r w:rsidR="00933FE1">
        <w:rPr>
          <w:rFonts w:cs="Arial"/>
        </w:rPr>
        <w:t>-</w:t>
      </w:r>
      <w:r w:rsidRPr="000326D0">
        <w:rPr>
          <w:rFonts w:cs="Arial"/>
        </w:rPr>
        <w:t>Egalitarian Communities and Health</w:t>
      </w:r>
    </w:p>
    <w:p w14:paraId="6AA5A51D" w14:textId="670567C8" w:rsidR="00626A50" w:rsidRPr="004947B0" w:rsidRDefault="00707492">
      <w:pPr>
        <w:rPr>
          <w:rFonts w:cs="Arial"/>
        </w:rPr>
      </w:pPr>
      <w:r w:rsidRPr="00707492">
        <w:rPr>
          <w:rFonts w:cs="Arial"/>
        </w:rPr>
        <w:t xml:space="preserve">Difficulty Level: </w:t>
      </w:r>
      <w:r>
        <w:rPr>
          <w:rFonts w:cs="Arial"/>
        </w:rPr>
        <w:t>Easy</w:t>
      </w:r>
    </w:p>
    <w:p w14:paraId="6FBC33DB" w14:textId="77777777" w:rsidR="00626A50" w:rsidRPr="000326D0" w:rsidRDefault="00626A50">
      <w:pPr>
        <w:rPr>
          <w:rFonts w:cs="Arial"/>
        </w:rPr>
      </w:pPr>
    </w:p>
    <w:p w14:paraId="221E4F19" w14:textId="77777777" w:rsidR="00626A50" w:rsidRPr="004947B0" w:rsidRDefault="00D50609">
      <w:pPr>
        <w:rPr>
          <w:rFonts w:cs="Arial"/>
        </w:rPr>
      </w:pPr>
      <w:r w:rsidRPr="000326D0">
        <w:rPr>
          <w:rFonts w:cs="Arial"/>
        </w:rPr>
        <w:t>9. Well educated black men are still more likely to die from homicide than the least educated White men</w:t>
      </w:r>
      <w:r w:rsidR="00944BA4">
        <w:rPr>
          <w:rFonts w:cs="Arial"/>
        </w:rPr>
        <w:t>.</w:t>
      </w:r>
    </w:p>
    <w:p w14:paraId="7FCD3357" w14:textId="77777777" w:rsidR="00C14CB5" w:rsidRPr="000326D0" w:rsidRDefault="00C9187B" w:rsidP="000326D0">
      <w:pPr>
        <w:rPr>
          <w:rFonts w:cs="Arial"/>
        </w:rPr>
      </w:pPr>
      <w:r>
        <w:rPr>
          <w:rFonts w:cs="Arial"/>
        </w:rPr>
        <w:t>Ans: T</w:t>
      </w:r>
    </w:p>
    <w:p w14:paraId="7E3798D2" w14:textId="77777777" w:rsidR="00C14CB5" w:rsidRPr="000326D0" w:rsidRDefault="00D50609" w:rsidP="000326D0">
      <w:pPr>
        <w:rPr>
          <w:rFonts w:cs="Arial"/>
        </w:rPr>
      </w:pPr>
      <w:r w:rsidRPr="000326D0">
        <w:rPr>
          <w:rFonts w:cs="Arial"/>
        </w:rPr>
        <w:lastRenderedPageBreak/>
        <w:t xml:space="preserve">Learning Objective: </w:t>
      </w:r>
      <w:r w:rsidR="00F04C51">
        <w:rPr>
          <w:rFonts w:cs="Arial"/>
        </w:rPr>
        <w:t>12-3: Analyze the roles of race, social class, sexual orientation, gender identity, and intersectionality in physical health.</w:t>
      </w:r>
    </w:p>
    <w:p w14:paraId="35EEB92F" w14:textId="77777777" w:rsidR="00C9187B" w:rsidRPr="00D33FBB" w:rsidRDefault="00C9187B">
      <w:pPr>
        <w:rPr>
          <w:rFonts w:cs="Arial"/>
        </w:rPr>
      </w:pPr>
      <w:r w:rsidRPr="00D33FBB">
        <w:rPr>
          <w:rFonts w:cs="Arial"/>
        </w:rPr>
        <w:t>Cognitive Domain: Knowledge</w:t>
      </w:r>
    </w:p>
    <w:p w14:paraId="22431485" w14:textId="77777777" w:rsidR="00707492" w:rsidRDefault="00D50609">
      <w:pPr>
        <w:rPr>
          <w:rFonts w:cs="Arial"/>
        </w:rPr>
      </w:pPr>
      <w:r w:rsidRPr="000326D0">
        <w:rPr>
          <w:rFonts w:cs="Arial"/>
        </w:rPr>
        <w:t xml:space="preserve">Answer </w:t>
      </w:r>
      <w:r w:rsidR="00C9187B">
        <w:rPr>
          <w:rFonts w:cs="Arial"/>
        </w:rPr>
        <w:t>L</w:t>
      </w:r>
      <w:r w:rsidRPr="000326D0">
        <w:rPr>
          <w:rFonts w:cs="Arial"/>
        </w:rPr>
        <w:t xml:space="preserve">ocation: </w:t>
      </w:r>
      <w:r w:rsidR="00554007" w:rsidRPr="000326D0">
        <w:t>Socioeconomic Status, Sex, and Race/Ethnicity</w:t>
      </w:r>
    </w:p>
    <w:p w14:paraId="027700FF" w14:textId="556B5EC3" w:rsidR="00626A50" w:rsidRPr="004947B0" w:rsidRDefault="00707492">
      <w:pPr>
        <w:rPr>
          <w:rFonts w:cs="Arial"/>
        </w:rPr>
      </w:pPr>
      <w:r w:rsidRPr="00707492">
        <w:rPr>
          <w:rFonts w:cs="Arial"/>
        </w:rPr>
        <w:t xml:space="preserve">Difficulty Level: </w:t>
      </w:r>
      <w:r>
        <w:rPr>
          <w:rFonts w:cs="Arial"/>
        </w:rPr>
        <w:t>Easy</w:t>
      </w:r>
    </w:p>
    <w:p w14:paraId="2A6DDF79" w14:textId="77777777" w:rsidR="00626A50" w:rsidRPr="000326D0" w:rsidRDefault="00626A50">
      <w:pPr>
        <w:rPr>
          <w:rFonts w:cs="Arial"/>
          <w:b/>
        </w:rPr>
      </w:pPr>
    </w:p>
    <w:p w14:paraId="5422FE93" w14:textId="77777777" w:rsidR="00626A50" w:rsidRPr="004947B0" w:rsidRDefault="00DA592F">
      <w:pPr>
        <w:rPr>
          <w:rFonts w:cs="Arial"/>
        </w:rPr>
      </w:pPr>
      <w:r>
        <w:rPr>
          <w:rFonts w:cs="Arial"/>
        </w:rPr>
        <w:t>1</w:t>
      </w:r>
      <w:r w:rsidR="00D50609" w:rsidRPr="000326D0">
        <w:rPr>
          <w:rFonts w:cs="Arial"/>
        </w:rPr>
        <w:t>0. For every one of the top causes of death in 2010 except Alzheimer’s disease, men died at higher rates than women.</w:t>
      </w:r>
    </w:p>
    <w:p w14:paraId="5D8D212C" w14:textId="77777777" w:rsidR="00C14CB5" w:rsidRDefault="00C9187B" w:rsidP="000326D0">
      <w:pPr>
        <w:rPr>
          <w:rFonts w:cs="Arial"/>
        </w:rPr>
      </w:pPr>
      <w:r>
        <w:rPr>
          <w:rFonts w:cs="Arial"/>
        </w:rPr>
        <w:t>Ans: T</w:t>
      </w:r>
    </w:p>
    <w:p w14:paraId="0A3E71AD" w14:textId="77777777" w:rsidR="00C14CB5" w:rsidRPr="000326D0" w:rsidRDefault="00D50609" w:rsidP="000326D0">
      <w:pPr>
        <w:rPr>
          <w:rFonts w:cs="Arial"/>
        </w:rPr>
      </w:pPr>
      <w:r w:rsidRPr="000326D0">
        <w:rPr>
          <w:rFonts w:cs="Arial"/>
        </w:rPr>
        <w:t xml:space="preserve">Learning Objective: </w:t>
      </w:r>
      <w:r w:rsidR="00F04C51">
        <w:rPr>
          <w:rFonts w:cs="Arial"/>
        </w:rPr>
        <w:t>12-1: Describe the major causes of mortality for men and women and how they have changed over time.</w:t>
      </w:r>
    </w:p>
    <w:p w14:paraId="189BA16A" w14:textId="77777777" w:rsidR="00C9187B" w:rsidRPr="00D33FBB" w:rsidRDefault="00C9187B">
      <w:pPr>
        <w:rPr>
          <w:rFonts w:cs="Arial"/>
        </w:rPr>
      </w:pPr>
      <w:r w:rsidRPr="00D33FBB">
        <w:rPr>
          <w:rFonts w:cs="Arial"/>
        </w:rPr>
        <w:t>Cognitive Domain: Knowledge</w:t>
      </w:r>
    </w:p>
    <w:p w14:paraId="258C0F64" w14:textId="77777777" w:rsidR="00707492" w:rsidRDefault="00D50609">
      <w:pPr>
        <w:rPr>
          <w:rFonts w:cs="Arial"/>
        </w:rPr>
      </w:pPr>
      <w:r w:rsidRPr="000326D0">
        <w:rPr>
          <w:rFonts w:cs="Arial"/>
        </w:rPr>
        <w:t xml:space="preserve">Answer </w:t>
      </w:r>
      <w:r w:rsidR="00C9187B">
        <w:rPr>
          <w:rFonts w:cs="Arial"/>
        </w:rPr>
        <w:t>L</w:t>
      </w:r>
      <w:r w:rsidRPr="000326D0">
        <w:rPr>
          <w:rFonts w:cs="Arial"/>
        </w:rPr>
        <w:t>ocation: Mortality (Death) and Morbidity (Sickness)</w:t>
      </w:r>
    </w:p>
    <w:p w14:paraId="0937256E" w14:textId="131F4964" w:rsidR="00626A50" w:rsidRPr="000326D0" w:rsidRDefault="00707492">
      <w:pPr>
        <w:rPr>
          <w:rFonts w:cs="Arial"/>
        </w:rPr>
      </w:pPr>
      <w:r w:rsidRPr="00707492">
        <w:rPr>
          <w:rFonts w:cs="Arial"/>
        </w:rPr>
        <w:t xml:space="preserve">Difficulty Level: </w:t>
      </w:r>
      <w:r>
        <w:rPr>
          <w:rFonts w:cs="Arial"/>
        </w:rPr>
        <w:t>Easy</w:t>
      </w:r>
    </w:p>
    <w:p w14:paraId="23A3A5FC" w14:textId="77777777" w:rsidR="00626A50" w:rsidRPr="000326D0" w:rsidRDefault="00626A50">
      <w:pPr>
        <w:rPr>
          <w:rFonts w:cs="Arial"/>
        </w:rPr>
      </w:pPr>
    </w:p>
    <w:p w14:paraId="582370CA" w14:textId="77777777" w:rsidR="00626A50" w:rsidRPr="004947B0" w:rsidRDefault="00DA592F">
      <w:pPr>
        <w:rPr>
          <w:rFonts w:cs="Arial"/>
        </w:rPr>
      </w:pPr>
      <w:r>
        <w:rPr>
          <w:rFonts w:cs="Arial"/>
        </w:rPr>
        <w:t>1</w:t>
      </w:r>
      <w:r w:rsidR="00D50609" w:rsidRPr="000326D0">
        <w:rPr>
          <w:rFonts w:cs="Arial"/>
        </w:rPr>
        <w:t>1. Increased testosterone leads to more robust immune system responses.</w:t>
      </w:r>
    </w:p>
    <w:p w14:paraId="62AAD0B8" w14:textId="77777777" w:rsidR="00C14CB5" w:rsidRDefault="00C9187B" w:rsidP="000326D0">
      <w:pPr>
        <w:rPr>
          <w:rFonts w:cs="Arial"/>
        </w:rPr>
      </w:pPr>
      <w:r>
        <w:rPr>
          <w:rFonts w:cs="Arial"/>
        </w:rPr>
        <w:t>Ans: F</w:t>
      </w:r>
    </w:p>
    <w:p w14:paraId="4E160CCB"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3EF59B71" w14:textId="77777777" w:rsidR="00C9187B" w:rsidRPr="00D33FBB" w:rsidRDefault="00C9187B">
      <w:pPr>
        <w:rPr>
          <w:rFonts w:cs="Arial"/>
        </w:rPr>
      </w:pPr>
      <w:r w:rsidRPr="00D33FBB">
        <w:rPr>
          <w:rFonts w:cs="Arial"/>
        </w:rPr>
        <w:t>Cognitive Domain: Knowledge</w:t>
      </w:r>
    </w:p>
    <w:p w14:paraId="6F5913C4" w14:textId="77777777" w:rsidR="00707492" w:rsidRDefault="00D50609">
      <w:pPr>
        <w:rPr>
          <w:rFonts w:cs="Arial"/>
        </w:rPr>
      </w:pPr>
      <w:r w:rsidRPr="000326D0">
        <w:rPr>
          <w:rFonts w:cs="Arial"/>
        </w:rPr>
        <w:t xml:space="preserve">Answer </w:t>
      </w:r>
      <w:r w:rsidR="00C9187B">
        <w:rPr>
          <w:rFonts w:cs="Arial"/>
        </w:rPr>
        <w:t>L</w:t>
      </w:r>
      <w:r w:rsidRPr="000326D0">
        <w:rPr>
          <w:rFonts w:cs="Arial"/>
        </w:rPr>
        <w:t>ocation: Hormonal Influences</w:t>
      </w:r>
    </w:p>
    <w:p w14:paraId="47583E9D" w14:textId="324F400B" w:rsidR="00626A50" w:rsidRPr="000326D0" w:rsidRDefault="00707492">
      <w:pPr>
        <w:rPr>
          <w:rFonts w:cs="Arial"/>
        </w:rPr>
      </w:pPr>
      <w:r w:rsidRPr="00707492">
        <w:rPr>
          <w:rFonts w:cs="Arial"/>
        </w:rPr>
        <w:t xml:space="preserve">Difficulty Level: </w:t>
      </w:r>
      <w:r>
        <w:rPr>
          <w:rFonts w:cs="Arial"/>
        </w:rPr>
        <w:t>Easy</w:t>
      </w:r>
    </w:p>
    <w:p w14:paraId="1F66E2FB" w14:textId="77777777" w:rsidR="00626A50" w:rsidRPr="000326D0" w:rsidRDefault="00626A50">
      <w:pPr>
        <w:rPr>
          <w:rFonts w:cs="Arial"/>
        </w:rPr>
      </w:pPr>
    </w:p>
    <w:p w14:paraId="491E77C6" w14:textId="77777777" w:rsidR="00626A50" w:rsidRPr="004947B0" w:rsidRDefault="00DA592F">
      <w:pPr>
        <w:rPr>
          <w:rFonts w:cs="Arial"/>
        </w:rPr>
      </w:pPr>
      <w:r>
        <w:rPr>
          <w:rFonts w:cs="Arial"/>
        </w:rPr>
        <w:t>1</w:t>
      </w:r>
      <w:r w:rsidR="00D50609" w:rsidRPr="000326D0">
        <w:rPr>
          <w:rFonts w:cs="Arial"/>
        </w:rPr>
        <w:t xml:space="preserve">2. Actual healthcare-related discrimination is rare according to the experiences reported by transgrender people seeking medical care. </w:t>
      </w:r>
    </w:p>
    <w:p w14:paraId="30E5B070" w14:textId="77777777" w:rsidR="00C14CB5" w:rsidRDefault="00C9187B" w:rsidP="000326D0">
      <w:pPr>
        <w:rPr>
          <w:rFonts w:cs="Arial"/>
        </w:rPr>
      </w:pPr>
      <w:r>
        <w:rPr>
          <w:rFonts w:cs="Arial"/>
        </w:rPr>
        <w:t>Ans: F</w:t>
      </w:r>
    </w:p>
    <w:p w14:paraId="76AE736E" w14:textId="77777777" w:rsidR="00C14CB5" w:rsidRPr="000326D0" w:rsidRDefault="00D50609" w:rsidP="000326D0">
      <w:pPr>
        <w:rPr>
          <w:rFonts w:cs="Arial"/>
        </w:rPr>
      </w:pPr>
      <w:r w:rsidRPr="000326D0">
        <w:rPr>
          <w:rFonts w:cs="Arial"/>
        </w:rPr>
        <w:t xml:space="preserve">Learning Objective: </w:t>
      </w:r>
      <w:r w:rsidR="00F04C51">
        <w:rPr>
          <w:rFonts w:cs="Arial"/>
        </w:rPr>
        <w:t>12-3: Analyze the roles of race, social class, sexual orientation, gender identity, and intersectionality in physical health.</w:t>
      </w:r>
    </w:p>
    <w:p w14:paraId="1D8F2C63" w14:textId="77777777" w:rsidR="00C9187B" w:rsidRPr="00D33FBB" w:rsidRDefault="00C9187B">
      <w:pPr>
        <w:rPr>
          <w:rFonts w:cs="Arial"/>
        </w:rPr>
      </w:pPr>
      <w:r w:rsidRPr="00D33FBB">
        <w:rPr>
          <w:rFonts w:cs="Arial"/>
        </w:rPr>
        <w:t>Cognitive Domain: Knowledge</w:t>
      </w:r>
    </w:p>
    <w:p w14:paraId="18A69B53" w14:textId="77777777" w:rsidR="00707492" w:rsidRDefault="00D50609">
      <w:pPr>
        <w:rPr>
          <w:rFonts w:cs="Arial"/>
        </w:rPr>
      </w:pPr>
      <w:r w:rsidRPr="000326D0">
        <w:rPr>
          <w:rFonts w:cs="Arial"/>
        </w:rPr>
        <w:t xml:space="preserve">Answer </w:t>
      </w:r>
      <w:r w:rsidR="00C9187B">
        <w:rPr>
          <w:rFonts w:cs="Arial"/>
        </w:rPr>
        <w:t>L</w:t>
      </w:r>
      <w:r w:rsidRPr="000326D0">
        <w:rPr>
          <w:rFonts w:cs="Arial"/>
        </w:rPr>
        <w:t>ocation: Sexual Orientation and Gender Identity</w:t>
      </w:r>
    </w:p>
    <w:p w14:paraId="4AA16BF6" w14:textId="2558C11C" w:rsidR="00626A50" w:rsidRPr="004947B0" w:rsidRDefault="00707492">
      <w:pPr>
        <w:rPr>
          <w:rFonts w:cs="Arial"/>
        </w:rPr>
      </w:pPr>
      <w:r w:rsidRPr="00707492">
        <w:rPr>
          <w:rFonts w:cs="Arial"/>
        </w:rPr>
        <w:t xml:space="preserve">Difficulty Level: </w:t>
      </w:r>
      <w:r>
        <w:rPr>
          <w:rFonts w:cs="Arial"/>
        </w:rPr>
        <w:t>Easy</w:t>
      </w:r>
    </w:p>
    <w:p w14:paraId="2DB787AC" w14:textId="77777777" w:rsidR="00626A50" w:rsidRPr="006B101C" w:rsidRDefault="00626A50">
      <w:pPr>
        <w:rPr>
          <w:rFonts w:cs="Arial"/>
        </w:rPr>
      </w:pPr>
    </w:p>
    <w:p w14:paraId="74DC9A03" w14:textId="77777777" w:rsidR="00626A50" w:rsidRPr="004947B0" w:rsidRDefault="00DA592F">
      <w:pPr>
        <w:rPr>
          <w:rFonts w:cs="Arial"/>
        </w:rPr>
      </w:pPr>
      <w:r>
        <w:rPr>
          <w:rFonts w:cs="Arial"/>
        </w:rPr>
        <w:t>1</w:t>
      </w:r>
      <w:r w:rsidR="00D50609" w:rsidRPr="000326D0">
        <w:rPr>
          <w:rFonts w:cs="Arial"/>
        </w:rPr>
        <w:t>3. Research on telomeres, or DNA sequences at the ends of chromosomes, reveal that males’ telomeres shorten more quickly than females’.</w:t>
      </w:r>
    </w:p>
    <w:p w14:paraId="4E0D5EB3" w14:textId="77777777" w:rsidR="00C14CB5" w:rsidRPr="000326D0" w:rsidRDefault="00C9187B" w:rsidP="000326D0">
      <w:pPr>
        <w:rPr>
          <w:rFonts w:cs="Arial"/>
        </w:rPr>
      </w:pPr>
      <w:r>
        <w:rPr>
          <w:rFonts w:cs="Arial"/>
        </w:rPr>
        <w:t>Ans: T</w:t>
      </w:r>
    </w:p>
    <w:p w14:paraId="71F6CB5F"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23E4ED41" w14:textId="77777777" w:rsidR="00C9187B" w:rsidRPr="00D33FBB" w:rsidRDefault="00C9187B">
      <w:pPr>
        <w:rPr>
          <w:rFonts w:cs="Arial"/>
        </w:rPr>
      </w:pPr>
      <w:r w:rsidRPr="00D33FBB">
        <w:rPr>
          <w:rFonts w:cs="Arial"/>
        </w:rPr>
        <w:t>Cognitive Domain: Knowledge</w:t>
      </w:r>
    </w:p>
    <w:p w14:paraId="206EA644" w14:textId="77777777" w:rsidR="00707492" w:rsidRDefault="00D50609">
      <w:pPr>
        <w:rPr>
          <w:rFonts w:cs="Arial"/>
        </w:rPr>
      </w:pPr>
      <w:r w:rsidRPr="000326D0">
        <w:rPr>
          <w:rFonts w:cs="Arial"/>
        </w:rPr>
        <w:t xml:space="preserve">Answer </w:t>
      </w:r>
      <w:r w:rsidR="00C9187B">
        <w:rPr>
          <w:rFonts w:cs="Arial"/>
        </w:rPr>
        <w:t>L</w:t>
      </w:r>
      <w:r w:rsidRPr="000326D0">
        <w:rPr>
          <w:rFonts w:cs="Arial"/>
        </w:rPr>
        <w:t>ocation: Genetic Factors</w:t>
      </w:r>
    </w:p>
    <w:p w14:paraId="4FED3566" w14:textId="58F52437" w:rsidR="00626A50" w:rsidRPr="000326D0" w:rsidRDefault="00707492">
      <w:pPr>
        <w:rPr>
          <w:rFonts w:cs="Arial"/>
        </w:rPr>
      </w:pPr>
      <w:r w:rsidRPr="00707492">
        <w:rPr>
          <w:rFonts w:cs="Arial"/>
        </w:rPr>
        <w:t xml:space="preserve">Difficulty Level: </w:t>
      </w:r>
      <w:r>
        <w:rPr>
          <w:rFonts w:cs="Arial"/>
        </w:rPr>
        <w:t>Easy</w:t>
      </w:r>
    </w:p>
    <w:p w14:paraId="5A267AD2" w14:textId="77777777" w:rsidR="00626A50" w:rsidRPr="000326D0" w:rsidRDefault="00626A50">
      <w:pPr>
        <w:rPr>
          <w:rFonts w:cs="Arial"/>
        </w:rPr>
      </w:pPr>
    </w:p>
    <w:p w14:paraId="1142B24B" w14:textId="77777777" w:rsidR="00626A50" w:rsidRPr="004947B0" w:rsidRDefault="00DA592F">
      <w:pPr>
        <w:rPr>
          <w:rFonts w:cs="Arial"/>
        </w:rPr>
      </w:pPr>
      <w:r>
        <w:rPr>
          <w:rFonts w:cs="Arial"/>
        </w:rPr>
        <w:t>1</w:t>
      </w:r>
      <w:r w:rsidR="00D50609" w:rsidRPr="000326D0">
        <w:rPr>
          <w:rFonts w:cs="Arial"/>
        </w:rPr>
        <w:t>4. Alcohol abuse is an example of an internalizing psychological disorder.</w:t>
      </w:r>
    </w:p>
    <w:p w14:paraId="46BE9F38" w14:textId="77777777" w:rsidR="00C14CB5" w:rsidRPr="000326D0" w:rsidRDefault="00C9187B" w:rsidP="000326D0">
      <w:pPr>
        <w:rPr>
          <w:rFonts w:cs="Arial"/>
        </w:rPr>
      </w:pPr>
      <w:r>
        <w:rPr>
          <w:rFonts w:cs="Arial"/>
        </w:rPr>
        <w:t>Ans: F</w:t>
      </w:r>
    </w:p>
    <w:p w14:paraId="19EEF51F" w14:textId="77777777" w:rsidR="00C14CB5" w:rsidRPr="000326D0" w:rsidRDefault="00D50609" w:rsidP="000326D0">
      <w:pPr>
        <w:rPr>
          <w:rFonts w:cs="Arial"/>
        </w:rPr>
      </w:pPr>
      <w:r w:rsidRPr="000326D0">
        <w:rPr>
          <w:rFonts w:cs="Arial"/>
        </w:rPr>
        <w:t>Learning Objective: 12.4</w:t>
      </w:r>
      <w:r w:rsidR="00944BA4">
        <w:rPr>
          <w:rFonts w:cs="Arial"/>
        </w:rPr>
        <w:t xml:space="preserve">: </w:t>
      </w:r>
      <w:r w:rsidR="00944BA4" w:rsidRPr="008F5799">
        <w:rPr>
          <w:rFonts w:cs="Arial"/>
        </w:rPr>
        <w:t>Explain key issues that result</w:t>
      </w:r>
      <w:r w:rsidR="00944BA4">
        <w:rPr>
          <w:rFonts w:cs="Arial"/>
        </w:rPr>
        <w:t xml:space="preserve"> </w:t>
      </w:r>
      <w:r w:rsidR="00944BA4" w:rsidRPr="008F5799">
        <w:rPr>
          <w:rFonts w:cs="Arial"/>
        </w:rPr>
        <w:t>from the medicalization of</w:t>
      </w:r>
      <w:r w:rsidR="00944BA4">
        <w:rPr>
          <w:rFonts w:cs="Arial"/>
        </w:rPr>
        <w:t xml:space="preserve"> </w:t>
      </w:r>
      <w:r w:rsidR="00944BA4" w:rsidRPr="008F5799">
        <w:rPr>
          <w:rFonts w:cs="Arial"/>
        </w:rPr>
        <w:t>sexual and reproductive</w:t>
      </w:r>
      <w:r w:rsidR="00944BA4">
        <w:rPr>
          <w:rFonts w:cs="Arial"/>
        </w:rPr>
        <w:t xml:space="preserve"> </w:t>
      </w:r>
      <w:r w:rsidR="00944BA4" w:rsidRPr="008F5799">
        <w:rPr>
          <w:rFonts w:cs="Arial"/>
        </w:rPr>
        <w:t>health</w:t>
      </w:r>
      <w:r w:rsidR="00944BA4">
        <w:rPr>
          <w:rFonts w:cs="Arial"/>
        </w:rPr>
        <w:t>.</w:t>
      </w:r>
    </w:p>
    <w:p w14:paraId="7F3E6E90" w14:textId="77777777" w:rsidR="00C9187B" w:rsidRPr="00D33FBB" w:rsidRDefault="00C9187B">
      <w:pPr>
        <w:rPr>
          <w:rFonts w:cs="Arial"/>
        </w:rPr>
      </w:pPr>
      <w:r w:rsidRPr="00D33FBB">
        <w:rPr>
          <w:rFonts w:cs="Arial"/>
        </w:rPr>
        <w:t>Cognitive Domain: Knowledge</w:t>
      </w:r>
    </w:p>
    <w:p w14:paraId="19249562" w14:textId="77777777" w:rsidR="00707492" w:rsidRDefault="00D50609">
      <w:pPr>
        <w:rPr>
          <w:rFonts w:cs="Arial"/>
        </w:rPr>
      </w:pPr>
      <w:r w:rsidRPr="000326D0">
        <w:rPr>
          <w:rFonts w:cs="Arial"/>
        </w:rPr>
        <w:lastRenderedPageBreak/>
        <w:t xml:space="preserve">Answer </w:t>
      </w:r>
      <w:r w:rsidR="00C9187B">
        <w:rPr>
          <w:rFonts w:cs="Arial"/>
        </w:rPr>
        <w:t>L</w:t>
      </w:r>
      <w:r w:rsidRPr="000326D0">
        <w:rPr>
          <w:rFonts w:cs="Arial"/>
        </w:rPr>
        <w:t>ocation: How Has Reproductive Health been medicalized?</w:t>
      </w:r>
    </w:p>
    <w:p w14:paraId="2B8388E0" w14:textId="4F7B320A" w:rsidR="00626A50" w:rsidRPr="000326D0" w:rsidRDefault="00707492">
      <w:pPr>
        <w:rPr>
          <w:rFonts w:cs="Arial"/>
        </w:rPr>
      </w:pPr>
      <w:r w:rsidRPr="00707492">
        <w:rPr>
          <w:rFonts w:cs="Arial"/>
        </w:rPr>
        <w:t xml:space="preserve">Difficulty Level: </w:t>
      </w:r>
      <w:r>
        <w:rPr>
          <w:rFonts w:cs="Arial"/>
        </w:rPr>
        <w:t>Easy</w:t>
      </w:r>
    </w:p>
    <w:p w14:paraId="7026BCA8" w14:textId="77777777" w:rsidR="00626A50" w:rsidRPr="000326D0" w:rsidRDefault="00626A50">
      <w:pPr>
        <w:rPr>
          <w:rFonts w:cs="Arial"/>
        </w:rPr>
      </w:pPr>
    </w:p>
    <w:p w14:paraId="19207D95" w14:textId="77777777" w:rsidR="00626A50" w:rsidRPr="004947B0" w:rsidRDefault="00DA592F">
      <w:pPr>
        <w:rPr>
          <w:rFonts w:cs="Arial"/>
        </w:rPr>
      </w:pPr>
      <w:r>
        <w:rPr>
          <w:rFonts w:cs="Arial"/>
        </w:rPr>
        <w:t>1</w:t>
      </w:r>
      <w:r w:rsidR="00D50609" w:rsidRPr="000326D0">
        <w:rPr>
          <w:rFonts w:cs="Arial"/>
        </w:rPr>
        <w:t>5. People of color in the U</w:t>
      </w:r>
      <w:r w:rsidR="00944BA4">
        <w:rPr>
          <w:rFonts w:cs="Arial"/>
        </w:rPr>
        <w:t xml:space="preserve">nited </w:t>
      </w:r>
      <w:r w:rsidR="00D50609" w:rsidRPr="000326D0">
        <w:rPr>
          <w:rFonts w:cs="Arial"/>
        </w:rPr>
        <w:t>S</w:t>
      </w:r>
      <w:r w:rsidR="00944BA4">
        <w:rPr>
          <w:rFonts w:cs="Arial"/>
        </w:rPr>
        <w:t>tates</w:t>
      </w:r>
      <w:r w:rsidR="00D50609" w:rsidRPr="000326D0">
        <w:rPr>
          <w:rFonts w:cs="Arial"/>
        </w:rPr>
        <w:t xml:space="preserve"> are disproportionately likely to live in neighborhoods that lack accessible grocery stores.</w:t>
      </w:r>
    </w:p>
    <w:p w14:paraId="0E7E7D0C" w14:textId="77777777" w:rsidR="00C14CB5" w:rsidRDefault="00C9187B" w:rsidP="000326D0">
      <w:pPr>
        <w:rPr>
          <w:rFonts w:cs="Arial"/>
        </w:rPr>
      </w:pPr>
      <w:r>
        <w:rPr>
          <w:rFonts w:cs="Arial"/>
        </w:rPr>
        <w:t>Ans: T</w:t>
      </w:r>
    </w:p>
    <w:p w14:paraId="258FE684" w14:textId="77777777" w:rsidR="00C14CB5" w:rsidRPr="000326D0" w:rsidRDefault="00D50609" w:rsidP="000326D0">
      <w:pPr>
        <w:rPr>
          <w:rFonts w:cs="Arial"/>
        </w:rPr>
      </w:pPr>
      <w:r w:rsidRPr="000326D0">
        <w:rPr>
          <w:rFonts w:cs="Arial"/>
        </w:rPr>
        <w:t xml:space="preserve">Learning Objective: </w:t>
      </w:r>
      <w:r w:rsidR="00F04C51">
        <w:rPr>
          <w:rFonts w:cs="Arial"/>
        </w:rPr>
        <w:t>12-3: Analyze the roles of race, social class, sexual orientation, gender identity, and intersectionality in physical health.</w:t>
      </w:r>
    </w:p>
    <w:p w14:paraId="1C8B0F6D" w14:textId="77777777" w:rsidR="00C9187B" w:rsidRPr="00D33FBB" w:rsidRDefault="00C9187B">
      <w:pPr>
        <w:rPr>
          <w:rFonts w:cs="Arial"/>
        </w:rPr>
      </w:pPr>
      <w:r w:rsidRPr="00D33FBB">
        <w:rPr>
          <w:rFonts w:cs="Arial"/>
        </w:rPr>
        <w:t>Cognitive Domain: Knowledge</w:t>
      </w:r>
    </w:p>
    <w:p w14:paraId="1DDB884A" w14:textId="77777777" w:rsidR="00707492" w:rsidRDefault="00D50609">
      <w:pPr>
        <w:rPr>
          <w:rFonts w:cs="Arial"/>
        </w:rPr>
      </w:pPr>
      <w:r w:rsidRPr="000326D0">
        <w:rPr>
          <w:rFonts w:cs="Arial"/>
        </w:rPr>
        <w:t xml:space="preserve">Answer </w:t>
      </w:r>
      <w:r w:rsidR="00C9187B">
        <w:rPr>
          <w:rFonts w:cs="Arial"/>
        </w:rPr>
        <w:t>L</w:t>
      </w:r>
      <w:r w:rsidRPr="000326D0">
        <w:rPr>
          <w:rFonts w:cs="Arial"/>
        </w:rPr>
        <w:t>ocation: Race, Ethnicity, and Sex</w:t>
      </w:r>
    </w:p>
    <w:p w14:paraId="0A08417F" w14:textId="443B7E3A" w:rsidR="00626A50" w:rsidRPr="000326D0" w:rsidRDefault="00707492">
      <w:pPr>
        <w:rPr>
          <w:rFonts w:cs="Arial"/>
        </w:rPr>
      </w:pPr>
      <w:r w:rsidRPr="00707492">
        <w:rPr>
          <w:rFonts w:cs="Arial"/>
        </w:rPr>
        <w:t xml:space="preserve">Difficulty Level: </w:t>
      </w:r>
      <w:r>
        <w:rPr>
          <w:rFonts w:cs="Arial"/>
        </w:rPr>
        <w:t>Easy</w:t>
      </w:r>
    </w:p>
    <w:p w14:paraId="79C56AF7" w14:textId="77777777" w:rsidR="00626A50" w:rsidRDefault="00626A50">
      <w:pPr>
        <w:rPr>
          <w:rFonts w:cs="Arial"/>
        </w:rPr>
      </w:pPr>
    </w:p>
    <w:p w14:paraId="25A59106" w14:textId="77777777" w:rsidR="00C14CB5" w:rsidRDefault="00DA592F" w:rsidP="000326D0">
      <w:pPr>
        <w:pStyle w:val="Heading1"/>
      </w:pPr>
      <w:r>
        <w:t>Short Answer</w:t>
      </w:r>
    </w:p>
    <w:p w14:paraId="5BB9606E" w14:textId="77777777" w:rsidR="00DA592F" w:rsidRPr="000326D0" w:rsidRDefault="00DA592F">
      <w:pPr>
        <w:rPr>
          <w:rFonts w:cs="Arial"/>
        </w:rPr>
      </w:pPr>
    </w:p>
    <w:p w14:paraId="71B54036" w14:textId="77777777" w:rsidR="00626A50" w:rsidRPr="000326D0" w:rsidRDefault="00DA592F">
      <w:pPr>
        <w:rPr>
          <w:rFonts w:cs="Arial"/>
        </w:rPr>
      </w:pPr>
      <w:r>
        <w:rPr>
          <w:rFonts w:cs="Arial"/>
        </w:rPr>
        <w:t>1</w:t>
      </w:r>
      <w:r w:rsidR="00D50609" w:rsidRPr="000326D0">
        <w:rPr>
          <w:rFonts w:cs="Arial"/>
        </w:rPr>
        <w:t>. Describe how having 2X chromosomes may provide a healthy advantage to girls and women?</w:t>
      </w:r>
    </w:p>
    <w:p w14:paraId="516D592B" w14:textId="77777777" w:rsidR="00626A50" w:rsidRPr="004947B0" w:rsidRDefault="00A5595D">
      <w:pPr>
        <w:rPr>
          <w:rFonts w:cs="Arial"/>
        </w:rPr>
      </w:pPr>
      <w:r>
        <w:rPr>
          <w:rFonts w:cs="Arial"/>
        </w:rPr>
        <w:t xml:space="preserve">Ans: </w:t>
      </w:r>
      <w:r w:rsidR="00D50609" w:rsidRPr="004947B0">
        <w:rPr>
          <w:rFonts w:cs="Arial"/>
        </w:rPr>
        <w:t>Among people who have two X chromosomes, if they carry a recessive, disease-producing, abnormal gene on one X chromosome, the normal gene on the other X chromosome can override the abnormal gene and prevent the expression of the disease.</w:t>
      </w:r>
      <w:r w:rsidR="00534335">
        <w:rPr>
          <w:rFonts w:cs="Arial"/>
        </w:rPr>
        <w:t xml:space="preserve"> </w:t>
      </w:r>
      <w:r w:rsidR="00D50609" w:rsidRPr="004947B0">
        <w:rPr>
          <w:rFonts w:cs="Arial"/>
        </w:rPr>
        <w:t>In this case, the individual will be a carrier of the defective gene, but she will not experience the disease.</w:t>
      </w:r>
      <w:r w:rsidR="00534335">
        <w:rPr>
          <w:rFonts w:cs="Arial"/>
        </w:rPr>
        <w:t xml:space="preserve"> </w:t>
      </w:r>
      <w:r w:rsidR="00D50609" w:rsidRPr="004947B0">
        <w:rPr>
          <w:rFonts w:cs="Arial"/>
        </w:rPr>
        <w:t>In contrast, among people who have only one X chromosome, if they carry a disease-producing, abnormal gene on that X chromosome, they do not ha</w:t>
      </w:r>
      <w:r w:rsidR="00D50609" w:rsidRPr="006B101C">
        <w:rPr>
          <w:rFonts w:cs="Arial"/>
        </w:rPr>
        <w:t>ve another X chromosome to</w:t>
      </w:r>
      <w:r w:rsidR="00D50609" w:rsidRPr="00944BA4">
        <w:rPr>
          <w:rFonts w:cs="Arial"/>
          <w:shd w:val="clear" w:color="auto" w:fill="FFFFFF"/>
        </w:rPr>
        <w:t xml:space="preserve"> </w:t>
      </w:r>
      <w:r w:rsidR="00D50609" w:rsidRPr="00944BA4">
        <w:rPr>
          <w:rFonts w:cs="Arial"/>
        </w:rPr>
        <w:t>overcome the abnormality, thus making them more likely to develop the disease.</w:t>
      </w:r>
      <w:r w:rsidR="00534335">
        <w:rPr>
          <w:rFonts w:cs="Arial"/>
        </w:rPr>
        <w:t xml:space="preserve"> </w:t>
      </w:r>
    </w:p>
    <w:p w14:paraId="6B02A2B5"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5F28DCA8" w14:textId="77777777" w:rsidR="00C9187B" w:rsidRPr="00D33FBB" w:rsidRDefault="00C9187B">
      <w:pPr>
        <w:rPr>
          <w:rFonts w:cs="Arial"/>
        </w:rPr>
      </w:pPr>
      <w:r w:rsidRPr="00D33FBB">
        <w:rPr>
          <w:rFonts w:cs="Arial"/>
        </w:rPr>
        <w:t>Cognitive Domain: Comprehension</w:t>
      </w:r>
    </w:p>
    <w:p w14:paraId="3DA6103E" w14:textId="77777777" w:rsidR="00707492" w:rsidRDefault="00D50609">
      <w:pPr>
        <w:rPr>
          <w:rFonts w:cs="Arial"/>
        </w:rPr>
      </w:pPr>
      <w:r w:rsidRPr="000326D0">
        <w:rPr>
          <w:rFonts w:cs="Arial"/>
        </w:rPr>
        <w:t xml:space="preserve">Answer </w:t>
      </w:r>
      <w:r w:rsidR="00C9187B">
        <w:rPr>
          <w:rFonts w:cs="Arial"/>
        </w:rPr>
        <w:t>L</w:t>
      </w:r>
      <w:r w:rsidRPr="000326D0">
        <w:rPr>
          <w:rFonts w:cs="Arial"/>
        </w:rPr>
        <w:t>ocation: Genetic Factors</w:t>
      </w:r>
    </w:p>
    <w:p w14:paraId="26C9F3FD" w14:textId="396653AF" w:rsidR="00626A50" w:rsidRPr="000326D0" w:rsidRDefault="00707492">
      <w:pPr>
        <w:rPr>
          <w:rFonts w:cs="Arial"/>
        </w:rPr>
      </w:pPr>
      <w:r w:rsidRPr="00707492">
        <w:rPr>
          <w:rFonts w:cs="Arial"/>
        </w:rPr>
        <w:t xml:space="preserve">Difficulty Level: </w:t>
      </w:r>
      <w:r>
        <w:rPr>
          <w:rFonts w:cs="Arial"/>
        </w:rPr>
        <w:t>Medium</w:t>
      </w:r>
    </w:p>
    <w:p w14:paraId="2CA2061B" w14:textId="77777777" w:rsidR="00626A50" w:rsidRPr="000326D0" w:rsidRDefault="00626A50">
      <w:pPr>
        <w:rPr>
          <w:rFonts w:cs="Arial"/>
        </w:rPr>
      </w:pPr>
    </w:p>
    <w:p w14:paraId="5ED10170" w14:textId="77777777" w:rsidR="00626A50" w:rsidRPr="000326D0" w:rsidRDefault="00DA592F">
      <w:pPr>
        <w:rPr>
          <w:rFonts w:cs="Arial"/>
        </w:rPr>
      </w:pPr>
      <w:r>
        <w:rPr>
          <w:rFonts w:cs="Arial"/>
        </w:rPr>
        <w:t>2</w:t>
      </w:r>
      <w:r w:rsidR="00D50609" w:rsidRPr="000326D0">
        <w:rPr>
          <w:rFonts w:cs="Arial"/>
        </w:rPr>
        <w:t>. Describe how implicit biases may impact women’s health specifically in the context of heart disease.</w:t>
      </w:r>
    </w:p>
    <w:p w14:paraId="13311868" w14:textId="77777777" w:rsidR="00626A50" w:rsidRPr="000326D0" w:rsidRDefault="00A5595D">
      <w:pPr>
        <w:rPr>
          <w:rFonts w:cs="Arial"/>
        </w:rPr>
      </w:pPr>
      <w:r>
        <w:rPr>
          <w:rFonts w:cs="Arial"/>
        </w:rPr>
        <w:t xml:space="preserve">Ans: </w:t>
      </w:r>
      <w:r w:rsidR="00D50609" w:rsidRPr="000326D0">
        <w:rPr>
          <w:rFonts w:cs="Arial"/>
        </w:rPr>
        <w:t>Stereotypes link heart disease with men more</w:t>
      </w:r>
      <w:r w:rsidR="00944BA4">
        <w:rPr>
          <w:rFonts w:cs="Arial"/>
        </w:rPr>
        <w:t xml:space="preserve"> </w:t>
      </w:r>
      <w:r w:rsidR="00D50609" w:rsidRPr="000326D0">
        <w:rPr>
          <w:rFonts w:cs="Arial"/>
        </w:rPr>
        <w:t>so than women. As a result, research shows that when women present symptoms of heart disease they are less likely to be prescribed essential cardiovascular drugs.</w:t>
      </w:r>
    </w:p>
    <w:p w14:paraId="5D8204C7"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5FFE2C92" w14:textId="77777777" w:rsidR="00C9187B" w:rsidRPr="00D33FBB" w:rsidRDefault="00C9187B">
      <w:pPr>
        <w:rPr>
          <w:rFonts w:cs="Arial"/>
        </w:rPr>
      </w:pPr>
      <w:r w:rsidRPr="00D33FBB">
        <w:rPr>
          <w:rFonts w:cs="Arial"/>
        </w:rPr>
        <w:t>Cognitive Domain: Comprehension</w:t>
      </w:r>
    </w:p>
    <w:p w14:paraId="3500B48E" w14:textId="77777777" w:rsidR="00707492" w:rsidRDefault="00D50609">
      <w:pPr>
        <w:rPr>
          <w:rFonts w:cs="Arial"/>
        </w:rPr>
      </w:pPr>
      <w:r w:rsidRPr="000326D0">
        <w:rPr>
          <w:rFonts w:cs="Arial"/>
        </w:rPr>
        <w:t xml:space="preserve">Answer </w:t>
      </w:r>
      <w:r w:rsidR="00C9187B">
        <w:rPr>
          <w:rFonts w:cs="Arial"/>
        </w:rPr>
        <w:t>L</w:t>
      </w:r>
      <w:r w:rsidRPr="000326D0">
        <w:rPr>
          <w:rFonts w:cs="Arial"/>
        </w:rPr>
        <w:t>ocation: Receiving Health</w:t>
      </w:r>
      <w:r w:rsidR="00554007">
        <w:rPr>
          <w:rFonts w:cs="Arial"/>
        </w:rPr>
        <w:t xml:space="preserve"> C</w:t>
      </w:r>
      <w:r w:rsidR="00554007" w:rsidRPr="000326D0">
        <w:rPr>
          <w:rFonts w:cs="Arial"/>
        </w:rPr>
        <w:t>are</w:t>
      </w:r>
    </w:p>
    <w:p w14:paraId="771B8B6B" w14:textId="25A52789" w:rsidR="00626A50" w:rsidRPr="000326D0" w:rsidRDefault="00707492">
      <w:pPr>
        <w:rPr>
          <w:rFonts w:cs="Arial"/>
        </w:rPr>
      </w:pPr>
      <w:r w:rsidRPr="00707492">
        <w:rPr>
          <w:rFonts w:cs="Arial"/>
        </w:rPr>
        <w:t xml:space="preserve">Difficulty Level: </w:t>
      </w:r>
      <w:r>
        <w:rPr>
          <w:rFonts w:cs="Arial"/>
        </w:rPr>
        <w:t>Medium</w:t>
      </w:r>
    </w:p>
    <w:p w14:paraId="76C06DEC" w14:textId="77777777" w:rsidR="00626A50" w:rsidRPr="000326D0" w:rsidRDefault="00626A50">
      <w:pPr>
        <w:rPr>
          <w:rFonts w:cs="Arial"/>
        </w:rPr>
      </w:pPr>
    </w:p>
    <w:p w14:paraId="4F45DFDC" w14:textId="77777777" w:rsidR="00626A50" w:rsidRPr="000326D0" w:rsidRDefault="00DA592F">
      <w:pPr>
        <w:rPr>
          <w:rFonts w:cs="Arial"/>
        </w:rPr>
      </w:pPr>
      <w:r>
        <w:rPr>
          <w:rFonts w:cs="Arial"/>
        </w:rPr>
        <w:t>3</w:t>
      </w:r>
      <w:r w:rsidR="00D50609" w:rsidRPr="000326D0">
        <w:rPr>
          <w:rFonts w:cs="Arial"/>
        </w:rPr>
        <w:t>. Briefly explain one physical health correlate for higher levels of estrogen and one for higher levels of testosterone.</w:t>
      </w:r>
    </w:p>
    <w:p w14:paraId="46A9CEC4" w14:textId="77777777" w:rsidR="00626A50" w:rsidRPr="000326D0" w:rsidRDefault="00A5595D">
      <w:pPr>
        <w:rPr>
          <w:rFonts w:cs="Arial"/>
        </w:rPr>
      </w:pPr>
      <w:r>
        <w:rPr>
          <w:rFonts w:cs="Arial"/>
        </w:rPr>
        <w:t xml:space="preserve">Ans: </w:t>
      </w:r>
      <w:r w:rsidR="00D50609" w:rsidRPr="000326D0">
        <w:rPr>
          <w:rFonts w:cs="Arial"/>
        </w:rPr>
        <w:t xml:space="preserve">Answers may vary. For example: Increased levels of testosterone have be linked to suppressed immune system responses and increase vulnerability to infections. </w:t>
      </w:r>
      <w:r w:rsidR="00D50609" w:rsidRPr="000326D0">
        <w:rPr>
          <w:rFonts w:cs="Arial"/>
        </w:rPr>
        <w:lastRenderedPageBreak/>
        <w:t>Having higher levels of estrogen has been associated with lower blood pressure and reduced incidence of cardiovascular disease.</w:t>
      </w:r>
    </w:p>
    <w:p w14:paraId="7B6E18DB"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49BC79BA" w14:textId="77777777" w:rsidR="00C9187B" w:rsidRPr="00D33FBB" w:rsidRDefault="00C9187B">
      <w:pPr>
        <w:rPr>
          <w:rFonts w:cs="Arial"/>
        </w:rPr>
      </w:pPr>
      <w:r w:rsidRPr="00D33FBB">
        <w:rPr>
          <w:rFonts w:cs="Arial"/>
        </w:rPr>
        <w:t>Cognitive Domain: Knowledge</w:t>
      </w:r>
    </w:p>
    <w:p w14:paraId="5E96AB43" w14:textId="77777777" w:rsidR="00707492" w:rsidRDefault="00D50609">
      <w:pPr>
        <w:rPr>
          <w:rFonts w:cs="Arial"/>
        </w:rPr>
      </w:pPr>
      <w:r w:rsidRPr="000326D0">
        <w:rPr>
          <w:rFonts w:cs="Arial"/>
        </w:rPr>
        <w:t xml:space="preserve">Answer </w:t>
      </w:r>
      <w:r w:rsidR="00C9187B">
        <w:rPr>
          <w:rFonts w:cs="Arial"/>
        </w:rPr>
        <w:t>L</w:t>
      </w:r>
      <w:r w:rsidRPr="000326D0">
        <w:rPr>
          <w:rFonts w:cs="Arial"/>
        </w:rPr>
        <w:t>ocation: Hormonal Influences</w:t>
      </w:r>
    </w:p>
    <w:p w14:paraId="5535093F" w14:textId="4BEA66C5" w:rsidR="00626A50" w:rsidRPr="000326D0" w:rsidRDefault="00707492">
      <w:pPr>
        <w:rPr>
          <w:rFonts w:cs="Arial"/>
        </w:rPr>
      </w:pPr>
      <w:r w:rsidRPr="00707492">
        <w:rPr>
          <w:rFonts w:cs="Arial"/>
        </w:rPr>
        <w:t xml:space="preserve">Difficulty Level: </w:t>
      </w:r>
      <w:r>
        <w:rPr>
          <w:rFonts w:cs="Arial"/>
        </w:rPr>
        <w:t>Easy</w:t>
      </w:r>
    </w:p>
    <w:p w14:paraId="6EB0A2E8" w14:textId="77777777" w:rsidR="00626A50" w:rsidRPr="000326D0" w:rsidRDefault="00626A50">
      <w:pPr>
        <w:rPr>
          <w:rFonts w:cs="Arial"/>
        </w:rPr>
      </w:pPr>
    </w:p>
    <w:p w14:paraId="09668323" w14:textId="77777777" w:rsidR="00626A50" w:rsidRPr="000326D0" w:rsidRDefault="00DA592F">
      <w:pPr>
        <w:rPr>
          <w:rFonts w:cs="Arial"/>
        </w:rPr>
      </w:pPr>
      <w:r>
        <w:rPr>
          <w:rFonts w:cs="Arial"/>
        </w:rPr>
        <w:t>4</w:t>
      </w:r>
      <w:r w:rsidR="00D50609" w:rsidRPr="000326D0">
        <w:rPr>
          <w:rFonts w:cs="Arial"/>
        </w:rPr>
        <w:t>. How might norms related to masculinity affect the diets of men and women and what effects might this have upon physical health?</w:t>
      </w:r>
    </w:p>
    <w:p w14:paraId="3CC19C13" w14:textId="77777777" w:rsidR="00626A50" w:rsidRPr="000326D0" w:rsidRDefault="00A5595D">
      <w:pPr>
        <w:rPr>
          <w:rFonts w:cs="Arial"/>
        </w:rPr>
      </w:pPr>
      <w:r>
        <w:rPr>
          <w:rFonts w:cs="Arial"/>
        </w:rPr>
        <w:t xml:space="preserve">Ans: </w:t>
      </w:r>
      <w:r w:rsidR="00D50609" w:rsidRPr="000326D0">
        <w:rPr>
          <w:rFonts w:cs="Arial"/>
        </w:rPr>
        <w:t>Men and masculinity are associated with red meat and alcohol, while women and femininity are associated with fruits, vegetables, and fish. Thus</w:t>
      </w:r>
      <w:r w:rsidR="00944BA4">
        <w:rPr>
          <w:rFonts w:cs="Arial"/>
        </w:rPr>
        <w:t>,</w:t>
      </w:r>
      <w:r w:rsidR="00D50609" w:rsidRPr="000326D0">
        <w:rPr>
          <w:rFonts w:cs="Arial"/>
        </w:rPr>
        <w:t xml:space="preserve"> eating healthy and low fat foods may be threatening to men’s masculinity if they view it as more feminine. Moreover, eating unhealthy food may function as a risk-taking strategy to signal men’s masculinity. Combined these norms may increase men’s susceptibility to health risks such as cardiovascular disease.</w:t>
      </w:r>
    </w:p>
    <w:p w14:paraId="6A8D4DE1"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49F1ADCB" w14:textId="77777777" w:rsidR="00C9187B" w:rsidRPr="00D33FBB" w:rsidRDefault="00C9187B">
      <w:pPr>
        <w:rPr>
          <w:rFonts w:cs="Arial"/>
        </w:rPr>
      </w:pPr>
      <w:r w:rsidRPr="00D33FBB">
        <w:rPr>
          <w:rFonts w:cs="Arial"/>
        </w:rPr>
        <w:t>Cognitive Domain: Comprehension</w:t>
      </w:r>
    </w:p>
    <w:p w14:paraId="57A524A7" w14:textId="77777777" w:rsidR="00707492" w:rsidRDefault="00D50609">
      <w:pPr>
        <w:rPr>
          <w:rFonts w:cs="Arial"/>
        </w:rPr>
      </w:pPr>
      <w:r w:rsidRPr="000326D0">
        <w:rPr>
          <w:rFonts w:cs="Arial"/>
        </w:rPr>
        <w:t xml:space="preserve">Answer </w:t>
      </w:r>
      <w:r w:rsidR="00C9187B">
        <w:rPr>
          <w:rFonts w:cs="Arial"/>
        </w:rPr>
        <w:t>L</w:t>
      </w:r>
      <w:r w:rsidRPr="000326D0">
        <w:rPr>
          <w:rFonts w:cs="Arial"/>
        </w:rPr>
        <w:t>ocation: Smoking, Alcohol Use, and Diet</w:t>
      </w:r>
    </w:p>
    <w:p w14:paraId="757C07B0" w14:textId="7A756FA6" w:rsidR="00626A50" w:rsidRPr="000326D0" w:rsidRDefault="00707492">
      <w:pPr>
        <w:rPr>
          <w:rFonts w:cs="Arial"/>
        </w:rPr>
      </w:pPr>
      <w:r w:rsidRPr="00707492">
        <w:rPr>
          <w:rFonts w:cs="Arial"/>
        </w:rPr>
        <w:t xml:space="preserve">Difficulty Level: </w:t>
      </w:r>
      <w:r>
        <w:rPr>
          <w:rFonts w:cs="Arial"/>
        </w:rPr>
        <w:t>Medium</w:t>
      </w:r>
    </w:p>
    <w:p w14:paraId="323FCFCB" w14:textId="77777777" w:rsidR="00626A50" w:rsidRPr="000326D0" w:rsidRDefault="00626A50">
      <w:pPr>
        <w:rPr>
          <w:rFonts w:cs="Arial"/>
        </w:rPr>
      </w:pPr>
    </w:p>
    <w:p w14:paraId="5513651A" w14:textId="77777777" w:rsidR="00626A50" w:rsidRPr="000326D0" w:rsidRDefault="00DA592F">
      <w:pPr>
        <w:rPr>
          <w:rFonts w:cs="Arial"/>
        </w:rPr>
      </w:pPr>
      <w:r>
        <w:rPr>
          <w:rFonts w:cs="Arial"/>
        </w:rPr>
        <w:t>5</w:t>
      </w:r>
      <w:r w:rsidR="00D50609" w:rsidRPr="000326D0">
        <w:rPr>
          <w:rFonts w:cs="Arial"/>
        </w:rPr>
        <w:t>. How do communal and agentic traits relate to physical health? Provide examples of personality traits that have health benefits.</w:t>
      </w:r>
    </w:p>
    <w:p w14:paraId="641A85C9" w14:textId="77777777" w:rsidR="00626A50" w:rsidRPr="000326D0" w:rsidRDefault="00A5595D">
      <w:pPr>
        <w:rPr>
          <w:rFonts w:cs="Arial"/>
        </w:rPr>
      </w:pPr>
      <w:r>
        <w:rPr>
          <w:rFonts w:cs="Arial"/>
        </w:rPr>
        <w:t xml:space="preserve">Ans: </w:t>
      </w:r>
      <w:r w:rsidR="00D50609" w:rsidRPr="004947B0">
        <w:rPr>
          <w:rFonts w:cs="Arial"/>
        </w:rPr>
        <w:t>Agentic traits tend to be associated with showing fewer physical symptoms and better adjustment to illness. These include traits such as competitiveness, assertiveness, and leadership. Communal traits do not show consiste</w:t>
      </w:r>
      <w:r w:rsidR="00D50609" w:rsidRPr="006B101C">
        <w:rPr>
          <w:rFonts w:cs="Arial"/>
        </w:rPr>
        <w:t xml:space="preserve">nt relationships with physical health outcomes. </w:t>
      </w:r>
    </w:p>
    <w:p w14:paraId="688B6D13" w14:textId="77777777" w:rsidR="00626A50" w:rsidRPr="000326D0" w:rsidRDefault="00D50609">
      <w:pPr>
        <w:rPr>
          <w:rFonts w:cs="Arial"/>
        </w:rPr>
      </w:pPr>
      <w:r w:rsidRPr="000326D0">
        <w:rPr>
          <w:rFonts w:cs="Arial"/>
        </w:rPr>
        <w:t xml:space="preserve">Learning Objective: </w:t>
      </w:r>
      <w:r w:rsidR="00F04C51">
        <w:rPr>
          <w:rFonts w:cs="Arial"/>
        </w:rPr>
        <w:t>12-2: Explain biological and social causes for gender gaps in health and longevity.</w:t>
      </w:r>
    </w:p>
    <w:p w14:paraId="47E451CF" w14:textId="77777777" w:rsidR="00C9187B" w:rsidRPr="00D33FBB" w:rsidRDefault="00C9187B">
      <w:pPr>
        <w:rPr>
          <w:rFonts w:cs="Arial"/>
        </w:rPr>
      </w:pPr>
      <w:r w:rsidRPr="00D33FBB">
        <w:rPr>
          <w:rFonts w:cs="Arial"/>
        </w:rPr>
        <w:t>Cognitive Domain: Comprehension</w:t>
      </w:r>
    </w:p>
    <w:p w14:paraId="1D235F39" w14:textId="77777777" w:rsidR="00707492" w:rsidRDefault="00D50609">
      <w:pPr>
        <w:rPr>
          <w:rFonts w:cs="Arial"/>
        </w:rPr>
      </w:pPr>
      <w:r w:rsidRPr="000326D0">
        <w:rPr>
          <w:rFonts w:cs="Arial"/>
        </w:rPr>
        <w:t xml:space="preserve">Answer </w:t>
      </w:r>
      <w:r w:rsidR="00C9187B">
        <w:rPr>
          <w:rFonts w:cs="Arial"/>
        </w:rPr>
        <w:t>L</w:t>
      </w:r>
      <w:r w:rsidRPr="000326D0">
        <w:rPr>
          <w:rFonts w:cs="Arial"/>
        </w:rPr>
        <w:t>ocation: Health</w:t>
      </w:r>
      <w:r w:rsidR="00B9081D">
        <w:rPr>
          <w:rFonts w:cs="Arial"/>
        </w:rPr>
        <w:t>-</w:t>
      </w:r>
      <w:r w:rsidRPr="000326D0">
        <w:rPr>
          <w:rFonts w:cs="Arial"/>
        </w:rPr>
        <w:t xml:space="preserve">Relevant Traits: Ways That People </w:t>
      </w:r>
      <w:r w:rsidRPr="000326D0">
        <w:rPr>
          <w:rFonts w:cs="Arial"/>
          <w:i/>
        </w:rPr>
        <w:t>Are</w:t>
      </w:r>
    </w:p>
    <w:p w14:paraId="7108CC32" w14:textId="06493C94" w:rsidR="00626A50" w:rsidRPr="000326D0" w:rsidRDefault="00707492">
      <w:pPr>
        <w:rPr>
          <w:rFonts w:cs="Arial"/>
        </w:rPr>
      </w:pPr>
      <w:r w:rsidRPr="00707492">
        <w:rPr>
          <w:rFonts w:cs="Arial"/>
        </w:rPr>
        <w:t xml:space="preserve">Difficulty Level: </w:t>
      </w:r>
      <w:r>
        <w:rPr>
          <w:rFonts w:cs="Arial"/>
        </w:rPr>
        <w:t>Medium</w:t>
      </w:r>
    </w:p>
    <w:p w14:paraId="798E86BB" w14:textId="77777777" w:rsidR="00626A50" w:rsidRPr="000326D0" w:rsidRDefault="00626A50">
      <w:pPr>
        <w:rPr>
          <w:rFonts w:cs="Arial"/>
        </w:rPr>
      </w:pPr>
    </w:p>
    <w:p w14:paraId="6BD3BBC7" w14:textId="77777777" w:rsidR="00626A50" w:rsidRPr="000326D0" w:rsidRDefault="00DA592F">
      <w:pPr>
        <w:rPr>
          <w:rFonts w:cs="Arial"/>
        </w:rPr>
      </w:pPr>
      <w:r>
        <w:rPr>
          <w:rFonts w:cs="Arial"/>
        </w:rPr>
        <w:t>6</w:t>
      </w:r>
      <w:r w:rsidR="00D50609" w:rsidRPr="000326D0">
        <w:rPr>
          <w:rFonts w:cs="Arial"/>
        </w:rPr>
        <w:t>. Why might living in a gender egalitarian society erase or reduce sex differences in longevity? To what extent is this actually the case?</w:t>
      </w:r>
    </w:p>
    <w:p w14:paraId="34D7A745" w14:textId="77777777" w:rsidR="00626A50" w:rsidRPr="000326D0" w:rsidRDefault="00A5595D">
      <w:pPr>
        <w:rPr>
          <w:rFonts w:cs="Arial"/>
        </w:rPr>
      </w:pPr>
      <w:r>
        <w:rPr>
          <w:rFonts w:cs="Arial"/>
        </w:rPr>
        <w:t xml:space="preserve">Ans: </w:t>
      </w:r>
      <w:r w:rsidR="00D50609" w:rsidRPr="000326D0">
        <w:rPr>
          <w:rFonts w:cs="Arial"/>
        </w:rPr>
        <w:t>Because gender norms prompt men to more frequently engage in unhealthy behaviors and to show less concern for their health and diet, living in a gender egalitarian culture may decrease women’s advantage in life expectancy. Research on cultures lacking traditional gender roles does reveal a reduction in the sex difference for health and longevity but does not completely erase it.</w:t>
      </w:r>
    </w:p>
    <w:p w14:paraId="5038E426" w14:textId="77777777" w:rsidR="00C14CB5" w:rsidRP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319556BA" w14:textId="77777777" w:rsidR="00C9187B" w:rsidRPr="00D33FBB" w:rsidRDefault="00C9187B">
      <w:pPr>
        <w:rPr>
          <w:rFonts w:cs="Arial"/>
        </w:rPr>
      </w:pPr>
      <w:r w:rsidRPr="00D33FBB">
        <w:rPr>
          <w:rFonts w:cs="Arial"/>
        </w:rPr>
        <w:t>Cognitive Domain: Comprehension</w:t>
      </w:r>
    </w:p>
    <w:p w14:paraId="492CFE01" w14:textId="77777777" w:rsidR="00707492" w:rsidRDefault="00D50609">
      <w:pPr>
        <w:rPr>
          <w:rFonts w:cs="Arial"/>
        </w:rPr>
      </w:pPr>
      <w:r w:rsidRPr="000326D0">
        <w:rPr>
          <w:rFonts w:cs="Arial"/>
        </w:rPr>
        <w:t xml:space="preserve">Answer </w:t>
      </w:r>
      <w:r w:rsidR="00C9187B">
        <w:rPr>
          <w:rFonts w:cs="Arial"/>
        </w:rPr>
        <w:t>L</w:t>
      </w:r>
      <w:r w:rsidRPr="000326D0">
        <w:rPr>
          <w:rFonts w:cs="Arial"/>
        </w:rPr>
        <w:t>ocation: Gender</w:t>
      </w:r>
      <w:r w:rsidR="00FD18B7">
        <w:rPr>
          <w:rFonts w:cs="Arial"/>
        </w:rPr>
        <w:t>-</w:t>
      </w:r>
      <w:r w:rsidRPr="000326D0">
        <w:rPr>
          <w:rFonts w:cs="Arial"/>
        </w:rPr>
        <w:t>Egalitarian Communities and Health</w:t>
      </w:r>
    </w:p>
    <w:p w14:paraId="5E193D6F" w14:textId="42A5A440" w:rsidR="00626A50" w:rsidRPr="000326D0" w:rsidRDefault="00707492">
      <w:pPr>
        <w:rPr>
          <w:rFonts w:cs="Arial"/>
        </w:rPr>
      </w:pPr>
      <w:r w:rsidRPr="00707492">
        <w:rPr>
          <w:rFonts w:cs="Arial"/>
        </w:rPr>
        <w:t xml:space="preserve">Difficulty Level: </w:t>
      </w:r>
      <w:r>
        <w:rPr>
          <w:rFonts w:cs="Arial"/>
        </w:rPr>
        <w:t>Medium</w:t>
      </w:r>
    </w:p>
    <w:p w14:paraId="0956B9B2" w14:textId="77777777" w:rsidR="00626A50" w:rsidRPr="000326D0" w:rsidRDefault="00626A50">
      <w:pPr>
        <w:rPr>
          <w:rFonts w:cs="Arial"/>
        </w:rPr>
      </w:pPr>
    </w:p>
    <w:p w14:paraId="5F1EAA7E" w14:textId="77777777" w:rsidR="00626A50" w:rsidRPr="000326D0" w:rsidRDefault="00D50609">
      <w:pPr>
        <w:rPr>
          <w:rFonts w:cs="Arial"/>
        </w:rPr>
      </w:pPr>
      <w:r w:rsidRPr="000326D0">
        <w:rPr>
          <w:rFonts w:cs="Arial"/>
        </w:rPr>
        <w:t>7. What is meant by the “medicalization” of reproductive health? Describe how one aspect of women’s reproductive health may be impacted by medicalization.</w:t>
      </w:r>
    </w:p>
    <w:p w14:paraId="367F92E5" w14:textId="77777777" w:rsidR="00626A50" w:rsidRPr="000326D0" w:rsidRDefault="00A5595D">
      <w:pPr>
        <w:rPr>
          <w:rFonts w:cs="Arial"/>
        </w:rPr>
      </w:pPr>
      <w:r>
        <w:rPr>
          <w:rFonts w:cs="Arial"/>
        </w:rPr>
        <w:t xml:space="preserve">Ans: </w:t>
      </w:r>
      <w:r w:rsidR="00196964">
        <w:rPr>
          <w:rFonts w:cs="Arial"/>
        </w:rPr>
        <w:t>Varies</w:t>
      </w:r>
      <w:r w:rsidR="00D50609" w:rsidRPr="000326D0">
        <w:rPr>
          <w:rFonts w:cs="Arial"/>
        </w:rPr>
        <w:t>. Medicalization refers to the process whereby normal conditions, such as the menstrual cycle, can be viewed as medical conditions that require treatment. For example, considering premenstrual syndrome a diagnosable illness</w:t>
      </w:r>
      <w:r w:rsidR="00D06419">
        <w:rPr>
          <w:rFonts w:cs="Arial"/>
        </w:rPr>
        <w:t>--</w:t>
      </w:r>
      <w:r w:rsidR="00D50609" w:rsidRPr="000326D0">
        <w:rPr>
          <w:rFonts w:cs="Arial"/>
        </w:rPr>
        <w:t>characterized by pains, anxiety, and depressed mood</w:t>
      </w:r>
      <w:r w:rsidR="00D06419">
        <w:rPr>
          <w:rFonts w:cs="Arial"/>
        </w:rPr>
        <w:t>--</w:t>
      </w:r>
      <w:r w:rsidR="00D50609" w:rsidRPr="000326D0">
        <w:rPr>
          <w:rFonts w:cs="Arial"/>
        </w:rPr>
        <w:t xml:space="preserve">encourages views of women’s bodies as regularly sick and unable to function. </w:t>
      </w:r>
    </w:p>
    <w:p w14:paraId="57331CFA" w14:textId="77777777" w:rsidR="00C14CB5" w:rsidRPr="000326D0" w:rsidRDefault="00D50609" w:rsidP="000326D0">
      <w:pPr>
        <w:rPr>
          <w:rFonts w:cs="Arial"/>
        </w:rPr>
      </w:pPr>
      <w:r w:rsidRPr="000326D0">
        <w:rPr>
          <w:rFonts w:cs="Arial"/>
        </w:rPr>
        <w:t>Learning Objective: 12</w:t>
      </w:r>
      <w:r w:rsidR="008F5799">
        <w:rPr>
          <w:rFonts w:cs="Arial"/>
        </w:rPr>
        <w:t>-</w:t>
      </w:r>
      <w:r w:rsidRPr="000326D0">
        <w:rPr>
          <w:rFonts w:cs="Arial"/>
        </w:rPr>
        <w:t>4</w:t>
      </w:r>
      <w:r w:rsidR="008F5799">
        <w:rPr>
          <w:rFonts w:cs="Arial"/>
        </w:rPr>
        <w:t>:</w:t>
      </w:r>
      <w:r w:rsidR="008F5799" w:rsidRPr="008F5799">
        <w:t xml:space="preserve"> </w:t>
      </w:r>
      <w:r w:rsidR="008F5799" w:rsidRPr="008F5799">
        <w:rPr>
          <w:rFonts w:cs="Arial"/>
        </w:rPr>
        <w:t>Explain key issues that result</w:t>
      </w:r>
      <w:r w:rsidR="008F5799">
        <w:rPr>
          <w:rFonts w:cs="Arial"/>
        </w:rPr>
        <w:t xml:space="preserve"> </w:t>
      </w:r>
      <w:r w:rsidR="008F5799" w:rsidRPr="008F5799">
        <w:rPr>
          <w:rFonts w:cs="Arial"/>
        </w:rPr>
        <w:t>from the medicalization of</w:t>
      </w:r>
      <w:r w:rsidR="008F5799">
        <w:rPr>
          <w:rFonts w:cs="Arial"/>
        </w:rPr>
        <w:t xml:space="preserve"> </w:t>
      </w:r>
      <w:r w:rsidR="008F5799" w:rsidRPr="008F5799">
        <w:rPr>
          <w:rFonts w:cs="Arial"/>
        </w:rPr>
        <w:t>sexual and reproductive</w:t>
      </w:r>
      <w:r w:rsidR="008F5799">
        <w:rPr>
          <w:rFonts w:cs="Arial"/>
        </w:rPr>
        <w:t xml:space="preserve"> </w:t>
      </w:r>
      <w:r w:rsidR="008F5799" w:rsidRPr="008F5799">
        <w:rPr>
          <w:rFonts w:cs="Arial"/>
        </w:rPr>
        <w:t>health.</w:t>
      </w:r>
    </w:p>
    <w:p w14:paraId="5EEB8F17" w14:textId="77777777" w:rsidR="00C9187B" w:rsidRPr="00D33FBB" w:rsidRDefault="00C9187B">
      <w:pPr>
        <w:rPr>
          <w:rFonts w:cs="Arial"/>
        </w:rPr>
      </w:pPr>
      <w:r w:rsidRPr="00D33FBB">
        <w:rPr>
          <w:rFonts w:cs="Arial"/>
        </w:rPr>
        <w:t>Cognitive Domain: Comprehension</w:t>
      </w:r>
    </w:p>
    <w:p w14:paraId="0DDD5141" w14:textId="77777777" w:rsidR="00707492" w:rsidRDefault="00D50609">
      <w:pPr>
        <w:rPr>
          <w:rFonts w:cs="Arial"/>
        </w:rPr>
      </w:pPr>
      <w:r w:rsidRPr="000326D0">
        <w:rPr>
          <w:rFonts w:cs="Arial"/>
        </w:rPr>
        <w:t xml:space="preserve">Answer </w:t>
      </w:r>
      <w:r w:rsidR="00C9187B">
        <w:rPr>
          <w:rFonts w:cs="Arial"/>
        </w:rPr>
        <w:t>L</w:t>
      </w:r>
      <w:r w:rsidRPr="000326D0">
        <w:rPr>
          <w:rFonts w:cs="Arial"/>
        </w:rPr>
        <w:t>ocation: How Has Reproductive Health and Medicalized?</w:t>
      </w:r>
    </w:p>
    <w:p w14:paraId="7E82F3AA" w14:textId="679B04B6" w:rsidR="00626A50" w:rsidRPr="000326D0" w:rsidRDefault="00707492">
      <w:pPr>
        <w:rPr>
          <w:rFonts w:cs="Arial"/>
        </w:rPr>
      </w:pPr>
      <w:r w:rsidRPr="00707492">
        <w:rPr>
          <w:rFonts w:cs="Arial"/>
        </w:rPr>
        <w:t xml:space="preserve">Difficulty Level: </w:t>
      </w:r>
      <w:r>
        <w:rPr>
          <w:rFonts w:cs="Arial"/>
        </w:rPr>
        <w:t>Medium</w:t>
      </w:r>
    </w:p>
    <w:p w14:paraId="00CAC4C9" w14:textId="77777777" w:rsidR="00626A50" w:rsidRPr="000326D0" w:rsidRDefault="00626A50">
      <w:pPr>
        <w:rPr>
          <w:rFonts w:cs="Arial"/>
        </w:rPr>
      </w:pPr>
    </w:p>
    <w:p w14:paraId="7DEC0897" w14:textId="77777777" w:rsidR="00C14CB5" w:rsidRDefault="00DA592F" w:rsidP="000326D0">
      <w:pPr>
        <w:pStyle w:val="Heading1"/>
      </w:pPr>
      <w:r>
        <w:t>Essay</w:t>
      </w:r>
    </w:p>
    <w:p w14:paraId="63128430" w14:textId="77777777" w:rsidR="00DA592F" w:rsidRPr="000326D0" w:rsidRDefault="00DA592F">
      <w:pPr>
        <w:rPr>
          <w:rFonts w:cs="Arial"/>
        </w:rPr>
      </w:pPr>
    </w:p>
    <w:p w14:paraId="58660A11" w14:textId="77777777" w:rsidR="00626A50" w:rsidRPr="000326D0" w:rsidRDefault="00DA592F">
      <w:pPr>
        <w:rPr>
          <w:rFonts w:cs="Arial"/>
        </w:rPr>
      </w:pPr>
      <w:r>
        <w:rPr>
          <w:rFonts w:cs="Arial"/>
        </w:rPr>
        <w:t>1</w:t>
      </w:r>
      <w:r w:rsidR="00D50609" w:rsidRPr="000326D0">
        <w:rPr>
          <w:rFonts w:cs="Arial"/>
        </w:rPr>
        <w:t>. What is meant by the morbidity-mortality paradox and how we know it exists? Describe how both errors in self-report and gender role ideologies may or may not explain this paradox.</w:t>
      </w:r>
    </w:p>
    <w:p w14:paraId="5D9D05D7" w14:textId="77777777" w:rsidR="00626A50" w:rsidRPr="000326D0" w:rsidRDefault="00A5595D">
      <w:pPr>
        <w:rPr>
          <w:rFonts w:cs="Arial"/>
        </w:rPr>
      </w:pPr>
      <w:r>
        <w:rPr>
          <w:rFonts w:cs="Arial"/>
        </w:rPr>
        <w:t xml:space="preserve">Ans: </w:t>
      </w:r>
      <w:r w:rsidR="00D50609" w:rsidRPr="000326D0">
        <w:rPr>
          <w:rFonts w:cs="Arial"/>
        </w:rPr>
        <w:t>The morbidity-mortality paradox refers to the phenomenon in which women have higher rates of sickness but lower rates of death relative to men. This is supported by data showing men die at higher rates than women for nearly all of the top causes of death, however women tend to suffer from more chronic, debilitating conditions like arthritis and osteoporosis. One possible explanation for this phenomenon is that women are more likely to exaggerate their physical health afflictions than are men or, conversely, that social factors lead men to downplay their ill health. However, research investigating the links between sex, self-reported health, and chronic conditions finds that women’s poorer self-reported health is fully explained by their higher likelihood of suffering various chronic pain conditions</w:t>
      </w:r>
      <w:r w:rsidR="00D06419">
        <w:rPr>
          <w:rFonts w:cs="Arial"/>
        </w:rPr>
        <w:t>--</w:t>
      </w:r>
      <w:r w:rsidR="00D50609" w:rsidRPr="004947B0">
        <w:rPr>
          <w:rFonts w:cs="Arial"/>
        </w:rPr>
        <w:t>suggesting the morbidity gap is not due to women over-reporting illness. Among men, since fewer olde</w:t>
      </w:r>
      <w:r w:rsidR="00D50609" w:rsidRPr="006B101C">
        <w:rPr>
          <w:rFonts w:cs="Arial"/>
        </w:rPr>
        <w:t>r men survive, outliving their male peers may cause older men to inflate their physical health. Others propose that women’s higher morbidity rates are due to women’s traditional role of serving as caretakers for others. Because being a caretaker can increa</w:t>
      </w:r>
      <w:r w:rsidR="00D50609" w:rsidRPr="00944BA4">
        <w:rPr>
          <w:rFonts w:cs="Arial"/>
        </w:rPr>
        <w:t>se stress and make people vulnerable to various debilitating conditions and because taking care o</w:t>
      </w:r>
      <w:r w:rsidR="00D50609" w:rsidRPr="000326D0">
        <w:rPr>
          <w:rFonts w:cs="Arial"/>
        </w:rPr>
        <w:t xml:space="preserve">f others may reduce the likelihood of taking care of oneself, women may experience more conditions of chronic discomfort than men do. Thus traditional gender roles may produce higher levels of chronic illness among women despite their increased longevity relative to men. </w:t>
      </w:r>
    </w:p>
    <w:p w14:paraId="6BF5F6E0" w14:textId="77777777" w:rsidR="00C14CB5" w:rsidRPr="000326D0" w:rsidRDefault="00D50609" w:rsidP="000326D0">
      <w:pPr>
        <w:rPr>
          <w:rFonts w:cs="Arial"/>
        </w:rPr>
      </w:pPr>
      <w:r w:rsidRPr="000326D0">
        <w:rPr>
          <w:rFonts w:cs="Arial"/>
        </w:rPr>
        <w:t xml:space="preserve">Learning Objective: </w:t>
      </w:r>
      <w:r w:rsidR="00F04C51">
        <w:rPr>
          <w:rFonts w:cs="Arial"/>
        </w:rPr>
        <w:t>12-1: Describe the major causes of mortality for men and women and how they have changed over time.</w:t>
      </w:r>
    </w:p>
    <w:p w14:paraId="560CCD2F" w14:textId="77777777" w:rsidR="00C9187B" w:rsidRPr="00D33FBB" w:rsidRDefault="00C9187B">
      <w:pPr>
        <w:rPr>
          <w:rFonts w:cs="Arial"/>
        </w:rPr>
      </w:pPr>
      <w:r w:rsidRPr="00D33FBB">
        <w:rPr>
          <w:rFonts w:cs="Arial"/>
        </w:rPr>
        <w:t>Cognitive Domain: Analysis</w:t>
      </w:r>
    </w:p>
    <w:p w14:paraId="44286DCC" w14:textId="77777777" w:rsidR="005D25C3" w:rsidRDefault="00D50609">
      <w:pPr>
        <w:rPr>
          <w:rFonts w:cs="Arial"/>
        </w:rPr>
      </w:pPr>
      <w:r w:rsidRPr="000326D0">
        <w:rPr>
          <w:rFonts w:cs="Arial"/>
        </w:rPr>
        <w:t xml:space="preserve">Answer </w:t>
      </w:r>
      <w:r w:rsidR="00C9187B">
        <w:rPr>
          <w:rFonts w:cs="Arial"/>
        </w:rPr>
        <w:t>L</w:t>
      </w:r>
      <w:r w:rsidRPr="000326D0">
        <w:rPr>
          <w:rFonts w:cs="Arial"/>
        </w:rPr>
        <w:t>ocation: Mortality (Death) and Morbidity (Sickness)</w:t>
      </w:r>
    </w:p>
    <w:p w14:paraId="5E091043" w14:textId="4110B5AD" w:rsidR="00626A50" w:rsidRPr="000326D0" w:rsidRDefault="005D25C3">
      <w:pPr>
        <w:rPr>
          <w:rFonts w:cs="Arial"/>
        </w:rPr>
      </w:pPr>
      <w:r w:rsidRPr="005D25C3">
        <w:rPr>
          <w:rFonts w:cs="Arial"/>
        </w:rPr>
        <w:t xml:space="preserve">Difficulty Level: </w:t>
      </w:r>
      <w:r>
        <w:rPr>
          <w:rFonts w:cs="Arial"/>
        </w:rPr>
        <w:t>Medium</w:t>
      </w:r>
    </w:p>
    <w:p w14:paraId="1CC1BC6C" w14:textId="77777777" w:rsidR="00626A50" w:rsidRPr="000326D0" w:rsidRDefault="00626A50">
      <w:pPr>
        <w:rPr>
          <w:rFonts w:cs="Arial"/>
        </w:rPr>
      </w:pPr>
    </w:p>
    <w:p w14:paraId="4F664C28" w14:textId="77777777" w:rsidR="00626A50" w:rsidRPr="000326D0" w:rsidRDefault="00DA592F">
      <w:pPr>
        <w:rPr>
          <w:rFonts w:cs="Arial"/>
        </w:rPr>
      </w:pPr>
      <w:r>
        <w:rPr>
          <w:rFonts w:cs="Arial"/>
        </w:rPr>
        <w:t>2</w:t>
      </w:r>
      <w:r w:rsidR="00D50609" w:rsidRPr="000326D0">
        <w:rPr>
          <w:rFonts w:cs="Arial"/>
        </w:rPr>
        <w:t xml:space="preserve">. Identify two sets of personality traits that research shows predict physical health outcomes and discuss their outcomes. Describe how extreme versions of each of these </w:t>
      </w:r>
      <w:r w:rsidR="00D50609" w:rsidRPr="000326D0">
        <w:rPr>
          <w:rFonts w:cs="Arial"/>
        </w:rPr>
        <w:lastRenderedPageBreak/>
        <w:t>sets of traits play a central role in physical health and how they contribute to health outcomes. To what extent do sex differences exist for extreme versions of these traits?</w:t>
      </w:r>
    </w:p>
    <w:p w14:paraId="22847AF7" w14:textId="77777777" w:rsidR="00626A50" w:rsidRPr="004947B0" w:rsidRDefault="00A5595D">
      <w:pPr>
        <w:rPr>
          <w:rFonts w:cs="Arial"/>
        </w:rPr>
      </w:pPr>
      <w:r>
        <w:rPr>
          <w:rFonts w:cs="Arial"/>
        </w:rPr>
        <w:t xml:space="preserve">Ans: </w:t>
      </w:r>
      <w:r w:rsidR="00D50609" w:rsidRPr="000326D0">
        <w:rPr>
          <w:rFonts w:cs="Arial"/>
        </w:rPr>
        <w:t>In general, people higher in agentic traits like competitiveness, leadership, and assertiveness also show fewer physical symptoms during illness. In contrast, no relationships tend to emerge between physical health and communal traits such as warmth and nurturance. However extreme versions of these traits, unmitigated agency and unmitigated communion respectively, both contribute to worse physical health outcomes. People high in unmitigated agency are often arrogant, dominating, and self-absorbed. This leads to more interpersonal conflicts and a lack of social support. These individuals are also more likely to engage in negative health behaviors like smoking and drug use while disregarding advice from doctors. Combined this puts people high in unmitigated agency at greater risk for a variety of negative health outcomes. People high in unmitigated communion chronically over nurture and overexert themselves while trying to support others. This increases stress and decreases the effectiveness of the immune system making people high in unmitigated communion at greater risk of illness. They also tend to be intrusive and overly controlling in their relationships with others which may deprive them of the positive health outcomes associated with social support from others. In general, unmitigated agency and unmitigated communion are associated with men and women respectively, though the correlation is not perfect. Both women and men can be high in either unmitigated agency or unmitigated communion, and these tendencies are bad for people’s health regardless of their sex.</w:t>
      </w:r>
    </w:p>
    <w:p w14:paraId="4F6E26CD" w14:textId="77777777" w:rsidR="000326D0" w:rsidRDefault="00D50609" w:rsidP="000326D0">
      <w:pPr>
        <w:rPr>
          <w:rFonts w:cs="Arial"/>
        </w:rPr>
      </w:pPr>
      <w:r w:rsidRPr="000326D0">
        <w:rPr>
          <w:rFonts w:cs="Arial"/>
        </w:rPr>
        <w:t xml:space="preserve">Learning Objective: </w:t>
      </w:r>
      <w:r w:rsidR="00F04C51">
        <w:rPr>
          <w:rFonts w:cs="Arial"/>
        </w:rPr>
        <w:t>12-2: Explain biological and social causes for gender gaps in health and longevity.</w:t>
      </w:r>
    </w:p>
    <w:p w14:paraId="4FD374D7" w14:textId="77777777" w:rsidR="00C14CB5" w:rsidRPr="000326D0" w:rsidRDefault="00D50609" w:rsidP="000326D0">
      <w:pPr>
        <w:rPr>
          <w:rFonts w:cs="Arial"/>
        </w:rPr>
      </w:pPr>
      <w:r w:rsidRPr="000326D0">
        <w:rPr>
          <w:rFonts w:cs="Arial"/>
        </w:rPr>
        <w:t>Cognitive Domain: Analysis</w:t>
      </w:r>
    </w:p>
    <w:p w14:paraId="7E364B4C" w14:textId="77777777" w:rsidR="00C9187B" w:rsidRDefault="00C9187B">
      <w:pPr>
        <w:rPr>
          <w:rFonts w:cs="Arial"/>
          <w:i/>
        </w:rPr>
      </w:pPr>
      <w:r w:rsidRPr="00D33FBB">
        <w:rPr>
          <w:rFonts w:cs="Arial"/>
        </w:rPr>
        <w:t xml:space="preserve">Answer </w:t>
      </w:r>
      <w:r>
        <w:rPr>
          <w:rFonts w:cs="Arial"/>
        </w:rPr>
        <w:t>L</w:t>
      </w:r>
      <w:r w:rsidRPr="00D33FBB">
        <w:rPr>
          <w:rFonts w:cs="Arial"/>
        </w:rPr>
        <w:t>ocation: Health</w:t>
      </w:r>
      <w:r w:rsidR="000E00BC">
        <w:rPr>
          <w:rFonts w:cs="Arial"/>
        </w:rPr>
        <w:t>-</w:t>
      </w:r>
      <w:r w:rsidRPr="00D33FBB">
        <w:rPr>
          <w:rFonts w:cs="Arial"/>
        </w:rPr>
        <w:t xml:space="preserve">Relevant Traits: Ways That People </w:t>
      </w:r>
      <w:r w:rsidRPr="000326D0">
        <w:rPr>
          <w:rFonts w:cs="Arial"/>
          <w:i/>
        </w:rPr>
        <w:t>Are</w:t>
      </w:r>
    </w:p>
    <w:p w14:paraId="03F391BB" w14:textId="77777777" w:rsidR="005D25C3" w:rsidRPr="00433D7B" w:rsidRDefault="005D25C3" w:rsidP="005D25C3">
      <w:pPr>
        <w:rPr>
          <w:rFonts w:cs="Arial"/>
        </w:rPr>
      </w:pPr>
      <w:r w:rsidRPr="005D25C3">
        <w:rPr>
          <w:rFonts w:cs="Arial"/>
        </w:rPr>
        <w:t>Difficulty Level:</w:t>
      </w:r>
      <w:r>
        <w:rPr>
          <w:rFonts w:cs="Arial"/>
        </w:rPr>
        <w:t xml:space="preserve"> Medium</w:t>
      </w:r>
    </w:p>
    <w:p w14:paraId="322A74CC" w14:textId="77777777" w:rsidR="005D25C3" w:rsidRPr="005D25C3" w:rsidRDefault="005D25C3">
      <w:pPr>
        <w:rPr>
          <w:rFonts w:cs="Arial"/>
        </w:rPr>
      </w:pPr>
    </w:p>
    <w:p w14:paraId="21CF82FD" w14:textId="77777777" w:rsidR="00626A50" w:rsidRPr="000326D0" w:rsidRDefault="00A5595D">
      <w:pPr>
        <w:rPr>
          <w:rFonts w:cs="Arial"/>
        </w:rPr>
      </w:pPr>
      <w:r>
        <w:rPr>
          <w:rFonts w:cs="Arial"/>
        </w:rPr>
        <w:t xml:space="preserve"> </w:t>
      </w:r>
    </w:p>
    <w:p w14:paraId="30E0E553" w14:textId="77777777" w:rsidR="00626A50" w:rsidRPr="000326D0" w:rsidRDefault="00626A50">
      <w:pPr>
        <w:rPr>
          <w:rFonts w:cs="Arial"/>
        </w:rPr>
      </w:pPr>
    </w:p>
    <w:p w14:paraId="3ECA6A95" w14:textId="77777777" w:rsidR="00626A50" w:rsidRPr="000326D0" w:rsidRDefault="00DA592F">
      <w:pPr>
        <w:rPr>
          <w:rFonts w:cs="Arial"/>
        </w:rPr>
      </w:pPr>
      <w:r>
        <w:rPr>
          <w:rFonts w:cs="Arial"/>
        </w:rPr>
        <w:t>3</w:t>
      </w:r>
      <w:r w:rsidR="00D50609" w:rsidRPr="000326D0">
        <w:rPr>
          <w:rFonts w:cs="Arial"/>
        </w:rPr>
        <w:t>. Identify one genetic factor and one social factor that contribute towards sex differences in physical health. Describe evidence to support the influence of each factor that you identify. Overall, what conclusions can you draw about the relative contributions of biological and social factors to sex disparities in health?</w:t>
      </w:r>
    </w:p>
    <w:p w14:paraId="7667B044" w14:textId="77777777" w:rsidR="00626A50" w:rsidRPr="000326D0" w:rsidRDefault="00A5595D">
      <w:pPr>
        <w:rPr>
          <w:rFonts w:cs="Arial"/>
        </w:rPr>
      </w:pPr>
      <w:r>
        <w:rPr>
          <w:rFonts w:cs="Arial"/>
        </w:rPr>
        <w:t xml:space="preserve">Ans: </w:t>
      </w:r>
      <w:r w:rsidR="00D50609" w:rsidRPr="000326D0">
        <w:rPr>
          <w:rFonts w:cs="Arial"/>
        </w:rPr>
        <w:t xml:space="preserve">Answers will vary. Students may discuss genetic or hormonal influences as biological factors. They may discuss accidents, risky health behaviors such as smoking, alcohol use, and diet, and physical activity as social factors. Example response may proceed as follows: </w:t>
      </w:r>
    </w:p>
    <w:p w14:paraId="02E20E41" w14:textId="77777777" w:rsidR="00AC18EA" w:rsidRPr="000326D0" w:rsidRDefault="00D50609">
      <w:pPr>
        <w:rPr>
          <w:rFonts w:cs="Arial"/>
        </w:rPr>
      </w:pPr>
      <w:r w:rsidRPr="006B101C">
        <w:rPr>
          <w:rFonts w:cs="Arial"/>
        </w:rPr>
        <w:t xml:space="preserve">Sex hormones represent one biological contributor to sex disparities in health. Research shows that testosterone, which exists in higher levels among men, is associated with higher levels of bad cholesterol and risks of cardiovascular disease. Furthermore testosterone suppresses the body’s immune system and leads to less robust immune responses among men. Conversely, estrogen, which is higher among women on average, is associated with lower blood pressure and decreased risks </w:t>
      </w:r>
      <w:r w:rsidRPr="00944BA4">
        <w:rPr>
          <w:rFonts w:cs="Arial"/>
        </w:rPr>
        <w:t xml:space="preserve">for cardiovascular disease. Thus the sex hormones that are prevalent among men and women contributes to differences in physical health. </w:t>
      </w:r>
    </w:p>
    <w:p w14:paraId="3549764E" w14:textId="77777777" w:rsidR="00C14CB5" w:rsidRPr="000326D0" w:rsidRDefault="00D50609" w:rsidP="000326D0">
      <w:pPr>
        <w:rPr>
          <w:rFonts w:cs="Arial"/>
        </w:rPr>
      </w:pPr>
      <w:r w:rsidRPr="000326D0">
        <w:rPr>
          <w:rFonts w:cs="Arial"/>
        </w:rPr>
        <w:lastRenderedPageBreak/>
        <w:t>One social factor that helps explain sex differences in health is gender role norms that influence dieting behavior. Healthier foods, such as fruits and vegetables which tend to predict better cardiovascular health, are stereotyped as feminine. Conversely, unhealthy, high fat foods are stereotyped as more masculine. These norms may contribute to man’s resistance to adopt diets that may combat risks to their physical health, such as cardiovascular disease.</w:t>
      </w:r>
    </w:p>
    <w:p w14:paraId="5E4C6BFF" w14:textId="77777777" w:rsidR="00C14CB5" w:rsidRPr="000326D0" w:rsidRDefault="00D50609" w:rsidP="000326D0">
      <w:pPr>
        <w:rPr>
          <w:rFonts w:cs="Arial"/>
        </w:rPr>
      </w:pPr>
      <w:r w:rsidRPr="000326D0">
        <w:rPr>
          <w:rFonts w:cs="Arial"/>
        </w:rPr>
        <w:t xml:space="preserve">In sum, research reveals both biological and social mechanisms that uniquely contribute to the sex disparity in physical health. </w:t>
      </w:r>
    </w:p>
    <w:p w14:paraId="34D8086E" w14:textId="77777777" w:rsidR="00626A50" w:rsidRPr="000326D0" w:rsidRDefault="00D50609">
      <w:pPr>
        <w:rPr>
          <w:rFonts w:cs="Arial"/>
        </w:rPr>
      </w:pPr>
      <w:r w:rsidRPr="000326D0">
        <w:rPr>
          <w:rFonts w:cs="Arial"/>
        </w:rPr>
        <w:t xml:space="preserve">Learning Objective: </w:t>
      </w:r>
      <w:r w:rsidR="00F04C51">
        <w:rPr>
          <w:rFonts w:cs="Arial"/>
        </w:rPr>
        <w:t>12-2: Explain biological and social causes for gender gaps in health and longevity.</w:t>
      </w:r>
    </w:p>
    <w:p w14:paraId="5EC821ED" w14:textId="77777777" w:rsidR="00C9187B" w:rsidRPr="00D33FBB" w:rsidRDefault="00C9187B">
      <w:pPr>
        <w:rPr>
          <w:rFonts w:cs="Arial"/>
        </w:rPr>
      </w:pPr>
      <w:r w:rsidRPr="00D33FBB">
        <w:rPr>
          <w:rFonts w:cs="Arial"/>
        </w:rPr>
        <w:t>Cognitive Domain: Analysis</w:t>
      </w:r>
    </w:p>
    <w:p w14:paraId="3ECA6341" w14:textId="77777777" w:rsidR="005D25C3" w:rsidRDefault="00D50609">
      <w:pPr>
        <w:rPr>
          <w:rFonts w:cs="Arial"/>
        </w:rPr>
      </w:pPr>
      <w:r w:rsidRPr="000326D0">
        <w:rPr>
          <w:rFonts w:cs="Arial"/>
        </w:rPr>
        <w:t xml:space="preserve">Answer </w:t>
      </w:r>
      <w:r w:rsidR="00C9187B">
        <w:rPr>
          <w:rFonts w:cs="Arial"/>
        </w:rPr>
        <w:t>L</w:t>
      </w:r>
      <w:r w:rsidRPr="000326D0">
        <w:rPr>
          <w:rFonts w:cs="Arial"/>
        </w:rPr>
        <w:t xml:space="preserve">ocation: How Do Biological Factors Shape Sex Differences in Health? </w:t>
      </w:r>
      <w:r w:rsidR="00CD0129">
        <w:rPr>
          <w:rFonts w:cs="Arial"/>
        </w:rPr>
        <w:t xml:space="preserve">| </w:t>
      </w:r>
      <w:r w:rsidRPr="000326D0">
        <w:rPr>
          <w:rFonts w:cs="Arial"/>
        </w:rPr>
        <w:t>How Do Social Factors Contribute to Sex Disparities in Health?</w:t>
      </w:r>
    </w:p>
    <w:p w14:paraId="754E8C80" w14:textId="3916757B" w:rsidR="00556E52" w:rsidRPr="000326D0" w:rsidRDefault="005D25C3">
      <w:pPr>
        <w:rPr>
          <w:rFonts w:cs="Arial"/>
        </w:rPr>
      </w:pPr>
      <w:r w:rsidRPr="005D25C3">
        <w:rPr>
          <w:rFonts w:cs="Arial"/>
        </w:rPr>
        <w:t xml:space="preserve">Difficulty Level: </w:t>
      </w:r>
      <w:r>
        <w:rPr>
          <w:rFonts w:cs="Arial"/>
        </w:rPr>
        <w:t>Medium</w:t>
      </w:r>
    </w:p>
    <w:sectPr w:rsidR="00556E52" w:rsidRPr="000326D0" w:rsidSect="00D506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8E24E" w14:textId="77777777" w:rsidR="00024839" w:rsidRDefault="00024839" w:rsidP="00F331CD">
      <w:r>
        <w:separator/>
      </w:r>
    </w:p>
  </w:endnote>
  <w:endnote w:type="continuationSeparator" w:id="0">
    <w:p w14:paraId="1FDA9B2C" w14:textId="77777777" w:rsidR="00024839" w:rsidRDefault="00024839" w:rsidP="00F33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8559E" w14:textId="77777777" w:rsidR="00024839" w:rsidRDefault="00024839" w:rsidP="00F331CD">
      <w:r>
        <w:separator/>
      </w:r>
    </w:p>
  </w:footnote>
  <w:footnote w:type="continuationSeparator" w:id="0">
    <w:p w14:paraId="38E485E8" w14:textId="77777777" w:rsidR="00024839" w:rsidRDefault="00024839" w:rsidP="00F33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936D7" w14:textId="77777777" w:rsidR="007F48BD" w:rsidRPr="004C7A88" w:rsidRDefault="007F48BD" w:rsidP="00F04C51">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Instructor Resource</w:t>
    </w:r>
  </w:p>
  <w:p w14:paraId="3BA98BC1" w14:textId="77777777" w:rsidR="007F48BD" w:rsidRPr="004C7A88" w:rsidRDefault="007F48BD" w:rsidP="00F04C51">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 xml:space="preserve">Bosson, </w:t>
    </w:r>
    <w:r w:rsidRPr="004C7A88">
      <w:rPr>
        <w:rFonts w:ascii="Arial" w:hAnsi="Arial" w:cs="Arial"/>
        <w:i/>
        <w:iCs/>
        <w:color w:val="000000"/>
      </w:rPr>
      <w:t>The Psychology of Sex and Gender 1e</w:t>
    </w:r>
  </w:p>
  <w:p w14:paraId="7263470C" w14:textId="77777777" w:rsidR="007F48BD" w:rsidRPr="000326D0" w:rsidRDefault="007F48BD" w:rsidP="000326D0">
    <w:pPr>
      <w:pStyle w:val="NormalWeb"/>
      <w:shd w:val="clear" w:color="auto" w:fill="FFFFFF"/>
      <w:spacing w:before="0" w:beforeAutospacing="0" w:after="0" w:afterAutospacing="0"/>
      <w:jc w:val="right"/>
      <w:rPr>
        <w:rFonts w:cs="Arial"/>
        <w:color w:val="000000"/>
      </w:rPr>
    </w:pPr>
    <w:r w:rsidRPr="004C7A88">
      <w:rPr>
        <w:rFonts w:ascii="Arial" w:hAnsi="Arial" w:cs="Arial"/>
        <w:color w:val="000000"/>
      </w:rP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1B060493-B0C3-4071-995E-2D40AD040448}"/>
    <w:docVar w:name="dgnword-eventsink" w:val="2040944321904"/>
  </w:docVars>
  <w:rsids>
    <w:rsidRoot w:val="005D7322"/>
    <w:rsid w:val="00004362"/>
    <w:rsid w:val="00006ADF"/>
    <w:rsid w:val="000119C1"/>
    <w:rsid w:val="00012250"/>
    <w:rsid w:val="00012DEB"/>
    <w:rsid w:val="000150A6"/>
    <w:rsid w:val="000176CB"/>
    <w:rsid w:val="00024839"/>
    <w:rsid w:val="00024A87"/>
    <w:rsid w:val="00030D74"/>
    <w:rsid w:val="000326D0"/>
    <w:rsid w:val="000613D0"/>
    <w:rsid w:val="00062111"/>
    <w:rsid w:val="00063916"/>
    <w:rsid w:val="000709FF"/>
    <w:rsid w:val="00071463"/>
    <w:rsid w:val="00073AF6"/>
    <w:rsid w:val="00075FD8"/>
    <w:rsid w:val="0008039E"/>
    <w:rsid w:val="00093AB0"/>
    <w:rsid w:val="000943CB"/>
    <w:rsid w:val="00094A7A"/>
    <w:rsid w:val="000A701F"/>
    <w:rsid w:val="000B2A3E"/>
    <w:rsid w:val="000B783B"/>
    <w:rsid w:val="000C58E2"/>
    <w:rsid w:val="000C61AB"/>
    <w:rsid w:val="000C6932"/>
    <w:rsid w:val="000C6AFE"/>
    <w:rsid w:val="000D0D96"/>
    <w:rsid w:val="000D45E5"/>
    <w:rsid w:val="000D7ED8"/>
    <w:rsid w:val="000E00BC"/>
    <w:rsid w:val="000F20C7"/>
    <w:rsid w:val="00107451"/>
    <w:rsid w:val="00114B7E"/>
    <w:rsid w:val="00117468"/>
    <w:rsid w:val="001204C7"/>
    <w:rsid w:val="00124065"/>
    <w:rsid w:val="001501C7"/>
    <w:rsid w:val="00151C63"/>
    <w:rsid w:val="0015342A"/>
    <w:rsid w:val="001618E5"/>
    <w:rsid w:val="001751EE"/>
    <w:rsid w:val="00175E40"/>
    <w:rsid w:val="00177261"/>
    <w:rsid w:val="00181F34"/>
    <w:rsid w:val="00185770"/>
    <w:rsid w:val="00185DDD"/>
    <w:rsid w:val="00187687"/>
    <w:rsid w:val="001961A8"/>
    <w:rsid w:val="00196964"/>
    <w:rsid w:val="001A610E"/>
    <w:rsid w:val="001B7A30"/>
    <w:rsid w:val="001C042B"/>
    <w:rsid w:val="001C0A37"/>
    <w:rsid w:val="001D27F5"/>
    <w:rsid w:val="001D3B0B"/>
    <w:rsid w:val="001D7B41"/>
    <w:rsid w:val="001E092E"/>
    <w:rsid w:val="001E12BA"/>
    <w:rsid w:val="001E5693"/>
    <w:rsid w:val="001F229E"/>
    <w:rsid w:val="001F33D6"/>
    <w:rsid w:val="002051A0"/>
    <w:rsid w:val="002103C1"/>
    <w:rsid w:val="00211861"/>
    <w:rsid w:val="00214458"/>
    <w:rsid w:val="00217340"/>
    <w:rsid w:val="0022561E"/>
    <w:rsid w:val="002372BF"/>
    <w:rsid w:val="0024446F"/>
    <w:rsid w:val="002460D2"/>
    <w:rsid w:val="00250ED4"/>
    <w:rsid w:val="002542C9"/>
    <w:rsid w:val="00256EB4"/>
    <w:rsid w:val="0026155F"/>
    <w:rsid w:val="00263E98"/>
    <w:rsid w:val="00267B43"/>
    <w:rsid w:val="0027098C"/>
    <w:rsid w:val="0027424A"/>
    <w:rsid w:val="00274938"/>
    <w:rsid w:val="0028172F"/>
    <w:rsid w:val="002A56B6"/>
    <w:rsid w:val="002A57C6"/>
    <w:rsid w:val="002B12EF"/>
    <w:rsid w:val="002B499F"/>
    <w:rsid w:val="002B58D9"/>
    <w:rsid w:val="002C0AEC"/>
    <w:rsid w:val="002C3AA0"/>
    <w:rsid w:val="002C79CD"/>
    <w:rsid w:val="002D3BB9"/>
    <w:rsid w:val="002D4FCF"/>
    <w:rsid w:val="002D72F4"/>
    <w:rsid w:val="002E0735"/>
    <w:rsid w:val="002F08C9"/>
    <w:rsid w:val="002F6A73"/>
    <w:rsid w:val="00302AA1"/>
    <w:rsid w:val="0030311F"/>
    <w:rsid w:val="00304417"/>
    <w:rsid w:val="00323F09"/>
    <w:rsid w:val="003314BF"/>
    <w:rsid w:val="00335B88"/>
    <w:rsid w:val="0033616A"/>
    <w:rsid w:val="0034148C"/>
    <w:rsid w:val="0034263E"/>
    <w:rsid w:val="003503E4"/>
    <w:rsid w:val="003620E0"/>
    <w:rsid w:val="003666F5"/>
    <w:rsid w:val="00375256"/>
    <w:rsid w:val="0037660D"/>
    <w:rsid w:val="00385EC0"/>
    <w:rsid w:val="003871ED"/>
    <w:rsid w:val="00392752"/>
    <w:rsid w:val="00395479"/>
    <w:rsid w:val="003975BC"/>
    <w:rsid w:val="003A2B30"/>
    <w:rsid w:val="003B61DE"/>
    <w:rsid w:val="003D74E0"/>
    <w:rsid w:val="003D7E58"/>
    <w:rsid w:val="003E1BB5"/>
    <w:rsid w:val="003E1D5B"/>
    <w:rsid w:val="003E38B7"/>
    <w:rsid w:val="003E725A"/>
    <w:rsid w:val="003E7E61"/>
    <w:rsid w:val="003F2ABF"/>
    <w:rsid w:val="003F6CDE"/>
    <w:rsid w:val="00423505"/>
    <w:rsid w:val="00433D7B"/>
    <w:rsid w:val="00434B97"/>
    <w:rsid w:val="0043707B"/>
    <w:rsid w:val="00442BF3"/>
    <w:rsid w:val="00445425"/>
    <w:rsid w:val="004517A9"/>
    <w:rsid w:val="00463EE9"/>
    <w:rsid w:val="00473EBC"/>
    <w:rsid w:val="0049180F"/>
    <w:rsid w:val="004947B0"/>
    <w:rsid w:val="004A182B"/>
    <w:rsid w:val="004A1B17"/>
    <w:rsid w:val="004A6639"/>
    <w:rsid w:val="004B1675"/>
    <w:rsid w:val="004B4897"/>
    <w:rsid w:val="004B72FE"/>
    <w:rsid w:val="004D20D5"/>
    <w:rsid w:val="004D264A"/>
    <w:rsid w:val="004D3A87"/>
    <w:rsid w:val="004E2396"/>
    <w:rsid w:val="004E2E71"/>
    <w:rsid w:val="004E3C17"/>
    <w:rsid w:val="004F29E8"/>
    <w:rsid w:val="004F4684"/>
    <w:rsid w:val="00500CF0"/>
    <w:rsid w:val="00501B69"/>
    <w:rsid w:val="0051338D"/>
    <w:rsid w:val="00524316"/>
    <w:rsid w:val="00534335"/>
    <w:rsid w:val="00536EEE"/>
    <w:rsid w:val="00545545"/>
    <w:rsid w:val="005468B6"/>
    <w:rsid w:val="00547805"/>
    <w:rsid w:val="005509F5"/>
    <w:rsid w:val="005511DB"/>
    <w:rsid w:val="00554007"/>
    <w:rsid w:val="005541C2"/>
    <w:rsid w:val="00556E52"/>
    <w:rsid w:val="005612DF"/>
    <w:rsid w:val="00563CD8"/>
    <w:rsid w:val="0056603F"/>
    <w:rsid w:val="005708B3"/>
    <w:rsid w:val="00571E51"/>
    <w:rsid w:val="005750D1"/>
    <w:rsid w:val="00575E77"/>
    <w:rsid w:val="005811D9"/>
    <w:rsid w:val="00582DCC"/>
    <w:rsid w:val="00583677"/>
    <w:rsid w:val="00587918"/>
    <w:rsid w:val="005A1741"/>
    <w:rsid w:val="005A55F5"/>
    <w:rsid w:val="005B1BB6"/>
    <w:rsid w:val="005B42C4"/>
    <w:rsid w:val="005B7F22"/>
    <w:rsid w:val="005C0206"/>
    <w:rsid w:val="005C1DEA"/>
    <w:rsid w:val="005D0AD0"/>
    <w:rsid w:val="005D1933"/>
    <w:rsid w:val="005D25C3"/>
    <w:rsid w:val="005D28A9"/>
    <w:rsid w:val="005D2F9E"/>
    <w:rsid w:val="005D6044"/>
    <w:rsid w:val="005D7322"/>
    <w:rsid w:val="005E0E03"/>
    <w:rsid w:val="005F2D0B"/>
    <w:rsid w:val="006004E3"/>
    <w:rsid w:val="00605EB9"/>
    <w:rsid w:val="00624789"/>
    <w:rsid w:val="00625165"/>
    <w:rsid w:val="00626410"/>
    <w:rsid w:val="00626A50"/>
    <w:rsid w:val="006275E3"/>
    <w:rsid w:val="00634217"/>
    <w:rsid w:val="0063539E"/>
    <w:rsid w:val="00646D61"/>
    <w:rsid w:val="006472BF"/>
    <w:rsid w:val="00651D91"/>
    <w:rsid w:val="0065676B"/>
    <w:rsid w:val="0066117A"/>
    <w:rsid w:val="00666636"/>
    <w:rsid w:val="006766C9"/>
    <w:rsid w:val="0068109B"/>
    <w:rsid w:val="006820CB"/>
    <w:rsid w:val="006843CF"/>
    <w:rsid w:val="00691446"/>
    <w:rsid w:val="00691919"/>
    <w:rsid w:val="006951E4"/>
    <w:rsid w:val="00695389"/>
    <w:rsid w:val="006A743C"/>
    <w:rsid w:val="006B101C"/>
    <w:rsid w:val="006B3728"/>
    <w:rsid w:val="006D617F"/>
    <w:rsid w:val="006E1FBC"/>
    <w:rsid w:val="006E209D"/>
    <w:rsid w:val="006E35B2"/>
    <w:rsid w:val="006E7EB5"/>
    <w:rsid w:val="006F1271"/>
    <w:rsid w:val="006F2083"/>
    <w:rsid w:val="006F6217"/>
    <w:rsid w:val="006F6566"/>
    <w:rsid w:val="006F6E66"/>
    <w:rsid w:val="007066B6"/>
    <w:rsid w:val="00707492"/>
    <w:rsid w:val="0071026A"/>
    <w:rsid w:val="00710DC1"/>
    <w:rsid w:val="00712DB1"/>
    <w:rsid w:val="00722B9A"/>
    <w:rsid w:val="00725237"/>
    <w:rsid w:val="00726592"/>
    <w:rsid w:val="007270BE"/>
    <w:rsid w:val="00730539"/>
    <w:rsid w:val="007328FF"/>
    <w:rsid w:val="00733E7B"/>
    <w:rsid w:val="007603D7"/>
    <w:rsid w:val="00762FE2"/>
    <w:rsid w:val="00764C7E"/>
    <w:rsid w:val="00765B30"/>
    <w:rsid w:val="00766035"/>
    <w:rsid w:val="00766F26"/>
    <w:rsid w:val="00773B08"/>
    <w:rsid w:val="0077469C"/>
    <w:rsid w:val="00774900"/>
    <w:rsid w:val="007755BD"/>
    <w:rsid w:val="00777D87"/>
    <w:rsid w:val="00791BA0"/>
    <w:rsid w:val="0079587D"/>
    <w:rsid w:val="00796224"/>
    <w:rsid w:val="007971C9"/>
    <w:rsid w:val="007A10BD"/>
    <w:rsid w:val="007A46A6"/>
    <w:rsid w:val="007A4A6A"/>
    <w:rsid w:val="007B13A6"/>
    <w:rsid w:val="007B50FD"/>
    <w:rsid w:val="007B5818"/>
    <w:rsid w:val="007C4CE2"/>
    <w:rsid w:val="007D12D8"/>
    <w:rsid w:val="007D2517"/>
    <w:rsid w:val="007E512E"/>
    <w:rsid w:val="007F1974"/>
    <w:rsid w:val="007F3779"/>
    <w:rsid w:val="007F4502"/>
    <w:rsid w:val="007F48BD"/>
    <w:rsid w:val="007F727F"/>
    <w:rsid w:val="008028E3"/>
    <w:rsid w:val="008120B4"/>
    <w:rsid w:val="00814D28"/>
    <w:rsid w:val="0082152A"/>
    <w:rsid w:val="00826B28"/>
    <w:rsid w:val="00833F7E"/>
    <w:rsid w:val="00835170"/>
    <w:rsid w:val="0084625D"/>
    <w:rsid w:val="008533DB"/>
    <w:rsid w:val="00854C17"/>
    <w:rsid w:val="0086446D"/>
    <w:rsid w:val="0087245E"/>
    <w:rsid w:val="008807B1"/>
    <w:rsid w:val="00885612"/>
    <w:rsid w:val="00886B10"/>
    <w:rsid w:val="008A1B41"/>
    <w:rsid w:val="008A218E"/>
    <w:rsid w:val="008A7762"/>
    <w:rsid w:val="008A7D02"/>
    <w:rsid w:val="008B4089"/>
    <w:rsid w:val="008C030D"/>
    <w:rsid w:val="008D59EE"/>
    <w:rsid w:val="008F12D5"/>
    <w:rsid w:val="008F2E33"/>
    <w:rsid w:val="008F5799"/>
    <w:rsid w:val="00905222"/>
    <w:rsid w:val="0092295B"/>
    <w:rsid w:val="009325D9"/>
    <w:rsid w:val="00933FE1"/>
    <w:rsid w:val="00935250"/>
    <w:rsid w:val="00944BA4"/>
    <w:rsid w:val="00954328"/>
    <w:rsid w:val="00956B56"/>
    <w:rsid w:val="00963636"/>
    <w:rsid w:val="0096402F"/>
    <w:rsid w:val="0096647C"/>
    <w:rsid w:val="00970BD3"/>
    <w:rsid w:val="009719B8"/>
    <w:rsid w:val="00977750"/>
    <w:rsid w:val="0098561F"/>
    <w:rsid w:val="009874F4"/>
    <w:rsid w:val="00994ACA"/>
    <w:rsid w:val="009A238E"/>
    <w:rsid w:val="009A3422"/>
    <w:rsid w:val="009A525B"/>
    <w:rsid w:val="009B1C14"/>
    <w:rsid w:val="009C71E0"/>
    <w:rsid w:val="009C7319"/>
    <w:rsid w:val="009C73B8"/>
    <w:rsid w:val="009D7700"/>
    <w:rsid w:val="009D7960"/>
    <w:rsid w:val="009E13A0"/>
    <w:rsid w:val="009E5401"/>
    <w:rsid w:val="009F11E0"/>
    <w:rsid w:val="009F1428"/>
    <w:rsid w:val="009F5908"/>
    <w:rsid w:val="009F66D7"/>
    <w:rsid w:val="00A01556"/>
    <w:rsid w:val="00A06260"/>
    <w:rsid w:val="00A24D05"/>
    <w:rsid w:val="00A338E7"/>
    <w:rsid w:val="00A45D24"/>
    <w:rsid w:val="00A47D79"/>
    <w:rsid w:val="00A5595D"/>
    <w:rsid w:val="00A56D01"/>
    <w:rsid w:val="00A57E2F"/>
    <w:rsid w:val="00A6205E"/>
    <w:rsid w:val="00A70833"/>
    <w:rsid w:val="00A8257D"/>
    <w:rsid w:val="00A87A18"/>
    <w:rsid w:val="00A9286E"/>
    <w:rsid w:val="00A95A9B"/>
    <w:rsid w:val="00AB42B7"/>
    <w:rsid w:val="00AB6587"/>
    <w:rsid w:val="00AC18EA"/>
    <w:rsid w:val="00AC3161"/>
    <w:rsid w:val="00AC3411"/>
    <w:rsid w:val="00AD7437"/>
    <w:rsid w:val="00AE5C0D"/>
    <w:rsid w:val="00AF0CB7"/>
    <w:rsid w:val="00AF0F06"/>
    <w:rsid w:val="00AF1306"/>
    <w:rsid w:val="00AF2A54"/>
    <w:rsid w:val="00B06C47"/>
    <w:rsid w:val="00B10ADC"/>
    <w:rsid w:val="00B17AE8"/>
    <w:rsid w:val="00B22059"/>
    <w:rsid w:val="00B30BB5"/>
    <w:rsid w:val="00B33AE5"/>
    <w:rsid w:val="00B35218"/>
    <w:rsid w:val="00B43E8C"/>
    <w:rsid w:val="00B448EE"/>
    <w:rsid w:val="00B448FF"/>
    <w:rsid w:val="00B50D96"/>
    <w:rsid w:val="00B629BC"/>
    <w:rsid w:val="00B64A0E"/>
    <w:rsid w:val="00B65264"/>
    <w:rsid w:val="00B65AC9"/>
    <w:rsid w:val="00B72FD7"/>
    <w:rsid w:val="00B73B4C"/>
    <w:rsid w:val="00B835B8"/>
    <w:rsid w:val="00B8659C"/>
    <w:rsid w:val="00B9081D"/>
    <w:rsid w:val="00B92C37"/>
    <w:rsid w:val="00BA30A6"/>
    <w:rsid w:val="00BA71EA"/>
    <w:rsid w:val="00BB46EB"/>
    <w:rsid w:val="00BB58BF"/>
    <w:rsid w:val="00BC1CE9"/>
    <w:rsid w:val="00BC3766"/>
    <w:rsid w:val="00BC7427"/>
    <w:rsid w:val="00BD018B"/>
    <w:rsid w:val="00BD0DDB"/>
    <w:rsid w:val="00BD1A64"/>
    <w:rsid w:val="00BE031E"/>
    <w:rsid w:val="00BF5503"/>
    <w:rsid w:val="00C02040"/>
    <w:rsid w:val="00C04D7E"/>
    <w:rsid w:val="00C14CB5"/>
    <w:rsid w:val="00C152CF"/>
    <w:rsid w:val="00C20E79"/>
    <w:rsid w:val="00C22020"/>
    <w:rsid w:val="00C224BF"/>
    <w:rsid w:val="00C2756A"/>
    <w:rsid w:val="00C32885"/>
    <w:rsid w:val="00C346FF"/>
    <w:rsid w:val="00C36AB9"/>
    <w:rsid w:val="00C40E95"/>
    <w:rsid w:val="00C51EFF"/>
    <w:rsid w:val="00C53CAB"/>
    <w:rsid w:val="00C55994"/>
    <w:rsid w:val="00C660C7"/>
    <w:rsid w:val="00C660D3"/>
    <w:rsid w:val="00C6768F"/>
    <w:rsid w:val="00C74EA2"/>
    <w:rsid w:val="00C7549A"/>
    <w:rsid w:val="00C76034"/>
    <w:rsid w:val="00C77A4A"/>
    <w:rsid w:val="00C8078F"/>
    <w:rsid w:val="00C823FE"/>
    <w:rsid w:val="00C84C1D"/>
    <w:rsid w:val="00C872CA"/>
    <w:rsid w:val="00C9187B"/>
    <w:rsid w:val="00C91E45"/>
    <w:rsid w:val="00C96EFF"/>
    <w:rsid w:val="00C979FE"/>
    <w:rsid w:val="00CB3058"/>
    <w:rsid w:val="00CB4FCF"/>
    <w:rsid w:val="00CC716C"/>
    <w:rsid w:val="00CD0129"/>
    <w:rsid w:val="00CD2F5D"/>
    <w:rsid w:val="00CD3A5F"/>
    <w:rsid w:val="00CD3E98"/>
    <w:rsid w:val="00CE2180"/>
    <w:rsid w:val="00CF1256"/>
    <w:rsid w:val="00D03332"/>
    <w:rsid w:val="00D06419"/>
    <w:rsid w:val="00D13A51"/>
    <w:rsid w:val="00D16502"/>
    <w:rsid w:val="00D20DD6"/>
    <w:rsid w:val="00D22FE1"/>
    <w:rsid w:val="00D24AB0"/>
    <w:rsid w:val="00D33361"/>
    <w:rsid w:val="00D342D7"/>
    <w:rsid w:val="00D423DF"/>
    <w:rsid w:val="00D427D6"/>
    <w:rsid w:val="00D446D8"/>
    <w:rsid w:val="00D451BA"/>
    <w:rsid w:val="00D45642"/>
    <w:rsid w:val="00D50609"/>
    <w:rsid w:val="00D515F8"/>
    <w:rsid w:val="00D534F7"/>
    <w:rsid w:val="00D54621"/>
    <w:rsid w:val="00D54C10"/>
    <w:rsid w:val="00D57FC7"/>
    <w:rsid w:val="00D750BE"/>
    <w:rsid w:val="00D7569E"/>
    <w:rsid w:val="00D77E4B"/>
    <w:rsid w:val="00DA14C9"/>
    <w:rsid w:val="00DA3F50"/>
    <w:rsid w:val="00DA4F10"/>
    <w:rsid w:val="00DA592F"/>
    <w:rsid w:val="00DB1CDD"/>
    <w:rsid w:val="00DB5576"/>
    <w:rsid w:val="00DC0066"/>
    <w:rsid w:val="00DC4413"/>
    <w:rsid w:val="00DD001D"/>
    <w:rsid w:val="00DD1D27"/>
    <w:rsid w:val="00DE4E82"/>
    <w:rsid w:val="00DE5693"/>
    <w:rsid w:val="00DF1D35"/>
    <w:rsid w:val="00DF271C"/>
    <w:rsid w:val="00DF73A9"/>
    <w:rsid w:val="00E02F9B"/>
    <w:rsid w:val="00E134C1"/>
    <w:rsid w:val="00E21141"/>
    <w:rsid w:val="00E25CAE"/>
    <w:rsid w:val="00E36761"/>
    <w:rsid w:val="00E40B37"/>
    <w:rsid w:val="00E50C54"/>
    <w:rsid w:val="00E548F7"/>
    <w:rsid w:val="00E574E2"/>
    <w:rsid w:val="00E620BE"/>
    <w:rsid w:val="00E6301B"/>
    <w:rsid w:val="00E631D7"/>
    <w:rsid w:val="00E66B42"/>
    <w:rsid w:val="00E80776"/>
    <w:rsid w:val="00E808C4"/>
    <w:rsid w:val="00E83B21"/>
    <w:rsid w:val="00EA1F80"/>
    <w:rsid w:val="00EB6042"/>
    <w:rsid w:val="00EC287B"/>
    <w:rsid w:val="00EC7F35"/>
    <w:rsid w:val="00ED20BF"/>
    <w:rsid w:val="00ED26DA"/>
    <w:rsid w:val="00ED59C5"/>
    <w:rsid w:val="00EE4145"/>
    <w:rsid w:val="00EF2208"/>
    <w:rsid w:val="00EF2812"/>
    <w:rsid w:val="00EF4436"/>
    <w:rsid w:val="00EF4463"/>
    <w:rsid w:val="00EF59AD"/>
    <w:rsid w:val="00F039C5"/>
    <w:rsid w:val="00F04C51"/>
    <w:rsid w:val="00F07929"/>
    <w:rsid w:val="00F10298"/>
    <w:rsid w:val="00F16E7F"/>
    <w:rsid w:val="00F27957"/>
    <w:rsid w:val="00F30C88"/>
    <w:rsid w:val="00F31402"/>
    <w:rsid w:val="00F32016"/>
    <w:rsid w:val="00F331CD"/>
    <w:rsid w:val="00F33655"/>
    <w:rsid w:val="00F4058F"/>
    <w:rsid w:val="00F55940"/>
    <w:rsid w:val="00F602E9"/>
    <w:rsid w:val="00F62904"/>
    <w:rsid w:val="00F63FEC"/>
    <w:rsid w:val="00F640F9"/>
    <w:rsid w:val="00F74FC7"/>
    <w:rsid w:val="00F77492"/>
    <w:rsid w:val="00F850CF"/>
    <w:rsid w:val="00F8520E"/>
    <w:rsid w:val="00FA0E18"/>
    <w:rsid w:val="00FA32CC"/>
    <w:rsid w:val="00FD18B7"/>
    <w:rsid w:val="00FD2D50"/>
    <w:rsid w:val="00FD3810"/>
    <w:rsid w:val="00FD3A01"/>
    <w:rsid w:val="00FE2714"/>
    <w:rsid w:val="00FE6217"/>
    <w:rsid w:val="00FE6A7D"/>
    <w:rsid w:val="00FF11A2"/>
    <w:rsid w:val="00FF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2805"/>
  <w15:docId w15:val="{14889130-F604-4351-801F-F974889C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position w:val="-4"/>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6B6"/>
    <w:rPr>
      <w:rFonts w:ascii="Arial" w:eastAsia="Times New Roman" w:hAnsi="Arial"/>
      <w:position w:val="0"/>
      <w:szCs w:val="24"/>
    </w:rPr>
  </w:style>
  <w:style w:type="paragraph" w:styleId="Heading1">
    <w:name w:val="heading 1"/>
    <w:basedOn w:val="Normal"/>
    <w:next w:val="Normal"/>
    <w:link w:val="Heading1Char"/>
    <w:qFormat/>
    <w:rsid w:val="002A56B6"/>
    <w:pPr>
      <w:keepNext/>
      <w:spacing w:before="240" w:after="60" w:line="240" w:lineRule="exact"/>
      <w:outlineLvl w:val="0"/>
    </w:pPr>
    <w:rPr>
      <w:rFonts w:cs="Arial"/>
      <w:b/>
      <w:bCs/>
      <w:kern w:val="32"/>
      <w:szCs w:val="32"/>
    </w:rPr>
  </w:style>
  <w:style w:type="paragraph" w:styleId="Heading2">
    <w:name w:val="heading 2"/>
    <w:basedOn w:val="Normal"/>
    <w:next w:val="Heading1"/>
    <w:link w:val="Heading2Char"/>
    <w:qFormat/>
    <w:rsid w:val="002A56B6"/>
    <w:pPr>
      <w:keepNext/>
      <w:spacing w:before="240" w:after="60" w:line="240" w:lineRule="exact"/>
      <w:ind w:left="600" w:firstLine="240"/>
      <w:jc w:val="both"/>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74F4"/>
    <w:rPr>
      <w:rFonts w:ascii="Arial" w:eastAsia="Times New Roman" w:hAnsi="Arial"/>
      <w:position w:val="0"/>
      <w:szCs w:val="24"/>
    </w:rPr>
  </w:style>
  <w:style w:type="character" w:customStyle="1" w:styleId="NoSpacingChar">
    <w:name w:val="No Spacing Char"/>
    <w:basedOn w:val="DefaultParagraphFont"/>
    <w:link w:val="NoSpacing"/>
    <w:uiPriority w:val="1"/>
    <w:rsid w:val="005D7322"/>
    <w:rPr>
      <w:rFonts w:ascii="Arial" w:eastAsia="Times New Roman" w:hAnsi="Arial"/>
      <w:position w:val="0"/>
      <w:szCs w:val="24"/>
    </w:rPr>
  </w:style>
  <w:style w:type="paragraph" w:styleId="BalloonText">
    <w:name w:val="Balloon Text"/>
    <w:basedOn w:val="Normal"/>
    <w:link w:val="BalloonTextChar"/>
    <w:rsid w:val="002A56B6"/>
    <w:rPr>
      <w:rFonts w:ascii="Tahoma" w:hAnsi="Tahoma" w:cs="Tahoma"/>
      <w:sz w:val="16"/>
      <w:szCs w:val="16"/>
    </w:rPr>
  </w:style>
  <w:style w:type="character" w:customStyle="1" w:styleId="BalloonTextChar">
    <w:name w:val="Balloon Text Char"/>
    <w:link w:val="BalloonText"/>
    <w:rsid w:val="002A56B6"/>
    <w:rPr>
      <w:rFonts w:ascii="Tahoma" w:eastAsia="Times New Roman" w:hAnsi="Tahoma" w:cs="Tahoma"/>
      <w:position w:val="0"/>
      <w:sz w:val="16"/>
      <w:szCs w:val="16"/>
    </w:rPr>
  </w:style>
  <w:style w:type="character" w:styleId="CommentReference">
    <w:name w:val="annotation reference"/>
    <w:rsid w:val="002A56B6"/>
    <w:rPr>
      <w:sz w:val="16"/>
      <w:szCs w:val="16"/>
    </w:rPr>
  </w:style>
  <w:style w:type="paragraph" w:styleId="CommentText">
    <w:name w:val="annotation text"/>
    <w:basedOn w:val="Normal"/>
    <w:link w:val="CommentTextChar"/>
    <w:rsid w:val="002A56B6"/>
    <w:rPr>
      <w:sz w:val="20"/>
      <w:szCs w:val="20"/>
    </w:rPr>
  </w:style>
  <w:style w:type="character" w:customStyle="1" w:styleId="CommentTextChar">
    <w:name w:val="Comment Text Char"/>
    <w:basedOn w:val="DefaultParagraphFont"/>
    <w:link w:val="CommentText"/>
    <w:rsid w:val="002A56B6"/>
    <w:rPr>
      <w:rFonts w:ascii="Arial" w:eastAsia="Times New Roman" w:hAnsi="Arial"/>
      <w:position w:val="0"/>
      <w:sz w:val="20"/>
      <w:szCs w:val="20"/>
    </w:rPr>
  </w:style>
  <w:style w:type="paragraph" w:styleId="CommentSubject">
    <w:name w:val="annotation subject"/>
    <w:basedOn w:val="CommentText"/>
    <w:next w:val="CommentText"/>
    <w:link w:val="CommentSubjectChar"/>
    <w:rsid w:val="002A56B6"/>
    <w:rPr>
      <w:b/>
      <w:bCs/>
    </w:rPr>
  </w:style>
  <w:style w:type="character" w:customStyle="1" w:styleId="CommentSubjectChar">
    <w:name w:val="Comment Subject Char"/>
    <w:link w:val="CommentSubject"/>
    <w:rsid w:val="002A56B6"/>
    <w:rPr>
      <w:rFonts w:ascii="Arial" w:eastAsia="Times New Roman" w:hAnsi="Arial"/>
      <w:b/>
      <w:bCs/>
      <w:position w:val="0"/>
      <w:sz w:val="20"/>
      <w:szCs w:val="20"/>
    </w:rPr>
  </w:style>
  <w:style w:type="paragraph" w:styleId="ListParagraph">
    <w:name w:val="List Paragraph"/>
    <w:basedOn w:val="Normal"/>
    <w:uiPriority w:val="34"/>
    <w:qFormat/>
    <w:rsid w:val="006E7EB5"/>
    <w:pPr>
      <w:ind w:left="720"/>
      <w:contextualSpacing/>
    </w:pPr>
  </w:style>
  <w:style w:type="character" w:customStyle="1" w:styleId="Heading1Char">
    <w:name w:val="Heading 1 Char"/>
    <w:basedOn w:val="DefaultParagraphFont"/>
    <w:link w:val="Heading1"/>
    <w:rsid w:val="009874F4"/>
    <w:rPr>
      <w:rFonts w:ascii="Arial" w:eastAsia="Times New Roman" w:hAnsi="Arial" w:cs="Arial"/>
      <w:b/>
      <w:bCs/>
      <w:kern w:val="32"/>
      <w:position w:val="0"/>
      <w:szCs w:val="32"/>
    </w:rPr>
  </w:style>
  <w:style w:type="paragraph" w:styleId="Title">
    <w:name w:val="Title"/>
    <w:basedOn w:val="Normal"/>
    <w:next w:val="Normal"/>
    <w:link w:val="TitleChar"/>
    <w:qFormat/>
    <w:rsid w:val="002A56B6"/>
    <w:pPr>
      <w:spacing w:before="240" w:after="60"/>
      <w:outlineLvl w:val="0"/>
    </w:pPr>
    <w:rPr>
      <w:b/>
      <w:bCs/>
      <w:kern w:val="28"/>
      <w:sz w:val="32"/>
      <w:szCs w:val="32"/>
    </w:rPr>
  </w:style>
  <w:style w:type="character" w:customStyle="1" w:styleId="TitleChar">
    <w:name w:val="Title Char"/>
    <w:link w:val="Title"/>
    <w:rsid w:val="002A56B6"/>
    <w:rPr>
      <w:rFonts w:ascii="Arial" w:eastAsia="Times New Roman" w:hAnsi="Arial"/>
      <w:b/>
      <w:bCs/>
      <w:kern w:val="28"/>
      <w:position w:val="0"/>
      <w:sz w:val="32"/>
      <w:szCs w:val="32"/>
    </w:rPr>
  </w:style>
  <w:style w:type="paragraph" w:styleId="Header">
    <w:name w:val="header"/>
    <w:basedOn w:val="Normal"/>
    <w:link w:val="HeaderChar"/>
    <w:rsid w:val="002A56B6"/>
    <w:pPr>
      <w:tabs>
        <w:tab w:val="center" w:pos="4320"/>
        <w:tab w:val="right" w:pos="8640"/>
      </w:tabs>
    </w:pPr>
  </w:style>
  <w:style w:type="character" w:customStyle="1" w:styleId="HeaderChar">
    <w:name w:val="Header Char"/>
    <w:basedOn w:val="DefaultParagraphFont"/>
    <w:link w:val="Header"/>
    <w:rsid w:val="00F331CD"/>
    <w:rPr>
      <w:rFonts w:ascii="Arial" w:eastAsia="Times New Roman" w:hAnsi="Arial"/>
      <w:position w:val="0"/>
      <w:szCs w:val="24"/>
    </w:rPr>
  </w:style>
  <w:style w:type="paragraph" w:styleId="Footer">
    <w:name w:val="footer"/>
    <w:basedOn w:val="Normal"/>
    <w:link w:val="FooterChar"/>
    <w:rsid w:val="002A56B6"/>
    <w:pPr>
      <w:tabs>
        <w:tab w:val="center" w:pos="4680"/>
        <w:tab w:val="right" w:pos="9360"/>
      </w:tabs>
    </w:pPr>
  </w:style>
  <w:style w:type="character" w:customStyle="1" w:styleId="FooterChar">
    <w:name w:val="Footer Char"/>
    <w:link w:val="Footer"/>
    <w:rsid w:val="002A56B6"/>
    <w:rPr>
      <w:rFonts w:ascii="Arial" w:eastAsia="Times New Roman" w:hAnsi="Arial"/>
      <w:position w:val="0"/>
      <w:szCs w:val="24"/>
    </w:rPr>
  </w:style>
  <w:style w:type="character" w:customStyle="1" w:styleId="Heading2Char">
    <w:name w:val="Heading 2 Char"/>
    <w:basedOn w:val="DefaultParagraphFont"/>
    <w:link w:val="Heading2"/>
    <w:rsid w:val="00F04C51"/>
    <w:rPr>
      <w:rFonts w:ascii="Arial" w:eastAsia="Times New Roman" w:hAnsi="Arial" w:cs="Arial"/>
      <w:b/>
      <w:bCs/>
      <w:i/>
      <w:iCs/>
      <w:position w:val="0"/>
      <w:sz w:val="28"/>
      <w:szCs w:val="28"/>
    </w:rPr>
  </w:style>
  <w:style w:type="paragraph" w:customStyle="1" w:styleId="Heading10">
    <w:name w:val="Heading1"/>
    <w:basedOn w:val="Normal"/>
    <w:rsid w:val="002A56B6"/>
    <w:pPr>
      <w:pBdr>
        <w:bottom w:val="single" w:sz="4" w:space="1" w:color="auto"/>
      </w:pBdr>
      <w:spacing w:after="240"/>
    </w:pPr>
    <w:rPr>
      <w:rFonts w:cs="Arial"/>
      <w:b/>
      <w:smallCaps/>
      <w:color w:val="000080"/>
      <w:sz w:val="28"/>
    </w:rPr>
  </w:style>
  <w:style w:type="character" w:customStyle="1" w:styleId="Term">
    <w:name w:val="Term"/>
    <w:rsid w:val="002A56B6"/>
    <w:rPr>
      <w:rFonts w:ascii="Impact" w:hAnsi="Impact"/>
      <w:b/>
      <w:sz w:val="20"/>
    </w:rPr>
  </w:style>
  <w:style w:type="paragraph" w:customStyle="1" w:styleId="QuestionNumber">
    <w:name w:val="Question Number"/>
    <w:basedOn w:val="Normal"/>
    <w:rsid w:val="002A56B6"/>
  </w:style>
  <w:style w:type="paragraph" w:customStyle="1" w:styleId="Heaidng1">
    <w:name w:val="Heaidng 1"/>
    <w:basedOn w:val="NoSpacing"/>
    <w:autoRedefine/>
    <w:qFormat/>
    <w:rsid w:val="009874F4"/>
    <w:rPr>
      <w:rFonts w:eastAsiaTheme="minorHAnsi" w:cs="Arial"/>
      <w:b/>
      <w:szCs w:val="20"/>
    </w:rPr>
  </w:style>
  <w:style w:type="paragraph" w:styleId="NormalWeb">
    <w:name w:val="Normal (Web)"/>
    <w:basedOn w:val="Normal"/>
    <w:uiPriority w:val="99"/>
    <w:unhideWhenUsed/>
    <w:rsid w:val="00F04C51"/>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82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_cm035\AppData\Roaming\Microsoft\Templates\CDC%20Assess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CDC Assessment Template.dotx</Template>
  <TotalTime>166</TotalTime>
  <Pages>1</Pages>
  <Words>6131</Words>
  <Characters>34952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Puryear</dc:creator>
  <cp:keywords/>
  <dc:description/>
  <cp:lastModifiedBy>Heidi Grauel</cp:lastModifiedBy>
  <cp:revision>47</cp:revision>
  <dcterms:created xsi:type="dcterms:W3CDTF">2017-12-12T09:28:00Z</dcterms:created>
  <dcterms:modified xsi:type="dcterms:W3CDTF">2018-02-02T04:54:00Z</dcterms:modified>
</cp:coreProperties>
</file>